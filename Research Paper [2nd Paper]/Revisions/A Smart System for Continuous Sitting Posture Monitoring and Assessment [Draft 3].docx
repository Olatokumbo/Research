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 xml:space="preserve">Janusz </w:t>
      </w:r>
      <w:proofErr w:type="spellStart"/>
      <w:r>
        <w:t>Kulon</w:t>
      </w:r>
      <w:proofErr w:type="spellEnd"/>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commentRangeStart w:id="0"/>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commentRangeEnd w:id="0"/>
      <w:r w:rsidR="00697C95">
        <w:rPr>
          <w:rStyle w:val="CommentReference"/>
          <w:rFonts w:eastAsia="SimSun"/>
          <w:lang w:eastAsia="zh-CN" w:bidi="ar-SA"/>
        </w:rPr>
        <w:commentReference w:id="0"/>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52E9E64F"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76580F1" w14:textId="28A037EB" w:rsidR="002748AE" w:rsidRDefault="00830A8F" w:rsidP="002748AE">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 xml:space="preserve">smart sensing </w:t>
      </w:r>
      <w:r w:rsidR="00F62E4A" w:rsidRPr="00336CD6">
        <w:rPr>
          <w:color w:val="000000" w:themeColor="text1"/>
        </w:rPr>
        <w:t>chair</w:t>
      </w:r>
      <w:r w:rsidR="00F17EFC" w:rsidRPr="00336CD6">
        <w:rPr>
          <w:color w:val="000000" w:themeColor="text1"/>
        </w:rPr>
        <w:t xml:space="preserve"> systems</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A2706A" w:rsidRPr="00336CD6">
        <w:rPr>
          <w:color w:val="000000" w:themeColor="text1"/>
        </w:rPr>
        <w:t xml:space="preserve"> to further encourage the adoption of</w:t>
      </w:r>
      <w:r w:rsidR="00F8683B" w:rsidRPr="00336CD6">
        <w:rPr>
          <w:color w:val="000000" w:themeColor="text1"/>
        </w:rPr>
        <w:t xml:space="preserve"> proper sitting habits</w:t>
      </w:r>
      <w:r w:rsidR="0094402D" w:rsidRPr="00336CD6">
        <w:rPr>
          <w:color w:val="000000" w:themeColor="text1"/>
        </w:rPr>
        <w:t>. So far</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w:t>
      </w:r>
      <w:r w:rsidR="00E80AF5">
        <w:rPr>
          <w:color w:val="000000" w:themeColor="text1"/>
        </w:rPr>
        <w:lastRenderedPageBreak/>
        <w:t>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23A15599" w14:textId="77777777" w:rsidR="0050400E" w:rsidRDefault="0050400E" w:rsidP="002748AE">
      <w:pPr>
        <w:pStyle w:val="MDPI31text"/>
      </w:pP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1"/>
      <w:commentRangeStart w:id="2"/>
      <w:commentRangeStart w:id="3"/>
      <w:r w:rsidR="00F96D1C">
        <w:t>Related Works</w:t>
      </w:r>
      <w:commentRangeEnd w:id="1"/>
      <w:r w:rsidR="002702BE">
        <w:rPr>
          <w:rStyle w:val="CommentReference"/>
          <w:rFonts w:eastAsia="SimSun"/>
          <w:b w:val="0"/>
          <w:snapToGrid/>
          <w:lang w:eastAsia="zh-CN" w:bidi="ar-SA"/>
        </w:rPr>
        <w:commentReference w:id="1"/>
      </w:r>
      <w:commentRangeEnd w:id="2"/>
      <w:r w:rsidR="001A4DEB">
        <w:rPr>
          <w:rStyle w:val="CommentReference"/>
          <w:rFonts w:eastAsia="SimSun"/>
          <w:b w:val="0"/>
          <w:snapToGrid/>
          <w:lang w:eastAsia="zh-CN" w:bidi="ar-SA"/>
        </w:rPr>
        <w:commentReference w:id="2"/>
      </w:r>
      <w:commentRangeEnd w:id="3"/>
      <w:r w:rsidR="001A4DEB">
        <w:rPr>
          <w:rStyle w:val="CommentReference"/>
          <w:rFonts w:eastAsia="SimSun"/>
          <w:b w:val="0"/>
          <w:snapToGrid/>
          <w:lang w:eastAsia="zh-CN" w:bidi="ar-SA"/>
        </w:rPr>
        <w:commentReference w:id="3"/>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4152D5C0" w14:textId="5B9093D9" w:rsidR="00FB20AF" w:rsidRPr="00FF3B15"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r w:rsidR="002B48CE">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2B48CE">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2B48CE">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2B48CE">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2B48CE">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48CE">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48CE">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w:t>
      </w:r>
      <w:r w:rsidR="004A6C6B">
        <w:lastRenderedPageBreak/>
        <w:t xml:space="preserve">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273FA9ED"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441D71">
      <w:pPr>
        <w:pStyle w:val="MDPI22heading2"/>
      </w:pPr>
      <w:r>
        <w:t>3.1 Design Requirements</w:t>
      </w:r>
    </w:p>
    <w:p w14:paraId="0F8F56C8" w14:textId="2607E35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w:t>
      </w:r>
      <w:r w:rsidR="00434CA5">
        <w:t>19</w:t>
      </w:r>
      <w:r w:rsidR="005739E1">
        <w:t xml:space="preserve"> sitting postures as shown in Figure </w:t>
      </w:r>
      <w:r w:rsidR="00FE3158">
        <w:t>1</w:t>
      </w:r>
      <w:r w:rsidR="005739E1">
        <w:t xml:space="preserve">. Additionally, a novel feedback software application will be developed to provide valuable insights </w:t>
      </w:r>
      <w:r w:rsidR="00C36ED2">
        <w:t>regarding</w:t>
      </w:r>
      <w:r w:rsidR="00D2074A">
        <w:t xml:space="preserve"> the sitting postures being adopted over </w:t>
      </w:r>
      <w:r w:rsidR="00EE1590">
        <w:t>a period</w:t>
      </w:r>
      <w:r w:rsidR="00D2074A">
        <w:t>.</w:t>
      </w:r>
    </w:p>
    <w:p w14:paraId="5D64CB03" w14:textId="0A7592CF" w:rsidR="0079531E" w:rsidRDefault="00B33010" w:rsidP="0079531E">
      <w:pPr>
        <w:pStyle w:val="MDPI52figure"/>
      </w:pPr>
      <w:commentRangeStart w:id="4"/>
      <w:commentRangeEnd w:id="4"/>
      <w:r>
        <w:rPr>
          <w:rStyle w:val="CommentReference"/>
          <w:rFonts w:eastAsia="SimSun"/>
          <w:snapToGrid/>
          <w:lang w:eastAsia="zh-CN" w:bidi="ar-SA"/>
        </w:rPr>
        <w:commentReference w:id="4"/>
      </w:r>
    </w:p>
    <w:p w14:paraId="30E4CD52" w14:textId="5722369C" w:rsidR="009C5257" w:rsidRDefault="009C5257" w:rsidP="0079531E">
      <w:pPr>
        <w:pStyle w:val="MDPI52figure"/>
      </w:pPr>
      <w:r>
        <w:rPr>
          <w:noProof/>
          <w:snapToGrid/>
        </w:rPr>
        <w:lastRenderedPageBreak/>
        <w:drawing>
          <wp:inline distT="0" distB="0" distL="0" distR="0" wp14:anchorId="5695EB77" wp14:editId="30D443CB">
            <wp:extent cx="6074573" cy="6388100"/>
            <wp:effectExtent l="12700" t="12700" r="8890" b="1270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13"/>
                    <a:srcRect l="1583" t="5896" r="60422" b="35707"/>
                    <a:stretch/>
                  </pic:blipFill>
                  <pic:spPr bwMode="auto">
                    <a:xfrm>
                      <a:off x="0" y="0"/>
                      <a:ext cx="6161643" cy="6479664"/>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021574AB"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that will be </w:t>
      </w:r>
      <w:r w:rsidR="00254FA4">
        <w:t>adopted</w:t>
      </w:r>
      <w:r w:rsidR="00EA236A">
        <w:t xml:space="preserve"> in this </w:t>
      </w:r>
      <w:r w:rsidR="00254FA4">
        <w:t>research study.</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5FA6C956" w14:textId="0962C84C" w:rsidR="00D45776" w:rsidRDefault="00D45776" w:rsidP="00A83CE2">
      <w:pPr>
        <w:pStyle w:val="MDPI22heading2"/>
      </w:pPr>
      <w:r>
        <w:t>3.2 System Model</w:t>
      </w:r>
    </w:p>
    <w:p w14:paraId="12BCD1C2" w14:textId="2EBC9031" w:rsidR="008D38E7" w:rsidRDefault="00D45776" w:rsidP="00EB3500">
      <w:pPr>
        <w:pStyle w:val="MDPI31text"/>
      </w:pPr>
      <w:r w:rsidRPr="00B079F5">
        <w:t>The entire conceptual framework of our posture monitoring system is as shown in Figure 2 below.</w:t>
      </w:r>
      <w:r w:rsidR="00B079F5" w:rsidRPr="00B079F5">
        <w:rPr>
          <w:lang w:val="en-GB"/>
        </w:rPr>
        <w:t xml:space="preserve"> An office chair </w:t>
      </w:r>
      <w:r w:rsidR="008D38E7">
        <w:rPr>
          <w:lang w:val="en-GB"/>
        </w:rPr>
        <w:t>was</w:t>
      </w:r>
      <w:r w:rsidR="00B079F5" w:rsidRPr="00B079F5">
        <w:rPr>
          <w:lang w:val="en-GB"/>
        </w:rPr>
        <w:t xml:space="preserve"> equipped with two pressure mats</w:t>
      </w:r>
      <w:r w:rsidR="00B079F5">
        <w:rPr>
          <w:lang w:val="en-GB"/>
        </w:rPr>
        <w:t xml:space="preserve"> (one placed on the back rest and </w:t>
      </w:r>
      <w:r w:rsidR="00EB3500">
        <w:rPr>
          <w:lang w:val="en-GB"/>
        </w:rPr>
        <w:t xml:space="preserve">other on </w:t>
      </w:r>
      <w:r w:rsidR="00B079F5">
        <w:rPr>
          <w:lang w:val="en-GB"/>
        </w:rPr>
        <w:t xml:space="preserve">seating cushion) which </w:t>
      </w:r>
      <w:r w:rsidR="008D38E7">
        <w:rPr>
          <w:lang w:val="en-GB"/>
        </w:rPr>
        <w:t>was</w:t>
      </w:r>
      <w:r w:rsidR="00B079F5">
        <w:rPr>
          <w:lang w:val="en-GB"/>
        </w:rPr>
        <w:t xml:space="preserve"> used to</w:t>
      </w:r>
      <w:r w:rsidR="008D38E7">
        <w:rPr>
          <w:lang w:val="en-GB"/>
        </w:rPr>
        <w:t xml:space="preserve"> comprehensively capture</w:t>
      </w:r>
      <w:r w:rsidR="00B079F5">
        <w:rPr>
          <w:lang w:val="en-GB"/>
        </w:rPr>
        <w:t xml:space="preserve"> </w:t>
      </w:r>
      <w:r w:rsidR="008D38E7">
        <w:rPr>
          <w:lang w:val="en-GB"/>
        </w:rPr>
        <w:t>the</w:t>
      </w:r>
      <w:r w:rsidR="00B079F5">
        <w:rPr>
          <w:lang w:val="en-GB"/>
        </w:rPr>
        <w:t xml:space="preserve"> </w:t>
      </w:r>
      <w:r w:rsidR="008D38E7">
        <w:rPr>
          <w:lang w:val="en-GB"/>
        </w:rPr>
        <w:lastRenderedPageBreak/>
        <w:t>participant</w:t>
      </w:r>
      <w:r w:rsidR="00B079F5">
        <w:rPr>
          <w:lang w:val="en-GB"/>
        </w:rPr>
        <w:t>’s sitting postur</w:t>
      </w:r>
      <w:r w:rsidR="00EB3500">
        <w:rPr>
          <w:lang w:val="en-GB"/>
        </w:rPr>
        <w:t>al</w:t>
      </w:r>
      <w:r w:rsidR="00B079F5">
        <w:rPr>
          <w:lang w:val="en-GB"/>
        </w:rPr>
        <w:t xml:space="preserve"> data. </w:t>
      </w:r>
      <w:r w:rsidR="00EB3500">
        <w:rPr>
          <w:lang w:val="en-GB"/>
        </w:rPr>
        <w:t>A personal computer (PC)</w:t>
      </w:r>
      <w:r w:rsidR="00B079F5">
        <w:rPr>
          <w:lang w:val="en-GB"/>
        </w:rPr>
        <w:t xml:space="preserve"> </w:t>
      </w:r>
      <w:r w:rsidR="008D38E7">
        <w:t>was</w:t>
      </w:r>
      <w:r w:rsidR="00EB3500">
        <w:t xml:space="preserve"> used to collect</w:t>
      </w:r>
      <w:r w:rsidR="008D38E7">
        <w:t xml:space="preserve"> and</w:t>
      </w:r>
      <w:r w:rsidR="00EB3500">
        <w:t xml:space="preserve"> store the sensor data along with the timestamp information. </w:t>
      </w:r>
      <w:r w:rsidR="008D38E7">
        <w:t xml:space="preserve">Furthermore, we proceeded to train the machine learning model based on the provided dataset using the Google </w:t>
      </w:r>
      <w:proofErr w:type="spellStart"/>
      <w:r w:rsidR="008D38E7">
        <w:t>Colab</w:t>
      </w:r>
      <w:proofErr w:type="spellEnd"/>
      <w:r w:rsidR="008D38E7">
        <w:t xml:space="preserve"> platform. Once trained, we then integrate machine learning model into a web-based </w:t>
      </w:r>
      <w:r w:rsidR="002220F1">
        <w:t xml:space="preserve">application </w:t>
      </w:r>
      <w:r w:rsidR="008D38E7">
        <w:t>that</w:t>
      </w:r>
      <w:r w:rsidR="002220F1">
        <w:t xml:space="preserve"> provide</w:t>
      </w:r>
      <w:r w:rsidR="00873C77">
        <w:t xml:space="preserve"> some</w:t>
      </w:r>
      <w:r w:rsidR="002220F1">
        <w:t xml:space="preserve"> information and relevant feedback </w:t>
      </w:r>
      <w:r w:rsidR="00873C77">
        <w:t>about</w:t>
      </w:r>
      <w:r w:rsidR="002220F1">
        <w:t xml:space="preserve"> the sitting postures being detected.</w:t>
      </w:r>
    </w:p>
    <w:p w14:paraId="67BDA5E4" w14:textId="77777777" w:rsidR="00D45776" w:rsidRDefault="00D45776" w:rsidP="00D45776">
      <w:pPr>
        <w:pStyle w:val="MDPI52figure"/>
        <w:rPr>
          <w:lang w:val="en-GB"/>
        </w:rPr>
      </w:pPr>
      <w:r w:rsidRPr="00180846">
        <w:rPr>
          <w:noProof/>
        </w:rPr>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7C2EECA8" w:rsidR="00D45776" w:rsidRDefault="00D45776" w:rsidP="00AE2FAE">
      <w:pPr>
        <w:pStyle w:val="MDPI51figurecaption"/>
      </w:pPr>
      <w:r w:rsidRPr="001D51EF">
        <w:rPr>
          <w:b/>
          <w:bCs/>
        </w:rPr>
        <w:t xml:space="preserve">Figure </w:t>
      </w:r>
      <w:r>
        <w:rPr>
          <w:b/>
          <w:bCs/>
        </w:rPr>
        <w:t>2</w:t>
      </w:r>
      <w:r w:rsidRPr="00D63200">
        <w:t xml:space="preserve">. The entire system </w:t>
      </w:r>
      <w:proofErr w:type="gramStart"/>
      <w:r w:rsidRPr="00D63200">
        <w:t>mode</w:t>
      </w:r>
      <w:r>
        <w:t>l</w:t>
      </w:r>
      <w:proofErr w:type="gramEnd"/>
      <w:r>
        <w:t xml:space="preserve"> the smart sensing chair system</w:t>
      </w:r>
      <w:r w:rsidR="009666EA">
        <w:t>.</w:t>
      </w:r>
    </w:p>
    <w:p w14:paraId="203EBB03" w14:textId="31194F68" w:rsidR="008D7180" w:rsidRDefault="008D7180" w:rsidP="00A83CE2">
      <w:pPr>
        <w:pStyle w:val="MDPI22heading2"/>
      </w:pPr>
      <w:r>
        <w:t>3.</w:t>
      </w:r>
      <w:r w:rsidR="00F30EF7">
        <w:t>3</w:t>
      </w:r>
      <w:r>
        <w:t xml:space="preserve"> State of the Art Pressure Sensor Array</w:t>
      </w:r>
    </w:p>
    <w:p w14:paraId="2408FBD5" w14:textId="7160216F" w:rsidR="005C743B" w:rsidRDefault="00EF0531" w:rsidP="007D1F39">
      <w:pPr>
        <w:pStyle w:val="MDPI31text"/>
      </w:pPr>
      <w:r>
        <w:t>To</w:t>
      </w:r>
      <w:r w:rsidR="00170985">
        <w:t xml:space="preserve"> comprehensively capture </w:t>
      </w:r>
      <w:r w:rsidR="00AE1F6B">
        <w:t>the</w:t>
      </w:r>
      <w:r w:rsidR="00170985">
        <w:t xml:space="preserve"> individual’s sitting pattern</w:t>
      </w:r>
      <w:r w:rsidR="0079531E">
        <w:t xml:space="preserve">, </w:t>
      </w:r>
      <w:bookmarkStart w:id="5" w:name="OLE_LINK1"/>
      <w:bookmarkStart w:id="6" w:name="OLE_LINK2"/>
      <w:r w:rsidR="0079531E">
        <w:t xml:space="preserve">2 </w:t>
      </w:r>
      <w:proofErr w:type="spellStart"/>
      <w:r w:rsidR="0079531E" w:rsidRPr="002F24E0">
        <w:t>CONFORMat</w:t>
      </w:r>
      <w:proofErr w:type="spellEnd"/>
      <w:r w:rsidR="0079531E">
        <w:t xml:space="preserve"> pressure sensor arrays</w:t>
      </w:r>
      <w:bookmarkEnd w:id="5"/>
      <w:bookmarkEnd w:id="6"/>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295217" cy="3206432"/>
                    </a:xfrm>
                    <a:prstGeom prst="rect">
                      <a:avLst/>
                    </a:prstGeom>
                    <a:ln>
                      <a:solidFill>
                        <a:schemeClr val="tx1"/>
                      </a:solidFill>
                    </a:ln>
                  </pic:spPr>
                </pic:pic>
              </a:graphicData>
            </a:graphic>
          </wp:inline>
        </w:drawing>
      </w:r>
    </w:p>
    <w:p w14:paraId="413CC646" w14:textId="48A7E133" w:rsidR="00B33010" w:rsidRDefault="007364F7" w:rsidP="006F7630">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3535D9B3" w14:textId="77777777" w:rsidR="00164646" w:rsidRDefault="00164646" w:rsidP="006F7630">
      <w:pPr>
        <w:pStyle w:val="MDPI51figurecaption"/>
      </w:pPr>
    </w:p>
    <w:p w14:paraId="2EF07A95" w14:textId="25C389CB"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Default="00D11846" w:rsidP="00D352B8">
      <w:pPr>
        <w:pStyle w:val="MDPI31text"/>
        <w:ind w:left="0" w:firstLine="0"/>
        <w:rPr>
          <w:color w:val="FF0000"/>
        </w:rPr>
      </w:pPr>
      <w:r>
        <w:rPr>
          <w:color w:val="FF0000"/>
        </w:rPr>
        <w:t xml:space="preserve"> </w:t>
      </w:r>
    </w:p>
    <w:p w14:paraId="20CEC2C6" w14:textId="7375FBC5" w:rsidR="00164646" w:rsidRDefault="00164646" w:rsidP="00164646">
      <w:pPr>
        <w:pStyle w:val="MDPI22heading2"/>
      </w:pPr>
      <w:r w:rsidRPr="00DA1BD6">
        <w:t>3.</w:t>
      </w:r>
      <w:r>
        <w:t>4</w:t>
      </w:r>
      <w:r w:rsidRPr="00DA1BD6">
        <w:t xml:space="preserve"> </w:t>
      </w:r>
      <w:commentRangeStart w:id="7"/>
      <w:r>
        <w:t>Posture Feedback Software System</w:t>
      </w:r>
      <w:r w:rsidR="000B38ED">
        <w:t xml:space="preserve"> Architecture</w:t>
      </w:r>
      <w:commentRangeEnd w:id="7"/>
      <w:r w:rsidR="005C09B2">
        <w:rPr>
          <w:rStyle w:val="CommentReference"/>
          <w:rFonts w:eastAsia="SimSun"/>
          <w:i w:val="0"/>
          <w:noProof w:val="0"/>
          <w:snapToGrid/>
          <w:lang w:eastAsia="zh-CN" w:bidi="ar-SA"/>
        </w:rPr>
        <w:commentReference w:id="7"/>
      </w:r>
    </w:p>
    <w:p w14:paraId="17A72886" w14:textId="6173298A" w:rsidR="007A7581" w:rsidRDefault="00164646" w:rsidP="0094165E">
      <w:pPr>
        <w:pStyle w:val="MDPI31text"/>
        <w:rPr>
          <w:lang w:val="en-GB"/>
        </w:rPr>
      </w:pPr>
      <w:r>
        <w:t xml:space="preserve">We </w:t>
      </w:r>
      <w:r w:rsidRPr="00577638">
        <w:rPr>
          <w:lang w:val="en-GB"/>
        </w:rPr>
        <w:t xml:space="preserve">constructed </w:t>
      </w:r>
      <w:r w:rsidR="004D5B1E">
        <w:rPr>
          <w:lang w:val="en-GB"/>
        </w:rPr>
        <w:t>the “</w:t>
      </w:r>
      <w:proofErr w:type="spellStart"/>
      <w:r w:rsidR="004D5B1E">
        <w:rPr>
          <w:lang w:val="en-GB"/>
        </w:rPr>
        <w:t>SitRight</w:t>
      </w:r>
      <w:proofErr w:type="spellEnd"/>
      <w:r w:rsidR="004D5B1E">
        <w:rPr>
          <w:lang w:val="en-GB"/>
        </w:rPr>
        <w:t xml:space="preserve">” dashboard which is a </w:t>
      </w:r>
      <w:r>
        <w:rPr>
          <w:lang w:val="en-GB"/>
        </w:rPr>
        <w:t>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w:t>
      </w:r>
      <w:r w:rsidR="00AD7AB9">
        <w:rPr>
          <w:lang w:val="en-GB"/>
        </w:rPr>
        <w:t>different</w:t>
      </w:r>
      <w:r>
        <w:rPr>
          <w:lang w:val="en-GB"/>
        </w:rPr>
        <w:t xml:space="preserve"> postur</w:t>
      </w:r>
      <w:r w:rsidR="00AD7AB9">
        <w:rPr>
          <w:lang w:val="en-GB"/>
        </w:rPr>
        <w:t>al</w:t>
      </w:r>
      <w:r>
        <w:rPr>
          <w:lang w:val="en-GB"/>
        </w:rPr>
        <w:t xml:space="preserve"> data </w:t>
      </w:r>
      <w:r w:rsidR="00AD7AB9">
        <w:rPr>
          <w:lang w:val="en-GB"/>
        </w:rPr>
        <w:t>as well as generate</w:t>
      </w:r>
      <w:r>
        <w:rPr>
          <w:lang w:val="en-GB"/>
        </w:rPr>
        <w:t xml:space="preserve"> relevant information</w:t>
      </w:r>
      <w:r w:rsidR="00342D2A">
        <w:rPr>
          <w:lang w:val="en-GB"/>
        </w:rPr>
        <w:t xml:space="preserve"> that would inform the user on his/her sitting habits</w:t>
      </w:r>
      <w:r>
        <w:rPr>
          <w:lang w:val="en-GB"/>
        </w:rPr>
        <w:t xml:space="preserve">. The web </w:t>
      </w:r>
      <w:r w:rsidR="00AD7AB9">
        <w:rPr>
          <w:lang w:val="en-GB"/>
        </w:rPr>
        <w:t>application</w:t>
      </w:r>
      <w:r>
        <w:rPr>
          <w:lang w:val="en-GB"/>
        </w:rPr>
        <w:t xml:space="preserve"> was </w:t>
      </w:r>
      <w:r w:rsidR="00AD7AB9">
        <w:rPr>
          <w:lang w:val="en-GB"/>
        </w:rPr>
        <w:t>developed</w:t>
      </w:r>
      <w:r>
        <w:rPr>
          <w:lang w:val="en-GB"/>
        </w:rPr>
        <w:t xml:space="preserve"> using the Flutter (Dart), which is an open-source framework supports multi-platform application such as iOS, Android, and Desktop under a single codebase. </w:t>
      </w:r>
      <w:r w:rsidR="005C09B2">
        <w:rPr>
          <w:lang w:val="en-GB"/>
        </w:rPr>
        <w:t>A backend Python</w:t>
      </w:r>
      <w:r>
        <w:rPr>
          <w:lang w:val="en-GB"/>
        </w:rPr>
        <w:t xml:space="preserve"> </w:t>
      </w:r>
      <w:r w:rsidR="005C5C32" w:rsidRPr="005C5C32">
        <w:t>Application Programming Interface</w:t>
      </w:r>
      <w:r w:rsidR="005C5C32" w:rsidRPr="005C5C32">
        <w:rPr>
          <w:lang w:val="en-GB"/>
        </w:rPr>
        <w:t xml:space="preserve"> </w:t>
      </w:r>
      <w:r w:rsidR="005C5C32">
        <w:rPr>
          <w:lang w:val="en-GB"/>
        </w:rPr>
        <w:t>(</w:t>
      </w:r>
      <w:r>
        <w:rPr>
          <w:lang w:val="en-GB"/>
        </w:rPr>
        <w:t>API</w:t>
      </w:r>
      <w:r w:rsidR="005C5C32">
        <w:rPr>
          <w:lang w:val="en-GB"/>
        </w:rPr>
        <w:t>)</w:t>
      </w:r>
      <w:r>
        <w:rPr>
          <w:lang w:val="en-GB"/>
        </w:rPr>
        <w:t xml:space="preserve"> </w:t>
      </w:r>
      <w:r w:rsidR="005C09B2">
        <w:rPr>
          <w:lang w:val="en-GB"/>
        </w:rPr>
        <w:t xml:space="preserve">was also developed </w:t>
      </w:r>
      <w:r w:rsidR="00AD7AB9">
        <w:rPr>
          <w:lang w:val="en-GB"/>
        </w:rPr>
        <w:t>which</w:t>
      </w:r>
      <w:r>
        <w:rPr>
          <w:lang w:val="en-GB"/>
        </w:rPr>
        <w:t xml:space="preserve"> </w:t>
      </w:r>
      <w:r w:rsidR="00AD7AB9">
        <w:rPr>
          <w:lang w:val="en-GB"/>
        </w:rPr>
        <w:t>interfaced with one of our</w:t>
      </w:r>
      <w:r>
        <w:rPr>
          <w:lang w:val="en-GB"/>
        </w:rPr>
        <w:t xml:space="preserve"> trained </w:t>
      </w:r>
      <w:r w:rsidR="00AD7AB9">
        <w:rPr>
          <w:lang w:val="en-GB"/>
        </w:rPr>
        <w:t xml:space="preserve">machine learning </w:t>
      </w:r>
      <w:r w:rsidR="00A90829">
        <w:rPr>
          <w:lang w:val="en-GB"/>
        </w:rPr>
        <w:t>models</w:t>
      </w:r>
      <w:r>
        <w:rPr>
          <w:lang w:val="en-GB"/>
        </w:rPr>
        <w:t xml:space="preserve"> </w:t>
      </w:r>
      <w:r w:rsidR="005C09B2">
        <w:rPr>
          <w:lang w:val="en-GB"/>
        </w:rPr>
        <w:t>to form predictions based on the postural data that was provided</w:t>
      </w:r>
      <w:r w:rsidR="007A7581">
        <w:rPr>
          <w:lang w:val="en-GB"/>
        </w:rPr>
        <w:t xml:space="preserve">. </w:t>
      </w:r>
      <w:r w:rsidR="005C5C32">
        <w:rPr>
          <w:lang w:val="en-GB"/>
        </w:rPr>
        <w:t>Additionally, w</w:t>
      </w:r>
      <w:proofErr w:type="spellStart"/>
      <w:r w:rsidR="007A7581">
        <w:t>e</w:t>
      </w:r>
      <w:proofErr w:type="spellEnd"/>
      <w:r w:rsidR="007A7581">
        <w:t xml:space="preserve"> also utilized OpenAI’s GPT-3 Large Language Model (LLM) to generate personalized recommendations based on historical postural data.</w:t>
      </w:r>
      <w:r w:rsidR="005C5C32">
        <w:t xml:space="preserve"> Overall, these services were closely integrated in the dashboard </w:t>
      </w:r>
      <w:proofErr w:type="gramStart"/>
      <w:r w:rsidR="005C5C32">
        <w:t>in order to</w:t>
      </w:r>
      <w:proofErr w:type="gramEnd"/>
      <w:r w:rsidR="005C5C32">
        <w:t xml:space="preserve"> provide a comprehensive insight </w:t>
      </w:r>
      <w:r w:rsidR="00BA0077">
        <w:t>in regard to</w:t>
      </w:r>
      <w:r w:rsidR="005C5C32">
        <w:t xml:space="preserve"> one’s postural habit as well as actionable insights </w:t>
      </w:r>
      <w:r w:rsidR="0037142C">
        <w:t>of</w:t>
      </w:r>
      <w:r w:rsidR="005C5C32">
        <w:t xml:space="preserve"> </w:t>
      </w:r>
      <w:r w:rsidR="003A679F">
        <w:t>improv</w:t>
      </w:r>
      <w:r w:rsidR="0037142C">
        <w:t>ing</w:t>
      </w:r>
      <w:r w:rsidR="003A679F">
        <w:t xml:space="preserve"> one’s sitting</w:t>
      </w:r>
      <w:r w:rsidR="00D10740">
        <w:t xml:space="preserve"> posture</w:t>
      </w:r>
      <w:r w:rsidR="003A679F">
        <w:t>.</w:t>
      </w:r>
      <w:r w:rsidR="00C32A89">
        <w:t xml:space="preserve"> The block diagram containing the 3 main components of the posture feedback system is shown in the Figure 4 below. </w:t>
      </w:r>
      <w:r w:rsidR="003A679F">
        <w:t xml:space="preserve"> </w:t>
      </w:r>
    </w:p>
    <w:p w14:paraId="6C131EE8" w14:textId="1BBC6817" w:rsidR="007A7581" w:rsidRDefault="00D8196C" w:rsidP="007A7581">
      <w:pPr>
        <w:pStyle w:val="MDPI52figure"/>
      </w:pPr>
      <w:r>
        <w:rPr>
          <w:noProof/>
          <w:snapToGrid/>
        </w:rPr>
        <w:lastRenderedPageBreak/>
        <w:drawing>
          <wp:inline distT="0" distB="0" distL="0" distR="0" wp14:anchorId="25F203A3" wp14:editId="00799822">
            <wp:extent cx="2195015" cy="2286000"/>
            <wp:effectExtent l="0" t="0" r="2540" b="0"/>
            <wp:docPr id="1802327770" name="Picture 1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27770" name="Picture 11" descr="A diagram of a software development process&#10;&#10;Description automatically generated"/>
                    <pic:cNvPicPr/>
                  </pic:nvPicPr>
                  <pic:blipFill>
                    <a:blip r:embed="rId16"/>
                    <a:stretch>
                      <a:fillRect/>
                    </a:stretch>
                  </pic:blipFill>
                  <pic:spPr>
                    <a:xfrm>
                      <a:off x="0" y="0"/>
                      <a:ext cx="2199032" cy="2290183"/>
                    </a:xfrm>
                    <a:prstGeom prst="rect">
                      <a:avLst/>
                    </a:prstGeom>
                  </pic:spPr>
                </pic:pic>
              </a:graphicData>
            </a:graphic>
          </wp:inline>
        </w:drawing>
      </w:r>
    </w:p>
    <w:p w14:paraId="24C2146B" w14:textId="0D223553" w:rsidR="007A7581" w:rsidRPr="007A7581" w:rsidRDefault="007A7581" w:rsidP="00DB4D11">
      <w:pPr>
        <w:pStyle w:val="MDPI51figurecaption"/>
      </w:pPr>
      <w:r>
        <w:rPr>
          <w:b/>
          <w:bCs/>
        </w:rPr>
        <w:tab/>
      </w:r>
      <w:r w:rsidRPr="0021138A">
        <w:rPr>
          <w:b/>
          <w:bCs/>
        </w:rPr>
        <w:t xml:space="preserve">Figure </w:t>
      </w:r>
      <w:r>
        <w:rPr>
          <w:b/>
          <w:bCs/>
        </w:rPr>
        <w:t>4</w:t>
      </w:r>
      <w:r w:rsidRPr="0021138A">
        <w:t xml:space="preserve">. </w:t>
      </w:r>
      <w:r>
        <w:t xml:space="preserve">Block </w:t>
      </w:r>
      <w:r w:rsidR="00D8196C">
        <w:t xml:space="preserve">diagram of the </w:t>
      </w:r>
      <w:r w:rsidR="00C32A89">
        <w:t>posture</w:t>
      </w:r>
      <w:r w:rsidR="00D8196C">
        <w:t xml:space="preserve"> feedback syste</w:t>
      </w:r>
      <w:r w:rsidR="00DB0EFF">
        <w:t>m</w:t>
      </w:r>
    </w:p>
    <w:p w14:paraId="0EC395AE" w14:textId="193E806E" w:rsidR="001E2397" w:rsidRDefault="003D6D46" w:rsidP="00A83CE2">
      <w:pPr>
        <w:pStyle w:val="MDPI22heading2"/>
      </w:pPr>
      <w:r w:rsidRPr="00DA1BD6">
        <w:t>3.</w:t>
      </w:r>
      <w:r w:rsidR="00164646">
        <w:t>5</w:t>
      </w:r>
      <w:r w:rsidRPr="00DA1BD6">
        <w:t xml:space="preserve"> Experimental Setup</w:t>
      </w:r>
    </w:p>
    <w:p w14:paraId="6CB8B693" w14:textId="73E44346" w:rsidR="009F3030" w:rsidRPr="00DA1BD6" w:rsidRDefault="00CB0ED2" w:rsidP="007F44CF">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drawing>
          <wp:inline distT="0" distB="0" distL="0" distR="0" wp14:anchorId="706A1C5A" wp14:editId="04B3EC6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7"/>
                    <a:stretch>
                      <a:fillRect/>
                    </a:stretch>
                  </pic:blipFill>
                  <pic:spPr>
                    <a:xfrm>
                      <a:off x="0" y="0"/>
                      <a:ext cx="5320328" cy="3504014"/>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29115C05" w:rsidR="00D352B8" w:rsidRDefault="00D352B8" w:rsidP="00A83CE2">
      <w:pPr>
        <w:pStyle w:val="MDPI22heading2"/>
      </w:pPr>
      <w:r w:rsidRPr="00DA1BD6">
        <w:t>3.</w:t>
      </w:r>
      <w:r w:rsidR="00F30EF7">
        <w:t>5</w:t>
      </w:r>
      <w:r w:rsidRPr="00DA1BD6">
        <w:t xml:space="preserve"> Data Collection</w:t>
      </w:r>
    </w:p>
    <w:p w14:paraId="240F4336" w14:textId="233920F7" w:rsidR="00356E17" w:rsidRPr="00E06544" w:rsidRDefault="00D352B8" w:rsidP="00E06544">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8"/>
      <w:r>
        <w:rPr>
          <w:color w:val="000000" w:themeColor="text1"/>
        </w:rPr>
        <w:t>(one) individual</w:t>
      </w:r>
      <w:commentRangeEnd w:id="8"/>
      <w:r w:rsidR="006F42ED">
        <w:rPr>
          <w:rStyle w:val="CommentReference"/>
          <w:rFonts w:eastAsia="SimSun"/>
          <w:snapToGrid/>
          <w:lang w:eastAsia="zh-CN" w:bidi="ar-SA"/>
        </w:rPr>
        <w:commentReference w:id="8"/>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p>
    <w:p w14:paraId="1E64632D" w14:textId="494AADB8" w:rsidR="00E06544" w:rsidRDefault="00E06544" w:rsidP="00977423">
      <w:pPr>
        <w:pStyle w:val="MDPI52figure"/>
      </w:pPr>
      <w:r>
        <w:rPr>
          <w:noProof/>
          <w:snapToGrid/>
        </w:rPr>
        <w:lastRenderedPageBreak/>
        <w:drawing>
          <wp:inline distT="0" distB="0" distL="0" distR="0" wp14:anchorId="50F74455" wp14:editId="10C8DBA8">
            <wp:extent cx="5843517" cy="7416165"/>
            <wp:effectExtent l="12700" t="12700" r="11430" b="1333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8"/>
                    <a:srcRect l="1020" t="7077" r="50186" b="2416"/>
                    <a:stretch/>
                  </pic:blipFill>
                  <pic:spPr bwMode="auto">
                    <a:xfrm>
                      <a:off x="0" y="0"/>
                      <a:ext cx="5902979" cy="7491629"/>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w:t>
      </w:r>
      <w:r w:rsidRPr="008D0D99">
        <w:lastRenderedPageBreak/>
        <w:t xml:space="preserve">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39F5C4A3" w14:textId="31E790D9" w:rsidR="00BC5266" w:rsidRDefault="00BC5266" w:rsidP="00A83CE2">
      <w:pPr>
        <w:pStyle w:val="MDPI22heading2"/>
      </w:pPr>
      <w:r>
        <w:t>3.</w:t>
      </w:r>
      <w:r w:rsidR="00F30EF7">
        <w:t>6</w:t>
      </w:r>
      <w:r>
        <w:t xml:space="preserve"> Data Augmentation</w:t>
      </w:r>
    </w:p>
    <w:p w14:paraId="07C49735" w14:textId="3C6387AB"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augmenting our data, we were able to increase the size of our original dataset from </w:t>
      </w:r>
      <w:r w:rsidR="001B64F1">
        <w:rPr>
          <w:color w:val="000000" w:themeColor="text1"/>
        </w:rPr>
        <w:t>2869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9"/>
      <w:r w:rsidRPr="00BA55FF">
        <w:rPr>
          <w:b/>
          <w:bCs/>
        </w:rPr>
        <w:t xml:space="preserve">Table </w:t>
      </w:r>
      <w:r>
        <w:rPr>
          <w:b/>
          <w:bCs/>
        </w:rPr>
        <w:t>2.</w:t>
      </w:r>
      <w:r w:rsidRPr="00BA55FF">
        <w:t xml:space="preserve"> </w:t>
      </w:r>
      <w:r>
        <w:t>A summary of the transformation techniques that was used to augment the dataset.</w:t>
      </w:r>
      <w:commentRangeEnd w:id="9"/>
      <w:r w:rsidR="00B8003B">
        <w:rPr>
          <w:rStyle w:val="CommentReference"/>
          <w:rFonts w:eastAsia="SimSun" w:cs="Times New Roman"/>
          <w:lang w:eastAsia="zh-CN" w:bidi="ar-SA"/>
        </w:rPr>
        <w:commentReference w:id="9"/>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 Adjusting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20DD0CA" w14:textId="77777777" w:rsidR="00A83CE2" w:rsidRPr="008D0D99" w:rsidRDefault="00A83CE2" w:rsidP="00EF0531">
      <w:pPr>
        <w:pStyle w:val="MDPI22heading2"/>
        <w:ind w:left="0"/>
      </w:pPr>
    </w:p>
    <w:p w14:paraId="38EF7675" w14:textId="2175A7BC" w:rsidR="00BC5266" w:rsidRDefault="003D6D46" w:rsidP="00A83CE2">
      <w:pPr>
        <w:pStyle w:val="MDPI22heading2"/>
      </w:pPr>
      <w:r w:rsidRPr="00441D71">
        <w:t>3.</w:t>
      </w:r>
      <w:r w:rsidR="00F30EF7">
        <w:t>7</w:t>
      </w:r>
      <w:r w:rsidR="004E699E" w:rsidRPr="00441D71">
        <w:t xml:space="preserve"> </w:t>
      </w:r>
      <w:commentRangeStart w:id="10"/>
      <w:r w:rsidR="004E699E" w:rsidRPr="00441D71">
        <w:t>Machine Learning Algorithms</w:t>
      </w:r>
      <w:commentRangeEnd w:id="10"/>
      <w:r w:rsidR="004E699E" w:rsidRPr="00441D71">
        <w:rPr>
          <w:rStyle w:val="CommentReference"/>
          <w:rFonts w:eastAsia="SimSun"/>
          <w:snapToGrid/>
          <w:color w:val="000000" w:themeColor="text1"/>
          <w:lang w:eastAsia="zh-CN" w:bidi="ar-SA"/>
        </w:rPr>
        <w:commentReference w:id="10"/>
      </w:r>
    </w:p>
    <w:p w14:paraId="679A1435" w14:textId="29A9ACC5" w:rsidR="00325EC1" w:rsidRDefault="00F858A2" w:rsidP="00A83CE2">
      <w:pPr>
        <w:pStyle w:val="MDPI23heading3"/>
      </w:pPr>
      <w:r>
        <w:t>3.</w:t>
      </w:r>
      <w:r w:rsidR="00F30EF7">
        <w:t>7</w:t>
      </w:r>
      <w:r>
        <w:t>.</w:t>
      </w:r>
      <w:r w:rsidR="00B47DFB">
        <w:t>1</w:t>
      </w:r>
      <w:r>
        <w:t xml:space="preserve"> </w:t>
      </w:r>
      <w:r w:rsidRPr="00441D71">
        <w:t>Decision Tree</w:t>
      </w:r>
    </w:p>
    <w:p w14:paraId="44F01316" w14:textId="7B0FAE0A" w:rsidR="00F858A2" w:rsidRPr="00F858A2" w:rsidRDefault="00F858A2" w:rsidP="00241047">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64101C">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64101C">
        <w:rPr>
          <w:noProof/>
        </w:rPr>
        <w:t>[46]</w:t>
      </w:r>
      <w:r w:rsidR="0064101C">
        <w:fldChar w:fldCharType="end"/>
      </w:r>
      <w:r w:rsidR="0064101C">
        <w:t>.</w:t>
      </w:r>
    </w:p>
    <w:p w14:paraId="199777CD" w14:textId="77777777" w:rsidR="005D7FC9" w:rsidRDefault="005D7FC9" w:rsidP="00AA5E2A">
      <w:pPr>
        <w:pStyle w:val="MDPI22heading2"/>
      </w:pPr>
    </w:p>
    <w:p w14:paraId="1B2452D6" w14:textId="18B82E9D" w:rsidR="00441D71" w:rsidRDefault="00441D71" w:rsidP="00A83CE2">
      <w:pPr>
        <w:pStyle w:val="MDPI23heading3"/>
      </w:pPr>
      <w:r>
        <w:t>3.</w:t>
      </w:r>
      <w:r w:rsidR="00F30EF7">
        <w:t>7</w:t>
      </w:r>
      <w:r>
        <w:t>.</w:t>
      </w:r>
      <w:r w:rsidR="00B47DFB">
        <w:t>2</w:t>
      </w:r>
      <w:r>
        <w:t xml:space="preserve"> </w:t>
      </w:r>
      <w:r w:rsidR="005B134D" w:rsidRPr="00441D71">
        <w:t>Random Forest</w:t>
      </w:r>
    </w:p>
    <w:p w14:paraId="51C10616" w14:textId="3BE0BFA9" w:rsidR="009B32B4" w:rsidRDefault="009B32B4" w:rsidP="00325EC1">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60215B">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60215B">
        <w:rPr>
          <w:noProof/>
        </w:rPr>
        <w:t>[47,48]</w:t>
      </w:r>
      <w:r w:rsidR="000308FA">
        <w:fldChar w:fldCharType="end"/>
      </w:r>
      <w:r w:rsidR="00316E7D">
        <w:t xml:space="preserve">. </w:t>
      </w:r>
    </w:p>
    <w:p w14:paraId="22B6CAFF" w14:textId="77777777" w:rsidR="00A83CE2" w:rsidRDefault="00A83CE2" w:rsidP="00EF0531">
      <w:pPr>
        <w:pStyle w:val="MDPI31text"/>
        <w:ind w:left="0" w:firstLine="0"/>
      </w:pPr>
    </w:p>
    <w:p w14:paraId="60D83C6B" w14:textId="7805C59F" w:rsidR="00441D71" w:rsidRDefault="00441D71" w:rsidP="00A83CE2">
      <w:pPr>
        <w:pStyle w:val="MDPI23heading3"/>
      </w:pPr>
      <w:r>
        <w:t>3</w:t>
      </w:r>
      <w:r w:rsidR="005D7FC9">
        <w:t>.</w:t>
      </w:r>
      <w:r w:rsidR="00F30EF7">
        <w:t>7</w:t>
      </w:r>
      <w:r>
        <w:t>.</w:t>
      </w:r>
      <w:r w:rsidR="00AA5E2A">
        <w:t>3</w:t>
      </w:r>
      <w:r>
        <w:t xml:space="preserve"> </w:t>
      </w:r>
      <w:r w:rsidR="009666EA">
        <w:t>Support Vector Machines (</w:t>
      </w:r>
      <w:r w:rsidR="005B134D" w:rsidRPr="00441D71">
        <w:t>SVM</w:t>
      </w:r>
      <w:r w:rsidR="009666EA">
        <w:t>)</w:t>
      </w:r>
    </w:p>
    <w:p w14:paraId="5DAF4E3D" w14:textId="6878DC3C"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w:t>
      </w:r>
      <w:r w:rsidR="00EA3D18">
        <w:lastRenderedPageBreak/>
        <w:t xml:space="preserve">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614489">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614489">
        <w:rPr>
          <w:noProof/>
        </w:rPr>
        <w:t>[49]</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1ECDC87C" w:rsidR="00441D71" w:rsidRDefault="00AA5E2A" w:rsidP="00A83CE2">
      <w:pPr>
        <w:pStyle w:val="MDPI23heading3"/>
      </w:pPr>
      <w:r>
        <w:t>3.</w:t>
      </w:r>
      <w:r w:rsidR="00F30EF7">
        <w:t>7</w:t>
      </w:r>
      <w:r>
        <w:t xml:space="preserve">.4 </w:t>
      </w:r>
      <w:r w:rsidR="009B32B4">
        <w:t>K-Nearest Neighbor (</w:t>
      </w:r>
      <w:r>
        <w:t>KNN</w:t>
      </w:r>
      <w:r w:rsidR="009B32B4">
        <w:t>)</w:t>
      </w:r>
    </w:p>
    <w:p w14:paraId="40CE11C7" w14:textId="39EBBC9E" w:rsidR="009B32B4" w:rsidRDefault="000B3DC7" w:rsidP="006C2311">
      <w:pPr>
        <w:pStyle w:val="MDPI31text"/>
      </w:pPr>
      <w:r>
        <w:t xml:space="preserve">K-Nearest Neighbor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4A14FA">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4A14FA">
        <w:rPr>
          <w:noProof/>
        </w:rPr>
        <w:t>[50]</w:t>
      </w:r>
      <w:r w:rsidR="004A14FA">
        <w:fldChar w:fldCharType="end"/>
      </w:r>
      <w:r w:rsidR="0076273B">
        <w:t xml:space="preserve">.  </w:t>
      </w:r>
    </w:p>
    <w:p w14:paraId="5806D909" w14:textId="77777777" w:rsidR="000A0D81" w:rsidRDefault="000A0D81" w:rsidP="006C2311">
      <w:pPr>
        <w:pStyle w:val="MDPI31text"/>
      </w:pPr>
    </w:p>
    <w:p w14:paraId="0A94E250" w14:textId="2073A285" w:rsidR="00554082" w:rsidRDefault="00441D71" w:rsidP="00A83CE2">
      <w:pPr>
        <w:pStyle w:val="MDPI23heading3"/>
      </w:pPr>
      <w:r>
        <w:t>3.</w:t>
      </w:r>
      <w:r w:rsidR="00F30EF7">
        <w:t>7</w:t>
      </w:r>
      <w:r>
        <w:t>.</w:t>
      </w:r>
      <w:r w:rsidR="00AA5E2A">
        <w:t>5</w:t>
      </w:r>
      <w:r>
        <w:t xml:space="preserve"> </w:t>
      </w:r>
      <w:commentRangeStart w:id="11"/>
      <w:r w:rsidR="009B32B4">
        <w:t>Co</w:t>
      </w:r>
      <w:r w:rsidR="000308FA">
        <w:t>n</w:t>
      </w:r>
      <w:r w:rsidR="009B32B4">
        <w:t>volutional Neural Networks (</w:t>
      </w:r>
      <w:r w:rsidR="005B134D" w:rsidRPr="00441D71">
        <w:t>CNN</w:t>
      </w:r>
      <w:r w:rsidR="009B32B4">
        <w:t>)</w:t>
      </w:r>
      <w:r w:rsidR="005B134D" w:rsidRPr="00441D71">
        <w:t xml:space="preserve"> </w:t>
      </w:r>
      <w:commentRangeEnd w:id="11"/>
      <w:r w:rsidR="002C5826">
        <w:rPr>
          <w:rStyle w:val="CommentReference"/>
          <w:rFonts w:eastAsia="SimSun"/>
          <w:snapToGrid/>
          <w:lang w:eastAsia="zh-CN" w:bidi="ar-SA"/>
        </w:rPr>
        <w:commentReference w:id="11"/>
      </w:r>
    </w:p>
    <w:p w14:paraId="4BF26E2D" w14:textId="77777777"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2F6175">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2F6175">
        <w:rPr>
          <w:noProof/>
        </w:rPr>
        <w:t>[51]</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49D36363" w:rsidR="005D7FC9" w:rsidRDefault="005D7FC9" w:rsidP="00A83CE2">
      <w:pPr>
        <w:pStyle w:val="MDPI22heading2"/>
      </w:pPr>
      <w:r>
        <w:t>3.</w:t>
      </w:r>
      <w:r w:rsidR="00F30EF7">
        <w:t>8</w:t>
      </w:r>
      <w:r>
        <w:t xml:space="preserve"> Training and </w:t>
      </w:r>
      <w:r w:rsidR="00BC5266">
        <w:t>evaluation</w:t>
      </w:r>
      <w:r w:rsidR="007B506F">
        <w:t xml:space="preserve"> the model</w:t>
      </w:r>
    </w:p>
    <w:p w14:paraId="174357C1" w14:textId="05393C7C" w:rsidR="005D7FC9" w:rsidRPr="003442A3" w:rsidRDefault="00BC5266" w:rsidP="003442A3">
      <w:pPr>
        <w:pStyle w:val="MDPI31text"/>
      </w:pPr>
      <w:r w:rsidRPr="003442A3">
        <w:t xml:space="preserve">80% of the entire dataset </w:t>
      </w:r>
      <w:r w:rsidR="001329EF" w:rsidRPr="003442A3">
        <w:t xml:space="preserve">generated </w:t>
      </w:r>
      <w:r w:rsidRPr="003442A3">
        <w:t>was allocated towards training the machine learning model, while the remaining 20% was used to validate the performance</w:t>
      </w:r>
      <w:r w:rsidR="001329EF" w:rsidRPr="003442A3">
        <w:t xml:space="preserve"> and accuracy</w:t>
      </w:r>
      <w:r w:rsidRPr="003442A3">
        <w:t xml:space="preserve"> of </w:t>
      </w:r>
      <w:r w:rsidR="001329EF" w:rsidRPr="003442A3">
        <w:t xml:space="preserve">each </w:t>
      </w:r>
      <w:r w:rsidRPr="003442A3">
        <w:t>machine learning model.</w:t>
      </w:r>
      <w:r w:rsidR="001329EF" w:rsidRPr="003442A3">
        <w:t xml:space="preserve"> </w:t>
      </w:r>
      <w:r w:rsidR="003442A3" w:rsidRPr="003442A3">
        <w:t>The confusion matrix was used to further assess the accuracy of each model by comparing the predicted value with the true value over a series of key criteria</w:t>
      </w:r>
      <w:r w:rsidR="003442A3">
        <w:t xml:space="preserve"> which are</w:t>
      </w:r>
      <w:r w:rsidR="003442A3" w:rsidRPr="003442A3">
        <w:t xml:space="preserve"> as follows: True Positives (TPs), True Negatives (TNs), False Positives (FPs), and False Negatives</w:t>
      </w:r>
      <w:r w:rsidR="003442A3">
        <w:t xml:space="preserve"> (FNs)</w:t>
      </w:r>
      <w:r w:rsidR="003442A3" w:rsidRPr="003442A3">
        <w:t xml:space="preserve">. </w:t>
      </w:r>
    </w:p>
    <w:p w14:paraId="3927A1F2" w14:textId="77777777" w:rsidR="005B134D" w:rsidRPr="003C5B16" w:rsidRDefault="005B134D" w:rsidP="003C5B16">
      <w:pPr>
        <w:pStyle w:val="MDPI31text"/>
      </w:pPr>
    </w:p>
    <w:p w14:paraId="2F2C1D3A" w14:textId="5FF831E4" w:rsidR="00CC2A4B" w:rsidRDefault="004E699E" w:rsidP="00CC2A4B">
      <w:pPr>
        <w:pStyle w:val="MDPI22heading2"/>
      </w:pPr>
      <w:r>
        <w:t>3.</w:t>
      </w:r>
      <w:r w:rsidR="00F30EF7">
        <w:t>9</w:t>
      </w:r>
      <w:r>
        <w:t xml:space="preserve"> </w:t>
      </w:r>
      <w:commentRangeStart w:id="12"/>
      <w:commentRangeStart w:id="13"/>
      <w:commentRangeStart w:id="14"/>
      <w:r w:rsidRPr="0033600D">
        <w:t>Posture Monitoring and Scoring System</w:t>
      </w:r>
      <w:commentRangeEnd w:id="12"/>
      <w:r w:rsidR="00242AF1">
        <w:rPr>
          <w:rStyle w:val="CommentReference"/>
          <w:rFonts w:eastAsia="SimSun"/>
          <w:snapToGrid/>
          <w:lang w:eastAsia="zh-CN" w:bidi="ar-SA"/>
        </w:rPr>
        <w:commentReference w:id="12"/>
      </w:r>
      <w:commentRangeEnd w:id="13"/>
      <w:r w:rsidR="00445C3D">
        <w:rPr>
          <w:rStyle w:val="CommentReference"/>
          <w:rFonts w:eastAsia="SimSun"/>
          <w:snapToGrid/>
          <w:lang w:eastAsia="zh-CN" w:bidi="ar-SA"/>
        </w:rPr>
        <w:commentReference w:id="13"/>
      </w:r>
      <w:commentRangeEnd w:id="14"/>
      <w:r w:rsidR="00110184">
        <w:rPr>
          <w:rStyle w:val="CommentReference"/>
          <w:rFonts w:eastAsia="SimSun"/>
          <w:snapToGrid/>
          <w:lang w:eastAsia="zh-CN" w:bidi="ar-SA"/>
        </w:rPr>
        <w:commentReference w:id="14"/>
      </w:r>
    </w:p>
    <w:p w14:paraId="52408330" w14:textId="1AC4C1D3" w:rsidR="00FA0D52" w:rsidRDefault="003D61CF" w:rsidP="00B540F9">
      <w:pPr>
        <w:pStyle w:val="MDPI31text"/>
      </w:pPr>
      <w:r>
        <w:rPr>
          <w:lang w:val="en-GB"/>
        </w:rPr>
        <w:t xml:space="preserve">Actively monitoring and </w:t>
      </w:r>
      <w:r w:rsidR="00042F23">
        <w:rPr>
          <w:lang w:val="en-GB"/>
        </w:rPr>
        <w:t xml:space="preserve">scoring </w:t>
      </w:r>
      <w:r>
        <w:rPr>
          <w:lang w:val="en-GB"/>
        </w:rPr>
        <w:t xml:space="preserve">different sitting postures </w:t>
      </w:r>
      <w:r>
        <w:rPr>
          <w:lang w:val="en-GB"/>
        </w:rPr>
        <w:t>is an</w:t>
      </w:r>
      <w:r>
        <w:rPr>
          <w:lang w:val="en-GB"/>
        </w:rPr>
        <w:t xml:space="preserve"> important </w:t>
      </w:r>
      <w:r>
        <w:rPr>
          <w:lang w:val="en-GB"/>
        </w:rPr>
        <w:t xml:space="preserve">component </w:t>
      </w:r>
      <w:r w:rsidR="00042F23">
        <w:rPr>
          <w:lang w:val="en-GB"/>
        </w:rPr>
        <w:t xml:space="preserve">in </w:t>
      </w:r>
      <w:r w:rsidR="00B540F9">
        <w:rPr>
          <w:lang w:val="en-GB"/>
        </w:rPr>
        <w:t>accessing</w:t>
      </w:r>
      <w:r>
        <w:rPr>
          <w:lang w:val="en-GB"/>
        </w:rPr>
        <w:t xml:space="preserve"> the quality of one’s sitting </w:t>
      </w:r>
      <w:r>
        <w:rPr>
          <w:lang w:val="en-GB"/>
        </w:rPr>
        <w:t>habit</w:t>
      </w:r>
      <w:r>
        <w:rPr>
          <w:lang w:val="en-GB"/>
        </w:rPr>
        <w:t xml:space="preserve"> over a given period</w:t>
      </w:r>
      <w:r>
        <w:rPr>
          <w:lang w:val="en-GB"/>
        </w:rPr>
        <w:t>.</w:t>
      </w:r>
      <w:r w:rsidRPr="003D61CF">
        <w:rPr>
          <w:lang w:val="en-GB"/>
        </w:rPr>
        <w:t xml:space="preserve"> </w:t>
      </w:r>
      <w:r w:rsidR="00B540F9">
        <w:rPr>
          <w:lang w:val="en-GB"/>
        </w:rPr>
        <w:t>While most studies, primarily focus on the classification of different sitting</w:t>
      </w:r>
      <w:r>
        <w:rPr>
          <w:lang w:val="en-GB"/>
        </w:rPr>
        <w:t>,</w:t>
      </w:r>
      <w:r w:rsidR="00B540F9">
        <w:rPr>
          <w:lang w:val="en-GB"/>
        </w:rPr>
        <w:t xml:space="preserve"> we went further by </w:t>
      </w:r>
      <w:r w:rsidR="00FA0D52">
        <w:rPr>
          <w:lang w:val="en-GB"/>
        </w:rPr>
        <w:t>develo</w:t>
      </w:r>
      <w:r w:rsidR="00B540F9">
        <w:rPr>
          <w:lang w:val="en-GB"/>
        </w:rPr>
        <w:t>ping</w:t>
      </w:r>
      <w:r>
        <w:rPr>
          <w:lang w:val="en-GB"/>
        </w:rPr>
        <w:t xml:space="preserve"> a state-of</w:t>
      </w:r>
      <w:r w:rsidR="00FA0D52">
        <w:rPr>
          <w:lang w:val="en-GB"/>
        </w:rPr>
        <w:t>-</w:t>
      </w:r>
      <w:r>
        <w:rPr>
          <w:lang w:val="en-GB"/>
        </w:rPr>
        <w:t xml:space="preserve">the-art framework that would enable us to effectively </w:t>
      </w:r>
      <w:r w:rsidR="00B540F9">
        <w:rPr>
          <w:lang w:val="en-GB"/>
        </w:rPr>
        <w:t>quantify</w:t>
      </w:r>
      <w:r>
        <w:rPr>
          <w:lang w:val="en-GB"/>
        </w:rPr>
        <w:t xml:space="preserve"> the quality of a given posture and appropriately </w:t>
      </w:r>
      <w:r w:rsidR="001E5465">
        <w:rPr>
          <w:lang w:val="en-GB"/>
        </w:rPr>
        <w:t>score them as shown in Figure</w:t>
      </w:r>
      <w:r w:rsidR="007B3FC3">
        <w:rPr>
          <w:lang w:val="en-GB"/>
        </w:rPr>
        <w:t xml:space="preserve"> 7</w:t>
      </w:r>
      <w:r w:rsidR="001E5465">
        <w:rPr>
          <w:lang w:val="en-GB"/>
        </w:rPr>
        <w:t xml:space="preserve"> below.</w:t>
      </w:r>
      <w:r w:rsidR="00B540F9">
        <w:rPr>
          <w:lang w:val="en-GB"/>
        </w:rPr>
        <w:t xml:space="preserve"> </w:t>
      </w:r>
      <w:r w:rsidR="00B540F9">
        <w:t xml:space="preserve">An important part of this framework was setting a global baseline to what was generally considered an “ideal” sitting posture. Based on multiple research papers and healthcare recommendations, the upright sitting posture is considered as the most optimal sitting posture that should be adopted mainly </w:t>
      </w:r>
      <w:r w:rsidR="00B540F9">
        <w:rPr>
          <w:lang w:val="en-GB"/>
        </w:rPr>
        <w:t>due to its associated health benefits</w:t>
      </w:r>
      <w:r w:rsidR="00B540F9">
        <w:t xml:space="preserve">. Hence, we </w:t>
      </w:r>
      <w:r w:rsidR="00B540F9">
        <w:t>defined</w:t>
      </w:r>
      <w:r w:rsidR="00B540F9">
        <w:t xml:space="preserve"> the upright sitting posture as the baseline for our most “ideal” sitting posture, directly influence how each given sitting posture gets scored.</w:t>
      </w:r>
      <w:r w:rsidR="00B540F9">
        <w:t xml:space="preserve"> Additionally, </w:t>
      </w:r>
      <w:r w:rsidR="00B540F9">
        <w:rPr>
          <w:lang w:val="en-GB"/>
        </w:rPr>
        <w:t>w</w:t>
      </w:r>
      <w:r w:rsidR="00FA0D52">
        <w:rPr>
          <w:lang w:val="en-GB"/>
        </w:rPr>
        <w:t xml:space="preserve">e </w:t>
      </w:r>
      <w:r w:rsidR="00B540F9">
        <w:rPr>
          <w:lang w:val="en-GB"/>
        </w:rPr>
        <w:t>used</w:t>
      </w:r>
      <w:r w:rsidR="00FA0D52">
        <w:rPr>
          <w:lang w:val="en-GB"/>
        </w:rPr>
        <w:t xml:space="preserve"> a series of algorithms such as </w:t>
      </w:r>
      <w:r w:rsidR="002A1853">
        <w:rPr>
          <w:lang w:val="en-GB"/>
        </w:rPr>
        <w:t xml:space="preserve">the </w:t>
      </w:r>
      <w:r w:rsidR="00FA0D52" w:rsidRPr="00754C1C">
        <w:t>Procrustes analysis</w:t>
      </w:r>
      <w:r w:rsidR="00FA0D52">
        <w:t xml:space="preserve">, </w:t>
      </w:r>
      <w:proofErr w:type="spellStart"/>
      <w:r w:rsidR="00FA0D52">
        <w:rPr>
          <w:lang w:val="en-GB"/>
        </w:rPr>
        <w:t>H</w:t>
      </w:r>
      <w:r w:rsidR="00FA0D52" w:rsidRPr="00C361D0">
        <w:rPr>
          <w:lang w:val="en-GB"/>
        </w:rPr>
        <w:t>ausdorff</w:t>
      </w:r>
      <w:proofErr w:type="spellEnd"/>
      <w:r w:rsidR="00FA0D52" w:rsidRPr="00C361D0">
        <w:rPr>
          <w:lang w:val="en-GB"/>
        </w:rPr>
        <w:t xml:space="preserve"> distance</w:t>
      </w:r>
      <w:r w:rsidR="00FA0D52">
        <w:rPr>
          <w:lang w:val="en-GB"/>
        </w:rPr>
        <w:t xml:space="preserve">, Symmetry analysis and </w:t>
      </w:r>
      <w:proofErr w:type="spellStart"/>
      <w:r w:rsidR="00FA0D52">
        <w:rPr>
          <w:lang w:val="en-GB"/>
        </w:rPr>
        <w:t>Center</w:t>
      </w:r>
      <w:proofErr w:type="spellEnd"/>
      <w:r w:rsidR="00FA0D52">
        <w:rPr>
          <w:lang w:val="en-GB"/>
        </w:rPr>
        <w:t xml:space="preserve"> of Pressure (CoP)</w:t>
      </w:r>
      <w:r w:rsidR="002A1853">
        <w:rPr>
          <w:lang w:val="en-GB"/>
        </w:rPr>
        <w:t xml:space="preserve"> </w:t>
      </w:r>
      <w:r w:rsidR="00B540F9">
        <w:rPr>
          <w:lang w:val="en-GB"/>
        </w:rPr>
        <w:t>to make up our scoring system.</w:t>
      </w:r>
    </w:p>
    <w:p w14:paraId="325183BF" w14:textId="0FF5BD1B" w:rsidR="003D61CF" w:rsidRDefault="003D61CF" w:rsidP="003D61CF">
      <w:pPr>
        <w:pStyle w:val="MDPI31text"/>
        <w:rPr>
          <w:lang w:val="en-GB"/>
        </w:rPr>
      </w:pPr>
    </w:p>
    <w:p w14:paraId="7998B187" w14:textId="77777777" w:rsidR="00186361" w:rsidRDefault="00186361" w:rsidP="00CC2A4B">
      <w:pPr>
        <w:pStyle w:val="MDPI22heading2"/>
      </w:pPr>
    </w:p>
    <w:p w14:paraId="2CA85BEA" w14:textId="04618054" w:rsidR="00681F5E" w:rsidRDefault="00681F5E" w:rsidP="00CC2A4B">
      <w:pPr>
        <w:pStyle w:val="MDPI22heading2"/>
      </w:pPr>
      <w:r>
        <w:rPr>
          <w:snapToGrid/>
        </w:rPr>
        <w:lastRenderedPageBreak/>
        <w:drawing>
          <wp:inline distT="0" distB="0" distL="0" distR="0" wp14:anchorId="2B84C44C" wp14:editId="064BF924">
            <wp:extent cx="4856952" cy="2366434"/>
            <wp:effectExtent l="12700" t="12700" r="7620" b="8890"/>
            <wp:docPr id="1242184051" name="Picture 5" descr="A diagram of a sensor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84051" name="Picture 5" descr="A diagram of a sensor data&#10;&#10;Description automatically generated"/>
                    <pic:cNvPicPr/>
                  </pic:nvPicPr>
                  <pic:blipFill rotWithShape="1">
                    <a:blip r:embed="rId19"/>
                    <a:srcRect l="-2095" t="-4041" r="-2296" b="-3849"/>
                    <a:stretch/>
                  </pic:blipFill>
                  <pic:spPr bwMode="auto">
                    <a:xfrm>
                      <a:off x="0" y="0"/>
                      <a:ext cx="4881222" cy="237825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0D5315D0" w14:textId="4C9BD087" w:rsidR="009D0469" w:rsidRDefault="00FA0D52" w:rsidP="009D0469">
      <w:pPr>
        <w:pStyle w:val="MDPI51figurecaption"/>
      </w:pPr>
      <w:r w:rsidRPr="00FA0D52">
        <w:rPr>
          <w:b/>
          <w:bCs/>
        </w:rPr>
        <w:t xml:space="preserve">Figure </w:t>
      </w:r>
      <w:r w:rsidRPr="00FA0D52">
        <w:rPr>
          <w:b/>
          <w:bCs/>
        </w:rPr>
        <w:t>7</w:t>
      </w:r>
      <w:r w:rsidRPr="00FA0D52">
        <w:t>.</w:t>
      </w:r>
      <w:r w:rsidRPr="00FA0D52">
        <w:t xml:space="preserve"> </w:t>
      </w:r>
      <w:r w:rsidR="007720FE">
        <w:t xml:space="preserve">Our </w:t>
      </w:r>
      <w:r w:rsidR="00B71A64">
        <w:t>s</w:t>
      </w:r>
      <w:r w:rsidR="00042F23">
        <w:t xml:space="preserve">tate-of-the-art </w:t>
      </w:r>
      <w:r w:rsidRPr="00FA0D52">
        <w:t xml:space="preserve">Posture </w:t>
      </w:r>
      <w:r>
        <w:t>Scoring</w:t>
      </w:r>
      <w:r w:rsidRPr="00FA0D52">
        <w:t xml:space="preserve"> framework</w:t>
      </w:r>
    </w:p>
    <w:p w14:paraId="5EFEF319" w14:textId="40881E17" w:rsidR="006E531F" w:rsidRDefault="006E531F" w:rsidP="006E531F">
      <w:pPr>
        <w:pStyle w:val="MDPI23heading3"/>
      </w:pPr>
      <w:r>
        <w:t>3.9.</w:t>
      </w:r>
      <w:r>
        <w:t>1</w:t>
      </w:r>
      <w:r w:rsidRPr="00CC2A4B">
        <w:rPr>
          <w:lang w:val="en-GB"/>
        </w:rPr>
        <w:t xml:space="preserve"> </w:t>
      </w:r>
      <w:r w:rsidRPr="00754C1C">
        <w:t>Procrustes analysis</w:t>
      </w:r>
    </w:p>
    <w:p w14:paraId="415A2DED" w14:textId="62A646AA" w:rsidR="006E531F" w:rsidRDefault="006E531F" w:rsidP="00B70B4D">
      <w:pPr>
        <w:pStyle w:val="MDPI31text"/>
      </w:pPr>
      <w:r w:rsidRPr="00754C1C">
        <w:t>Procrustes analysis</w:t>
      </w:r>
      <w:r>
        <w:t xml:space="preserve"> is a method used to compare </w:t>
      </w:r>
      <w:r w:rsidR="00877E64">
        <w:t xml:space="preserve">2 different </w:t>
      </w:r>
      <w:r>
        <w:t xml:space="preserve">shapes by performing optimal transformation procedures such as scaling, translation and rotations in respect to the </w:t>
      </w:r>
      <w:r w:rsidR="000E37B3">
        <w:t>reference shape</w:t>
      </w:r>
      <w:r>
        <w:t xml:space="preserve">. The primary of objective of the </w:t>
      </w:r>
      <w:r w:rsidRPr="00754C1C">
        <w:t>Procrustes analysis</w:t>
      </w:r>
      <w:r>
        <w:t xml:space="preserve"> is to minimize the </w:t>
      </w:r>
      <w:r w:rsidR="00FD7C38">
        <w:t>difference</w:t>
      </w:r>
      <w:r>
        <w:t xml:space="preserve"> between 2 sets of data points by performing relevant transformations that would </w:t>
      </w:r>
      <w:r w:rsidR="00FD7C38">
        <w:t>closely</w:t>
      </w:r>
      <w:r>
        <w:t xml:space="preserve"> align both sets </w:t>
      </w:r>
      <w:r>
        <w:fldChar w:fldCharType="begin"/>
      </w:r>
      <w:r>
        <w:instrText xml:space="preserve"> ADDIN ZOTERO_ITEM CSL_CITATION {"citationID":"zKUCWYC5","properties":{"formattedCitation":"[52]","plainCitation":"[52]","noteIndex":0},"citationItems":[{"id":395,"uris":["http://zotero.org/users/11398818/items/CY356GME"],"itemData":{"id":395,"type":"chapter","container-title":"Data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fldChar w:fldCharType="separate"/>
      </w:r>
      <w:r>
        <w:rPr>
          <w:noProof/>
        </w:rPr>
        <w:t>[52]</w:t>
      </w:r>
      <w:r>
        <w:fldChar w:fldCharType="end"/>
      </w:r>
      <w:r>
        <w:t xml:space="preserve">. </w:t>
      </w:r>
      <w:r w:rsidR="00FD7C38">
        <w:t xml:space="preserve">In our posture scoring framework, we used the </w:t>
      </w:r>
      <w:r w:rsidR="00676E9F">
        <w:t>P</w:t>
      </w:r>
      <w:r w:rsidR="00676E9F" w:rsidRPr="00754C1C">
        <w:t>rocrustes</w:t>
      </w:r>
      <w:r w:rsidR="00676E9F">
        <w:t xml:space="preserve"> </w:t>
      </w:r>
      <w:r w:rsidR="001B4031">
        <w:t>analysis</w:t>
      </w:r>
      <w:r w:rsidR="00FD7C38">
        <w:t xml:space="preserve"> as a preprocessing step</w:t>
      </w:r>
      <w:r w:rsidR="001B4031">
        <w:t xml:space="preserve"> </w:t>
      </w:r>
      <w:r w:rsidR="00FD7C38">
        <w:t xml:space="preserve">to eliminate </w:t>
      </w:r>
      <w:r w:rsidR="001B4031">
        <w:t xml:space="preserve">translational and rotational </w:t>
      </w:r>
      <w:r w:rsidR="00676E9F">
        <w:t xml:space="preserve">shifts during the postural analysis where minor displacements in the sitting position rather changes in sitting posture could significantly alter the results. </w:t>
      </w:r>
      <w:r w:rsidR="000A32A2">
        <w:t xml:space="preserve">We integrated the </w:t>
      </w:r>
      <w:r w:rsidR="000A32A2" w:rsidRPr="00754C1C">
        <w:t>Procrustes</w:t>
      </w:r>
      <w:r w:rsidR="000A32A2">
        <w:t xml:space="preserve">-transformed shape </w:t>
      </w:r>
      <w:r w:rsidR="0044078C">
        <w:t xml:space="preserve">into calculating the </w:t>
      </w:r>
      <w:proofErr w:type="spellStart"/>
      <w:r w:rsidR="0044078C">
        <w:rPr>
          <w:lang w:val="en-GB"/>
        </w:rPr>
        <w:t>H</w:t>
      </w:r>
      <w:r w:rsidR="0044078C" w:rsidRPr="00C361D0">
        <w:rPr>
          <w:lang w:val="en-GB"/>
        </w:rPr>
        <w:t>ausdorff</w:t>
      </w:r>
      <w:proofErr w:type="spellEnd"/>
      <w:r w:rsidR="0044078C">
        <w:rPr>
          <w:lang w:val="en-GB"/>
        </w:rPr>
        <w:t xml:space="preserve"> distance to ensure that. For added robustness, we incorporated a weighted combination between the raw and</w:t>
      </w:r>
      <w:r w:rsidR="0044078C">
        <w:t xml:space="preserve"> </w:t>
      </w:r>
      <w:r w:rsidR="0044078C" w:rsidRPr="00754C1C">
        <w:t>Procrustes</w:t>
      </w:r>
      <w:r w:rsidR="0044078C">
        <w:t xml:space="preserve">-aligned </w:t>
      </w:r>
      <w:proofErr w:type="spellStart"/>
      <w:r w:rsidR="0044078C">
        <w:rPr>
          <w:lang w:val="en-GB"/>
        </w:rPr>
        <w:t>H</w:t>
      </w:r>
      <w:r w:rsidR="0044078C" w:rsidRPr="00C361D0">
        <w:rPr>
          <w:lang w:val="en-GB"/>
        </w:rPr>
        <w:t>ausdorff</w:t>
      </w:r>
      <w:proofErr w:type="spellEnd"/>
      <w:r w:rsidR="0044078C">
        <w:rPr>
          <w:lang w:val="en-GB"/>
        </w:rPr>
        <w:t xml:space="preserve"> distances in order </w:t>
      </w:r>
      <w:r w:rsidR="00B70B4D">
        <w:rPr>
          <w:lang w:val="en-GB"/>
        </w:rPr>
        <w:t>not to lose the spatial information and meaning deviations</w:t>
      </w:r>
      <w:r w:rsidR="00D913E1">
        <w:rPr>
          <w:lang w:val="en-GB"/>
        </w:rPr>
        <w:t xml:space="preserve"> potentially</w:t>
      </w:r>
      <w:r w:rsidR="00B70B4D">
        <w:rPr>
          <w:lang w:val="en-GB"/>
        </w:rPr>
        <w:t xml:space="preserve"> removed by the </w:t>
      </w:r>
      <w:r w:rsidR="00B70B4D" w:rsidRPr="00754C1C">
        <w:t>Procrustes</w:t>
      </w:r>
      <w:r w:rsidR="00B70B4D">
        <w:t xml:space="preserve"> alignments. </w:t>
      </w:r>
    </w:p>
    <w:p w14:paraId="0C8BD44F" w14:textId="7AAAC04E" w:rsidR="00B70B4D" w:rsidRDefault="00B70B4D" w:rsidP="00B70B4D">
      <w:pPr>
        <w:pStyle w:val="MDPI31text"/>
      </w:pPr>
    </w:p>
    <w:p w14:paraId="6AE28629" w14:textId="08722DD7" w:rsidR="00BA53D8" w:rsidRPr="00BA53D8" w:rsidRDefault="00CC2A4B" w:rsidP="00BA53D8">
      <w:pPr>
        <w:pStyle w:val="MDPI23heading3"/>
        <w:rPr>
          <w:lang w:val="en-GB"/>
        </w:rPr>
      </w:pPr>
      <w:r>
        <w:t>3</w:t>
      </w:r>
      <w:r>
        <w:t>.9.</w:t>
      </w:r>
      <w:r w:rsidR="006E531F">
        <w:t>2</w:t>
      </w:r>
      <w:r w:rsidRPr="00CC2A4B">
        <w:rPr>
          <w:lang w:val="en-GB"/>
        </w:rPr>
        <w:t xml:space="preserve"> </w:t>
      </w:r>
      <w:proofErr w:type="spellStart"/>
      <w:r>
        <w:rPr>
          <w:lang w:val="en-GB"/>
        </w:rPr>
        <w:t>H</w:t>
      </w:r>
      <w:r w:rsidRPr="00C361D0">
        <w:rPr>
          <w:lang w:val="en-GB"/>
        </w:rPr>
        <w:t>ausdorff</w:t>
      </w:r>
      <w:proofErr w:type="spellEnd"/>
      <w:r w:rsidRPr="00C361D0">
        <w:rPr>
          <w:lang w:val="en-GB"/>
        </w:rPr>
        <w:t xml:space="preserve"> distance</w:t>
      </w:r>
    </w:p>
    <w:p w14:paraId="7DDFBAE7" w14:textId="47B06227" w:rsidR="00BA53D8" w:rsidRDefault="00D913E1" w:rsidP="006A374D">
      <w:pPr>
        <w:pStyle w:val="MDPI31text"/>
        <w:rPr>
          <w:lang w:val="en-GB"/>
        </w:rPr>
      </w:pPr>
      <w:proofErr w:type="spellStart"/>
      <w:r>
        <w:rPr>
          <w:lang w:val="en-GB"/>
        </w:rPr>
        <w:t>H</w:t>
      </w:r>
      <w:r w:rsidRPr="00C361D0">
        <w:rPr>
          <w:lang w:val="en-GB"/>
        </w:rPr>
        <w:t>ausdorff</w:t>
      </w:r>
      <w:proofErr w:type="spellEnd"/>
      <w:r w:rsidRPr="00C361D0">
        <w:rPr>
          <w:lang w:val="en-GB"/>
        </w:rPr>
        <w:t xml:space="preserve"> distance</w:t>
      </w:r>
      <w:r>
        <w:rPr>
          <w:lang w:val="en-GB"/>
        </w:rPr>
        <w:t xml:space="preserve"> is</w:t>
      </w:r>
      <w:r w:rsidR="00BA53D8">
        <w:rPr>
          <w:lang w:val="en-GB"/>
        </w:rPr>
        <w:t xml:space="preserve"> mathematical </w:t>
      </w:r>
      <w:r w:rsidR="00370774">
        <w:rPr>
          <w:lang w:val="en-GB"/>
        </w:rPr>
        <w:t>tool</w:t>
      </w:r>
      <w:r w:rsidR="00BA53D8">
        <w:rPr>
          <w:lang w:val="en-GB"/>
        </w:rPr>
        <w:t xml:space="preserve"> used </w:t>
      </w:r>
      <w:r w:rsidR="00370774">
        <w:rPr>
          <w:lang w:val="en-GB"/>
        </w:rPr>
        <w:t xml:space="preserve">measure the similarity between two sets of data points. The </w:t>
      </w:r>
      <w:proofErr w:type="spellStart"/>
      <w:r w:rsidR="00370774">
        <w:rPr>
          <w:lang w:val="en-GB"/>
        </w:rPr>
        <w:t>H</w:t>
      </w:r>
      <w:r w:rsidR="00370774" w:rsidRPr="00C361D0">
        <w:rPr>
          <w:lang w:val="en-GB"/>
        </w:rPr>
        <w:t>ausdorff</w:t>
      </w:r>
      <w:proofErr w:type="spellEnd"/>
      <w:r w:rsidR="00370774" w:rsidRPr="00C361D0">
        <w:rPr>
          <w:lang w:val="en-GB"/>
        </w:rPr>
        <w:t xml:space="preserve"> distance</w:t>
      </w:r>
      <w:r w:rsidR="00370774">
        <w:rPr>
          <w:lang w:val="en-GB"/>
        </w:rPr>
        <w:t xml:space="preserve"> </w:t>
      </w:r>
      <w:r w:rsidR="00370774">
        <w:rPr>
          <w:lang w:val="en-GB"/>
        </w:rPr>
        <w:t xml:space="preserve">is calculated by measuring </w:t>
      </w:r>
      <w:r w:rsidR="00BA53D8">
        <w:rPr>
          <w:lang w:val="en-GB"/>
        </w:rPr>
        <w:t xml:space="preserve">the </w:t>
      </w:r>
      <w:r w:rsidR="00370774">
        <w:rPr>
          <w:lang w:val="en-GB"/>
        </w:rPr>
        <w:t>greatest distance</w:t>
      </w:r>
      <w:r w:rsidR="00BA53D8">
        <w:rPr>
          <w:lang w:val="en-GB"/>
        </w:rPr>
        <w:t xml:space="preserve"> between </w:t>
      </w:r>
      <w:r w:rsidR="00370774">
        <w:rPr>
          <w:lang w:val="en-GB"/>
        </w:rPr>
        <w:t xml:space="preserve">the </w:t>
      </w:r>
      <w:r w:rsidR="0032763C">
        <w:rPr>
          <w:lang w:val="en-GB"/>
        </w:rPr>
        <w:t>nearest</w:t>
      </w:r>
      <w:r w:rsidR="00370774">
        <w:rPr>
          <w:lang w:val="en-GB"/>
        </w:rPr>
        <w:t xml:space="preserve"> </w:t>
      </w:r>
      <w:r w:rsidR="00BA53D8">
        <w:rPr>
          <w:lang w:val="en-GB"/>
        </w:rPr>
        <w:t xml:space="preserve">data points from set X to set </w:t>
      </w:r>
      <w:r w:rsidR="00370774">
        <w:rPr>
          <w:lang w:val="en-GB"/>
        </w:rPr>
        <w:t>Y. This effectively captures the greatest dissimilarity among both sets of data</w:t>
      </w:r>
      <w:r w:rsidR="00BA53D8">
        <w:rPr>
          <w:lang w:val="en-GB"/>
        </w:rPr>
        <w:t>.</w:t>
      </w:r>
      <w:r w:rsidR="0032763C">
        <w:rPr>
          <w:lang w:val="en-GB"/>
        </w:rPr>
        <w:t xml:space="preserve"> In the formula below, </w:t>
      </w:r>
      <m:oMath>
        <m:r>
          <w:rPr>
            <w:rFonts w:ascii="Cambria Math" w:hAnsi="Cambria Math"/>
            <w:lang w:val="en-GB"/>
          </w:rPr>
          <m:t>hd(X,Y)</m:t>
        </m:r>
      </m:oMath>
      <w:r w:rsidR="0032763C">
        <w:rPr>
          <w:lang w:val="en-GB"/>
        </w:rPr>
        <w:t xml:space="preserve"> denotes the</w:t>
      </w:r>
      <w:r w:rsidR="00C360C8">
        <w:rPr>
          <w:lang w:val="en-GB"/>
        </w:rPr>
        <w:t xml:space="preserve"> </w:t>
      </w:r>
      <w:proofErr w:type="spellStart"/>
      <w:r w:rsidR="00C360C8">
        <w:rPr>
          <w:lang w:val="en-GB"/>
        </w:rPr>
        <w:t>H</w:t>
      </w:r>
      <w:r w:rsidR="00C360C8" w:rsidRPr="00C361D0">
        <w:rPr>
          <w:lang w:val="en-GB"/>
        </w:rPr>
        <w:t>ausdorff</w:t>
      </w:r>
      <w:proofErr w:type="spellEnd"/>
      <w:r w:rsidR="00C360C8" w:rsidRPr="00C361D0">
        <w:rPr>
          <w:lang w:val="en-GB"/>
        </w:rPr>
        <w:t xml:space="preserve"> </w:t>
      </w:r>
      <w:r w:rsidR="00C360C8">
        <w:rPr>
          <w:lang w:val="en-GB"/>
        </w:rPr>
        <w:t>distance between the set X and set Y</w:t>
      </w:r>
      <w:r w:rsidR="006A374D">
        <w:rPr>
          <w:lang w:val="en-GB"/>
        </w:rPr>
        <w:t xml:space="preserve"> and </w:t>
      </w:r>
      <m:oMath>
        <m:r>
          <w:rPr>
            <w:rStyle w:val="s1"/>
            <w:rFonts w:ascii="Cambria Math" w:hAnsi="Cambria Math"/>
          </w:rPr>
          <m:t>d(x,y</m:t>
        </m:r>
        <m:r>
          <w:rPr>
            <w:rStyle w:val="s1"/>
            <w:rFonts w:ascii="Cambria Math" w:hAnsi="Cambria Math"/>
          </w:rPr>
          <m:t>)</m:t>
        </m:r>
      </m:oMath>
      <w:r w:rsidR="006A374D">
        <w:rPr>
          <w:rStyle w:val="s1"/>
          <w:rFonts w:ascii="Palatino Linotype" w:hAnsi="Palatino Linotype"/>
        </w:rPr>
        <w:t xml:space="preserve"> </w:t>
      </w:r>
      <w:r w:rsidR="006A374D" w:rsidRPr="009D0469">
        <w:t>is the Euclidian distance between point from both sets.</w:t>
      </w:r>
    </w:p>
    <w:p w14:paraId="0DB822D2" w14:textId="053A8828" w:rsidR="00BC341C" w:rsidRDefault="0032763C" w:rsidP="00C360C8">
      <w:pPr>
        <w:pStyle w:val="p2"/>
        <w:ind w:left="5100"/>
      </w:pPr>
      <m:oMath>
        <m:r>
          <w:rPr>
            <w:rStyle w:val="s1"/>
            <w:rFonts w:ascii="Cambria Math" w:hAnsi="Cambria Math"/>
          </w:rPr>
          <m:t>hd</m:t>
        </m:r>
        <m:r>
          <w:rPr>
            <w:rStyle w:val="s1"/>
            <w:rFonts w:ascii="Cambria Math" w:hAnsi="Cambria Math"/>
          </w:rPr>
          <m:t>(X,Y)</m:t>
        </m:r>
        <m:r>
          <w:rPr>
            <w:rStyle w:val="s1"/>
            <w:rFonts w:ascii="Cambria Math" w:hAnsi="Cambria Math"/>
          </w:rPr>
          <m:t>=</m:t>
        </m:r>
        <m:func>
          <m:funcPr>
            <m:ctrlPr>
              <w:rPr>
                <w:rStyle w:val="s1"/>
                <w:rFonts w:ascii="Cambria Math" w:hAnsi="Cambria Math"/>
              </w:rPr>
            </m:ctrlPr>
          </m:funcPr>
          <m:fName>
            <m:limLow>
              <m:limLowPr>
                <m:ctrlPr>
                  <w:rPr>
                    <w:rStyle w:val="s1"/>
                    <w:rFonts w:ascii="Cambria Math" w:hAnsi="Cambria Math"/>
                    <w:i/>
                  </w:rPr>
                </m:ctrlPr>
              </m:limLowPr>
              <m:e>
                <m:r>
                  <m:rPr>
                    <m:sty m:val="p"/>
                  </m:rPr>
                  <w:rPr>
                    <w:rStyle w:val="s1"/>
                    <w:rFonts w:ascii="Cambria Math" w:hAnsi="Cambria Math"/>
                  </w:rPr>
                  <m:t>max</m:t>
                </m:r>
              </m:e>
              <m:lim>
                <m:r>
                  <w:rPr>
                    <w:rStyle w:val="s1"/>
                    <w:rFonts w:ascii="Cambria Math" w:hAnsi="Cambria Math"/>
                  </w:rPr>
                  <m:t>x</m:t>
                </m:r>
                <m:r>
                  <m:rPr>
                    <m:sty m:val="p"/>
                  </m:rPr>
                  <w:rPr>
                    <w:rStyle w:val="s1"/>
                    <w:rFonts w:ascii="Cambria Math" w:hAnsi="Cambria Math"/>
                  </w:rPr>
                  <m:t>∈</m:t>
                </m:r>
                <m:r>
                  <w:rPr>
                    <w:rStyle w:val="s1"/>
                    <w:rFonts w:ascii="Cambria Math" w:hAnsi="Cambria Math"/>
                  </w:rPr>
                  <m:t>X</m:t>
                </m:r>
                <m:ctrlPr>
                  <w:rPr>
                    <w:rStyle w:val="s1"/>
                    <w:rFonts w:ascii="Cambria Math" w:hAnsi="Cambria Math"/>
                  </w:rPr>
                </m:ctrlPr>
              </m:lim>
            </m:limLow>
            <m:ctrlPr>
              <w:rPr>
                <w:rStyle w:val="s1"/>
                <w:rFonts w:ascii="Cambria Math" w:hAnsi="Cambria Math"/>
                <w:i/>
              </w:rPr>
            </m:ctrlPr>
          </m:fName>
          <m:e>
            <m:d>
              <m:dPr>
                <m:begChr m:val="{"/>
                <m:endChr m:val="}"/>
                <m:ctrlPr>
                  <w:rPr>
                    <w:rStyle w:val="s1"/>
                    <w:rFonts w:ascii="Cambria Math" w:hAnsi="Cambria Math"/>
                  </w:rPr>
                </m:ctrlPr>
              </m:dPr>
              <m:e>
                <m:limLow>
                  <m:limLowPr>
                    <m:ctrlPr>
                      <w:rPr>
                        <w:rStyle w:val="s1"/>
                        <w:rFonts w:ascii="Cambria Math" w:hAnsi="Cambria Math"/>
                        <w:i/>
                      </w:rPr>
                    </m:ctrlPr>
                  </m:limLowPr>
                  <m:e>
                    <m:r>
                      <m:rPr>
                        <m:sty m:val="p"/>
                      </m:rPr>
                      <w:rPr>
                        <w:rStyle w:val="s1"/>
                        <w:rFonts w:ascii="Cambria Math" w:hAnsi="Cambria Math"/>
                      </w:rPr>
                      <m:t>min</m:t>
                    </m:r>
                  </m:e>
                  <m:lim>
                    <m:r>
                      <w:rPr>
                        <w:rStyle w:val="s1"/>
                        <w:rFonts w:ascii="Cambria Math" w:hAnsi="Cambria Math"/>
                      </w:rPr>
                      <m:t>y</m:t>
                    </m:r>
                    <m:r>
                      <m:rPr>
                        <m:sty m:val="p"/>
                      </m:rPr>
                      <w:rPr>
                        <w:rStyle w:val="s1"/>
                        <w:rFonts w:ascii="Cambria Math" w:hAnsi="Cambria Math"/>
                      </w:rPr>
                      <m:t>∈</m:t>
                    </m:r>
                    <m:r>
                      <w:rPr>
                        <w:rStyle w:val="s1"/>
                        <w:rFonts w:ascii="Cambria Math" w:hAnsi="Cambria Math"/>
                      </w:rPr>
                      <m:t>Y</m:t>
                    </m:r>
                    <m:ctrlPr>
                      <w:rPr>
                        <w:rStyle w:val="s1"/>
                        <w:rFonts w:ascii="Cambria Math" w:hAnsi="Cambria Math"/>
                      </w:rPr>
                    </m:ctrlPr>
                  </m:lim>
                </m:limLow>
                <m:d>
                  <m:dPr>
                    <m:begChr m:val="{"/>
                    <m:endChr m:val="}"/>
                    <m:ctrlPr>
                      <w:rPr>
                        <w:rStyle w:val="s1"/>
                        <w:rFonts w:ascii="Cambria Math" w:hAnsi="Cambria Math"/>
                        <w:i/>
                      </w:rPr>
                    </m:ctrlPr>
                  </m:dPr>
                  <m:e>
                    <m:r>
                      <w:rPr>
                        <w:rStyle w:val="s1"/>
                        <w:rFonts w:ascii="Cambria Math" w:hAnsi="Cambria Math"/>
                      </w:rPr>
                      <m:t>d(x,y)</m:t>
                    </m:r>
                  </m:e>
                </m:d>
                <m:ctrlPr>
                  <w:rPr>
                    <w:rStyle w:val="s1"/>
                    <w:rFonts w:ascii="Cambria Math" w:hAnsi="Cambria Math"/>
                    <w:i/>
                  </w:rPr>
                </m:ctrlPr>
              </m:e>
            </m:d>
            <m:r>
              <w:rPr>
                <w:rStyle w:val="s1"/>
                <w:rFonts w:ascii="Cambria Math" w:hAnsi="Cambria Math"/>
              </w:rPr>
              <m:t xml:space="preserve"> </m:t>
            </m:r>
            <m:r>
              <w:rPr>
                <w:rStyle w:val="s1"/>
                <w:rFonts w:ascii="Cambria Math" w:hAnsi="Cambria Math"/>
              </w:rPr>
              <m:t xml:space="preserve"> </m:t>
            </m:r>
          </m:e>
        </m:func>
      </m:oMath>
      <w:r w:rsidR="00BA53D8">
        <w:t>(1)</w:t>
      </w:r>
    </w:p>
    <w:p w14:paraId="5C4DCDE6" w14:textId="32B8014C" w:rsidR="00E26815" w:rsidRDefault="00C360C8" w:rsidP="0008228A">
      <w:pPr>
        <w:pStyle w:val="MDPI31text"/>
        <w:rPr>
          <w:lang w:val="en-GB"/>
        </w:rPr>
      </w:pPr>
      <w:r>
        <w:rPr>
          <w:lang w:val="en-GB"/>
        </w:rPr>
        <w:t>T</w:t>
      </w:r>
      <w:r w:rsidR="00E26815">
        <w:rPr>
          <w:lang w:val="en-GB"/>
        </w:rPr>
        <w:t>he formula above is only one dimensional</w:t>
      </w:r>
      <w:r w:rsidR="00D44512">
        <w:rPr>
          <w:lang w:val="en-GB"/>
        </w:rPr>
        <w:t xml:space="preserve">, furthermore the same calculation </w:t>
      </w:r>
      <w:r w:rsidR="00B645A6">
        <w:rPr>
          <w:lang w:val="en-GB"/>
        </w:rPr>
        <w:t xml:space="preserve">was replicated </w:t>
      </w:r>
      <w:r w:rsidR="00D44512">
        <w:rPr>
          <w:lang w:val="en-GB"/>
        </w:rPr>
        <w:t xml:space="preserve">in respect to Set Y. </w:t>
      </w:r>
      <w:r w:rsidR="006A374D">
        <w:rPr>
          <w:lang w:val="en-GB"/>
        </w:rPr>
        <w:t>Furthermore, t</w:t>
      </w:r>
      <w:r w:rsidR="00D44512">
        <w:rPr>
          <w:lang w:val="en-GB"/>
        </w:rPr>
        <w:t xml:space="preserve">he distances calculated against both sets are evaluated and the greatest distance among the two is chosen as the total </w:t>
      </w:r>
      <w:proofErr w:type="spellStart"/>
      <w:r w:rsidR="00D44512">
        <w:rPr>
          <w:lang w:val="en-GB"/>
        </w:rPr>
        <w:t>H</w:t>
      </w:r>
      <w:r w:rsidR="00D44512" w:rsidRPr="00C361D0">
        <w:rPr>
          <w:lang w:val="en-GB"/>
        </w:rPr>
        <w:t>ausdorff</w:t>
      </w:r>
      <w:proofErr w:type="spellEnd"/>
      <w:r w:rsidR="00D44512">
        <w:rPr>
          <w:lang w:val="en-GB"/>
        </w:rPr>
        <w:t xml:space="preserve"> distance</w:t>
      </w:r>
      <w:r w:rsidR="0008228A">
        <w:rPr>
          <w:lang w:val="en-GB"/>
        </w:rPr>
        <w:t xml:space="preserve"> as show in the</w:t>
      </w:r>
      <w:r>
        <w:rPr>
          <w:lang w:val="en-GB"/>
        </w:rPr>
        <w:t xml:space="preserve"> simplified</w:t>
      </w:r>
      <w:r w:rsidR="0008228A">
        <w:rPr>
          <w:lang w:val="en-GB"/>
        </w:rPr>
        <w:t xml:space="preserve"> formula below</w:t>
      </w:r>
      <w:r w:rsidR="00D44512">
        <w:rPr>
          <w:lang w:val="en-GB"/>
        </w:rPr>
        <w:t xml:space="preserve">.    </w:t>
      </w:r>
      <w:r w:rsidR="00E26815">
        <w:rPr>
          <w:lang w:val="en-GB"/>
        </w:rPr>
        <w:t xml:space="preserve"> </w:t>
      </w:r>
    </w:p>
    <w:p w14:paraId="283B0A49" w14:textId="0ED8A227" w:rsidR="00C360C8" w:rsidRDefault="00B9467E" w:rsidP="006A374D">
      <w:pPr>
        <w:pStyle w:val="MDPI39equation"/>
        <w:ind w:left="4590"/>
        <w:jc w:val="both"/>
        <w:rPr>
          <w:lang w:val="en-GB"/>
        </w:rPr>
      </w:pPr>
      <m:oMath>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max</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r w:rsidR="00BC341C">
        <w:rPr>
          <w:lang w:val="en-GB"/>
        </w:rPr>
        <w:t xml:space="preserve"> (2)</w:t>
      </w:r>
    </w:p>
    <w:p w14:paraId="7B979D29" w14:textId="77777777" w:rsidR="006A374D" w:rsidRPr="00C360C8" w:rsidRDefault="006A374D" w:rsidP="006A374D">
      <w:pPr>
        <w:pStyle w:val="MDPI39equation"/>
        <w:ind w:left="4590"/>
        <w:jc w:val="both"/>
        <w:rPr>
          <w:lang w:val="en-GB"/>
        </w:rPr>
      </w:pPr>
    </w:p>
    <w:p w14:paraId="739FA6D9" w14:textId="096A82A0" w:rsidR="000E37B3" w:rsidRDefault="000E37B3" w:rsidP="000E37B3">
      <w:pPr>
        <w:pStyle w:val="MDPI23heading3"/>
        <w:rPr>
          <w:lang w:val="en-GB"/>
        </w:rPr>
      </w:pPr>
      <w:r>
        <w:t>3.9.</w:t>
      </w:r>
      <w:r>
        <w:t>3</w:t>
      </w:r>
      <w:r w:rsidRPr="00CC2A4B">
        <w:rPr>
          <w:lang w:val="en-GB"/>
        </w:rPr>
        <w:t xml:space="preserve"> </w:t>
      </w:r>
      <w:r>
        <w:rPr>
          <w:lang w:val="en-GB"/>
        </w:rPr>
        <w:t>Symmetry</w:t>
      </w:r>
      <w:r w:rsidR="008D18B9">
        <w:rPr>
          <w:lang w:val="en-GB"/>
        </w:rPr>
        <w:t xml:space="preserve"> </w:t>
      </w:r>
      <w:r w:rsidR="007720FE">
        <w:rPr>
          <w:lang w:val="en-GB"/>
        </w:rPr>
        <w:t>a</w:t>
      </w:r>
      <w:r w:rsidR="008D18B9">
        <w:rPr>
          <w:lang w:val="en-GB"/>
        </w:rPr>
        <w:t>nalysis</w:t>
      </w:r>
    </w:p>
    <w:p w14:paraId="7F5FB786" w14:textId="13087B0B" w:rsidR="00BC01EE" w:rsidRDefault="008D18B9" w:rsidP="009D0469">
      <w:pPr>
        <w:pStyle w:val="MDPI31text"/>
        <w:rPr>
          <w:lang w:val="en-GB"/>
        </w:rPr>
      </w:pPr>
      <w:r>
        <w:rPr>
          <w:lang w:val="en-GB"/>
        </w:rPr>
        <w:t xml:space="preserve">The symmetry analysis </w:t>
      </w:r>
      <w:r w:rsidR="00ED0B48">
        <w:rPr>
          <w:lang w:val="en-GB"/>
        </w:rPr>
        <w:t>in our case was used</w:t>
      </w:r>
      <w:r>
        <w:rPr>
          <w:lang w:val="en-GB"/>
        </w:rPr>
        <w:t xml:space="preserve"> to evaluate the pressure distribution across a given sitting posture.</w:t>
      </w:r>
      <w:r w:rsidR="00F23FEA">
        <w:rPr>
          <w:lang w:val="en-GB"/>
        </w:rPr>
        <w:t xml:space="preserve"> It identified on how the pressure values were distributed over certain regions (left or right) of the seat</w:t>
      </w:r>
      <w:r w:rsidR="009D0469">
        <w:rPr>
          <w:lang w:val="en-GB"/>
        </w:rPr>
        <w:t>.</w:t>
      </w:r>
    </w:p>
    <w:p w14:paraId="6AA0CD27" w14:textId="249A598A" w:rsidR="004922CE" w:rsidRDefault="004922CE" w:rsidP="004922CE">
      <w:pPr>
        <w:pStyle w:val="MDPI31text"/>
        <w:rPr>
          <w:lang w:val="en-GB"/>
        </w:rPr>
      </w:pPr>
      <w:r>
        <w:rPr>
          <w:lang w:val="en-GB"/>
        </w:rPr>
        <w:lastRenderedPageBreak/>
        <w:t xml:space="preserve">The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overall symmetry</m:t>
            </m:r>
          </m:sub>
        </m:sSub>
      </m:oMath>
      <w:r>
        <w:rPr>
          <w:lang w:val="en-GB"/>
        </w:rPr>
        <w:t xml:space="preserve"> was </w:t>
      </w:r>
      <w:r w:rsidR="005753BF">
        <w:rPr>
          <w:lang w:val="en-GB"/>
        </w:rPr>
        <w:t>calculated by getting</w:t>
      </w:r>
      <w:r>
        <w:rPr>
          <w:lang w:val="en-GB"/>
        </w:rPr>
        <w:t xml:space="preserve"> the symmetrical values for both the backrest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 xml:space="preserve">backrest symmetry </m:t>
            </m:r>
          </m:sub>
        </m:sSub>
      </m:oMath>
      <w:r>
        <w:rPr>
          <w:lang w:val="en-GB"/>
        </w:rPr>
        <w:t xml:space="preserve"> and the seat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seat symmetry</m:t>
            </m:r>
          </m:sub>
        </m:sSub>
      </m:oMath>
      <w:r>
        <w:rPr>
          <w:lang w:val="en-GB"/>
        </w:rPr>
        <w:t xml:space="preserve"> regions, which was then added together and divided by 2</w:t>
      </w:r>
    </w:p>
    <w:p w14:paraId="64B93559" w14:textId="77777777" w:rsidR="00F23FEA" w:rsidRDefault="00F23FEA" w:rsidP="008D18B9">
      <w:pPr>
        <w:pStyle w:val="MDPI31text"/>
        <w:rPr>
          <w:lang w:val="en-GB"/>
        </w:rPr>
      </w:pPr>
    </w:p>
    <w:p w14:paraId="41422ECD" w14:textId="1EB240A9" w:rsidR="004922CE" w:rsidRPr="00BC01EE" w:rsidRDefault="0021705B" w:rsidP="00BC01EE">
      <w:pPr>
        <w:pStyle w:val="MDPI31text"/>
        <w:rPr>
          <w:lang w:val="en-GB"/>
        </w:rPr>
      </w:pPr>
      <m:oMathPara>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overall symmetry</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 xml:space="preserve">backrest symmetry </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seat symmetry</m:t>
                  </m:r>
                </m:sub>
              </m:sSub>
            </m:num>
            <m:den>
              <m:r>
                <w:rPr>
                  <w:rFonts w:ascii="Cambria Math" w:hAnsi="Cambria Math"/>
                  <w:lang w:val="en-GB"/>
                </w:rPr>
                <m:t>2</m:t>
              </m:r>
            </m:den>
          </m:f>
          <m:d>
            <m:dPr>
              <m:ctrlPr>
                <w:rPr>
                  <w:rFonts w:ascii="Cambria Math" w:hAnsi="Cambria Math"/>
                  <w:i/>
                  <w:lang w:val="en-GB"/>
                </w:rPr>
              </m:ctrlPr>
            </m:dPr>
            <m:e>
              <m:r>
                <w:rPr>
                  <w:rFonts w:ascii="Cambria Math" w:hAnsi="Cambria Math"/>
                  <w:lang w:val="en-GB"/>
                </w:rPr>
                <m:t>3</m:t>
              </m:r>
            </m:e>
          </m:d>
        </m:oMath>
      </m:oMathPara>
    </w:p>
    <w:p w14:paraId="390B7F30" w14:textId="77777777" w:rsidR="00BC01EE" w:rsidRDefault="00BC01EE" w:rsidP="000E37B3">
      <w:pPr>
        <w:pStyle w:val="MDPI23heading3"/>
      </w:pPr>
    </w:p>
    <w:p w14:paraId="366AFC6A" w14:textId="5516878C" w:rsidR="00BF5248" w:rsidRDefault="000E37B3" w:rsidP="000C6210">
      <w:pPr>
        <w:pStyle w:val="MDPI23heading3"/>
        <w:rPr>
          <w:lang w:val="en-GB"/>
        </w:rPr>
      </w:pPr>
      <w:r>
        <w:t>3.9.</w:t>
      </w:r>
      <w:r>
        <w:t>4</w:t>
      </w:r>
      <w:r w:rsidRPr="00CC2A4B">
        <w:rPr>
          <w:lang w:val="en-GB"/>
        </w:rPr>
        <w:t xml:space="preserve"> </w:t>
      </w:r>
      <w:proofErr w:type="spellStart"/>
      <w:r w:rsidR="00B63C5C">
        <w:rPr>
          <w:lang w:val="en-GB"/>
        </w:rPr>
        <w:t>Center</w:t>
      </w:r>
      <w:proofErr w:type="spellEnd"/>
      <w:r w:rsidR="00B63C5C">
        <w:rPr>
          <w:lang w:val="en-GB"/>
        </w:rPr>
        <w:t xml:space="preserve"> of </w:t>
      </w:r>
      <w:r w:rsidR="004333C4">
        <w:rPr>
          <w:lang w:val="en-GB"/>
        </w:rPr>
        <w:t>Pressure</w:t>
      </w:r>
      <w:r w:rsidR="00B540F9">
        <w:rPr>
          <w:lang w:val="en-GB"/>
        </w:rPr>
        <w:t xml:space="preserve"> Shift</w:t>
      </w:r>
    </w:p>
    <w:p w14:paraId="3A72178E" w14:textId="03C72CD4" w:rsidR="00643532" w:rsidRDefault="004333C4" w:rsidP="00643532">
      <w:pPr>
        <w:pStyle w:val="MDPI31text"/>
        <w:rPr>
          <w:lang w:val="en-GB"/>
        </w:rPr>
      </w:pPr>
      <w:proofErr w:type="spellStart"/>
      <w:r>
        <w:rPr>
          <w:lang w:val="en-GB"/>
        </w:rPr>
        <w:t>Center</w:t>
      </w:r>
      <w:proofErr w:type="spellEnd"/>
      <w:r>
        <w:rPr>
          <w:lang w:val="en-GB"/>
        </w:rPr>
        <w:t xml:space="preserve"> of Pressure (CoP) </w:t>
      </w:r>
      <w:r w:rsidR="001C4796">
        <w:rPr>
          <w:lang w:val="en-GB"/>
        </w:rPr>
        <w:t xml:space="preserve">refers to the specific point where </w:t>
      </w:r>
      <w:r w:rsidR="00A50605">
        <w:rPr>
          <w:lang w:val="en-GB"/>
        </w:rPr>
        <w:t>majority of the</w:t>
      </w:r>
      <w:r w:rsidR="001C4796">
        <w:rPr>
          <w:lang w:val="en-GB"/>
        </w:rPr>
        <w:t xml:space="preserve"> pressure forces are mostly concentrated upon. In the field of biomechanics, CoP is commonly used to provide </w:t>
      </w:r>
      <w:r w:rsidR="00FA0D52">
        <w:rPr>
          <w:lang w:val="en-GB"/>
        </w:rPr>
        <w:t xml:space="preserve">quantitative </w:t>
      </w:r>
      <w:r w:rsidR="001C4796">
        <w:rPr>
          <w:lang w:val="en-GB"/>
        </w:rPr>
        <w:t>insight in regards to</w:t>
      </w:r>
      <w:r w:rsidR="00FA3FE5">
        <w:rPr>
          <w:lang w:val="en-GB"/>
        </w:rPr>
        <w:t xml:space="preserve"> an</w:t>
      </w:r>
      <w:r w:rsidR="001C4796">
        <w:rPr>
          <w:lang w:val="en-GB"/>
        </w:rPr>
        <w:t xml:space="preserve"> individuals’ postural sways</w:t>
      </w:r>
      <w:r w:rsidR="00D53F64">
        <w:rPr>
          <w:lang w:val="en-GB"/>
        </w:rPr>
        <w:t xml:space="preserve"> and stability</w:t>
      </w:r>
      <w:r w:rsidR="00FA3FE5">
        <w:rPr>
          <w:lang w:val="en-GB"/>
        </w:rPr>
        <w:t xml:space="preserve"> </w:t>
      </w:r>
      <w:r w:rsidR="00FA3FE5">
        <w:rPr>
          <w:lang w:val="en-GB"/>
        </w:rPr>
        <w:fldChar w:fldCharType="begin"/>
      </w:r>
      <w:r w:rsidR="00FA3FE5">
        <w:rPr>
          <w:lang w:val="en-GB"/>
        </w:rPr>
        <w:instrText xml:space="preserve"> ADDIN ZOTERO_ITEM CSL_CITATION {"citationID":"MR3VeLwN","properties":{"formattedCitation":"[53]","plainCitation":"[53]","noteIndex":0},"citationItems":[{"id":396,"uris":["http://zotero.org/users/11398818/items/M4A2RXCN"],"itemData":{"id":396,"type":"article-journal","container-title":"Gait &amp; Posture","DOI":"10.1016/j.gaitpost.2013.12.008","ISSN":"09666362","issue":"3","journalAbbreviation":"Gait &amp; Posture","language":"en","page":"946-952","source":"DOI.org (Crossref)","title":"Center of pressure velocity reflects body acceleration rather than body velocity during quiet standing","volume":"39","author":[{"family":"Masani","given":"Kei"},{"family":"Vette","given":"Albert H."},{"family":"Abe","given":"Masaki O."},{"family":"Nakazawa","given":"Kimitaka"}],"issued":{"date-parts":[["2014",3]]}}}],"schema":"https://github.com/citation-style-language/schema/raw/master/csl-citation.json"} </w:instrText>
      </w:r>
      <w:r w:rsidR="00FA3FE5">
        <w:rPr>
          <w:lang w:val="en-GB"/>
        </w:rPr>
        <w:fldChar w:fldCharType="separate"/>
      </w:r>
      <w:r w:rsidR="00FA3FE5">
        <w:rPr>
          <w:noProof/>
          <w:lang w:val="en-GB"/>
        </w:rPr>
        <w:t>[53]</w:t>
      </w:r>
      <w:r w:rsidR="00FA3FE5">
        <w:rPr>
          <w:lang w:val="en-GB"/>
        </w:rPr>
        <w:fldChar w:fldCharType="end"/>
      </w:r>
      <w:r w:rsidR="00FA3FE5">
        <w:rPr>
          <w:lang w:val="en-GB"/>
        </w:rPr>
        <w:t>.</w:t>
      </w:r>
      <w:r w:rsidR="00D53F64">
        <w:rPr>
          <w:lang w:val="en-GB"/>
        </w:rPr>
        <w:t xml:space="preserve"> The shift in CoP </w:t>
      </w:r>
      <w:r w:rsidR="00643532">
        <w:rPr>
          <w:lang w:val="en-GB"/>
        </w:rPr>
        <w:t xml:space="preserve">aims to provide relevant information in regards to the balance and stability of the sitting posture. </w:t>
      </w:r>
    </w:p>
    <w:p w14:paraId="69DCE52A" w14:textId="77777777" w:rsidR="00BF5248" w:rsidRPr="008D7E2A" w:rsidRDefault="00BF5248" w:rsidP="00A50605">
      <w:pPr>
        <w:pStyle w:val="MDPI23heading3"/>
        <w:ind w:left="0"/>
        <w:rPr>
          <w:lang w:val="en-GB"/>
        </w:rPr>
      </w:pP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16038422"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3</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77AD06E6" w:rsidR="00D63200" w:rsidRDefault="00D63200" w:rsidP="00D63200">
      <w:pPr>
        <w:pStyle w:val="MDPI41tablecaption"/>
      </w:pPr>
      <w:commentRangeStart w:id="15"/>
      <w:r w:rsidRPr="00BA55FF">
        <w:rPr>
          <w:b/>
          <w:bCs/>
        </w:rPr>
        <w:t xml:space="preserve">Table </w:t>
      </w:r>
      <w:r w:rsidR="006768E5">
        <w:rPr>
          <w:b/>
          <w:bCs/>
        </w:rPr>
        <w:t>3</w:t>
      </w:r>
      <w:commentRangeEnd w:id="15"/>
      <w:r w:rsidR="0018157F">
        <w:rPr>
          <w:rStyle w:val="CommentReference"/>
          <w:rFonts w:eastAsia="SimSun" w:cs="Times New Roman"/>
          <w:lang w:eastAsia="zh-CN" w:bidi="ar-SA"/>
        </w:rPr>
        <w:commentReference w:id="15"/>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30F5D902" w14:textId="4A0494B6" w:rsidR="00F45239" w:rsidRDefault="00F45239" w:rsidP="00F45239">
      <w:pPr>
        <w:pStyle w:val="MDPI23heading3"/>
      </w:pPr>
      <w:r>
        <w:t xml:space="preserve">4.1.1 </w:t>
      </w:r>
      <w:r w:rsidR="003B7F17">
        <w:t xml:space="preserve">Results of the </w:t>
      </w:r>
      <w:r>
        <w:t>Confusion Mat</w:t>
      </w:r>
      <w:r w:rsidR="003B7F17">
        <w:t>rix</w:t>
      </w:r>
    </w:p>
    <w:p w14:paraId="4A24A1F9" w14:textId="159D795C" w:rsidR="00B87F90" w:rsidRDefault="0063196D" w:rsidP="000F6533">
      <w:pPr>
        <w:pStyle w:val="MDPI31text"/>
      </w:pPr>
      <w:r>
        <w:t>The confusion matrices of the five</w:t>
      </w:r>
      <w:r w:rsidR="002C5826">
        <w:t xml:space="preserve"> machine learning models </w:t>
      </w:r>
      <w:r w:rsidR="008C05D3">
        <w:t>are</w:t>
      </w:r>
      <w:r>
        <w:t xml:space="preserve"> provided in Figure 8</w:t>
      </w:r>
      <w:r w:rsidR="002C5826">
        <w:t xml:space="preserve">. </w:t>
      </w:r>
      <w:r w:rsidR="00A259CD">
        <w:t xml:space="preserve">Overall, it seen that </w:t>
      </w:r>
      <w:r w:rsidRPr="00A259CD">
        <w:rPr>
          <w:lang w:val="en-GB"/>
        </w:rPr>
        <w:t>largel</w:t>
      </w:r>
      <w:r>
        <w:rPr>
          <w:lang w:val="en-GB"/>
        </w:rPr>
        <w:t>y</w:t>
      </w:r>
      <w:r w:rsidR="00A259CD" w:rsidRPr="00A259CD">
        <w:rPr>
          <w:lang w:val="en-GB"/>
        </w:rPr>
        <w:t xml:space="preserve"> </w:t>
      </w:r>
      <w:r>
        <w:rPr>
          <w:lang w:val="en-GB"/>
        </w:rPr>
        <w:t xml:space="preserve">all the </w:t>
      </w:r>
      <w:r w:rsidR="00A259CD" w:rsidRPr="00A259CD">
        <w:rPr>
          <w:lang w:val="en-GB"/>
        </w:rPr>
        <w:t>models were able to distinguish between the 19 different sitting postures</w:t>
      </w:r>
      <w:r w:rsidR="00A259CD">
        <w:rPr>
          <w:lang w:val="en-GB"/>
        </w:rPr>
        <w:t>. As</w:t>
      </w:r>
      <w:r w:rsidR="00A259CD" w:rsidRPr="00A259CD">
        <w:rPr>
          <w:lang w:val="en-GB"/>
        </w:rPr>
        <w:t xml:space="preserve"> expected</w:t>
      </w:r>
      <w:r w:rsidR="00A259CD">
        <w:rPr>
          <w:lang w:val="en-GB"/>
        </w:rPr>
        <w:t xml:space="preserve">, </w:t>
      </w:r>
      <w:r w:rsidR="00A259CD" w:rsidRPr="00A259CD">
        <w:rPr>
          <w:lang w:val="en-GB"/>
        </w:rPr>
        <w:t xml:space="preserve">decision tree </w:t>
      </w:r>
      <w:r>
        <w:rPr>
          <w:lang w:val="en-GB"/>
        </w:rPr>
        <w:t xml:space="preserve">model </w:t>
      </w:r>
      <w:r w:rsidR="00A259CD" w:rsidRPr="00A259CD">
        <w:rPr>
          <w:lang w:val="en-GB"/>
        </w:rPr>
        <w:t xml:space="preserve">performed </w:t>
      </w:r>
      <w:r w:rsidR="00A259CD">
        <w:rPr>
          <w:lang w:val="en-GB"/>
        </w:rPr>
        <w:t xml:space="preserve">by far the </w:t>
      </w:r>
      <w:r w:rsidR="00A259CD" w:rsidRPr="00A259CD">
        <w:rPr>
          <w:lang w:val="en-GB"/>
        </w:rPr>
        <w:t>wors</w:t>
      </w:r>
      <w:r w:rsidR="00A259CD">
        <w:rPr>
          <w:lang w:val="en-GB"/>
        </w:rPr>
        <w:t>t</w:t>
      </w:r>
      <w:r w:rsidR="00A259CD" w:rsidRPr="00A259CD">
        <w:rPr>
          <w:lang w:val="en-GB"/>
        </w:rPr>
        <w:t xml:space="preserve"> </w:t>
      </w:r>
      <w:r w:rsidR="00A259CD">
        <w:rPr>
          <w:lang w:val="en-GB"/>
        </w:rPr>
        <w:t xml:space="preserve">compared to other models. </w:t>
      </w:r>
    </w:p>
    <w:p w14:paraId="1CD19AE2" w14:textId="65A40FBE" w:rsidR="000F6533" w:rsidRDefault="00643D63" w:rsidP="00643D63">
      <w:pPr>
        <w:pStyle w:val="MDPI52figure"/>
      </w:pPr>
      <w:r w:rsidRPr="00643D63">
        <w:lastRenderedPageBreak/>
        <w:drawing>
          <wp:inline distT="0" distB="0" distL="0" distR="0" wp14:anchorId="61FCD2E6" wp14:editId="7C008B67">
            <wp:extent cx="6368150" cy="8555567"/>
            <wp:effectExtent l="12700" t="12700" r="7620" b="1714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a:blip r:embed="rId20"/>
                    <a:stretch>
                      <a:fillRect/>
                    </a:stretch>
                  </pic:blipFill>
                  <pic:spPr>
                    <a:xfrm>
                      <a:off x="0" y="0"/>
                      <a:ext cx="6406140" cy="8606607"/>
                    </a:xfrm>
                    <a:prstGeom prst="rect">
                      <a:avLst/>
                    </a:prstGeom>
                    <a:ln>
                      <a:solidFill>
                        <a:schemeClr val="tx2"/>
                      </a:solidFill>
                    </a:ln>
                  </pic:spPr>
                </pic:pic>
              </a:graphicData>
            </a:graphic>
          </wp:inline>
        </w:drawing>
      </w:r>
    </w:p>
    <w:p w14:paraId="58729B7C" w14:textId="4D6CEB6D" w:rsidR="009016F9" w:rsidRDefault="00461C0D" w:rsidP="00E420D7">
      <w:pPr>
        <w:pStyle w:val="MDPI51figurecaption"/>
      </w:pPr>
      <w:r w:rsidRPr="00ED3A86">
        <w:rPr>
          <w:b/>
          <w:bCs/>
        </w:rPr>
        <w:t xml:space="preserve">Figure </w:t>
      </w:r>
      <w:r w:rsidR="001A4797">
        <w:rPr>
          <w:b/>
          <w:bCs/>
        </w:rPr>
        <w:t>8</w:t>
      </w:r>
      <w:r>
        <w:t>. Confusion Matrix for</w:t>
      </w:r>
      <w:r w:rsidR="001D7802">
        <w:t xml:space="preserve"> each machine learning model</w:t>
      </w:r>
      <w:r w:rsidR="00F71B69">
        <w:t>.</w:t>
      </w:r>
    </w:p>
    <w:p w14:paraId="133966E7" w14:textId="7F757767" w:rsidR="00F45239" w:rsidRDefault="00F45239" w:rsidP="00643D63">
      <w:pPr>
        <w:pStyle w:val="MDPI23heading3"/>
      </w:pPr>
      <w:commentRangeStart w:id="16"/>
      <w:r>
        <w:lastRenderedPageBreak/>
        <w:t>4.1.1 Learning Curves</w:t>
      </w:r>
      <w:commentRangeEnd w:id="16"/>
      <w:r w:rsidR="00B645A6">
        <w:rPr>
          <w:rStyle w:val="CommentReference"/>
          <w:rFonts w:eastAsia="SimSun"/>
          <w:snapToGrid/>
          <w:lang w:eastAsia="zh-CN" w:bidi="ar-SA"/>
        </w:rPr>
        <w:commentReference w:id="16"/>
      </w:r>
    </w:p>
    <w:p w14:paraId="72F273A6" w14:textId="56BEDA4F" w:rsidR="00BB683B" w:rsidRPr="00BB683B" w:rsidRDefault="00BB683B" w:rsidP="00BB683B">
      <w:pPr>
        <w:pStyle w:val="MDPI22heading2"/>
      </w:pPr>
      <w:r>
        <w:t xml:space="preserve">4.2 </w:t>
      </w:r>
      <w:r w:rsidR="009C79DE">
        <w:t>Comp</w:t>
      </w:r>
      <w:r w:rsidR="00841F5B">
        <w:t>a</w:t>
      </w:r>
      <w:r w:rsidR="009C79DE">
        <w:t xml:space="preserve">ring the </w:t>
      </w:r>
      <w:r>
        <w:t>Senso</w:t>
      </w:r>
      <w:r w:rsidR="009C79DE">
        <w:t>r’s</w:t>
      </w:r>
      <w:r>
        <w:t xml:space="preserve"> density</w:t>
      </w:r>
      <w:r w:rsidR="009C79DE">
        <w:t xml:space="preserve"> to the Machine Learning model accuracy </w:t>
      </w:r>
      <w:r>
        <w:t xml:space="preserve">                                               </w:t>
      </w:r>
    </w:p>
    <w:p w14:paraId="2995654F" w14:textId="522C091D" w:rsidR="00200453" w:rsidRPr="00117C59" w:rsidRDefault="00EC13D3" w:rsidP="00117C59">
      <w:pPr>
        <w:pStyle w:val="MDPI31text"/>
        <w:rPr>
          <w:lang w:val="en-GB"/>
        </w:rPr>
      </w:pPr>
      <w:r>
        <w:rPr>
          <w:lang w:val="en-GB"/>
        </w:rPr>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D69DC">
        <w:rPr>
          <w:lang w:val="en-GB"/>
        </w:rPr>
        <w:t>9</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11AF5587" w14:textId="481DD80A" w:rsidR="002E0A85" w:rsidRDefault="005B750C" w:rsidP="00ED0D4B">
      <w:pPr>
        <w:pStyle w:val="MDPI51figurecaption"/>
      </w:pPr>
      <w:r w:rsidRPr="00ED3A86">
        <w:rPr>
          <w:b/>
          <w:bCs/>
        </w:rPr>
        <w:t xml:space="preserve">Figure </w:t>
      </w:r>
      <w:r w:rsidR="003D69DC">
        <w:rPr>
          <w:b/>
          <w:bCs/>
        </w:rPr>
        <w:t>9</w:t>
      </w:r>
      <w:r>
        <w:t xml:space="preserve">. </w:t>
      </w:r>
      <w:r w:rsidR="00286FCF">
        <w:t>A graph comparing the accuracies of different machine learning models</w:t>
      </w:r>
      <w:r w:rsidR="00C961C8">
        <w:t xml:space="preserve"> in respect to different sensor sizes</w:t>
      </w:r>
      <w:r w:rsidR="00CE1A63">
        <w:t>.</w:t>
      </w:r>
    </w:p>
    <w:p w14:paraId="363FCC0F" w14:textId="7F3410B4" w:rsidR="000308C4" w:rsidRDefault="001C034E" w:rsidP="00264A24">
      <w:pPr>
        <w:pStyle w:val="MDPI22heading2"/>
      </w:pPr>
      <w:r>
        <w:lastRenderedPageBreak/>
        <w:t>4.</w:t>
      </w:r>
      <w:r w:rsidR="00264A24">
        <w:t>2</w:t>
      </w:r>
      <w:r>
        <w:t xml:space="preserve"> </w:t>
      </w:r>
      <w:r w:rsidR="005D6948">
        <w:t>Postu</w:t>
      </w:r>
      <w:r w:rsidR="00423B42">
        <w:t>re</w:t>
      </w:r>
      <w:r w:rsidR="005D6948">
        <w:t xml:space="preserve"> </w:t>
      </w:r>
      <w:r>
        <w:t xml:space="preserve">Feedback </w:t>
      </w:r>
      <w:r w:rsidR="009F38FE">
        <w:t>Interface</w:t>
      </w:r>
    </w:p>
    <w:p w14:paraId="567252C2" w14:textId="600CC8E5" w:rsidR="00430BE2" w:rsidRPr="001D0030" w:rsidRDefault="00423B42" w:rsidP="001D0030">
      <w:pPr>
        <w:pStyle w:val="MDPI31text"/>
      </w:pPr>
      <w:r w:rsidRPr="001D0030">
        <w:t>As stated in the previous chapter, we developed a</w:t>
      </w:r>
      <w:r w:rsidR="00D52967" w:rsidRPr="001D0030">
        <w:t xml:space="preserve"> web-based </w:t>
      </w:r>
      <w:r w:rsidR="0076724D" w:rsidRPr="001D0030">
        <w:t xml:space="preserve">posture </w:t>
      </w:r>
      <w:r w:rsidR="00D52967" w:rsidRPr="001D0030">
        <w:t xml:space="preserve">feedback </w:t>
      </w:r>
      <w:r w:rsidR="0076724D" w:rsidRPr="001D0030">
        <w:t>application</w:t>
      </w:r>
      <w:r w:rsidR="00D52967" w:rsidRPr="001D0030">
        <w:t xml:space="preserve"> was developed which </w:t>
      </w:r>
      <w:r w:rsidR="001D0030" w:rsidRPr="001D0030">
        <w:t>visualized</w:t>
      </w:r>
      <w:r w:rsidR="00D52967" w:rsidRPr="001D0030">
        <w:t xml:space="preserve"> and provided all the necessary insights </w:t>
      </w:r>
      <w:r w:rsidR="0076724D" w:rsidRPr="001D0030">
        <w:t>concerning the</w:t>
      </w:r>
      <w:r w:rsidR="00225B97" w:rsidRPr="001D0030">
        <w:t xml:space="preserve"> </w:t>
      </w:r>
      <w:r w:rsidR="00D52967" w:rsidRPr="001D0030">
        <w:t>sitting postures</w:t>
      </w:r>
      <w:r w:rsidR="00225B97" w:rsidRPr="001D0030">
        <w:t xml:space="preserve"> being adopted</w:t>
      </w:r>
      <w:r w:rsidR="009A7D29" w:rsidRPr="001D0030">
        <w:t xml:space="preserve"> provided in Figure 10</w:t>
      </w:r>
      <w:r w:rsidR="00AA1CC7">
        <w:t>,</w:t>
      </w:r>
      <w:r w:rsidR="001D0030" w:rsidRPr="001D0030">
        <w:t xml:space="preserve"> 11, and 12</w:t>
      </w:r>
      <w:r w:rsidR="009A7D29" w:rsidRPr="001D0030">
        <w:t xml:space="preserve"> below</w:t>
      </w:r>
      <w:r w:rsidR="00225B97" w:rsidRPr="001D0030">
        <w:t xml:space="preserve">. </w:t>
      </w:r>
      <w:r w:rsidR="0076724D" w:rsidRPr="001D0030">
        <w:t xml:space="preserve">We integrated the CNN model to classify the different sitting postures. </w:t>
      </w:r>
      <w:r w:rsidR="00B65190" w:rsidRPr="001D0030">
        <w:t xml:space="preserve">Currently, </w:t>
      </w:r>
      <w:r w:rsidR="0076724D" w:rsidRPr="001D0030">
        <w:t>the</w:t>
      </w:r>
      <w:r w:rsidR="007B4167" w:rsidRPr="001D0030">
        <w:t xml:space="preserve"> feedback </w:t>
      </w:r>
      <w:r w:rsidR="0076724D" w:rsidRPr="001D0030">
        <w:t>application</w:t>
      </w:r>
      <w:r w:rsidR="007B4167" w:rsidRPr="001D0030">
        <w:t xml:space="preserve"> d</w:t>
      </w:r>
      <w:r w:rsidR="00B65190" w:rsidRPr="001D0030">
        <w:t xml:space="preserve">oesn’t retrieve </w:t>
      </w:r>
      <w:r w:rsidR="007B4167" w:rsidRPr="001D0030">
        <w:t>real-time data from</w:t>
      </w:r>
      <w:r w:rsidR="0076724D" w:rsidRPr="001D0030">
        <w:t xml:space="preserve"> the</w:t>
      </w:r>
      <w:r w:rsidR="007B4167" w:rsidRPr="001D0030">
        <w:t xml:space="preserve"> </w:t>
      </w:r>
      <w:r w:rsidR="0076724D" w:rsidRPr="001D0030">
        <w:t xml:space="preserve">pressure </w:t>
      </w:r>
      <w:r w:rsidR="007B4167" w:rsidRPr="001D0030">
        <w:t>sensor mat</w:t>
      </w:r>
      <w:r w:rsidR="0076724D" w:rsidRPr="001D0030">
        <w:t>s</w:t>
      </w:r>
      <w:r w:rsidR="00225B97" w:rsidRPr="001D0030">
        <w:t>,</w:t>
      </w:r>
      <w:r w:rsidR="0076724D" w:rsidRPr="001D0030">
        <w:t xml:space="preserve"> </w:t>
      </w:r>
      <w:r w:rsidR="007B4167" w:rsidRPr="001D0030">
        <w:t>instead</w:t>
      </w:r>
      <w:r w:rsidR="0076724D" w:rsidRPr="001D0030">
        <w:t xml:space="preserve"> we</w:t>
      </w:r>
      <w:r w:rsidR="007B4167" w:rsidRPr="001D0030">
        <w:t xml:space="preserve"> </w:t>
      </w:r>
      <w:r w:rsidR="0076724D" w:rsidRPr="001D0030">
        <w:t xml:space="preserve">programmatically </w:t>
      </w:r>
      <w:r w:rsidR="005D6948" w:rsidRPr="001D0030">
        <w:t>constructed</w:t>
      </w:r>
      <w:r w:rsidR="0076724D" w:rsidRPr="001D0030">
        <w:t xml:space="preserve"> a series of sitting postures </w:t>
      </w:r>
      <w:r w:rsidR="005D6948" w:rsidRPr="001D0030">
        <w:t>to replicate the data coming from the pressure sensor mats.</w:t>
      </w:r>
    </w:p>
    <w:p w14:paraId="15A3ACE8" w14:textId="49EBF08B" w:rsidR="0019570F" w:rsidRDefault="0019570F" w:rsidP="0019570F">
      <w:pPr>
        <w:pStyle w:val="MDPI52figure"/>
      </w:pPr>
      <w:r>
        <w:rPr>
          <w:noProof/>
          <w:snapToGrid/>
        </w:rPr>
        <w:drawing>
          <wp:inline distT="0" distB="0" distL="0" distR="0" wp14:anchorId="7B77D5CA" wp14:editId="477A2CA1">
            <wp:extent cx="5166419" cy="2900621"/>
            <wp:effectExtent l="12700" t="12700" r="15240" b="8255"/>
            <wp:docPr id="69372359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23594" name="Picture 14" descr="A screenshot of a computer&#10;&#10;Description automatically generated"/>
                    <pic:cNvPicPr/>
                  </pic:nvPicPr>
                  <pic:blipFill>
                    <a:blip r:embed="rId22"/>
                    <a:stretch>
                      <a:fillRect/>
                    </a:stretch>
                  </pic:blipFill>
                  <pic:spPr>
                    <a:xfrm>
                      <a:off x="0" y="0"/>
                      <a:ext cx="5283663" cy="2966446"/>
                    </a:xfrm>
                    <a:prstGeom prst="rect">
                      <a:avLst/>
                    </a:prstGeom>
                    <a:ln>
                      <a:solidFill>
                        <a:schemeClr val="tx2"/>
                      </a:solidFill>
                    </a:ln>
                  </pic:spPr>
                </pic:pic>
              </a:graphicData>
            </a:graphic>
          </wp:inline>
        </w:drawing>
      </w:r>
    </w:p>
    <w:p w14:paraId="6737155D" w14:textId="6B25731C" w:rsidR="00B17916" w:rsidRDefault="00B17916" w:rsidP="00B17916">
      <w:pPr>
        <w:pStyle w:val="MDPI51figurecaption"/>
      </w:pPr>
      <w:r w:rsidRPr="00207858">
        <w:rPr>
          <w:b/>
          <w:bCs/>
        </w:rPr>
        <w:t>Figure 1</w:t>
      </w:r>
      <w:r w:rsidR="00F55F27">
        <w:rPr>
          <w:b/>
          <w:bCs/>
        </w:rPr>
        <w:t>0</w:t>
      </w:r>
      <w:r w:rsidRPr="00207858">
        <w:t xml:space="preserve">. </w:t>
      </w:r>
      <w:r>
        <w:t>First s</w:t>
      </w:r>
      <w:r w:rsidRPr="00207858">
        <w:t>creenshot of the “</w:t>
      </w:r>
      <w:proofErr w:type="spellStart"/>
      <w:r w:rsidRPr="00207858">
        <w:t>SitRight</w:t>
      </w:r>
      <w:proofErr w:type="spellEnd"/>
      <w:r w:rsidRPr="00207858">
        <w:t>” Dashboard</w:t>
      </w:r>
    </w:p>
    <w:p w14:paraId="6CBE20F4" w14:textId="711CD0A0" w:rsidR="006E6EDA" w:rsidRDefault="006E6EDA" w:rsidP="006E6EDA">
      <w:pPr>
        <w:pStyle w:val="MDPI52figure"/>
      </w:pPr>
      <w:r>
        <w:rPr>
          <w:noProof/>
        </w:rPr>
        <w:drawing>
          <wp:inline distT="0" distB="0" distL="0" distR="0" wp14:anchorId="797C8022" wp14:editId="36D0A37F">
            <wp:extent cx="5265598" cy="2953784"/>
            <wp:effectExtent l="12700" t="12700" r="17780" b="18415"/>
            <wp:docPr id="10241198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980" name="Picture 15" descr="A screenshot of a computer&#10;&#10;Description automatically generated"/>
                    <pic:cNvPicPr/>
                  </pic:nvPicPr>
                  <pic:blipFill>
                    <a:blip r:embed="rId23"/>
                    <a:stretch>
                      <a:fillRect/>
                    </a:stretch>
                  </pic:blipFill>
                  <pic:spPr>
                    <a:xfrm>
                      <a:off x="0" y="0"/>
                      <a:ext cx="5403930" cy="3031382"/>
                    </a:xfrm>
                    <a:prstGeom prst="rect">
                      <a:avLst/>
                    </a:prstGeom>
                    <a:ln>
                      <a:solidFill>
                        <a:schemeClr val="tx2"/>
                      </a:solidFill>
                    </a:ln>
                  </pic:spPr>
                </pic:pic>
              </a:graphicData>
            </a:graphic>
          </wp:inline>
        </w:drawing>
      </w:r>
    </w:p>
    <w:p w14:paraId="7880845F" w14:textId="777AB82C" w:rsidR="006E6EDA" w:rsidRDefault="006E6EDA" w:rsidP="006E6EDA">
      <w:pPr>
        <w:pStyle w:val="MDPI51figurecaption"/>
      </w:pPr>
      <w:r w:rsidRPr="00207858">
        <w:rPr>
          <w:b/>
          <w:bCs/>
        </w:rPr>
        <w:t>Figure 1</w:t>
      </w:r>
      <w:r w:rsidR="00F55F27">
        <w:rPr>
          <w:b/>
          <w:bCs/>
        </w:rPr>
        <w:t>1</w:t>
      </w:r>
      <w:r w:rsidRPr="00207858">
        <w:t xml:space="preserve">. </w:t>
      </w:r>
      <w:r>
        <w:t>Second s</w:t>
      </w:r>
      <w:r w:rsidRPr="00207858">
        <w:t>creenshot of the “</w:t>
      </w:r>
      <w:proofErr w:type="spellStart"/>
      <w:r w:rsidRPr="00207858">
        <w:t>SitRight</w:t>
      </w:r>
      <w:proofErr w:type="spellEnd"/>
      <w:r w:rsidRPr="00207858">
        <w:t>” Dashboard</w:t>
      </w:r>
    </w:p>
    <w:p w14:paraId="6AD4651B" w14:textId="4AB45149" w:rsidR="00F55F27" w:rsidRDefault="00F55F27" w:rsidP="00F55F27">
      <w:pPr>
        <w:pStyle w:val="MDPI52figure"/>
      </w:pPr>
      <w:r>
        <w:rPr>
          <w:noProof/>
        </w:rPr>
        <w:lastRenderedPageBreak/>
        <w:drawing>
          <wp:inline distT="0" distB="0" distL="0" distR="0" wp14:anchorId="029F3C02" wp14:editId="78B0EDDA">
            <wp:extent cx="5431170" cy="2902401"/>
            <wp:effectExtent l="12700" t="12700" r="17145" b="19050"/>
            <wp:docPr id="65179998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9980" name="Picture 16" descr="A screenshot of a computer&#10;&#10;Description automatically generated"/>
                    <pic:cNvPicPr/>
                  </pic:nvPicPr>
                  <pic:blipFill>
                    <a:blip r:embed="rId24"/>
                    <a:stretch>
                      <a:fillRect/>
                    </a:stretch>
                  </pic:blipFill>
                  <pic:spPr>
                    <a:xfrm>
                      <a:off x="0" y="0"/>
                      <a:ext cx="5655607" cy="3022340"/>
                    </a:xfrm>
                    <a:prstGeom prst="rect">
                      <a:avLst/>
                    </a:prstGeom>
                    <a:ln>
                      <a:solidFill>
                        <a:schemeClr val="tx2"/>
                      </a:solidFill>
                    </a:ln>
                  </pic:spPr>
                </pic:pic>
              </a:graphicData>
            </a:graphic>
          </wp:inline>
        </w:drawing>
      </w:r>
    </w:p>
    <w:p w14:paraId="23E94FD1" w14:textId="3D21889B" w:rsidR="00AA1CC7" w:rsidRPr="00CF33D1" w:rsidRDefault="00F55F27" w:rsidP="00CF33D1">
      <w:pPr>
        <w:pStyle w:val="MDPI51figurecaption"/>
      </w:pPr>
      <w:r w:rsidRPr="00207858">
        <w:rPr>
          <w:b/>
          <w:bCs/>
        </w:rPr>
        <w:t>Figure 12</w:t>
      </w:r>
      <w:r w:rsidRPr="00207858">
        <w:t xml:space="preserve">. </w:t>
      </w:r>
      <w:r>
        <w:t>Third s</w:t>
      </w:r>
      <w:r w:rsidRPr="00207858">
        <w:t>creenshot of the “</w:t>
      </w:r>
      <w:proofErr w:type="spellStart"/>
      <w:r w:rsidRPr="00207858">
        <w:t>SitRight</w:t>
      </w:r>
      <w:proofErr w:type="spellEnd"/>
      <w:r w:rsidRPr="00207858">
        <w:t>” Dashboard</w:t>
      </w:r>
    </w:p>
    <w:p w14:paraId="5B5160A2" w14:textId="6169512A" w:rsidR="00B17916" w:rsidRDefault="00B17916" w:rsidP="00B17916">
      <w:pPr>
        <w:pStyle w:val="MDPI41tablecaption"/>
      </w:pPr>
      <w:r w:rsidRPr="00BA55FF">
        <w:rPr>
          <w:b/>
          <w:bCs/>
        </w:rPr>
        <w:t xml:space="preserve">Table </w:t>
      </w:r>
      <w:r>
        <w:rPr>
          <w:b/>
          <w:bCs/>
        </w:rPr>
        <w:t>4</w:t>
      </w:r>
      <w:r w:rsidRPr="00BA55FF">
        <w:t>.</w:t>
      </w:r>
      <w:r w:rsidR="00AA1CC7">
        <w:t xml:space="preserve"> Description for labels in Figure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B17916" w:rsidRPr="00EF08AF" w14:paraId="340D747F" w14:textId="77777777" w:rsidTr="00B17916">
        <w:trPr>
          <w:trHeight w:val="291"/>
        </w:trPr>
        <w:tc>
          <w:tcPr>
            <w:tcW w:w="1503" w:type="dxa"/>
            <w:tcBorders>
              <w:top w:val="single" w:sz="8" w:space="0" w:color="auto"/>
              <w:bottom w:val="single" w:sz="4" w:space="0" w:color="auto"/>
            </w:tcBorders>
            <w:shd w:val="clear" w:color="auto" w:fill="auto"/>
            <w:vAlign w:val="center"/>
          </w:tcPr>
          <w:p w14:paraId="5BF512BF" w14:textId="03F9E31B" w:rsidR="00B17916" w:rsidRPr="007F7C8C" w:rsidRDefault="00B17916" w:rsidP="00CB7289">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63DD18CE" w14:textId="56C10760" w:rsidR="00B17916" w:rsidRPr="007F7C8C" w:rsidRDefault="006E6EDA" w:rsidP="00CB7289">
            <w:pPr>
              <w:pStyle w:val="MDPI42tablebody"/>
              <w:spacing w:line="240" w:lineRule="auto"/>
              <w:rPr>
                <w:b/>
                <w:snapToGrid/>
              </w:rPr>
            </w:pPr>
            <w:r>
              <w:rPr>
                <w:b/>
                <w:snapToGrid/>
              </w:rPr>
              <w:t>Description</w:t>
            </w:r>
          </w:p>
        </w:tc>
      </w:tr>
      <w:tr w:rsidR="00B17916" w:rsidRPr="00EF08AF" w14:paraId="7D429152" w14:textId="77777777" w:rsidTr="00B17916">
        <w:trPr>
          <w:trHeight w:val="277"/>
        </w:trPr>
        <w:tc>
          <w:tcPr>
            <w:tcW w:w="1503" w:type="dxa"/>
            <w:tcBorders>
              <w:top w:val="single" w:sz="4" w:space="0" w:color="auto"/>
              <w:bottom w:val="single" w:sz="4" w:space="0" w:color="auto"/>
            </w:tcBorders>
            <w:shd w:val="clear" w:color="auto" w:fill="auto"/>
            <w:vAlign w:val="center"/>
          </w:tcPr>
          <w:p w14:paraId="033B07EE" w14:textId="28F4858D" w:rsidR="00B17916" w:rsidRDefault="00B17916" w:rsidP="00CB7289">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0AABD622" w14:textId="07646F4A" w:rsidR="00B17916" w:rsidRDefault="006E6EDA" w:rsidP="00CB7289">
            <w:pPr>
              <w:pStyle w:val="MDPI42tablebody"/>
              <w:spacing w:line="240" w:lineRule="auto"/>
            </w:pPr>
            <w:r>
              <w:t>Pressure Sensor Mat Visualization</w:t>
            </w:r>
          </w:p>
        </w:tc>
      </w:tr>
      <w:tr w:rsidR="00B17916" w:rsidRPr="00EF08AF" w14:paraId="485CDC35" w14:textId="77777777" w:rsidTr="00B17916">
        <w:trPr>
          <w:trHeight w:val="277"/>
        </w:trPr>
        <w:tc>
          <w:tcPr>
            <w:tcW w:w="1503" w:type="dxa"/>
            <w:tcBorders>
              <w:top w:val="single" w:sz="4" w:space="0" w:color="auto"/>
              <w:bottom w:val="single" w:sz="4" w:space="0" w:color="auto"/>
            </w:tcBorders>
            <w:shd w:val="clear" w:color="auto" w:fill="auto"/>
            <w:vAlign w:val="center"/>
          </w:tcPr>
          <w:p w14:paraId="7DCDE5BF" w14:textId="529E0E55" w:rsidR="00B17916" w:rsidRDefault="00B17916" w:rsidP="00CB7289">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5EF3C1C0" w14:textId="311A6D7A" w:rsidR="00B17916" w:rsidRPr="00FB6B92" w:rsidRDefault="006E6EDA" w:rsidP="00CB7289">
            <w:pPr>
              <w:pStyle w:val="MDPI42tablebody"/>
              <w:spacing w:line="240" w:lineRule="auto"/>
            </w:pPr>
            <w:r>
              <w:t>Simulated Posture Selector</w:t>
            </w:r>
          </w:p>
        </w:tc>
      </w:tr>
      <w:tr w:rsidR="00B17916" w:rsidRPr="00EF08AF" w14:paraId="2794181E" w14:textId="77777777" w:rsidTr="00B17916">
        <w:trPr>
          <w:trHeight w:val="277"/>
        </w:trPr>
        <w:tc>
          <w:tcPr>
            <w:tcW w:w="1503" w:type="dxa"/>
            <w:tcBorders>
              <w:top w:val="single" w:sz="4" w:space="0" w:color="auto"/>
              <w:bottom w:val="single" w:sz="4" w:space="0" w:color="auto"/>
            </w:tcBorders>
            <w:shd w:val="clear" w:color="auto" w:fill="auto"/>
            <w:vAlign w:val="center"/>
          </w:tcPr>
          <w:p w14:paraId="2D78C7F4" w14:textId="7DC9FD23" w:rsidR="00B17916" w:rsidRDefault="006E6EDA" w:rsidP="00CB7289">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0D9BA84C" w14:textId="7AA6F282" w:rsidR="00B17916" w:rsidRDefault="006E6EDA" w:rsidP="00CB7289">
            <w:pPr>
              <w:pStyle w:val="MDPI42tablebody"/>
              <w:spacing w:line="240" w:lineRule="auto"/>
            </w:pPr>
            <w:r>
              <w:t>Time</w:t>
            </w:r>
            <w:r w:rsidR="00322F48">
              <w:t>r</w:t>
            </w:r>
          </w:p>
        </w:tc>
      </w:tr>
      <w:tr w:rsidR="00B17916" w:rsidRPr="00EF08AF" w14:paraId="48C3E42C" w14:textId="77777777" w:rsidTr="00B17916">
        <w:trPr>
          <w:trHeight w:val="291"/>
        </w:trPr>
        <w:tc>
          <w:tcPr>
            <w:tcW w:w="1503" w:type="dxa"/>
            <w:tcBorders>
              <w:top w:val="single" w:sz="4" w:space="0" w:color="auto"/>
              <w:bottom w:val="single" w:sz="4" w:space="0" w:color="auto"/>
            </w:tcBorders>
            <w:shd w:val="clear" w:color="auto" w:fill="auto"/>
            <w:vAlign w:val="center"/>
          </w:tcPr>
          <w:p w14:paraId="776E0CB0" w14:textId="3045F81B" w:rsidR="00B17916" w:rsidRPr="004F77F3" w:rsidRDefault="006E6EDA" w:rsidP="00CB7289">
            <w:pPr>
              <w:pStyle w:val="MDPI42tablebody"/>
              <w:spacing w:line="240" w:lineRule="auto"/>
            </w:pPr>
            <w:r>
              <w:t>4</w:t>
            </w:r>
          </w:p>
        </w:tc>
        <w:tc>
          <w:tcPr>
            <w:tcW w:w="6453" w:type="dxa"/>
            <w:tcBorders>
              <w:top w:val="single" w:sz="4" w:space="0" w:color="auto"/>
              <w:bottom w:val="single" w:sz="4" w:space="0" w:color="auto"/>
            </w:tcBorders>
            <w:shd w:val="clear" w:color="auto" w:fill="auto"/>
            <w:vAlign w:val="center"/>
          </w:tcPr>
          <w:p w14:paraId="53E9BB51" w14:textId="718D3142" w:rsidR="00B17916" w:rsidRPr="00F220D4" w:rsidRDefault="006E6EDA" w:rsidP="00CB7289">
            <w:pPr>
              <w:pStyle w:val="MDPI42tablebody"/>
              <w:spacing w:line="240" w:lineRule="auto"/>
            </w:pPr>
            <w:r>
              <w:t xml:space="preserve">A chart visualizing the different sitting </w:t>
            </w:r>
            <w:r w:rsidR="00322F48">
              <w:t xml:space="preserve">postures </w:t>
            </w:r>
            <w:r>
              <w:t>being adopted</w:t>
            </w:r>
          </w:p>
        </w:tc>
      </w:tr>
      <w:tr w:rsidR="00B17916" w:rsidRPr="00EF08AF" w14:paraId="5A702307" w14:textId="77777777" w:rsidTr="00B17916">
        <w:trPr>
          <w:trHeight w:val="291"/>
        </w:trPr>
        <w:tc>
          <w:tcPr>
            <w:tcW w:w="1503" w:type="dxa"/>
            <w:tcBorders>
              <w:top w:val="single" w:sz="4" w:space="0" w:color="auto"/>
              <w:bottom w:val="single" w:sz="4" w:space="0" w:color="auto"/>
            </w:tcBorders>
            <w:shd w:val="clear" w:color="auto" w:fill="auto"/>
            <w:vAlign w:val="center"/>
          </w:tcPr>
          <w:p w14:paraId="1E154C58" w14:textId="6E8E5E4E" w:rsidR="00B17916" w:rsidRDefault="006E6EDA" w:rsidP="00CB7289">
            <w:pPr>
              <w:pStyle w:val="MDPI42tablebody"/>
              <w:spacing w:line="240" w:lineRule="auto"/>
            </w:pPr>
            <w:r>
              <w:t>5</w:t>
            </w:r>
          </w:p>
        </w:tc>
        <w:tc>
          <w:tcPr>
            <w:tcW w:w="6453" w:type="dxa"/>
            <w:tcBorders>
              <w:top w:val="single" w:sz="4" w:space="0" w:color="auto"/>
              <w:bottom w:val="single" w:sz="4" w:space="0" w:color="auto"/>
            </w:tcBorders>
            <w:shd w:val="clear" w:color="auto" w:fill="auto"/>
            <w:vAlign w:val="center"/>
          </w:tcPr>
          <w:p w14:paraId="321E9613" w14:textId="40B42047" w:rsidR="00B17916" w:rsidRDefault="006E6EDA" w:rsidP="00CB7289">
            <w:pPr>
              <w:pStyle w:val="MDPI42tablebody"/>
            </w:pPr>
            <w:r>
              <w:t>A chart showing the quality of the sitting over time based on historical data</w:t>
            </w:r>
          </w:p>
        </w:tc>
      </w:tr>
      <w:tr w:rsidR="006E6EDA" w:rsidRPr="00EF08AF" w14:paraId="5BBFB9EC" w14:textId="77777777" w:rsidTr="00B17916">
        <w:trPr>
          <w:trHeight w:val="291"/>
        </w:trPr>
        <w:tc>
          <w:tcPr>
            <w:tcW w:w="1503" w:type="dxa"/>
            <w:tcBorders>
              <w:top w:val="single" w:sz="4" w:space="0" w:color="auto"/>
              <w:bottom w:val="single" w:sz="4" w:space="0" w:color="auto"/>
            </w:tcBorders>
            <w:shd w:val="clear" w:color="auto" w:fill="auto"/>
            <w:vAlign w:val="center"/>
          </w:tcPr>
          <w:p w14:paraId="27BBD74E" w14:textId="418608D8" w:rsidR="006E6EDA" w:rsidRDefault="006E6EDA" w:rsidP="00CB7289">
            <w:pPr>
              <w:pStyle w:val="MDPI42tablebody"/>
              <w:spacing w:line="240" w:lineRule="auto"/>
            </w:pPr>
            <w:r>
              <w:t>6</w:t>
            </w:r>
          </w:p>
        </w:tc>
        <w:tc>
          <w:tcPr>
            <w:tcW w:w="6453" w:type="dxa"/>
            <w:tcBorders>
              <w:top w:val="single" w:sz="4" w:space="0" w:color="auto"/>
              <w:bottom w:val="single" w:sz="4" w:space="0" w:color="auto"/>
            </w:tcBorders>
            <w:shd w:val="clear" w:color="auto" w:fill="auto"/>
            <w:vAlign w:val="center"/>
          </w:tcPr>
          <w:p w14:paraId="6C3F8434" w14:textId="2057350D" w:rsidR="00322F48" w:rsidRDefault="00322F48" w:rsidP="00322F48">
            <w:pPr>
              <w:pStyle w:val="MDPI42tablebody"/>
            </w:pPr>
            <w:r>
              <w:t>Pie chart displaying the statistics of the sitting posture being adopted</w:t>
            </w:r>
          </w:p>
        </w:tc>
      </w:tr>
      <w:tr w:rsidR="00322F48" w:rsidRPr="00EF08AF" w14:paraId="27FB2386" w14:textId="77777777" w:rsidTr="00B17916">
        <w:trPr>
          <w:trHeight w:val="291"/>
        </w:trPr>
        <w:tc>
          <w:tcPr>
            <w:tcW w:w="1503" w:type="dxa"/>
            <w:tcBorders>
              <w:top w:val="single" w:sz="4" w:space="0" w:color="auto"/>
              <w:bottom w:val="single" w:sz="4" w:space="0" w:color="auto"/>
            </w:tcBorders>
            <w:shd w:val="clear" w:color="auto" w:fill="auto"/>
            <w:vAlign w:val="center"/>
          </w:tcPr>
          <w:p w14:paraId="6788DFCC" w14:textId="421EAD8E" w:rsidR="00322F48" w:rsidRDefault="00322F48" w:rsidP="00CB7289">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08FE89DA" w14:textId="1009911D" w:rsidR="00322F48" w:rsidRDefault="00322F48" w:rsidP="00322F48">
            <w:pPr>
              <w:pStyle w:val="MDPI42tablebody"/>
            </w:pPr>
            <w:r>
              <w:t xml:space="preserve">The predicted posture based on our trained </w:t>
            </w:r>
            <w:r w:rsidR="00B13F43">
              <w:t xml:space="preserve">CNN </w:t>
            </w:r>
            <w:r>
              <w:t>model</w:t>
            </w:r>
          </w:p>
        </w:tc>
      </w:tr>
      <w:tr w:rsidR="00322F48" w:rsidRPr="00EF08AF" w14:paraId="0E37CBB0" w14:textId="77777777" w:rsidTr="00B17916">
        <w:trPr>
          <w:trHeight w:val="291"/>
        </w:trPr>
        <w:tc>
          <w:tcPr>
            <w:tcW w:w="1503" w:type="dxa"/>
            <w:tcBorders>
              <w:top w:val="single" w:sz="4" w:space="0" w:color="auto"/>
              <w:bottom w:val="single" w:sz="4" w:space="0" w:color="auto"/>
            </w:tcBorders>
            <w:shd w:val="clear" w:color="auto" w:fill="auto"/>
            <w:vAlign w:val="center"/>
          </w:tcPr>
          <w:p w14:paraId="57719692" w14:textId="352599BE" w:rsidR="00322F48" w:rsidRDefault="00322F48" w:rsidP="00CB7289">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3BAA4577" w14:textId="7D9A64B8" w:rsidR="00322F48" w:rsidRDefault="00322F48" w:rsidP="00322F48">
            <w:pPr>
              <w:pStyle w:val="MDPI42tablebody"/>
            </w:pPr>
            <w:r>
              <w:t>A short paragraph generated by an LLM model providing actionable insights based on historical data</w:t>
            </w:r>
          </w:p>
        </w:tc>
      </w:tr>
      <w:tr w:rsidR="00322F48" w:rsidRPr="00EF08AF" w14:paraId="79DEDD29" w14:textId="77777777" w:rsidTr="00B17916">
        <w:trPr>
          <w:trHeight w:val="291"/>
        </w:trPr>
        <w:tc>
          <w:tcPr>
            <w:tcW w:w="1503" w:type="dxa"/>
            <w:tcBorders>
              <w:top w:val="single" w:sz="4" w:space="0" w:color="auto"/>
              <w:bottom w:val="single" w:sz="4" w:space="0" w:color="auto"/>
            </w:tcBorders>
            <w:shd w:val="clear" w:color="auto" w:fill="auto"/>
            <w:vAlign w:val="center"/>
          </w:tcPr>
          <w:p w14:paraId="342E93FA" w14:textId="1B51B977" w:rsidR="00322F48" w:rsidRDefault="00322F48" w:rsidP="00CB7289">
            <w:pPr>
              <w:pStyle w:val="MDPI42tablebody"/>
              <w:spacing w:line="240" w:lineRule="auto"/>
            </w:pPr>
            <w:r>
              <w:t>9</w:t>
            </w:r>
          </w:p>
        </w:tc>
        <w:tc>
          <w:tcPr>
            <w:tcW w:w="6453" w:type="dxa"/>
            <w:tcBorders>
              <w:top w:val="single" w:sz="4" w:space="0" w:color="auto"/>
              <w:bottom w:val="single" w:sz="4" w:space="0" w:color="auto"/>
            </w:tcBorders>
            <w:shd w:val="clear" w:color="auto" w:fill="auto"/>
            <w:vAlign w:val="center"/>
          </w:tcPr>
          <w:p w14:paraId="79EFA6CC" w14:textId="3A35F2C7" w:rsidR="00322F48" w:rsidRDefault="00F55F27" w:rsidP="00322F48">
            <w:pPr>
              <w:pStyle w:val="MDPI42tablebody"/>
            </w:pPr>
            <w:r>
              <w:t xml:space="preserve">Gauges visualizing how much the current sitting posture has deviated from the base (upright) sitting posture using the </w:t>
            </w:r>
            <w:proofErr w:type="spellStart"/>
            <w:r>
              <w:t>p</w:t>
            </w:r>
            <w:r w:rsidRPr="00F55F27">
              <w:t>rocrustes</w:t>
            </w:r>
            <w:proofErr w:type="spellEnd"/>
            <w:r w:rsidRPr="00F55F27">
              <w:t xml:space="preserve"> analysis</w:t>
            </w:r>
            <w:r>
              <w:t xml:space="preserve"> and </w:t>
            </w:r>
            <w:proofErr w:type="spellStart"/>
            <w:r w:rsidRPr="00F55F27">
              <w:t>hausdorff</w:t>
            </w:r>
            <w:proofErr w:type="spellEnd"/>
            <w:r w:rsidRPr="00F55F27">
              <w:t xml:space="preserve"> distance</w:t>
            </w:r>
            <w:r>
              <w:t xml:space="preserve"> </w:t>
            </w:r>
          </w:p>
        </w:tc>
      </w:tr>
      <w:tr w:rsidR="00322F48" w:rsidRPr="00EF08AF" w14:paraId="11FABFA2" w14:textId="77777777" w:rsidTr="00B17916">
        <w:trPr>
          <w:trHeight w:val="291"/>
        </w:trPr>
        <w:tc>
          <w:tcPr>
            <w:tcW w:w="1503" w:type="dxa"/>
            <w:tcBorders>
              <w:top w:val="single" w:sz="4" w:space="0" w:color="auto"/>
              <w:bottom w:val="single" w:sz="4" w:space="0" w:color="auto"/>
            </w:tcBorders>
            <w:shd w:val="clear" w:color="auto" w:fill="auto"/>
            <w:vAlign w:val="center"/>
          </w:tcPr>
          <w:p w14:paraId="3B38F676" w14:textId="4E091099" w:rsidR="00322F48" w:rsidRDefault="00322F48" w:rsidP="00CB7289">
            <w:pPr>
              <w:pStyle w:val="MDPI42tablebody"/>
              <w:spacing w:line="240" w:lineRule="auto"/>
            </w:pPr>
            <w:r>
              <w:t>10</w:t>
            </w:r>
          </w:p>
        </w:tc>
        <w:tc>
          <w:tcPr>
            <w:tcW w:w="6453" w:type="dxa"/>
            <w:tcBorders>
              <w:top w:val="single" w:sz="4" w:space="0" w:color="auto"/>
              <w:bottom w:val="single" w:sz="4" w:space="0" w:color="auto"/>
            </w:tcBorders>
            <w:shd w:val="clear" w:color="auto" w:fill="auto"/>
            <w:vAlign w:val="center"/>
          </w:tcPr>
          <w:p w14:paraId="1353D40D" w14:textId="3AB93C26" w:rsidR="00322F48" w:rsidRDefault="00F55F27" w:rsidP="00322F48">
            <w:pPr>
              <w:pStyle w:val="MDPI42tablebody"/>
            </w:pPr>
            <w:r>
              <w:t>The calculated posture score</w:t>
            </w:r>
          </w:p>
        </w:tc>
      </w:tr>
    </w:tbl>
    <w:p w14:paraId="3ECDAC6F" w14:textId="77777777" w:rsidR="00062C89" w:rsidRDefault="00062C89" w:rsidP="00C118A4">
      <w:pPr>
        <w:pStyle w:val="MDPI31text"/>
      </w:pPr>
    </w:p>
    <w:p w14:paraId="67BEC742" w14:textId="0B5E8897" w:rsidR="00062C89" w:rsidRDefault="00062C89" w:rsidP="00062C89">
      <w:pPr>
        <w:pStyle w:val="MDPI23heading3"/>
      </w:pPr>
      <w:r>
        <w:t>4.2</w:t>
      </w:r>
      <w:r w:rsidR="00AA628D">
        <w:t>.1</w:t>
      </w:r>
      <w:r>
        <w:t xml:space="preserve"> </w:t>
      </w:r>
      <w:commentRangeStart w:id="17"/>
      <w:r>
        <w:t xml:space="preserve">Recommendation using Large Language Model (LLM) </w:t>
      </w:r>
      <w:commentRangeEnd w:id="17"/>
      <w:r w:rsidR="00F3076A">
        <w:rPr>
          <w:rStyle w:val="CommentReference"/>
          <w:rFonts w:eastAsia="SimSun"/>
          <w:snapToGrid/>
          <w:lang w:eastAsia="zh-CN" w:bidi="ar-SA"/>
        </w:rPr>
        <w:commentReference w:id="17"/>
      </w:r>
    </w:p>
    <w:p w14:paraId="6D7A7D48" w14:textId="02444C7F" w:rsidR="00195BA2" w:rsidRPr="003D2C42" w:rsidRDefault="00F95656" w:rsidP="00C56BE0">
      <w:pPr>
        <w:pStyle w:val="MDPI31text"/>
        <w:rPr>
          <w:color w:val="FF0000"/>
        </w:rPr>
      </w:pPr>
      <w:r>
        <w:t xml:space="preserve">We utilized OpenAI’s GPT-3 Large Language Model (LLM) to generate personalized recommendations based on historical </w:t>
      </w:r>
      <w:r w:rsidR="00630AD2">
        <w:t>postural</w:t>
      </w:r>
      <w:r>
        <w:t xml:space="preserve"> dat</w:t>
      </w:r>
      <w:r w:rsidR="00754647">
        <w:t>a</w:t>
      </w:r>
      <w:r>
        <w:t>. The prompt</w:t>
      </w:r>
      <w:r w:rsidR="00513BA5">
        <w:t xml:space="preserve"> was developed</w:t>
      </w:r>
      <w:r>
        <w:t xml:space="preserve"> in such a way to instruct the LLM model to generate a series of recommendations, actionable insights, as well as highlighting trends based on the</w:t>
      </w:r>
      <w:r w:rsidR="00513BA5">
        <w:t xml:space="preserve"> provided</w:t>
      </w:r>
      <w:r>
        <w:t xml:space="preserve"> </w:t>
      </w:r>
      <w:r w:rsidR="00513BA5">
        <w:t>data</w:t>
      </w:r>
      <w:r>
        <w:t>. Figure 12 below, show an example of the full prompt</w:t>
      </w:r>
      <w:r w:rsidRPr="00C05139">
        <w:t xml:space="preserve">. The entire parameter settings for the </w:t>
      </w:r>
      <w:r w:rsidR="002A2997">
        <w:t>GPT-3</w:t>
      </w:r>
      <w:r w:rsidRPr="00C05139">
        <w:t xml:space="preserve"> model that was used can be found in Table </w:t>
      </w:r>
      <w:r w:rsidR="00C05139">
        <w:t>5</w:t>
      </w:r>
      <w:r w:rsidRPr="00C05139">
        <w:t>.</w:t>
      </w:r>
    </w:p>
    <w:p w14:paraId="43D882F7" w14:textId="5D2DE8EB" w:rsidR="00A9675F" w:rsidRPr="00B8669A" w:rsidRDefault="00195BA2" w:rsidP="00B8669A">
      <w:pPr>
        <w:pStyle w:val="MDPI52figure"/>
      </w:pPr>
      <w:r w:rsidRPr="00195BA2">
        <w:rPr>
          <w:noProof/>
        </w:rPr>
        <w:lastRenderedPageBreak/>
        <w:drawing>
          <wp:inline distT="0" distB="0" distL="0" distR="0" wp14:anchorId="199D5F71" wp14:editId="33B88C98">
            <wp:extent cx="5505713" cy="3670300"/>
            <wp:effectExtent l="12700" t="12700" r="19050" b="1270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a:blip r:embed="rId25"/>
                    <a:stretch>
                      <a:fillRect/>
                    </a:stretch>
                  </pic:blipFill>
                  <pic:spPr>
                    <a:xfrm>
                      <a:off x="0" y="0"/>
                      <a:ext cx="5515142" cy="3676586"/>
                    </a:xfrm>
                    <a:prstGeom prst="rect">
                      <a:avLst/>
                    </a:prstGeom>
                    <a:ln>
                      <a:solidFill>
                        <a:schemeClr val="tx2"/>
                      </a:solidFill>
                    </a:ln>
                  </pic:spPr>
                </pic:pic>
              </a:graphicData>
            </a:graphic>
          </wp:inline>
        </w:drawing>
      </w:r>
    </w:p>
    <w:p w14:paraId="16586F6C" w14:textId="6D5D163F" w:rsidR="00F95656" w:rsidRDefault="00F95656" w:rsidP="00F95656">
      <w:pPr>
        <w:pStyle w:val="MDPI41tablecaption"/>
      </w:pPr>
      <w:r w:rsidRPr="00BA55FF">
        <w:rPr>
          <w:b/>
          <w:bCs/>
        </w:rPr>
        <w:t xml:space="preserve">Table </w:t>
      </w:r>
      <w:r w:rsidR="00C05139">
        <w:rPr>
          <w:b/>
          <w:bCs/>
        </w:rPr>
        <w:t>5</w:t>
      </w:r>
      <w:r w:rsidRPr="00BA55FF">
        <w:t xml:space="preserve">. </w:t>
      </w:r>
      <w:r>
        <w:t>OpenAI GPT-3’s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222650" w:rsidRPr="00EF08AF" w14:paraId="044DCFAE" w14:textId="77777777" w:rsidTr="00222650">
        <w:trPr>
          <w:trHeight w:val="283"/>
        </w:trPr>
        <w:tc>
          <w:tcPr>
            <w:tcW w:w="2743" w:type="dxa"/>
            <w:tcBorders>
              <w:top w:val="single" w:sz="8" w:space="0" w:color="auto"/>
              <w:bottom w:val="single" w:sz="4" w:space="0" w:color="auto"/>
            </w:tcBorders>
            <w:shd w:val="clear" w:color="auto" w:fill="auto"/>
            <w:vAlign w:val="center"/>
          </w:tcPr>
          <w:p w14:paraId="59B73E67" w14:textId="77777777" w:rsidR="00222650" w:rsidRPr="007F7C8C" w:rsidRDefault="00222650" w:rsidP="00CB7289">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65E1C9C9" w14:textId="77777777" w:rsidR="00222650" w:rsidRPr="007F7C8C" w:rsidRDefault="00222650" w:rsidP="00CB7289">
            <w:pPr>
              <w:pStyle w:val="MDPI42tablebody"/>
              <w:spacing w:line="240" w:lineRule="auto"/>
              <w:rPr>
                <w:b/>
                <w:snapToGrid/>
              </w:rPr>
            </w:pPr>
            <w:r>
              <w:rPr>
                <w:b/>
                <w:snapToGrid/>
              </w:rPr>
              <w:t>Value</w:t>
            </w:r>
          </w:p>
        </w:tc>
      </w:tr>
      <w:tr w:rsidR="00222650" w:rsidRPr="00EF08AF" w14:paraId="43A51A7E" w14:textId="77777777" w:rsidTr="00222650">
        <w:trPr>
          <w:trHeight w:val="269"/>
        </w:trPr>
        <w:tc>
          <w:tcPr>
            <w:tcW w:w="2743" w:type="dxa"/>
            <w:tcBorders>
              <w:top w:val="single" w:sz="4" w:space="0" w:color="auto"/>
              <w:bottom w:val="single" w:sz="4" w:space="0" w:color="auto"/>
            </w:tcBorders>
            <w:shd w:val="clear" w:color="auto" w:fill="auto"/>
            <w:vAlign w:val="center"/>
          </w:tcPr>
          <w:p w14:paraId="3824F917" w14:textId="77777777" w:rsidR="00222650" w:rsidRDefault="00222650" w:rsidP="00CB7289">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7D74A7A4" w14:textId="755B88B8" w:rsidR="00222650" w:rsidRPr="005B7064" w:rsidRDefault="00222650" w:rsidP="00C56BE0">
            <w:pPr>
              <w:pStyle w:val="MDPI42tablebody"/>
              <w:spacing w:line="240" w:lineRule="auto"/>
              <w:rPr>
                <w:lang w:val="en-GB"/>
              </w:rPr>
            </w:pPr>
            <w:r w:rsidRPr="00C56BE0">
              <w:rPr>
                <w:lang w:val="en-GB"/>
              </w:rPr>
              <w:t>gpt-3.5-turbo-instruct</w:t>
            </w:r>
          </w:p>
        </w:tc>
      </w:tr>
      <w:tr w:rsidR="00222650" w:rsidRPr="00EF08AF" w14:paraId="1775B908" w14:textId="77777777" w:rsidTr="00222650">
        <w:trPr>
          <w:trHeight w:val="269"/>
        </w:trPr>
        <w:tc>
          <w:tcPr>
            <w:tcW w:w="2743" w:type="dxa"/>
            <w:tcBorders>
              <w:top w:val="single" w:sz="4" w:space="0" w:color="auto"/>
              <w:bottom w:val="single" w:sz="4" w:space="0" w:color="auto"/>
            </w:tcBorders>
            <w:shd w:val="clear" w:color="auto" w:fill="auto"/>
            <w:vAlign w:val="center"/>
          </w:tcPr>
          <w:p w14:paraId="2FF61C61" w14:textId="77777777" w:rsidR="00222650" w:rsidRDefault="00222650" w:rsidP="00CB7289">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0FAB8F75" w14:textId="77777777" w:rsidR="00222650" w:rsidRPr="00FB6B92" w:rsidRDefault="00222650" w:rsidP="00CB7289">
            <w:pPr>
              <w:pStyle w:val="MDPI42tablebody"/>
              <w:spacing w:line="240" w:lineRule="auto"/>
            </w:pPr>
            <w:r>
              <w:t>1</w:t>
            </w:r>
          </w:p>
        </w:tc>
      </w:tr>
      <w:tr w:rsidR="00222650" w:rsidRPr="00EF08AF" w14:paraId="44A001F9" w14:textId="77777777" w:rsidTr="00222650">
        <w:trPr>
          <w:trHeight w:val="269"/>
        </w:trPr>
        <w:tc>
          <w:tcPr>
            <w:tcW w:w="2743" w:type="dxa"/>
            <w:tcBorders>
              <w:top w:val="single" w:sz="4" w:space="0" w:color="auto"/>
              <w:bottom w:val="single" w:sz="4" w:space="0" w:color="auto"/>
            </w:tcBorders>
            <w:shd w:val="clear" w:color="auto" w:fill="auto"/>
            <w:vAlign w:val="center"/>
          </w:tcPr>
          <w:p w14:paraId="1A483802" w14:textId="77777777" w:rsidR="00222650" w:rsidRDefault="00222650" w:rsidP="00CB7289">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5F995EDF" w14:textId="77777777" w:rsidR="00222650" w:rsidRDefault="00222650" w:rsidP="00CB7289">
            <w:pPr>
              <w:pStyle w:val="MDPI42tablebody"/>
              <w:spacing w:line="240" w:lineRule="auto"/>
            </w:pPr>
            <w:r>
              <w:t>256</w:t>
            </w:r>
          </w:p>
        </w:tc>
      </w:tr>
      <w:tr w:rsidR="00222650" w:rsidRPr="00EF08AF" w14:paraId="26B1B312" w14:textId="77777777" w:rsidTr="00222650">
        <w:trPr>
          <w:trHeight w:val="283"/>
        </w:trPr>
        <w:tc>
          <w:tcPr>
            <w:tcW w:w="2743" w:type="dxa"/>
            <w:tcBorders>
              <w:top w:val="single" w:sz="4" w:space="0" w:color="auto"/>
              <w:bottom w:val="single" w:sz="4" w:space="0" w:color="auto"/>
            </w:tcBorders>
            <w:shd w:val="clear" w:color="auto" w:fill="auto"/>
            <w:vAlign w:val="center"/>
          </w:tcPr>
          <w:p w14:paraId="497876A9" w14:textId="77777777" w:rsidR="00222650" w:rsidRPr="004F77F3" w:rsidRDefault="00222650" w:rsidP="00CB7289">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2D6D1CFE" w14:textId="77777777" w:rsidR="00222650" w:rsidRPr="00F220D4" w:rsidRDefault="00222650" w:rsidP="00CB7289">
            <w:pPr>
              <w:pStyle w:val="MDPI42tablebody"/>
              <w:spacing w:line="240" w:lineRule="auto"/>
            </w:pPr>
            <w:r>
              <w:t>1</w:t>
            </w:r>
          </w:p>
        </w:tc>
      </w:tr>
      <w:tr w:rsidR="00222650" w:rsidRPr="00EF08AF" w14:paraId="4CFBC5B6" w14:textId="77777777" w:rsidTr="00222650">
        <w:trPr>
          <w:trHeight w:val="283"/>
        </w:trPr>
        <w:tc>
          <w:tcPr>
            <w:tcW w:w="2743" w:type="dxa"/>
            <w:tcBorders>
              <w:top w:val="single" w:sz="4" w:space="0" w:color="auto"/>
              <w:bottom w:val="single" w:sz="4" w:space="0" w:color="auto"/>
            </w:tcBorders>
            <w:shd w:val="clear" w:color="auto" w:fill="auto"/>
            <w:vAlign w:val="center"/>
          </w:tcPr>
          <w:p w14:paraId="0A2F93D5" w14:textId="77777777" w:rsidR="00222650" w:rsidRDefault="00222650" w:rsidP="00CB7289">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5E470122" w14:textId="77777777" w:rsidR="00222650" w:rsidRDefault="00222650" w:rsidP="00CB7289">
            <w:pPr>
              <w:pStyle w:val="MDPI42tablebody"/>
            </w:pPr>
            <w:r>
              <w:t>0</w:t>
            </w:r>
          </w:p>
        </w:tc>
      </w:tr>
      <w:tr w:rsidR="00222650" w:rsidRPr="00EF08AF" w14:paraId="5A3040E6" w14:textId="77777777" w:rsidTr="00222650">
        <w:trPr>
          <w:trHeight w:val="283"/>
        </w:trPr>
        <w:tc>
          <w:tcPr>
            <w:tcW w:w="2743" w:type="dxa"/>
            <w:tcBorders>
              <w:top w:val="single" w:sz="4" w:space="0" w:color="auto"/>
              <w:bottom w:val="single" w:sz="4" w:space="0" w:color="auto"/>
            </w:tcBorders>
            <w:shd w:val="clear" w:color="auto" w:fill="auto"/>
            <w:vAlign w:val="center"/>
          </w:tcPr>
          <w:p w14:paraId="71DCB41A" w14:textId="77777777" w:rsidR="00222650" w:rsidRDefault="00222650" w:rsidP="00CB7289">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3AF6333F" w14:textId="77777777" w:rsidR="00222650" w:rsidRDefault="00222650" w:rsidP="00CB7289">
            <w:pPr>
              <w:pStyle w:val="MDPI42tablebody"/>
            </w:pPr>
            <w:r>
              <w:t>0</w:t>
            </w:r>
          </w:p>
        </w:tc>
      </w:tr>
    </w:tbl>
    <w:p w14:paraId="0D9DBFD0" w14:textId="77777777" w:rsidR="00A9675F" w:rsidRDefault="00A9675F" w:rsidP="00A9675F">
      <w:pPr>
        <w:pStyle w:val="MDPI31text"/>
      </w:pPr>
    </w:p>
    <w:p w14:paraId="1162BD37" w14:textId="3C00ADFE" w:rsidR="001E71D6" w:rsidRDefault="00A9675F" w:rsidP="00A9675F">
      <w:pPr>
        <w:pStyle w:val="MDPI31text"/>
        <w:rPr>
          <w:lang w:val="en-GB"/>
        </w:rPr>
      </w:pPr>
      <w:r w:rsidRPr="00A9675F">
        <w:rPr>
          <w:lang w:val="en-GB"/>
        </w:rPr>
        <w:t xml:space="preserve">A set of tests were conducted to evaluate the different responses </w:t>
      </w:r>
      <w:r w:rsidR="001E71D6">
        <w:rPr>
          <w:lang w:val="en-GB"/>
        </w:rPr>
        <w:t>generated by the</w:t>
      </w:r>
      <w:r>
        <w:rPr>
          <w:lang w:val="en-GB"/>
        </w:rPr>
        <w:t xml:space="preserve"> GPT-3 model.</w:t>
      </w:r>
      <w:r w:rsidRPr="00A9675F">
        <w:rPr>
          <w:lang w:val="en-GB"/>
        </w:rPr>
        <w:t xml:space="preserve"> </w:t>
      </w:r>
      <w:r>
        <w:rPr>
          <w:lang w:val="en-GB"/>
        </w:rPr>
        <w:t xml:space="preserve">Furthermore, </w:t>
      </w:r>
      <w:r w:rsidR="001E71D6">
        <w:rPr>
          <w:lang w:val="en-GB"/>
        </w:rPr>
        <w:t xml:space="preserve">in the prompt </w:t>
      </w:r>
      <w:r w:rsidRPr="00A9675F">
        <w:rPr>
          <w:lang w:val="en-GB"/>
        </w:rPr>
        <w:t>we</w:t>
      </w:r>
      <w:r>
        <w:rPr>
          <w:lang w:val="en-GB"/>
        </w:rPr>
        <w:t xml:space="preserve"> fed in </w:t>
      </w:r>
      <w:r w:rsidRPr="00A9675F">
        <w:rPr>
          <w:lang w:val="en-GB"/>
        </w:rPr>
        <w:t>a random set of historical data</w:t>
      </w:r>
      <w:r>
        <w:rPr>
          <w:lang w:val="en-GB"/>
        </w:rPr>
        <w:t xml:space="preserve"> and assessed the responses </w:t>
      </w:r>
      <w:r w:rsidR="001E71D6">
        <w:rPr>
          <w:lang w:val="en-GB"/>
        </w:rPr>
        <w:t>that was produced by the model</w:t>
      </w:r>
      <w:r>
        <w:rPr>
          <w:lang w:val="en-GB"/>
        </w:rPr>
        <w:t xml:space="preserve">. Table 6 </w:t>
      </w:r>
      <w:r w:rsidR="001E71D6">
        <w:rPr>
          <w:lang w:val="en-GB"/>
        </w:rPr>
        <w:t>provides</w:t>
      </w:r>
      <w:r>
        <w:rPr>
          <w:lang w:val="en-GB"/>
        </w:rPr>
        <w:t xml:space="preserve"> 5 examples of how the GPT-3 model responded to </w:t>
      </w:r>
      <w:r w:rsidR="002F40DA">
        <w:rPr>
          <w:lang w:val="en-GB"/>
        </w:rPr>
        <w:t>the</w:t>
      </w:r>
      <w:r w:rsidR="001E71D6">
        <w:rPr>
          <w:lang w:val="en-GB"/>
        </w:rPr>
        <w:t xml:space="preserve"> </w:t>
      </w:r>
      <w:r>
        <w:rPr>
          <w:lang w:val="en-GB"/>
        </w:rPr>
        <w:t xml:space="preserve">prompt. </w:t>
      </w:r>
    </w:p>
    <w:p w14:paraId="77958605" w14:textId="462D025F" w:rsidR="00A9675F" w:rsidRDefault="00150446" w:rsidP="00A9675F">
      <w:pPr>
        <w:pStyle w:val="MDPI31text"/>
      </w:pPr>
      <w:r>
        <w:rPr>
          <w:lang w:val="en-GB"/>
        </w:rPr>
        <w:t>Based on the response provided</w:t>
      </w:r>
      <w:r w:rsidR="00A9675F">
        <w:rPr>
          <w:lang w:val="en-GB"/>
        </w:rPr>
        <w:t xml:space="preserve">, it appears that the model is </w:t>
      </w:r>
      <w:r>
        <w:rPr>
          <w:lang w:val="en-GB"/>
        </w:rPr>
        <w:t xml:space="preserve">relatively accurate with its recommendations. </w:t>
      </w:r>
      <w:r w:rsidR="001E71D6">
        <w:rPr>
          <w:lang w:val="en-GB"/>
        </w:rPr>
        <w:t>It is worth highlighting that it seems to be capable of detecting postures that more commonly adopted compared</w:t>
      </w:r>
      <w:r w:rsidR="00060E18">
        <w:rPr>
          <w:lang w:val="en-GB"/>
        </w:rPr>
        <w:t xml:space="preserve"> the others as seen in all the examples provided. In addition, actionable insights were also recommended based on the sitting posture being adopted. </w:t>
      </w:r>
      <w:r w:rsidR="000470F7">
        <w:rPr>
          <w:lang w:val="en-GB"/>
        </w:rPr>
        <w:t>Particularly a</w:t>
      </w:r>
      <w:r w:rsidR="00060E18">
        <w:rPr>
          <w:lang w:val="en-GB"/>
        </w:rPr>
        <w:t>t R4 and R5, the model observed a</w:t>
      </w:r>
      <w:r w:rsidR="000470F7">
        <w:rPr>
          <w:lang w:val="en-GB"/>
        </w:rPr>
        <w:t xml:space="preserve"> slouching and leaning-left</w:t>
      </w:r>
      <w:r w:rsidR="00060E18">
        <w:rPr>
          <w:lang w:val="en-GB"/>
        </w:rPr>
        <w:t xml:space="preserve"> sitting pattern and provided</w:t>
      </w:r>
      <w:r w:rsidR="000470F7">
        <w:rPr>
          <w:lang w:val="en-GB"/>
        </w:rPr>
        <w:t xml:space="preserve"> corrective steps to maintain proper sitting habits.  </w:t>
      </w:r>
      <w:r w:rsidR="00060E18">
        <w:rPr>
          <w:lang w:val="en-GB"/>
        </w:rPr>
        <w:t xml:space="preserve"> </w:t>
      </w:r>
    </w:p>
    <w:p w14:paraId="039C5504" w14:textId="481F4A10" w:rsidR="00A9675F" w:rsidRPr="00A9675F" w:rsidRDefault="004A0682" w:rsidP="00A9675F">
      <w:pPr>
        <w:pStyle w:val="MDPI41tablecaption"/>
        <w:rPr>
          <w:b/>
          <w:bCs/>
        </w:rPr>
      </w:pPr>
      <w:r w:rsidRPr="00BA55FF">
        <w:rPr>
          <w:b/>
          <w:bCs/>
        </w:rPr>
        <w:t xml:space="preserve">Table </w:t>
      </w:r>
      <w:r w:rsidR="00755059">
        <w:rPr>
          <w:b/>
          <w:bCs/>
        </w:rPr>
        <w:t>6</w:t>
      </w:r>
      <w:r w:rsidRPr="00BA55FF">
        <w:t xml:space="preserve">. </w:t>
      </w:r>
      <w:r w:rsidR="003D2C42">
        <w:t>5</w:t>
      </w:r>
      <w:r>
        <w:t xml:space="preserve"> </w:t>
      </w:r>
      <w:r w:rsidR="00164646">
        <w:t xml:space="preserve">different </w:t>
      </w:r>
      <w:r>
        <w:t xml:space="preserve">examples of </w:t>
      </w:r>
      <w:r w:rsidR="003D2C42">
        <w:t>OpenAI GPT-3</w:t>
      </w:r>
      <w:r w:rsidR="00D50265">
        <w:t>’s</w:t>
      </w:r>
      <w:r>
        <w:t xml:space="preserve"> </w:t>
      </w:r>
      <w:r w:rsidR="00D50265">
        <w:t>generated r</w:t>
      </w:r>
      <w:r>
        <w:t>ecommendation</w:t>
      </w:r>
      <w:r w:rsidR="003D2C42">
        <w:t>s</w:t>
      </w:r>
      <w:r w:rsidR="00F866AE">
        <w:t xml:space="preserve"> based on </w:t>
      </w:r>
      <w:r w:rsidR="00926AAC">
        <w:t>a series of simulated and realistic historical data</w:t>
      </w:r>
      <w:r w:rsidR="008A7B4C">
        <w:t>set</w:t>
      </w:r>
      <w:r w:rsidR="003D2C42">
        <w:t>.</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EC26F7" w:rsidRPr="00EF08AF" w14:paraId="245F98D8" w14:textId="77777777" w:rsidTr="00EC26F7">
        <w:trPr>
          <w:trHeight w:val="396"/>
        </w:trPr>
        <w:tc>
          <w:tcPr>
            <w:tcW w:w="567" w:type="dxa"/>
            <w:tcBorders>
              <w:top w:val="single" w:sz="8" w:space="0" w:color="auto"/>
              <w:bottom w:val="single" w:sz="4" w:space="0" w:color="auto"/>
            </w:tcBorders>
            <w:vAlign w:val="center"/>
          </w:tcPr>
          <w:p w14:paraId="3066AFB4" w14:textId="68123998" w:rsidR="00EC26F7" w:rsidRDefault="00EC26F7" w:rsidP="00EC26F7">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09AAA1A2" w14:textId="184F2C64" w:rsidR="00EC26F7" w:rsidRPr="007F7C8C" w:rsidRDefault="00EC26F7" w:rsidP="0066708D">
            <w:pPr>
              <w:pStyle w:val="MDPI42tablebody"/>
              <w:spacing w:line="240" w:lineRule="auto"/>
              <w:jc w:val="left"/>
              <w:rPr>
                <w:b/>
                <w:snapToGrid/>
              </w:rPr>
            </w:pPr>
            <w:r>
              <w:rPr>
                <w:b/>
                <w:snapToGrid/>
              </w:rPr>
              <w:t>Recommendations</w:t>
            </w:r>
          </w:p>
        </w:tc>
      </w:tr>
      <w:tr w:rsidR="00EC26F7" w:rsidRPr="00EF08AF" w14:paraId="4032D3CC" w14:textId="77777777" w:rsidTr="00EC26F7">
        <w:trPr>
          <w:trHeight w:val="377"/>
        </w:trPr>
        <w:tc>
          <w:tcPr>
            <w:tcW w:w="567" w:type="dxa"/>
            <w:tcBorders>
              <w:top w:val="single" w:sz="4" w:space="0" w:color="auto"/>
              <w:bottom w:val="single" w:sz="4" w:space="0" w:color="auto"/>
            </w:tcBorders>
            <w:vAlign w:val="center"/>
          </w:tcPr>
          <w:p w14:paraId="3E4809EE" w14:textId="4AE78D45" w:rsidR="00EC26F7" w:rsidRPr="001F17D0" w:rsidRDefault="00EC26F7" w:rsidP="00EC26F7">
            <w:pPr>
              <w:pStyle w:val="MDPI63Notes"/>
              <w:jc w:val="center"/>
            </w:pPr>
            <w:r>
              <w:t>R1</w:t>
            </w:r>
          </w:p>
        </w:tc>
        <w:tc>
          <w:tcPr>
            <w:tcW w:w="10285" w:type="dxa"/>
            <w:tcBorders>
              <w:top w:val="single" w:sz="4" w:space="0" w:color="auto"/>
              <w:bottom w:val="single" w:sz="4" w:space="0" w:color="auto"/>
            </w:tcBorders>
            <w:shd w:val="clear" w:color="auto" w:fill="auto"/>
            <w:vAlign w:val="center"/>
          </w:tcPr>
          <w:p w14:paraId="02775916" w14:textId="6E6F48C8" w:rsidR="00EC26F7" w:rsidRDefault="00EC26F7" w:rsidP="00EC26F7">
            <w:pPr>
              <w:pStyle w:val="MDPI63Notes"/>
            </w:pPr>
            <w:r w:rsidRPr="001F17D0">
              <w:t xml:space="preserve">Based on your sitting habits over the observed </w:t>
            </w:r>
            <w:proofErr w:type="gramStart"/>
            <w:r w:rsidRPr="001F17D0">
              <w:t>time period</w:t>
            </w:r>
            <w:proofErr w:type="gramEnd"/>
            <w:r w:rsidRPr="001F17D0">
              <w:t>, it is clear that you tend to alternate between upright and slouching positions, with the majority of your time spent in the upright position. However, there is a pattern of leaning left and right for extended periods of time, which can lead to posture imbalances and discomfort. It would be beneficial to take frequent breaks and vary your seated position throughout the day to improve your posture and reduce the risk of negative health effects from prolonged sitting.</w:t>
            </w:r>
          </w:p>
        </w:tc>
      </w:tr>
      <w:tr w:rsidR="00EC26F7" w:rsidRPr="00EF08AF" w14:paraId="53B6E994" w14:textId="77777777" w:rsidTr="00EC26F7">
        <w:trPr>
          <w:trHeight w:val="377"/>
        </w:trPr>
        <w:tc>
          <w:tcPr>
            <w:tcW w:w="567" w:type="dxa"/>
            <w:tcBorders>
              <w:top w:val="single" w:sz="4" w:space="0" w:color="auto"/>
              <w:bottom w:val="single" w:sz="4" w:space="0" w:color="auto"/>
            </w:tcBorders>
            <w:vAlign w:val="center"/>
          </w:tcPr>
          <w:p w14:paraId="7CB512EF" w14:textId="01A9A681" w:rsidR="00EC26F7" w:rsidRPr="00FC21DC" w:rsidRDefault="00EC26F7" w:rsidP="00EC26F7">
            <w:pPr>
              <w:pStyle w:val="MDPI63Notes"/>
              <w:jc w:val="center"/>
            </w:pPr>
            <w:r>
              <w:lastRenderedPageBreak/>
              <w:t>R2</w:t>
            </w:r>
          </w:p>
        </w:tc>
        <w:tc>
          <w:tcPr>
            <w:tcW w:w="10285" w:type="dxa"/>
            <w:tcBorders>
              <w:top w:val="single" w:sz="4" w:space="0" w:color="auto"/>
              <w:bottom w:val="single" w:sz="4" w:space="0" w:color="auto"/>
            </w:tcBorders>
            <w:shd w:val="clear" w:color="auto" w:fill="auto"/>
            <w:vAlign w:val="center"/>
          </w:tcPr>
          <w:p w14:paraId="78F41D49" w14:textId="6CB1D13D" w:rsidR="00EC26F7" w:rsidRDefault="00EC26F7" w:rsidP="00EC26F7">
            <w:pPr>
              <w:pStyle w:val="MDPI63Notes"/>
            </w:pPr>
            <w:r w:rsidRPr="00FC21DC">
              <w:t>Based on the data provided, it appears that you tend to maintain an upright posture for longer periods of time compared to other postures. However, there are instances where you lean to one side or lean back for extended periods, which can lead to imbalances in your posture. It is recommended to take breaks and incorporate stretches or standing breaks throughout the day to promote healthy posture and reduce excessive sitting durations. Additionally, being mindful of maintaining a neutral spine and engaging your core muscles while sitting can help improve overall posture and comfort.</w:t>
            </w:r>
          </w:p>
        </w:tc>
      </w:tr>
      <w:tr w:rsidR="00EC26F7" w:rsidRPr="00EF08AF" w14:paraId="3086050F" w14:textId="77777777" w:rsidTr="00EC26F7">
        <w:trPr>
          <w:trHeight w:val="377"/>
        </w:trPr>
        <w:tc>
          <w:tcPr>
            <w:tcW w:w="567" w:type="dxa"/>
            <w:tcBorders>
              <w:top w:val="single" w:sz="4" w:space="0" w:color="auto"/>
              <w:bottom w:val="single" w:sz="4" w:space="0" w:color="auto"/>
            </w:tcBorders>
            <w:vAlign w:val="center"/>
          </w:tcPr>
          <w:p w14:paraId="3EFA87AC" w14:textId="1F68F0E0" w:rsidR="00EC26F7" w:rsidRPr="00FC21DC" w:rsidRDefault="00EC26F7" w:rsidP="00EC26F7">
            <w:pPr>
              <w:pStyle w:val="MDPI63Notes"/>
              <w:jc w:val="center"/>
            </w:pPr>
            <w:r>
              <w:t>R3</w:t>
            </w:r>
          </w:p>
        </w:tc>
        <w:tc>
          <w:tcPr>
            <w:tcW w:w="10285" w:type="dxa"/>
            <w:tcBorders>
              <w:top w:val="single" w:sz="4" w:space="0" w:color="auto"/>
              <w:bottom w:val="single" w:sz="4" w:space="0" w:color="auto"/>
            </w:tcBorders>
            <w:shd w:val="clear" w:color="auto" w:fill="auto"/>
            <w:vAlign w:val="center"/>
          </w:tcPr>
          <w:p w14:paraId="2B2BAE54" w14:textId="49A44BBE" w:rsidR="00EC26F7" w:rsidRDefault="00EC26F7" w:rsidP="00EC26F7">
            <w:pPr>
              <w:pStyle w:val="MDPI63Notes"/>
            </w:pPr>
            <w:r w:rsidRPr="00FC21DC">
              <w:t>Based on the provided data, it appears that you tend to lean towards your left side frequently throughout the day. This can create an imbalance in your posture and potentially lead to discomfort or pain in your left side. Additionally, there is a pattern of slouching and prolonged periods of leaning back, which can strain the back and neck muscles. To improve your posture and comfort, it is recommended to incorporate more breaks throughout the day to stretch and adjust your posture. You may also benefit from using an ergonomic chair with proper support. It is important to be mindful of your overall posture habits and try to avoid excessive leaning or slouching to prevent any potential injuries or discomfort.</w:t>
            </w:r>
          </w:p>
        </w:tc>
      </w:tr>
      <w:tr w:rsidR="00EC26F7" w:rsidRPr="00EF08AF" w14:paraId="1516975A" w14:textId="77777777" w:rsidTr="00EC26F7">
        <w:trPr>
          <w:trHeight w:val="396"/>
        </w:trPr>
        <w:tc>
          <w:tcPr>
            <w:tcW w:w="567" w:type="dxa"/>
            <w:tcBorders>
              <w:top w:val="single" w:sz="4" w:space="0" w:color="auto"/>
              <w:bottom w:val="single" w:sz="4" w:space="0" w:color="auto"/>
            </w:tcBorders>
            <w:vAlign w:val="center"/>
          </w:tcPr>
          <w:p w14:paraId="55BBFB43" w14:textId="0D690CB2" w:rsidR="00EC26F7" w:rsidRPr="00FC21DC" w:rsidRDefault="00EC26F7" w:rsidP="00EC26F7">
            <w:pPr>
              <w:pStyle w:val="MDPI63Notes"/>
              <w:jc w:val="center"/>
            </w:pPr>
            <w:r>
              <w:t>R4</w:t>
            </w:r>
          </w:p>
        </w:tc>
        <w:tc>
          <w:tcPr>
            <w:tcW w:w="10285" w:type="dxa"/>
            <w:tcBorders>
              <w:top w:val="single" w:sz="4" w:space="0" w:color="auto"/>
              <w:bottom w:val="single" w:sz="4" w:space="0" w:color="auto"/>
            </w:tcBorders>
            <w:shd w:val="clear" w:color="auto" w:fill="auto"/>
            <w:vAlign w:val="center"/>
          </w:tcPr>
          <w:p w14:paraId="207CE74B" w14:textId="2C33AE8C" w:rsidR="00EC26F7" w:rsidRPr="004F77F3" w:rsidRDefault="00EC26F7" w:rsidP="00EC26F7">
            <w:pPr>
              <w:pStyle w:val="MDPI63Notes"/>
            </w:pPr>
            <w:r w:rsidRPr="00FC21DC">
              <w:t>Based on the data provided, it appears that you tend to slouch or lean to one side more frequently in the evenings, from 23:32 to 23:34, and in the late afternoon from 23:33 to 23:41. This may be due to fatigue or discomfort in your usual sitting position. To improve your posture, try incorporating breaks and stretches throughout the day to avoid sitting for extended periods. Additionally, focus on maintaining an upright posture with proper support for your back while sitting.</w:t>
            </w:r>
          </w:p>
        </w:tc>
      </w:tr>
      <w:tr w:rsidR="00EC26F7" w:rsidRPr="00EF08AF" w14:paraId="53A72925" w14:textId="77777777" w:rsidTr="00EC26F7">
        <w:trPr>
          <w:trHeight w:val="396"/>
        </w:trPr>
        <w:tc>
          <w:tcPr>
            <w:tcW w:w="567" w:type="dxa"/>
            <w:tcBorders>
              <w:top w:val="single" w:sz="4" w:space="0" w:color="auto"/>
              <w:bottom w:val="single" w:sz="4" w:space="0" w:color="auto"/>
            </w:tcBorders>
            <w:vAlign w:val="center"/>
          </w:tcPr>
          <w:p w14:paraId="3842E4F1" w14:textId="5B49B37D" w:rsidR="00EC26F7" w:rsidRPr="00FC21DC" w:rsidRDefault="00EC26F7" w:rsidP="00EC26F7">
            <w:pPr>
              <w:pStyle w:val="MDPI63Notes"/>
              <w:jc w:val="center"/>
            </w:pPr>
            <w:r>
              <w:t>R5</w:t>
            </w:r>
          </w:p>
        </w:tc>
        <w:tc>
          <w:tcPr>
            <w:tcW w:w="10285" w:type="dxa"/>
            <w:tcBorders>
              <w:top w:val="single" w:sz="4" w:space="0" w:color="auto"/>
              <w:bottom w:val="single" w:sz="4" w:space="0" w:color="auto"/>
            </w:tcBorders>
            <w:shd w:val="clear" w:color="auto" w:fill="auto"/>
            <w:vAlign w:val="center"/>
          </w:tcPr>
          <w:p w14:paraId="1EB91703" w14:textId="27A32158" w:rsidR="00EC26F7" w:rsidRDefault="00EC26F7" w:rsidP="00EC26F7">
            <w:pPr>
              <w:pStyle w:val="MDPI63Notes"/>
            </w:pPr>
            <w:r w:rsidRPr="00FC21DC">
              <w:t>Based on the data provided, it appears that you tend to slouch or lean left more frequently in the late evening, from 23:31 to 23:36 and then again from 23:54 to 23:55. You also have longer periods of continuous sitting, from 23:54 to 23:54 and from 23:36 to 23:55, which can put strain on your muscles and lead to posture imbalances. I recommend taking breaks every 30 minutes throughout the day, using a supportive chair or adding a lumbar pillow for additional back support, and incorporating stretches and exercises to strengthen your core and improve your overall posture.</w:t>
            </w:r>
          </w:p>
        </w:tc>
      </w:tr>
    </w:tbl>
    <w:p w14:paraId="48CE1B93" w14:textId="77777777" w:rsidR="00A9675F" w:rsidRDefault="00A9675F" w:rsidP="00A9675F">
      <w:pPr>
        <w:pStyle w:val="MDPI31text"/>
      </w:pPr>
    </w:p>
    <w:p w14:paraId="625940E9" w14:textId="37374C9F" w:rsidR="00AE1EDC" w:rsidRDefault="00EC53AC" w:rsidP="00575973">
      <w:pPr>
        <w:pStyle w:val="MDPI23heading3"/>
      </w:pPr>
      <w:commentRangeStart w:id="18"/>
      <w:r>
        <w:t>4.2.</w:t>
      </w:r>
      <w:r w:rsidR="00AE1EDC">
        <w:t>2</w:t>
      </w:r>
      <w:r>
        <w:t xml:space="preserve"> </w:t>
      </w:r>
      <w:commentRangeStart w:id="19"/>
      <w:commentRangeEnd w:id="19"/>
      <w:r>
        <w:rPr>
          <w:rStyle w:val="CommentReference"/>
          <w:rFonts w:eastAsia="SimSun"/>
          <w:snapToGrid/>
          <w:lang w:eastAsia="zh-CN" w:bidi="ar-SA"/>
        </w:rPr>
        <w:commentReference w:id="19"/>
      </w:r>
      <w:commentRangeEnd w:id="18"/>
      <w:r>
        <w:rPr>
          <w:rStyle w:val="CommentReference"/>
          <w:rFonts w:eastAsia="SimSun"/>
          <w:snapToGrid/>
          <w:lang w:eastAsia="zh-CN" w:bidi="ar-SA"/>
        </w:rPr>
        <w:commentReference w:id="18"/>
      </w:r>
      <w:r w:rsidR="00AE1EDC">
        <w:t>Posture Scoring System</w:t>
      </w:r>
    </w:p>
    <w:p w14:paraId="1987EEF1" w14:textId="62C1849B" w:rsidR="00575973" w:rsidRDefault="00575973" w:rsidP="00575973">
      <w:pPr>
        <w:pStyle w:val="MDPI52figure"/>
      </w:pPr>
      <w:r>
        <w:rPr>
          <w:noProof/>
        </w:rPr>
        <w:drawing>
          <wp:inline distT="0" distB="0" distL="0" distR="0" wp14:anchorId="22EBF01F" wp14:editId="7EFB75C1">
            <wp:extent cx="6645910" cy="3296920"/>
            <wp:effectExtent l="12700" t="12700" r="8890" b="17780"/>
            <wp:docPr id="1647012738" name="Picture 17"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12738" name="Picture 17" descr="A graph of different colored squares&#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solidFill>
                        <a:schemeClr val="tx2"/>
                      </a:solidFill>
                    </a:ln>
                  </pic:spPr>
                </pic:pic>
              </a:graphicData>
            </a:graphic>
          </wp:inline>
        </w:drawing>
      </w:r>
    </w:p>
    <w:p w14:paraId="5B10F16A" w14:textId="45A71C74" w:rsidR="00575973" w:rsidRDefault="00575973" w:rsidP="00575973">
      <w:pPr>
        <w:pStyle w:val="MDPI52figure"/>
      </w:pPr>
      <w:r>
        <w:rPr>
          <w:noProof/>
        </w:rPr>
        <w:lastRenderedPageBreak/>
        <w:drawing>
          <wp:inline distT="0" distB="0" distL="0" distR="0" wp14:anchorId="0478E41C" wp14:editId="1E52EB5E">
            <wp:extent cx="6645910" cy="3296920"/>
            <wp:effectExtent l="12700" t="12700" r="8890" b="17780"/>
            <wp:docPr id="978429776" name="Picture 1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29776" name="Picture 18" descr="A graph of different colored bars&#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solidFill>
                        <a:schemeClr val="tx2"/>
                      </a:solidFill>
                    </a:ln>
                  </pic:spPr>
                </pic:pic>
              </a:graphicData>
            </a:graphic>
          </wp:inline>
        </w:drawing>
      </w:r>
    </w:p>
    <w:p w14:paraId="69A4B365" w14:textId="5A5CF73C" w:rsidR="00AE1EDC" w:rsidRDefault="00AE1EDC" w:rsidP="00AE1EDC">
      <w:pPr>
        <w:pStyle w:val="MDPI41tablecaption"/>
      </w:pPr>
      <w:r w:rsidRPr="00BA55FF">
        <w:rPr>
          <w:b/>
          <w:bCs/>
        </w:rPr>
        <w:t>Table</w:t>
      </w:r>
      <w:r>
        <w:rPr>
          <w:b/>
          <w:bCs/>
        </w:rPr>
        <w:t xml:space="preserve"> 7</w:t>
      </w:r>
      <w:r w:rsidRPr="00BA55FF">
        <w:t xml:space="preserve">. </w:t>
      </w:r>
      <w:r>
        <w:t>OpenAI GPT-3’s Parameters</w:t>
      </w:r>
    </w:p>
    <w:tbl>
      <w:tblPr>
        <w:tblW w:w="804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gridCol w:w="2649"/>
      </w:tblGrid>
      <w:tr w:rsidR="00AE1EDC" w:rsidRPr="00EF08AF" w14:paraId="356A8BA4" w14:textId="33926E7F" w:rsidTr="00AE1EDC">
        <w:trPr>
          <w:trHeight w:val="283"/>
        </w:trPr>
        <w:tc>
          <w:tcPr>
            <w:tcW w:w="2743" w:type="dxa"/>
            <w:tcBorders>
              <w:top w:val="single" w:sz="8" w:space="0" w:color="auto"/>
              <w:bottom w:val="single" w:sz="4" w:space="0" w:color="auto"/>
            </w:tcBorders>
            <w:shd w:val="clear" w:color="auto" w:fill="auto"/>
            <w:vAlign w:val="center"/>
          </w:tcPr>
          <w:p w14:paraId="38E2326B" w14:textId="42A7C004" w:rsidR="00AE1EDC" w:rsidRPr="007F7C8C" w:rsidRDefault="00AE1EDC" w:rsidP="00CB7289">
            <w:pPr>
              <w:pStyle w:val="MDPI42tablebody"/>
              <w:spacing w:line="240" w:lineRule="auto"/>
              <w:rPr>
                <w:b/>
                <w:snapToGrid/>
              </w:rPr>
            </w:pPr>
            <w:r>
              <w:rPr>
                <w:b/>
                <w:snapToGrid/>
              </w:rPr>
              <w:t>Posture</w:t>
            </w:r>
          </w:p>
        </w:tc>
        <w:tc>
          <w:tcPr>
            <w:tcW w:w="2649" w:type="dxa"/>
            <w:tcBorders>
              <w:top w:val="single" w:sz="8" w:space="0" w:color="auto"/>
              <w:bottom w:val="single" w:sz="4" w:space="0" w:color="auto"/>
            </w:tcBorders>
            <w:shd w:val="clear" w:color="auto" w:fill="auto"/>
            <w:vAlign w:val="center"/>
          </w:tcPr>
          <w:p w14:paraId="58B5116E" w14:textId="5B02C561" w:rsidR="00AE1EDC" w:rsidRPr="007F7C8C" w:rsidRDefault="00AE1EDC" w:rsidP="00CB7289">
            <w:pPr>
              <w:pStyle w:val="MDPI42tablebody"/>
              <w:spacing w:line="240" w:lineRule="auto"/>
              <w:rPr>
                <w:b/>
                <w:snapToGrid/>
              </w:rPr>
            </w:pPr>
            <w:r w:rsidRPr="00AE1EDC">
              <w:rPr>
                <w:b/>
                <w:snapToGrid/>
              </w:rPr>
              <w:t>Procrustes</w:t>
            </w:r>
          </w:p>
        </w:tc>
        <w:tc>
          <w:tcPr>
            <w:tcW w:w="2649" w:type="dxa"/>
            <w:tcBorders>
              <w:top w:val="single" w:sz="8" w:space="0" w:color="auto"/>
              <w:bottom w:val="single" w:sz="4" w:space="0" w:color="auto"/>
            </w:tcBorders>
          </w:tcPr>
          <w:p w14:paraId="13A5C95E" w14:textId="77777777" w:rsidR="00AE1EDC" w:rsidRPr="00AE1EDC" w:rsidRDefault="00AE1EDC" w:rsidP="00CB7289">
            <w:pPr>
              <w:pStyle w:val="MDPI42tablebody"/>
              <w:spacing w:line="240" w:lineRule="auto"/>
              <w:rPr>
                <w:b/>
                <w:snapToGrid/>
              </w:rPr>
            </w:pPr>
          </w:p>
        </w:tc>
      </w:tr>
      <w:tr w:rsidR="00AE1EDC" w:rsidRPr="00EF08AF" w14:paraId="0795E989" w14:textId="5A2ADCB6" w:rsidTr="00AE1EDC">
        <w:trPr>
          <w:trHeight w:val="269"/>
        </w:trPr>
        <w:tc>
          <w:tcPr>
            <w:tcW w:w="2743" w:type="dxa"/>
            <w:tcBorders>
              <w:top w:val="single" w:sz="4" w:space="0" w:color="auto"/>
              <w:bottom w:val="single" w:sz="4" w:space="0" w:color="auto"/>
            </w:tcBorders>
            <w:shd w:val="clear" w:color="auto" w:fill="auto"/>
            <w:vAlign w:val="center"/>
          </w:tcPr>
          <w:p w14:paraId="537BF4E2" w14:textId="77777777" w:rsidR="00AE1EDC" w:rsidRDefault="00AE1EDC" w:rsidP="00CB7289">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556E67EE" w14:textId="77777777" w:rsidR="00AE1EDC" w:rsidRPr="005B7064" w:rsidRDefault="00AE1EDC" w:rsidP="00CB7289">
            <w:pPr>
              <w:pStyle w:val="MDPI42tablebody"/>
              <w:spacing w:line="240" w:lineRule="auto"/>
              <w:rPr>
                <w:lang w:val="en-GB"/>
              </w:rPr>
            </w:pPr>
            <w:r w:rsidRPr="00C56BE0">
              <w:rPr>
                <w:lang w:val="en-GB"/>
              </w:rPr>
              <w:t>gpt-3.5-turbo-instruct</w:t>
            </w:r>
          </w:p>
        </w:tc>
        <w:tc>
          <w:tcPr>
            <w:tcW w:w="2649" w:type="dxa"/>
            <w:tcBorders>
              <w:top w:val="single" w:sz="4" w:space="0" w:color="auto"/>
              <w:bottom w:val="single" w:sz="4" w:space="0" w:color="auto"/>
            </w:tcBorders>
          </w:tcPr>
          <w:p w14:paraId="3962097C" w14:textId="77777777" w:rsidR="00AE1EDC" w:rsidRPr="00C56BE0" w:rsidRDefault="00AE1EDC" w:rsidP="00CB7289">
            <w:pPr>
              <w:pStyle w:val="MDPI42tablebody"/>
              <w:spacing w:line="240" w:lineRule="auto"/>
              <w:rPr>
                <w:lang w:val="en-GB"/>
              </w:rPr>
            </w:pPr>
          </w:p>
        </w:tc>
      </w:tr>
      <w:tr w:rsidR="00AE1EDC" w:rsidRPr="00EF08AF" w14:paraId="7991F07D" w14:textId="0112ABF3" w:rsidTr="00AE1EDC">
        <w:trPr>
          <w:trHeight w:val="269"/>
        </w:trPr>
        <w:tc>
          <w:tcPr>
            <w:tcW w:w="2743" w:type="dxa"/>
            <w:tcBorders>
              <w:top w:val="single" w:sz="4" w:space="0" w:color="auto"/>
              <w:bottom w:val="single" w:sz="4" w:space="0" w:color="auto"/>
            </w:tcBorders>
            <w:shd w:val="clear" w:color="auto" w:fill="auto"/>
            <w:vAlign w:val="center"/>
          </w:tcPr>
          <w:p w14:paraId="1D2CD89B" w14:textId="77777777" w:rsidR="00AE1EDC" w:rsidRDefault="00AE1EDC" w:rsidP="00CB7289">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5C7E6FC0" w14:textId="77777777" w:rsidR="00AE1EDC" w:rsidRPr="00FB6B92" w:rsidRDefault="00AE1EDC" w:rsidP="00CB7289">
            <w:pPr>
              <w:pStyle w:val="MDPI42tablebody"/>
              <w:spacing w:line="240" w:lineRule="auto"/>
            </w:pPr>
            <w:r>
              <w:t>1</w:t>
            </w:r>
          </w:p>
        </w:tc>
        <w:tc>
          <w:tcPr>
            <w:tcW w:w="2649" w:type="dxa"/>
            <w:tcBorders>
              <w:top w:val="single" w:sz="4" w:space="0" w:color="auto"/>
              <w:bottom w:val="single" w:sz="4" w:space="0" w:color="auto"/>
            </w:tcBorders>
          </w:tcPr>
          <w:p w14:paraId="445B2AD8" w14:textId="77777777" w:rsidR="00AE1EDC" w:rsidRDefault="00AE1EDC" w:rsidP="00CB7289">
            <w:pPr>
              <w:pStyle w:val="MDPI42tablebody"/>
              <w:spacing w:line="240" w:lineRule="auto"/>
            </w:pPr>
          </w:p>
        </w:tc>
      </w:tr>
      <w:tr w:rsidR="00AE1EDC" w:rsidRPr="00EF08AF" w14:paraId="65A92AF2" w14:textId="788788B1" w:rsidTr="00AE1EDC">
        <w:trPr>
          <w:trHeight w:val="269"/>
        </w:trPr>
        <w:tc>
          <w:tcPr>
            <w:tcW w:w="2743" w:type="dxa"/>
            <w:tcBorders>
              <w:top w:val="single" w:sz="4" w:space="0" w:color="auto"/>
              <w:bottom w:val="single" w:sz="4" w:space="0" w:color="auto"/>
            </w:tcBorders>
            <w:shd w:val="clear" w:color="auto" w:fill="auto"/>
            <w:vAlign w:val="center"/>
          </w:tcPr>
          <w:p w14:paraId="6EC3E025" w14:textId="77777777" w:rsidR="00AE1EDC" w:rsidRDefault="00AE1EDC" w:rsidP="00CB7289">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6B7AEB7E" w14:textId="77777777" w:rsidR="00AE1EDC" w:rsidRDefault="00AE1EDC" w:rsidP="00CB7289">
            <w:pPr>
              <w:pStyle w:val="MDPI42tablebody"/>
              <w:spacing w:line="240" w:lineRule="auto"/>
            </w:pPr>
            <w:r>
              <w:t>256</w:t>
            </w:r>
          </w:p>
        </w:tc>
        <w:tc>
          <w:tcPr>
            <w:tcW w:w="2649" w:type="dxa"/>
            <w:tcBorders>
              <w:top w:val="single" w:sz="4" w:space="0" w:color="auto"/>
              <w:bottom w:val="single" w:sz="4" w:space="0" w:color="auto"/>
            </w:tcBorders>
          </w:tcPr>
          <w:p w14:paraId="0293ED02" w14:textId="77777777" w:rsidR="00AE1EDC" w:rsidRDefault="00AE1EDC" w:rsidP="00CB7289">
            <w:pPr>
              <w:pStyle w:val="MDPI42tablebody"/>
              <w:spacing w:line="240" w:lineRule="auto"/>
            </w:pPr>
          </w:p>
        </w:tc>
      </w:tr>
      <w:tr w:rsidR="00AE1EDC" w:rsidRPr="00EF08AF" w14:paraId="77EF1EC2" w14:textId="7FF81F31" w:rsidTr="00AE1EDC">
        <w:trPr>
          <w:trHeight w:val="283"/>
        </w:trPr>
        <w:tc>
          <w:tcPr>
            <w:tcW w:w="2743" w:type="dxa"/>
            <w:tcBorders>
              <w:top w:val="single" w:sz="4" w:space="0" w:color="auto"/>
              <w:bottom w:val="single" w:sz="4" w:space="0" w:color="auto"/>
            </w:tcBorders>
            <w:shd w:val="clear" w:color="auto" w:fill="auto"/>
            <w:vAlign w:val="center"/>
          </w:tcPr>
          <w:p w14:paraId="25E16E97" w14:textId="77777777" w:rsidR="00AE1EDC" w:rsidRPr="004F77F3" w:rsidRDefault="00AE1EDC" w:rsidP="00CB7289">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545C672D" w14:textId="77777777" w:rsidR="00AE1EDC" w:rsidRPr="00F220D4" w:rsidRDefault="00AE1EDC" w:rsidP="00CB7289">
            <w:pPr>
              <w:pStyle w:val="MDPI42tablebody"/>
              <w:spacing w:line="240" w:lineRule="auto"/>
            </w:pPr>
            <w:r>
              <w:t>1</w:t>
            </w:r>
          </w:p>
        </w:tc>
        <w:tc>
          <w:tcPr>
            <w:tcW w:w="2649" w:type="dxa"/>
            <w:tcBorders>
              <w:top w:val="single" w:sz="4" w:space="0" w:color="auto"/>
              <w:bottom w:val="single" w:sz="4" w:space="0" w:color="auto"/>
            </w:tcBorders>
          </w:tcPr>
          <w:p w14:paraId="6CD1A737" w14:textId="77777777" w:rsidR="00AE1EDC" w:rsidRDefault="00AE1EDC" w:rsidP="00CB7289">
            <w:pPr>
              <w:pStyle w:val="MDPI42tablebody"/>
              <w:spacing w:line="240" w:lineRule="auto"/>
            </w:pPr>
          </w:p>
        </w:tc>
      </w:tr>
      <w:tr w:rsidR="00AE1EDC" w:rsidRPr="00EF08AF" w14:paraId="06991629" w14:textId="4208E8E2" w:rsidTr="00AE1EDC">
        <w:trPr>
          <w:trHeight w:val="283"/>
        </w:trPr>
        <w:tc>
          <w:tcPr>
            <w:tcW w:w="2743" w:type="dxa"/>
            <w:tcBorders>
              <w:top w:val="single" w:sz="4" w:space="0" w:color="auto"/>
              <w:bottom w:val="single" w:sz="4" w:space="0" w:color="auto"/>
            </w:tcBorders>
            <w:shd w:val="clear" w:color="auto" w:fill="auto"/>
            <w:vAlign w:val="center"/>
          </w:tcPr>
          <w:p w14:paraId="2B7BEA85" w14:textId="77777777" w:rsidR="00AE1EDC" w:rsidRDefault="00AE1EDC" w:rsidP="00CB7289">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4BE0B553" w14:textId="77777777" w:rsidR="00AE1EDC" w:rsidRDefault="00AE1EDC" w:rsidP="00CB7289">
            <w:pPr>
              <w:pStyle w:val="MDPI42tablebody"/>
            </w:pPr>
            <w:r>
              <w:t>0</w:t>
            </w:r>
          </w:p>
        </w:tc>
        <w:tc>
          <w:tcPr>
            <w:tcW w:w="2649" w:type="dxa"/>
            <w:tcBorders>
              <w:top w:val="single" w:sz="4" w:space="0" w:color="auto"/>
              <w:bottom w:val="single" w:sz="4" w:space="0" w:color="auto"/>
            </w:tcBorders>
          </w:tcPr>
          <w:p w14:paraId="6ADB0256" w14:textId="77777777" w:rsidR="00AE1EDC" w:rsidRDefault="00AE1EDC" w:rsidP="00CB7289">
            <w:pPr>
              <w:pStyle w:val="MDPI42tablebody"/>
            </w:pPr>
          </w:p>
        </w:tc>
      </w:tr>
      <w:tr w:rsidR="00AE1EDC" w:rsidRPr="00EF08AF" w14:paraId="6A8590C5" w14:textId="6EF58E15" w:rsidTr="00AE1EDC">
        <w:trPr>
          <w:trHeight w:val="283"/>
        </w:trPr>
        <w:tc>
          <w:tcPr>
            <w:tcW w:w="2743" w:type="dxa"/>
            <w:tcBorders>
              <w:top w:val="single" w:sz="4" w:space="0" w:color="auto"/>
              <w:bottom w:val="single" w:sz="4" w:space="0" w:color="auto"/>
            </w:tcBorders>
            <w:shd w:val="clear" w:color="auto" w:fill="auto"/>
            <w:vAlign w:val="center"/>
          </w:tcPr>
          <w:p w14:paraId="39F3D0AD" w14:textId="77777777" w:rsidR="00AE1EDC" w:rsidRDefault="00AE1EDC" w:rsidP="00CB7289">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59995603" w14:textId="77777777" w:rsidR="00AE1EDC" w:rsidRDefault="00AE1EDC" w:rsidP="00CB7289">
            <w:pPr>
              <w:pStyle w:val="MDPI42tablebody"/>
            </w:pPr>
            <w:r>
              <w:t>0</w:t>
            </w:r>
          </w:p>
        </w:tc>
        <w:tc>
          <w:tcPr>
            <w:tcW w:w="2649" w:type="dxa"/>
            <w:tcBorders>
              <w:top w:val="single" w:sz="4" w:space="0" w:color="auto"/>
              <w:bottom w:val="single" w:sz="4" w:space="0" w:color="auto"/>
            </w:tcBorders>
          </w:tcPr>
          <w:p w14:paraId="5D58AA99" w14:textId="77777777" w:rsidR="00AE1EDC" w:rsidRDefault="00AE1EDC" w:rsidP="00CB7289">
            <w:pPr>
              <w:pStyle w:val="MDPI42tablebody"/>
            </w:pPr>
          </w:p>
        </w:tc>
      </w:tr>
    </w:tbl>
    <w:p w14:paraId="2FD5C6EE" w14:textId="77777777" w:rsidR="00AE1EDC" w:rsidRDefault="00AE1EDC" w:rsidP="00EC53AC">
      <w:pPr>
        <w:pStyle w:val="MDPI23heading3"/>
      </w:pPr>
    </w:p>
    <w:p w14:paraId="67185E87" w14:textId="77777777" w:rsidR="00AE1EDC" w:rsidRDefault="00AE1EDC" w:rsidP="00EC53AC">
      <w:pPr>
        <w:pStyle w:val="MDPI23heading3"/>
      </w:pPr>
    </w:p>
    <w:p w14:paraId="1BC69FEB" w14:textId="7E30C3D5" w:rsidR="00F303C6" w:rsidRPr="000D11C8" w:rsidRDefault="00F303C6" w:rsidP="00EC53AC">
      <w:pPr>
        <w:pStyle w:val="MDPI23heading3"/>
        <w:rPr>
          <w:color w:val="FF0000"/>
        </w:rPr>
      </w:pPr>
      <w:r w:rsidRPr="000D11C8">
        <w:rPr>
          <w:color w:val="FF0000"/>
        </w:rPr>
        <w:t>4.</w:t>
      </w:r>
      <w:r w:rsidR="00EC53AC" w:rsidRPr="000D11C8">
        <w:rPr>
          <w:color w:val="FF0000"/>
        </w:rPr>
        <w:t>3</w:t>
      </w:r>
      <w:r w:rsidRPr="000D11C8">
        <w:rPr>
          <w:color w:val="FF0000"/>
        </w:rPr>
        <w:t xml:space="preserve"> Effectiveness of the Posture Monitoring System</w:t>
      </w:r>
    </w:p>
    <w:p w14:paraId="55923F79" w14:textId="2032F63C" w:rsidR="00F303C6" w:rsidRPr="000D11C8" w:rsidRDefault="00F303C6" w:rsidP="00EC53AC">
      <w:pPr>
        <w:pStyle w:val="MDPI23heading3"/>
        <w:rPr>
          <w:color w:val="FF0000"/>
        </w:rPr>
      </w:pPr>
      <w:r w:rsidRPr="000D11C8">
        <w:rPr>
          <w:color w:val="FF0000"/>
        </w:rPr>
        <w:t>4.</w:t>
      </w:r>
      <w:r w:rsidR="00EC53AC" w:rsidRPr="000D11C8">
        <w:rPr>
          <w:color w:val="FF0000"/>
        </w:rPr>
        <w:t>4</w:t>
      </w:r>
      <w:r w:rsidRPr="000D11C8">
        <w:rPr>
          <w:color w:val="FF0000"/>
        </w:rPr>
        <w:t xml:space="preserve"> Statistical Analysis of Sitting Patterns</w:t>
      </w:r>
      <w:r w:rsidR="004139E7" w:rsidRPr="000D11C8">
        <w:rPr>
          <w:color w:val="FF0000"/>
        </w:rPr>
        <w:t xml:space="preserve"> </w:t>
      </w:r>
    </w:p>
    <w:p w14:paraId="4C6536F4" w14:textId="1FE41CE7" w:rsidR="00F303C6" w:rsidRDefault="00F303C6" w:rsidP="00EC53AC">
      <w:pPr>
        <w:pStyle w:val="MDPI23heading3"/>
        <w:rPr>
          <w:color w:val="FF0000"/>
        </w:rPr>
      </w:pPr>
      <w:commentRangeStart w:id="20"/>
      <w:r w:rsidRPr="0085134F">
        <w:rPr>
          <w:color w:val="FF0000"/>
        </w:rPr>
        <w:t>4.</w:t>
      </w:r>
      <w:r w:rsidR="00EC53AC" w:rsidRPr="0085134F">
        <w:rPr>
          <w:color w:val="FF0000"/>
        </w:rPr>
        <w:t>5</w:t>
      </w:r>
      <w:r w:rsidRPr="0085134F">
        <w:rPr>
          <w:color w:val="FF0000"/>
        </w:rPr>
        <w:t xml:space="preserve"> Interpretation of Results</w:t>
      </w:r>
      <w:commentRangeEnd w:id="20"/>
      <w:r w:rsidR="0085134F">
        <w:rPr>
          <w:rStyle w:val="CommentReference"/>
          <w:rFonts w:eastAsia="SimSun"/>
          <w:snapToGrid/>
          <w:lang w:eastAsia="zh-CN" w:bidi="ar-SA"/>
        </w:rPr>
        <w:commentReference w:id="20"/>
      </w:r>
    </w:p>
    <w:p w14:paraId="169810A7" w14:textId="77777777" w:rsidR="0085134F" w:rsidRPr="00F303C6" w:rsidRDefault="0085134F" w:rsidP="00EC53AC">
      <w:pPr>
        <w:pStyle w:val="MDPI23heading3"/>
      </w:pPr>
    </w:p>
    <w:p w14:paraId="15B99E66" w14:textId="12234EB6" w:rsidR="00C467EA" w:rsidRDefault="00F303C6" w:rsidP="00CE1A63">
      <w:pPr>
        <w:pStyle w:val="MDPI23heading3"/>
      </w:pPr>
      <w:r>
        <w:t>4.</w:t>
      </w:r>
      <w:r w:rsidR="00EC53AC">
        <w:t>6</w:t>
      </w:r>
      <w:r>
        <w:t xml:space="preserve"> </w:t>
      </w:r>
      <w:r w:rsidRPr="00F303C6">
        <w:t>Limitations of the Study</w:t>
      </w:r>
    </w:p>
    <w:p w14:paraId="0AE1BF2B" w14:textId="6E947CF8" w:rsidR="0076724D" w:rsidRDefault="0076724D" w:rsidP="00CE1A63">
      <w:pPr>
        <w:pStyle w:val="MDPI23heading3"/>
      </w:pPr>
      <w:r>
        <w:t xml:space="preserve">- </w:t>
      </w:r>
      <w:r w:rsidR="001E71D6">
        <w:t>No</w:t>
      </w:r>
      <w:r>
        <w:t xml:space="preserve"> real-time</w:t>
      </w:r>
      <w:r w:rsidR="001E71D6">
        <w:t xml:space="preserve"> detection</w:t>
      </w:r>
    </w:p>
    <w:p w14:paraId="101530E9" w14:textId="2923E7B8" w:rsidR="001E71D6" w:rsidRDefault="001E71D6" w:rsidP="00CE1A63">
      <w:pPr>
        <w:pStyle w:val="MDPI23heading3"/>
      </w:pPr>
      <w:r>
        <w:t>- Posture monitoring system is not integrated with the sensor</w:t>
      </w:r>
    </w:p>
    <w:p w14:paraId="7D8C8F05" w14:textId="1FDDC5B8" w:rsidR="001E71D6" w:rsidRDefault="001E71D6" w:rsidP="00CE1A63">
      <w:pPr>
        <w:pStyle w:val="MDPI23heading3"/>
      </w:pPr>
      <w:r>
        <w:t xml:space="preserve">- More validation of the Posture </w:t>
      </w:r>
      <w:r w:rsidR="003D56AE">
        <w:t>Score</w:t>
      </w:r>
    </w:p>
    <w:p w14:paraId="3B4A507C" w14:textId="73062447" w:rsidR="0076724D" w:rsidRDefault="0076724D" w:rsidP="00CE1A63">
      <w:pPr>
        <w:pStyle w:val="MDPI23heading3"/>
      </w:pPr>
      <w:r>
        <w:t xml:space="preserve">- </w:t>
      </w:r>
      <w:r w:rsidR="00F30EF7">
        <w:t>Only one participant invo</w:t>
      </w:r>
      <w:r w:rsidR="00164646">
        <w:t>lved in the study</w:t>
      </w:r>
    </w:p>
    <w:p w14:paraId="132E76F8" w14:textId="74143A1D" w:rsidR="001E71D6" w:rsidRDefault="001E71D6" w:rsidP="00CE1A63">
      <w:pPr>
        <w:pStyle w:val="MDPI23heading3"/>
      </w:pPr>
      <w:r>
        <w:t>- No direct feedback (via surveys) on the developed Posture monitoring system</w:t>
      </w:r>
    </w:p>
    <w:p w14:paraId="535D13FE" w14:textId="1967CB10" w:rsidR="001E71D6" w:rsidRDefault="001E71D6" w:rsidP="00CE1A63">
      <w:pPr>
        <w:pStyle w:val="MDPI23heading3"/>
      </w:pPr>
      <w:r>
        <w:t xml:space="preserve">- </w:t>
      </w:r>
    </w:p>
    <w:p w14:paraId="5D3EF4C5" w14:textId="500E0884" w:rsidR="00164646" w:rsidRDefault="00F36163" w:rsidP="00CE1A63">
      <w:pPr>
        <w:pStyle w:val="MDPI23heading3"/>
      </w:pPr>
      <w:r>
        <w:t xml:space="preserve"> </w:t>
      </w:r>
      <w:r>
        <w:tab/>
      </w:r>
    </w:p>
    <w:p w14:paraId="0367A171" w14:textId="283C4425" w:rsidR="00E93210" w:rsidRPr="00325902" w:rsidRDefault="0085134F" w:rsidP="00DF3ACF">
      <w:pPr>
        <w:pStyle w:val="MDPI21heading1"/>
      </w:pPr>
      <w:r>
        <w:t>4</w:t>
      </w:r>
      <w:commentRangeStart w:id="21"/>
      <w:r w:rsidR="00E93210">
        <w:t>. Conclusions</w:t>
      </w:r>
      <w:r>
        <w:t xml:space="preserve"> and Future Directives</w:t>
      </w:r>
    </w:p>
    <w:p w14:paraId="2C458B78" w14:textId="69AB4740" w:rsidR="00E93210" w:rsidRDefault="005D7FC9" w:rsidP="003F0D48">
      <w:pPr>
        <w:pStyle w:val="MDPI31text"/>
      </w:pPr>
      <w:r>
        <w:t xml:space="preserve">In this paper, we developed </w:t>
      </w:r>
      <w:commentRangeEnd w:id="21"/>
      <w:r w:rsidR="00EC53AC">
        <w:rPr>
          <w:rStyle w:val="CommentReference"/>
          <w:rFonts w:eastAsia="SimSun"/>
          <w:snapToGrid/>
          <w:lang w:eastAsia="zh-CN" w:bidi="ar-SA"/>
        </w:rPr>
        <w:commentReference w:id="21"/>
      </w:r>
      <w:r>
        <w:t xml:space="preserve">a </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lastRenderedPageBreak/>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22" w:name="_Hlk89945590"/>
      <w:bookmarkStart w:id="23" w:name="_Hlk60054323"/>
      <w:r w:rsidRPr="00B27433">
        <w:rPr>
          <w:b/>
        </w:rPr>
        <w:t>Institutional Review Board Statement:</w:t>
      </w:r>
      <w:r w:rsidR="003F0D48">
        <w:rPr>
          <w:b/>
        </w:rPr>
        <w:t xml:space="preserve"> </w:t>
      </w:r>
      <w:r w:rsidR="003F0D48">
        <w:t>Not Applicable.</w:t>
      </w:r>
      <w:r w:rsidR="003F0D48">
        <w:tab/>
      </w:r>
    </w:p>
    <w:bookmarkEnd w:id="22"/>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23"/>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676BD644" w14:textId="0B4BC538" w:rsidR="004D422C" w:rsidRDefault="00E93210" w:rsidP="004D422C">
      <w:pPr>
        <w:pStyle w:val="MDPI62BackMatter"/>
      </w:pPr>
      <w:r w:rsidRPr="00613B31">
        <w:rPr>
          <w:b/>
        </w:rPr>
        <w:t>Conflicts of Interest:</w:t>
      </w:r>
      <w:r w:rsidRPr="00613B31">
        <w:t xml:space="preserve"> </w:t>
      </w:r>
      <w:r w:rsidR="003F0D48" w:rsidRPr="003F0D48">
        <w:t>The authors declare no conflicts of interest.</w:t>
      </w:r>
    </w:p>
    <w:p w14:paraId="14C9C35C" w14:textId="77777777" w:rsidR="0092234C" w:rsidRDefault="0092234C" w:rsidP="00070792">
      <w:pPr>
        <w:pStyle w:val="MDPI21heading1"/>
        <w:ind w:left="0"/>
      </w:pPr>
    </w:p>
    <w:p w14:paraId="424D30BF" w14:textId="19420515" w:rsidR="00E93210" w:rsidRPr="00FA04F1" w:rsidRDefault="00E93210" w:rsidP="00070792">
      <w:pPr>
        <w:pStyle w:val="MDPI21heading1"/>
        <w:ind w:left="0"/>
      </w:pPr>
      <w:r w:rsidRPr="00FA04F1">
        <w:t>References</w:t>
      </w:r>
    </w:p>
    <w:p w14:paraId="678EF528" w14:textId="77777777" w:rsidR="00FA3FE5" w:rsidRPr="00FA3FE5" w:rsidRDefault="00321B44" w:rsidP="00FA3FE5">
      <w:pPr>
        <w:pStyle w:val="Bibliography"/>
        <w:rPr>
          <w:color w:val="auto"/>
        </w:rPr>
      </w:pPr>
      <w:r>
        <w:fldChar w:fldCharType="begin"/>
      </w:r>
      <w:r w:rsidR="004A6C6B">
        <w:instrText xml:space="preserve"> ADDIN ZOTERO_BIBL {"uncited":[],"omitted":[],"custom":[]} CSL_BIBLIOGRAPHY </w:instrText>
      </w:r>
      <w:r>
        <w:fldChar w:fldCharType="separate"/>
      </w:r>
      <w:r w:rsidR="00FA3FE5" w:rsidRPr="00FA3FE5">
        <w:rPr>
          <w:color w:val="auto"/>
        </w:rPr>
        <w:t xml:space="preserve">1. </w:t>
      </w:r>
      <w:r w:rsidR="00FA3FE5" w:rsidRPr="00FA3FE5">
        <w:rPr>
          <w:color w:val="auto"/>
        </w:rPr>
        <w:tab/>
      </w:r>
      <w:proofErr w:type="spellStart"/>
      <w:r w:rsidR="00FA3FE5" w:rsidRPr="00FA3FE5">
        <w:rPr>
          <w:color w:val="auto"/>
        </w:rPr>
        <w:t>Daneshmandi</w:t>
      </w:r>
      <w:proofErr w:type="spellEnd"/>
      <w:r w:rsidR="00FA3FE5" w:rsidRPr="00FA3FE5">
        <w:rPr>
          <w:color w:val="auto"/>
        </w:rPr>
        <w:t xml:space="preserve">, H.; </w:t>
      </w:r>
      <w:proofErr w:type="spellStart"/>
      <w:r w:rsidR="00FA3FE5" w:rsidRPr="00FA3FE5">
        <w:rPr>
          <w:color w:val="auto"/>
        </w:rPr>
        <w:t>Choobineh</w:t>
      </w:r>
      <w:proofErr w:type="spellEnd"/>
      <w:r w:rsidR="00FA3FE5" w:rsidRPr="00FA3FE5">
        <w:rPr>
          <w:color w:val="auto"/>
        </w:rPr>
        <w:t xml:space="preserve">, A.; </w:t>
      </w:r>
      <w:proofErr w:type="spellStart"/>
      <w:r w:rsidR="00FA3FE5" w:rsidRPr="00FA3FE5">
        <w:rPr>
          <w:color w:val="auto"/>
        </w:rPr>
        <w:t>Ghaem</w:t>
      </w:r>
      <w:proofErr w:type="spellEnd"/>
      <w:r w:rsidR="00FA3FE5" w:rsidRPr="00FA3FE5">
        <w:rPr>
          <w:color w:val="auto"/>
        </w:rPr>
        <w:t xml:space="preserve">, H.; Karimi, M. Adverse Effects of Prolonged Sitting Behavior on the General Health of Office Workers. </w:t>
      </w:r>
      <w:r w:rsidR="00FA3FE5" w:rsidRPr="00FA3FE5">
        <w:rPr>
          <w:i/>
          <w:iCs/>
          <w:color w:val="auto"/>
        </w:rPr>
        <w:t>J Lifestyle Med</w:t>
      </w:r>
      <w:r w:rsidR="00FA3FE5" w:rsidRPr="00FA3FE5">
        <w:rPr>
          <w:color w:val="auto"/>
        </w:rPr>
        <w:t xml:space="preserve"> </w:t>
      </w:r>
      <w:r w:rsidR="00FA3FE5" w:rsidRPr="00FA3FE5">
        <w:rPr>
          <w:b/>
          <w:bCs/>
          <w:color w:val="auto"/>
        </w:rPr>
        <w:t>2017</w:t>
      </w:r>
      <w:r w:rsidR="00FA3FE5" w:rsidRPr="00FA3FE5">
        <w:rPr>
          <w:color w:val="auto"/>
        </w:rPr>
        <w:t xml:space="preserve">, </w:t>
      </w:r>
      <w:r w:rsidR="00FA3FE5" w:rsidRPr="00FA3FE5">
        <w:rPr>
          <w:i/>
          <w:iCs/>
          <w:color w:val="auto"/>
        </w:rPr>
        <w:t>7</w:t>
      </w:r>
      <w:r w:rsidR="00FA3FE5" w:rsidRPr="00FA3FE5">
        <w:rPr>
          <w:color w:val="auto"/>
        </w:rPr>
        <w:t>, 69–75, doi:10.15280/jlm.2017.7.2.69.</w:t>
      </w:r>
    </w:p>
    <w:p w14:paraId="725FF876" w14:textId="77777777" w:rsidR="00FA3FE5" w:rsidRPr="00FA3FE5" w:rsidRDefault="00FA3FE5" w:rsidP="00FA3FE5">
      <w:pPr>
        <w:pStyle w:val="Bibliography"/>
        <w:rPr>
          <w:color w:val="auto"/>
        </w:rPr>
      </w:pPr>
      <w:r w:rsidRPr="00FA3FE5">
        <w:rPr>
          <w:color w:val="auto"/>
        </w:rPr>
        <w:t xml:space="preserve">2. </w:t>
      </w:r>
      <w:r w:rsidRPr="00FA3FE5">
        <w:rPr>
          <w:color w:val="auto"/>
        </w:rPr>
        <w:tab/>
        <w:t xml:space="preserve">Keskin, Y. Correlation between Sitting Duration and Position and Lumbar Pain among Office Workers. </w:t>
      </w:r>
      <w:proofErr w:type="spellStart"/>
      <w:r w:rsidRPr="00FA3FE5">
        <w:rPr>
          <w:i/>
          <w:iCs/>
          <w:color w:val="auto"/>
        </w:rPr>
        <w:t>Haydarpasa</w:t>
      </w:r>
      <w:proofErr w:type="spellEnd"/>
      <w:r w:rsidRPr="00FA3FE5">
        <w:rPr>
          <w:i/>
          <w:iCs/>
          <w:color w:val="auto"/>
        </w:rPr>
        <w:t xml:space="preserve"> </w:t>
      </w:r>
      <w:proofErr w:type="spellStart"/>
      <w:r w:rsidRPr="00FA3FE5">
        <w:rPr>
          <w:i/>
          <w:iCs/>
          <w:color w:val="auto"/>
        </w:rPr>
        <w:t>Numune</w:t>
      </w:r>
      <w:proofErr w:type="spellEnd"/>
      <w:r w:rsidRPr="00FA3FE5">
        <w:rPr>
          <w:i/>
          <w:iCs/>
          <w:color w:val="auto"/>
        </w:rPr>
        <w:t xml:space="preserve"> Med J</w:t>
      </w:r>
      <w:r w:rsidRPr="00FA3FE5">
        <w:rPr>
          <w:color w:val="auto"/>
        </w:rPr>
        <w:t xml:space="preserve"> </w:t>
      </w:r>
      <w:r w:rsidRPr="00FA3FE5">
        <w:rPr>
          <w:b/>
          <w:bCs/>
          <w:color w:val="auto"/>
        </w:rPr>
        <w:t>2019</w:t>
      </w:r>
      <w:r w:rsidRPr="00FA3FE5">
        <w:rPr>
          <w:color w:val="auto"/>
        </w:rPr>
        <w:t>, doi:10.14744/hnhj.2019.04909.</w:t>
      </w:r>
    </w:p>
    <w:p w14:paraId="66CBCD83" w14:textId="77777777" w:rsidR="00FA3FE5" w:rsidRPr="00FA3FE5" w:rsidRDefault="00FA3FE5" w:rsidP="00FA3FE5">
      <w:pPr>
        <w:pStyle w:val="Bibliography"/>
        <w:rPr>
          <w:color w:val="auto"/>
        </w:rPr>
      </w:pPr>
      <w:r w:rsidRPr="00FA3FE5">
        <w:rPr>
          <w:color w:val="auto"/>
        </w:rPr>
        <w:t xml:space="preserve">3. </w:t>
      </w:r>
      <w:r w:rsidRPr="00FA3FE5">
        <w:rPr>
          <w:color w:val="auto"/>
        </w:rPr>
        <w:tab/>
      </w:r>
      <w:r w:rsidRPr="00FA3FE5">
        <w:rPr>
          <w:i/>
          <w:iCs/>
          <w:color w:val="auto"/>
        </w:rPr>
        <w:t>Global Status Report on Physical Activity 2022</w:t>
      </w:r>
      <w:r w:rsidRPr="00FA3FE5">
        <w:rPr>
          <w:color w:val="auto"/>
        </w:rPr>
        <w:t>; World Health Organization: Geneva, 2022; ISBN 978-92-4-005915-3.</w:t>
      </w:r>
    </w:p>
    <w:p w14:paraId="3398042A" w14:textId="77777777" w:rsidR="00FA3FE5" w:rsidRPr="00FA3FE5" w:rsidRDefault="00FA3FE5" w:rsidP="00FA3FE5">
      <w:pPr>
        <w:pStyle w:val="Bibliography"/>
        <w:rPr>
          <w:color w:val="auto"/>
        </w:rPr>
      </w:pPr>
      <w:r w:rsidRPr="00FA3FE5">
        <w:rPr>
          <w:color w:val="auto"/>
        </w:rPr>
        <w:t xml:space="preserve">4. </w:t>
      </w:r>
      <w:r w:rsidRPr="00FA3FE5">
        <w:rPr>
          <w:color w:val="auto"/>
        </w:rPr>
        <w:tab/>
        <w:t xml:space="preserve">Yang, L.; Lu, X.; Yan, B.; Huang, Y. Prevalence of Incorrect Posture among Children and Adolescents: Finding from a Large Population-Based Study in China. </w:t>
      </w:r>
      <w:proofErr w:type="spellStart"/>
      <w:r w:rsidRPr="00FA3FE5">
        <w:rPr>
          <w:i/>
          <w:iCs/>
          <w:color w:val="auto"/>
        </w:rPr>
        <w:t>iScience</w:t>
      </w:r>
      <w:proofErr w:type="spellEnd"/>
      <w:r w:rsidRPr="00FA3FE5">
        <w:rPr>
          <w:color w:val="auto"/>
        </w:rPr>
        <w:t xml:space="preserve"> </w:t>
      </w:r>
      <w:r w:rsidRPr="00FA3FE5">
        <w:rPr>
          <w:b/>
          <w:bCs/>
          <w:color w:val="auto"/>
        </w:rPr>
        <w:t>2020</w:t>
      </w:r>
      <w:r w:rsidRPr="00FA3FE5">
        <w:rPr>
          <w:color w:val="auto"/>
        </w:rPr>
        <w:t xml:space="preserve">, </w:t>
      </w:r>
      <w:r w:rsidRPr="00FA3FE5">
        <w:rPr>
          <w:i/>
          <w:iCs/>
          <w:color w:val="auto"/>
        </w:rPr>
        <w:t>23</w:t>
      </w:r>
      <w:r w:rsidRPr="00FA3FE5">
        <w:rPr>
          <w:color w:val="auto"/>
        </w:rPr>
        <w:t xml:space="preserve">, 101043, </w:t>
      </w:r>
      <w:proofErr w:type="gramStart"/>
      <w:r w:rsidRPr="00FA3FE5">
        <w:rPr>
          <w:color w:val="auto"/>
        </w:rPr>
        <w:t>doi:10.1016/j.isci</w:t>
      </w:r>
      <w:proofErr w:type="gramEnd"/>
      <w:r w:rsidRPr="00FA3FE5">
        <w:rPr>
          <w:color w:val="auto"/>
        </w:rPr>
        <w:t>.2020.101043.</w:t>
      </w:r>
    </w:p>
    <w:p w14:paraId="69E49679" w14:textId="77777777" w:rsidR="00FA3FE5" w:rsidRPr="00FA3FE5" w:rsidRDefault="00FA3FE5" w:rsidP="00FA3FE5">
      <w:pPr>
        <w:pStyle w:val="Bibliography"/>
        <w:rPr>
          <w:color w:val="auto"/>
        </w:rPr>
      </w:pPr>
      <w:r w:rsidRPr="00FA3FE5">
        <w:rPr>
          <w:color w:val="auto"/>
        </w:rPr>
        <w:t xml:space="preserve">5. </w:t>
      </w:r>
      <w:r w:rsidRPr="00FA3FE5">
        <w:rPr>
          <w:color w:val="auto"/>
        </w:rPr>
        <w:tab/>
        <w:t xml:space="preserve">Kett, A.R.; Sichting, F.; Milani, T.L. The Effect of Sitting Posture and Postural Activity on Low Back Muscle Stiffness. </w:t>
      </w:r>
      <w:r w:rsidRPr="00FA3FE5">
        <w:rPr>
          <w:i/>
          <w:iCs/>
          <w:color w:val="auto"/>
        </w:rPr>
        <w:t>Biomechanics</w:t>
      </w:r>
      <w:r w:rsidRPr="00FA3FE5">
        <w:rPr>
          <w:color w:val="auto"/>
        </w:rPr>
        <w:t xml:space="preserve"> </w:t>
      </w:r>
      <w:r w:rsidRPr="00FA3FE5">
        <w:rPr>
          <w:b/>
          <w:bCs/>
          <w:color w:val="auto"/>
        </w:rPr>
        <w:t>2021</w:t>
      </w:r>
      <w:r w:rsidRPr="00FA3FE5">
        <w:rPr>
          <w:color w:val="auto"/>
        </w:rPr>
        <w:t xml:space="preserve">, </w:t>
      </w:r>
      <w:r w:rsidRPr="00FA3FE5">
        <w:rPr>
          <w:i/>
          <w:iCs/>
          <w:color w:val="auto"/>
        </w:rPr>
        <w:t>1</w:t>
      </w:r>
      <w:r w:rsidRPr="00FA3FE5">
        <w:rPr>
          <w:color w:val="auto"/>
        </w:rPr>
        <w:t>, 214–224, doi:10.3390/biomechanics1020018.</w:t>
      </w:r>
    </w:p>
    <w:p w14:paraId="016D8A49" w14:textId="77777777" w:rsidR="00FA3FE5" w:rsidRPr="00FA3FE5" w:rsidRDefault="00FA3FE5" w:rsidP="00FA3FE5">
      <w:pPr>
        <w:pStyle w:val="Bibliography"/>
        <w:rPr>
          <w:color w:val="auto"/>
        </w:rPr>
      </w:pPr>
      <w:r w:rsidRPr="00FA3FE5">
        <w:rPr>
          <w:color w:val="auto"/>
        </w:rPr>
        <w:t xml:space="preserve">6. </w:t>
      </w:r>
      <w:r w:rsidRPr="00FA3FE5">
        <w:rPr>
          <w:color w:val="auto"/>
        </w:rPr>
        <w:tab/>
        <w:t xml:space="preserve">Susilowati, I.H.; </w:t>
      </w:r>
      <w:proofErr w:type="spellStart"/>
      <w:r w:rsidRPr="00FA3FE5">
        <w:rPr>
          <w:color w:val="auto"/>
        </w:rPr>
        <w:t>Kurniawidjaja</w:t>
      </w:r>
      <w:proofErr w:type="spellEnd"/>
      <w:r w:rsidRPr="00FA3FE5">
        <w:rPr>
          <w:color w:val="auto"/>
        </w:rPr>
        <w:t xml:space="preserve">, L.M.; </w:t>
      </w:r>
      <w:proofErr w:type="spellStart"/>
      <w:r w:rsidRPr="00FA3FE5">
        <w:rPr>
          <w:color w:val="auto"/>
        </w:rPr>
        <w:t>Nugraha</w:t>
      </w:r>
      <w:proofErr w:type="spellEnd"/>
      <w:r w:rsidRPr="00FA3FE5">
        <w:rPr>
          <w:color w:val="auto"/>
        </w:rPr>
        <w:t xml:space="preserve">, S.; Nasri, S.M.; </w:t>
      </w:r>
      <w:proofErr w:type="spellStart"/>
      <w:r w:rsidRPr="00FA3FE5">
        <w:rPr>
          <w:color w:val="auto"/>
        </w:rPr>
        <w:t>Pujiriani</w:t>
      </w:r>
      <w:proofErr w:type="spellEnd"/>
      <w:r w:rsidRPr="00FA3FE5">
        <w:rPr>
          <w:color w:val="auto"/>
        </w:rPr>
        <w:t xml:space="preserve">, I.; </w:t>
      </w:r>
      <w:proofErr w:type="spellStart"/>
      <w:r w:rsidRPr="00FA3FE5">
        <w:rPr>
          <w:color w:val="auto"/>
        </w:rPr>
        <w:t>Hasiholan</w:t>
      </w:r>
      <w:proofErr w:type="spellEnd"/>
      <w:r w:rsidRPr="00FA3FE5">
        <w:rPr>
          <w:color w:val="auto"/>
        </w:rPr>
        <w:t xml:space="preserve">, B.P. The Prevalence of Bad Posture and Musculoskeletal Symptoms Originating from the Use of Gadgets as an Impact of the Work from Home Program of the University Community. </w:t>
      </w:r>
      <w:proofErr w:type="spellStart"/>
      <w:r w:rsidRPr="00FA3FE5">
        <w:rPr>
          <w:i/>
          <w:iCs/>
          <w:color w:val="auto"/>
        </w:rPr>
        <w:t>Heliyon</w:t>
      </w:r>
      <w:proofErr w:type="spellEnd"/>
      <w:r w:rsidRPr="00FA3FE5">
        <w:rPr>
          <w:color w:val="auto"/>
        </w:rPr>
        <w:t xml:space="preserve"> </w:t>
      </w:r>
      <w:r w:rsidRPr="00FA3FE5">
        <w:rPr>
          <w:b/>
          <w:bCs/>
          <w:color w:val="auto"/>
        </w:rPr>
        <w:t>2022</w:t>
      </w:r>
      <w:r w:rsidRPr="00FA3FE5">
        <w:rPr>
          <w:color w:val="auto"/>
        </w:rPr>
        <w:t xml:space="preserve">, </w:t>
      </w:r>
      <w:r w:rsidRPr="00FA3FE5">
        <w:rPr>
          <w:i/>
          <w:iCs/>
          <w:color w:val="auto"/>
        </w:rPr>
        <w:t>8</w:t>
      </w:r>
      <w:r w:rsidRPr="00FA3FE5">
        <w:rPr>
          <w:color w:val="auto"/>
        </w:rPr>
        <w:t xml:space="preserve">, e11059, </w:t>
      </w:r>
      <w:proofErr w:type="gramStart"/>
      <w:r w:rsidRPr="00FA3FE5">
        <w:rPr>
          <w:color w:val="auto"/>
        </w:rPr>
        <w:t>doi:10.1016/j.heliyon</w:t>
      </w:r>
      <w:proofErr w:type="gramEnd"/>
      <w:r w:rsidRPr="00FA3FE5">
        <w:rPr>
          <w:color w:val="auto"/>
        </w:rPr>
        <w:t>.2022.e11059.</w:t>
      </w:r>
    </w:p>
    <w:p w14:paraId="625EBC54" w14:textId="77777777" w:rsidR="00FA3FE5" w:rsidRPr="00FA3FE5" w:rsidRDefault="00FA3FE5" w:rsidP="00FA3FE5">
      <w:pPr>
        <w:pStyle w:val="Bibliography"/>
        <w:rPr>
          <w:color w:val="auto"/>
        </w:rPr>
      </w:pPr>
      <w:r w:rsidRPr="00FA3FE5">
        <w:rPr>
          <w:color w:val="auto"/>
        </w:rPr>
        <w:t xml:space="preserve">7. </w:t>
      </w:r>
      <w:r w:rsidRPr="00FA3FE5">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FA3FE5">
        <w:rPr>
          <w:i/>
          <w:iCs/>
          <w:color w:val="auto"/>
        </w:rPr>
        <w:t>Journal of Tissue Viability</w:t>
      </w:r>
      <w:r w:rsidRPr="00FA3FE5">
        <w:rPr>
          <w:color w:val="auto"/>
        </w:rPr>
        <w:t xml:space="preserve"> </w:t>
      </w:r>
      <w:r w:rsidRPr="00FA3FE5">
        <w:rPr>
          <w:b/>
          <w:bCs/>
          <w:color w:val="auto"/>
        </w:rPr>
        <w:t>2018</w:t>
      </w:r>
      <w:r w:rsidRPr="00FA3FE5">
        <w:rPr>
          <w:color w:val="auto"/>
        </w:rPr>
        <w:t xml:space="preserve">, </w:t>
      </w:r>
      <w:r w:rsidRPr="00FA3FE5">
        <w:rPr>
          <w:i/>
          <w:iCs/>
          <w:color w:val="auto"/>
        </w:rPr>
        <w:t>27</w:t>
      </w:r>
      <w:r w:rsidRPr="00FA3FE5">
        <w:rPr>
          <w:color w:val="auto"/>
        </w:rPr>
        <w:t xml:space="preserve">, 59–73, </w:t>
      </w:r>
      <w:proofErr w:type="gramStart"/>
      <w:r w:rsidRPr="00FA3FE5">
        <w:rPr>
          <w:color w:val="auto"/>
        </w:rPr>
        <w:t>doi:10.1016/j.jtv</w:t>
      </w:r>
      <w:proofErr w:type="gramEnd"/>
      <w:r w:rsidRPr="00FA3FE5">
        <w:rPr>
          <w:color w:val="auto"/>
        </w:rPr>
        <w:t>.2017.09.004.</w:t>
      </w:r>
    </w:p>
    <w:p w14:paraId="676BC9FE" w14:textId="77777777" w:rsidR="00FA3FE5" w:rsidRPr="00FA3FE5" w:rsidRDefault="00FA3FE5" w:rsidP="00FA3FE5">
      <w:pPr>
        <w:pStyle w:val="Bibliography"/>
        <w:rPr>
          <w:color w:val="auto"/>
        </w:rPr>
      </w:pPr>
      <w:r w:rsidRPr="00FA3FE5">
        <w:rPr>
          <w:color w:val="auto"/>
        </w:rPr>
        <w:t xml:space="preserve">8. </w:t>
      </w:r>
      <w:r w:rsidRPr="00FA3FE5">
        <w:rPr>
          <w:color w:val="auto"/>
        </w:rPr>
        <w:tab/>
      </w:r>
      <w:proofErr w:type="spellStart"/>
      <w:r w:rsidRPr="00FA3FE5">
        <w:rPr>
          <w:color w:val="auto"/>
        </w:rPr>
        <w:t>Benatti</w:t>
      </w:r>
      <w:proofErr w:type="spellEnd"/>
      <w:r w:rsidRPr="00FA3FE5">
        <w:rPr>
          <w:color w:val="auto"/>
        </w:rPr>
        <w:t xml:space="preserve">, F.B.; Ried-Larsen, M. The Effects of Breaking up Prolonged Sitting Time: A Review of Experimental Studies. </w:t>
      </w:r>
      <w:r w:rsidRPr="00FA3FE5">
        <w:rPr>
          <w:i/>
          <w:iCs/>
          <w:color w:val="auto"/>
        </w:rPr>
        <w:t>Medicine &amp; Science in Sports &amp; Exercise</w:t>
      </w:r>
      <w:r w:rsidRPr="00FA3FE5">
        <w:rPr>
          <w:color w:val="auto"/>
        </w:rPr>
        <w:t xml:space="preserve"> </w:t>
      </w:r>
      <w:r w:rsidRPr="00FA3FE5">
        <w:rPr>
          <w:b/>
          <w:bCs/>
          <w:color w:val="auto"/>
        </w:rPr>
        <w:t>2015</w:t>
      </w:r>
      <w:r w:rsidRPr="00FA3FE5">
        <w:rPr>
          <w:color w:val="auto"/>
        </w:rPr>
        <w:t xml:space="preserve">, </w:t>
      </w:r>
      <w:r w:rsidRPr="00FA3FE5">
        <w:rPr>
          <w:i/>
          <w:iCs/>
          <w:color w:val="auto"/>
        </w:rPr>
        <w:t>47</w:t>
      </w:r>
      <w:r w:rsidRPr="00FA3FE5">
        <w:rPr>
          <w:color w:val="auto"/>
        </w:rPr>
        <w:t>, 2053–2061, doi:10.1249/MSS.0000000000000654.</w:t>
      </w:r>
    </w:p>
    <w:p w14:paraId="2D30F4A9" w14:textId="77777777" w:rsidR="00FA3FE5" w:rsidRPr="00FA3FE5" w:rsidRDefault="00FA3FE5" w:rsidP="00FA3FE5">
      <w:pPr>
        <w:pStyle w:val="Bibliography"/>
        <w:rPr>
          <w:color w:val="auto"/>
        </w:rPr>
      </w:pPr>
      <w:r w:rsidRPr="00FA3FE5">
        <w:rPr>
          <w:color w:val="auto"/>
        </w:rPr>
        <w:t xml:space="preserve">9. </w:t>
      </w:r>
      <w:r w:rsidRPr="00FA3FE5">
        <w:rPr>
          <w:color w:val="auto"/>
        </w:rPr>
        <w:tab/>
        <w:t xml:space="preserve">Odesola, D.F.; </w:t>
      </w:r>
      <w:proofErr w:type="spellStart"/>
      <w:r w:rsidRPr="00FA3FE5">
        <w:rPr>
          <w:color w:val="auto"/>
        </w:rPr>
        <w:t>Kulon</w:t>
      </w:r>
      <w:proofErr w:type="spellEnd"/>
      <w:r w:rsidRPr="00FA3FE5">
        <w:rPr>
          <w:color w:val="auto"/>
        </w:rPr>
        <w:t xml:space="preserve">, J.; Verghese, S.; Partlow, A.; Gibson, C. Smart Sensing Chairs for Sitting Posture Detection, Classification, and Monitoring: A Comprehensive Review. </w:t>
      </w:r>
      <w:r w:rsidRPr="00FA3FE5">
        <w:rPr>
          <w:i/>
          <w:iCs/>
          <w:color w:val="auto"/>
        </w:rPr>
        <w:t>Sensors</w:t>
      </w:r>
      <w:r w:rsidRPr="00FA3FE5">
        <w:rPr>
          <w:color w:val="auto"/>
        </w:rPr>
        <w:t xml:space="preserve"> </w:t>
      </w:r>
      <w:r w:rsidRPr="00FA3FE5">
        <w:rPr>
          <w:b/>
          <w:bCs/>
          <w:color w:val="auto"/>
        </w:rPr>
        <w:t>2024</w:t>
      </w:r>
      <w:r w:rsidRPr="00FA3FE5">
        <w:rPr>
          <w:color w:val="auto"/>
        </w:rPr>
        <w:t xml:space="preserve">, </w:t>
      </w:r>
      <w:r w:rsidRPr="00FA3FE5">
        <w:rPr>
          <w:i/>
          <w:iCs/>
          <w:color w:val="auto"/>
        </w:rPr>
        <w:t>24</w:t>
      </w:r>
      <w:r w:rsidRPr="00FA3FE5">
        <w:rPr>
          <w:color w:val="auto"/>
        </w:rPr>
        <w:t>, 2940, doi:10.3390/s24092940.</w:t>
      </w:r>
    </w:p>
    <w:p w14:paraId="4A26B3A3" w14:textId="77777777" w:rsidR="00FA3FE5" w:rsidRPr="00FA3FE5" w:rsidRDefault="00FA3FE5" w:rsidP="00FA3FE5">
      <w:pPr>
        <w:pStyle w:val="Bibliography"/>
        <w:rPr>
          <w:color w:val="auto"/>
        </w:rPr>
      </w:pPr>
      <w:r w:rsidRPr="00FA3FE5">
        <w:rPr>
          <w:color w:val="auto"/>
        </w:rPr>
        <w:t xml:space="preserve">10. </w:t>
      </w:r>
      <w:r w:rsidRPr="00FA3FE5">
        <w:rPr>
          <w:color w:val="auto"/>
        </w:rPr>
        <w:tab/>
      </w:r>
      <w:proofErr w:type="spellStart"/>
      <w:r w:rsidRPr="00FA3FE5">
        <w:rPr>
          <w:color w:val="auto"/>
        </w:rPr>
        <w:t>Vermander</w:t>
      </w:r>
      <w:proofErr w:type="spellEnd"/>
      <w:r w:rsidRPr="00FA3FE5">
        <w:rPr>
          <w:color w:val="auto"/>
        </w:rPr>
        <w:t xml:space="preserve">, P.; </w:t>
      </w:r>
      <w:proofErr w:type="spellStart"/>
      <w:r w:rsidRPr="00FA3FE5">
        <w:rPr>
          <w:color w:val="auto"/>
        </w:rPr>
        <w:t>Mancisidor</w:t>
      </w:r>
      <w:proofErr w:type="spellEnd"/>
      <w:r w:rsidRPr="00FA3FE5">
        <w:rPr>
          <w:color w:val="auto"/>
        </w:rPr>
        <w:t xml:space="preserve">, A.; Cabanes, I.; Perez, N. Intelligent Systems for Sitting Posture Monitoring and Anomaly Detection: An Overview. </w:t>
      </w:r>
      <w:r w:rsidRPr="00FA3FE5">
        <w:rPr>
          <w:i/>
          <w:iCs/>
          <w:color w:val="auto"/>
        </w:rPr>
        <w:t xml:space="preserve">J </w:t>
      </w:r>
      <w:proofErr w:type="spellStart"/>
      <w:r w:rsidRPr="00FA3FE5">
        <w:rPr>
          <w:i/>
          <w:iCs/>
          <w:color w:val="auto"/>
        </w:rPr>
        <w:t>NeuroEngineering</w:t>
      </w:r>
      <w:proofErr w:type="spellEnd"/>
      <w:r w:rsidRPr="00FA3FE5">
        <w:rPr>
          <w:i/>
          <w:iCs/>
          <w:color w:val="auto"/>
        </w:rPr>
        <w:t xml:space="preserve"> </w:t>
      </w:r>
      <w:proofErr w:type="spellStart"/>
      <w:r w:rsidRPr="00FA3FE5">
        <w:rPr>
          <w:i/>
          <w:iCs/>
          <w:color w:val="auto"/>
        </w:rPr>
        <w:t>Rehabil</w:t>
      </w:r>
      <w:proofErr w:type="spellEnd"/>
      <w:r w:rsidRPr="00FA3FE5">
        <w:rPr>
          <w:color w:val="auto"/>
        </w:rPr>
        <w:t xml:space="preserve"> </w:t>
      </w:r>
      <w:r w:rsidRPr="00FA3FE5">
        <w:rPr>
          <w:b/>
          <w:bCs/>
          <w:color w:val="auto"/>
        </w:rPr>
        <w:t>2024</w:t>
      </w:r>
      <w:r w:rsidRPr="00FA3FE5">
        <w:rPr>
          <w:color w:val="auto"/>
        </w:rPr>
        <w:t xml:space="preserve">, </w:t>
      </w:r>
      <w:r w:rsidRPr="00FA3FE5">
        <w:rPr>
          <w:i/>
          <w:iCs/>
          <w:color w:val="auto"/>
        </w:rPr>
        <w:t>21</w:t>
      </w:r>
      <w:r w:rsidRPr="00FA3FE5">
        <w:rPr>
          <w:color w:val="auto"/>
        </w:rPr>
        <w:t>, 28, doi:10.1186/s12984-024-01322-z.</w:t>
      </w:r>
    </w:p>
    <w:p w14:paraId="49C64F8D" w14:textId="77777777" w:rsidR="00FA3FE5" w:rsidRPr="00FA3FE5" w:rsidRDefault="00FA3FE5" w:rsidP="00FA3FE5">
      <w:pPr>
        <w:pStyle w:val="Bibliography"/>
        <w:rPr>
          <w:color w:val="auto"/>
        </w:rPr>
      </w:pPr>
      <w:r w:rsidRPr="00FA3FE5">
        <w:rPr>
          <w:color w:val="auto"/>
        </w:rPr>
        <w:t xml:space="preserve">11. </w:t>
      </w:r>
      <w:r w:rsidRPr="00FA3FE5">
        <w:rPr>
          <w:color w:val="auto"/>
        </w:rPr>
        <w:tab/>
        <w:t xml:space="preserve">Cajamarca, G.; Rodríguez, I.; </w:t>
      </w:r>
      <w:proofErr w:type="spellStart"/>
      <w:r w:rsidRPr="00FA3FE5">
        <w:rPr>
          <w:color w:val="auto"/>
        </w:rPr>
        <w:t>Herskovic</w:t>
      </w:r>
      <w:proofErr w:type="spellEnd"/>
      <w:r w:rsidRPr="00FA3FE5">
        <w:rPr>
          <w:color w:val="auto"/>
        </w:rPr>
        <w:t xml:space="preserve">, V.; Campos, M.; </w:t>
      </w:r>
      <w:proofErr w:type="spellStart"/>
      <w:r w:rsidRPr="00FA3FE5">
        <w:rPr>
          <w:color w:val="auto"/>
        </w:rPr>
        <w:t>Riofrío</w:t>
      </w:r>
      <w:proofErr w:type="spellEnd"/>
      <w:r w:rsidRPr="00FA3FE5">
        <w:rPr>
          <w:color w:val="auto"/>
        </w:rPr>
        <w:t xml:space="preserve">, J.C. </w:t>
      </w:r>
      <w:proofErr w:type="spellStart"/>
      <w:r w:rsidRPr="00FA3FE5">
        <w:rPr>
          <w:color w:val="auto"/>
        </w:rPr>
        <w:t>StraightenUp</w:t>
      </w:r>
      <w:proofErr w:type="spellEnd"/>
      <w:r w:rsidRPr="00FA3FE5">
        <w:rPr>
          <w:color w:val="auto"/>
        </w:rPr>
        <w:t xml:space="preserve">+: Monitoring of Posture during Daily Activities for Older Persons Using Wearable Sensors. </w:t>
      </w:r>
      <w:r w:rsidRPr="00FA3FE5">
        <w:rPr>
          <w:i/>
          <w:iCs/>
          <w:color w:val="auto"/>
        </w:rPr>
        <w:t>Sensors</w:t>
      </w:r>
      <w:r w:rsidRPr="00FA3FE5">
        <w:rPr>
          <w:color w:val="auto"/>
        </w:rPr>
        <w:t xml:space="preserve"> </w:t>
      </w:r>
      <w:r w:rsidRPr="00FA3FE5">
        <w:rPr>
          <w:b/>
          <w:bCs/>
          <w:color w:val="auto"/>
        </w:rPr>
        <w:t>2018</w:t>
      </w:r>
      <w:r w:rsidRPr="00FA3FE5">
        <w:rPr>
          <w:color w:val="auto"/>
        </w:rPr>
        <w:t xml:space="preserve">, </w:t>
      </w:r>
      <w:r w:rsidRPr="00FA3FE5">
        <w:rPr>
          <w:i/>
          <w:iCs/>
          <w:color w:val="auto"/>
        </w:rPr>
        <w:t>18</w:t>
      </w:r>
      <w:r w:rsidRPr="00FA3FE5">
        <w:rPr>
          <w:color w:val="auto"/>
        </w:rPr>
        <w:t>, 3409, doi:10.3390/s18103409.</w:t>
      </w:r>
    </w:p>
    <w:p w14:paraId="57E6BE2C" w14:textId="77777777" w:rsidR="00FA3FE5" w:rsidRPr="00FA3FE5" w:rsidRDefault="00FA3FE5" w:rsidP="00FA3FE5">
      <w:pPr>
        <w:pStyle w:val="Bibliography"/>
        <w:rPr>
          <w:color w:val="auto"/>
        </w:rPr>
      </w:pPr>
      <w:r w:rsidRPr="00FA3FE5">
        <w:rPr>
          <w:color w:val="auto"/>
        </w:rPr>
        <w:t xml:space="preserve">12. </w:t>
      </w:r>
      <w:r w:rsidRPr="00FA3FE5">
        <w:rPr>
          <w:color w:val="auto"/>
        </w:rPr>
        <w:tab/>
        <w:t xml:space="preserve">Ardito, M.; Mascolo, F.; Valentini, M.; </w:t>
      </w:r>
      <w:proofErr w:type="spellStart"/>
      <w:r w:rsidRPr="00FA3FE5">
        <w:rPr>
          <w:color w:val="auto"/>
        </w:rPr>
        <w:t>Dell’Olio</w:t>
      </w:r>
      <w:proofErr w:type="spellEnd"/>
      <w:r w:rsidRPr="00FA3FE5">
        <w:rPr>
          <w:color w:val="auto"/>
        </w:rPr>
        <w:t xml:space="preserve">, F. Low-Cost Wireless Wearable System for Posture Monitoring. </w:t>
      </w:r>
      <w:r w:rsidRPr="00FA3FE5">
        <w:rPr>
          <w:i/>
          <w:iCs/>
          <w:color w:val="auto"/>
        </w:rPr>
        <w:t>Electronics</w:t>
      </w:r>
      <w:r w:rsidRPr="00FA3FE5">
        <w:rPr>
          <w:color w:val="auto"/>
        </w:rPr>
        <w:t xml:space="preserve"> </w:t>
      </w:r>
      <w:r w:rsidRPr="00FA3FE5">
        <w:rPr>
          <w:b/>
          <w:bCs/>
          <w:color w:val="auto"/>
        </w:rPr>
        <w:t>2021</w:t>
      </w:r>
      <w:r w:rsidRPr="00FA3FE5">
        <w:rPr>
          <w:color w:val="auto"/>
        </w:rPr>
        <w:t xml:space="preserve">, </w:t>
      </w:r>
      <w:r w:rsidRPr="00FA3FE5">
        <w:rPr>
          <w:i/>
          <w:iCs/>
          <w:color w:val="auto"/>
        </w:rPr>
        <w:t>10</w:t>
      </w:r>
      <w:r w:rsidRPr="00FA3FE5">
        <w:rPr>
          <w:color w:val="auto"/>
        </w:rPr>
        <w:t>, 2569, doi:10.3390/electronics10212569.</w:t>
      </w:r>
    </w:p>
    <w:p w14:paraId="4A1A71AE" w14:textId="77777777" w:rsidR="00FA3FE5" w:rsidRPr="00FA3FE5" w:rsidRDefault="00FA3FE5" w:rsidP="00FA3FE5">
      <w:pPr>
        <w:pStyle w:val="Bibliography"/>
        <w:rPr>
          <w:color w:val="auto"/>
        </w:rPr>
      </w:pPr>
      <w:r w:rsidRPr="00FA3FE5">
        <w:rPr>
          <w:color w:val="auto"/>
        </w:rPr>
        <w:t xml:space="preserve">13. </w:t>
      </w:r>
      <w:r w:rsidRPr="00FA3FE5">
        <w:rPr>
          <w:color w:val="auto"/>
        </w:rPr>
        <w:tab/>
        <w:t xml:space="preserve">Upright </w:t>
      </w:r>
      <w:proofErr w:type="spellStart"/>
      <w:r w:rsidRPr="00FA3FE5">
        <w:rPr>
          <w:color w:val="auto"/>
        </w:rPr>
        <w:t>Upright</w:t>
      </w:r>
      <w:proofErr w:type="spellEnd"/>
      <w:r w:rsidRPr="00FA3FE5">
        <w:rPr>
          <w:color w:val="auto"/>
        </w:rPr>
        <w:t xml:space="preserve"> Go 2 Available online: https://store.uprightpose.com/products/upright-go2.</w:t>
      </w:r>
    </w:p>
    <w:p w14:paraId="7387F5ED" w14:textId="77777777" w:rsidR="00FA3FE5" w:rsidRPr="00FA3FE5" w:rsidRDefault="00FA3FE5" w:rsidP="00FA3FE5">
      <w:pPr>
        <w:pStyle w:val="Bibliography"/>
        <w:rPr>
          <w:color w:val="auto"/>
        </w:rPr>
      </w:pPr>
      <w:r w:rsidRPr="00FA3FE5">
        <w:rPr>
          <w:color w:val="auto"/>
        </w:rPr>
        <w:t xml:space="preserve">14. </w:t>
      </w:r>
      <w:r w:rsidRPr="00FA3FE5">
        <w:rPr>
          <w:color w:val="auto"/>
        </w:rPr>
        <w:tab/>
        <w:t>Estrada, J.; Vea, L. Sitting Posture Recognition for Computer Users Using Smartphones and a Web Camera. In Proceedings of the TENCON 2017 - 2017 IEEE Region 10 Conference; IEEE: Penang, November 2017; pp. 1520–1525.</w:t>
      </w:r>
    </w:p>
    <w:p w14:paraId="41F27D82" w14:textId="77777777" w:rsidR="00FA3FE5" w:rsidRPr="00FA3FE5" w:rsidRDefault="00FA3FE5" w:rsidP="00FA3FE5">
      <w:pPr>
        <w:pStyle w:val="Bibliography"/>
        <w:rPr>
          <w:color w:val="auto"/>
        </w:rPr>
      </w:pPr>
      <w:r w:rsidRPr="00FA3FE5">
        <w:rPr>
          <w:color w:val="auto"/>
        </w:rPr>
        <w:t xml:space="preserve">15. </w:t>
      </w:r>
      <w:r w:rsidRPr="00FA3FE5">
        <w:rPr>
          <w:color w:val="auto"/>
        </w:rPr>
        <w:tab/>
        <w:t xml:space="preserve">Liu, B.; Li, Y.; Zhang, S.; Ye, X. Healthy Human Sitting Posture Estimation in RGB-D Scenes Using Object Context. </w:t>
      </w:r>
      <w:proofErr w:type="spellStart"/>
      <w:r w:rsidRPr="00FA3FE5">
        <w:rPr>
          <w:i/>
          <w:iCs/>
          <w:color w:val="auto"/>
        </w:rPr>
        <w:t>Multimed</w:t>
      </w:r>
      <w:proofErr w:type="spellEnd"/>
      <w:r w:rsidRPr="00FA3FE5">
        <w:rPr>
          <w:i/>
          <w:iCs/>
          <w:color w:val="auto"/>
        </w:rPr>
        <w:t xml:space="preserve"> Tools Appl</w:t>
      </w:r>
      <w:r w:rsidRPr="00FA3FE5">
        <w:rPr>
          <w:color w:val="auto"/>
        </w:rPr>
        <w:t xml:space="preserve"> </w:t>
      </w:r>
      <w:r w:rsidRPr="00FA3FE5">
        <w:rPr>
          <w:b/>
          <w:bCs/>
          <w:color w:val="auto"/>
        </w:rPr>
        <w:t>2017</w:t>
      </w:r>
      <w:r w:rsidRPr="00FA3FE5">
        <w:rPr>
          <w:color w:val="auto"/>
        </w:rPr>
        <w:t xml:space="preserve">, </w:t>
      </w:r>
      <w:r w:rsidRPr="00FA3FE5">
        <w:rPr>
          <w:i/>
          <w:iCs/>
          <w:color w:val="auto"/>
        </w:rPr>
        <w:t>76</w:t>
      </w:r>
      <w:r w:rsidRPr="00FA3FE5">
        <w:rPr>
          <w:color w:val="auto"/>
        </w:rPr>
        <w:t>, 10721–10739, doi:10.1007/s11042-015-3189-x.</w:t>
      </w:r>
    </w:p>
    <w:p w14:paraId="0EC5BA2C" w14:textId="77777777" w:rsidR="00FA3FE5" w:rsidRPr="00FA3FE5" w:rsidRDefault="00FA3FE5" w:rsidP="00FA3FE5">
      <w:pPr>
        <w:pStyle w:val="Bibliography"/>
        <w:rPr>
          <w:color w:val="auto"/>
        </w:rPr>
      </w:pPr>
      <w:r w:rsidRPr="00FA3FE5">
        <w:rPr>
          <w:color w:val="auto"/>
        </w:rPr>
        <w:lastRenderedPageBreak/>
        <w:t xml:space="preserve">16. </w:t>
      </w:r>
      <w:r w:rsidRPr="00FA3FE5">
        <w:rPr>
          <w:color w:val="auto"/>
        </w:rPr>
        <w:tab/>
        <w:t xml:space="preserve">Estrada, J.E.; Vea, L.A.; Devaraj, M. Modelling Proper and Improper Sitting Posture of Computer Users Using Machine Vision for a Human–Computer Intelligent Interactive System during COVID-19. </w:t>
      </w:r>
      <w:r w:rsidRPr="00FA3FE5">
        <w:rPr>
          <w:i/>
          <w:iCs/>
          <w:color w:val="auto"/>
        </w:rPr>
        <w:t>Applied Sciences</w:t>
      </w:r>
      <w:r w:rsidRPr="00FA3FE5">
        <w:rPr>
          <w:color w:val="auto"/>
        </w:rPr>
        <w:t xml:space="preserve"> </w:t>
      </w:r>
      <w:r w:rsidRPr="00FA3FE5">
        <w:rPr>
          <w:b/>
          <w:bCs/>
          <w:color w:val="auto"/>
        </w:rPr>
        <w:t>2023</w:t>
      </w:r>
      <w:r w:rsidRPr="00FA3FE5">
        <w:rPr>
          <w:color w:val="auto"/>
        </w:rPr>
        <w:t xml:space="preserve">, </w:t>
      </w:r>
      <w:r w:rsidRPr="00FA3FE5">
        <w:rPr>
          <w:i/>
          <w:iCs/>
          <w:color w:val="auto"/>
        </w:rPr>
        <w:t>13</w:t>
      </w:r>
      <w:r w:rsidRPr="00FA3FE5">
        <w:rPr>
          <w:color w:val="auto"/>
        </w:rPr>
        <w:t>, 5402, doi:10.3390/app13095402.</w:t>
      </w:r>
    </w:p>
    <w:p w14:paraId="5283EA92" w14:textId="77777777" w:rsidR="00FA3FE5" w:rsidRPr="00FA3FE5" w:rsidRDefault="00FA3FE5" w:rsidP="00FA3FE5">
      <w:pPr>
        <w:pStyle w:val="Bibliography"/>
        <w:rPr>
          <w:color w:val="auto"/>
        </w:rPr>
      </w:pPr>
      <w:r w:rsidRPr="00FA3FE5">
        <w:rPr>
          <w:color w:val="auto"/>
        </w:rPr>
        <w:t xml:space="preserve">17. </w:t>
      </w:r>
      <w:r w:rsidRPr="00FA3FE5">
        <w:rPr>
          <w:color w:val="auto"/>
        </w:rPr>
        <w:tab/>
        <w:t xml:space="preserve">Tan, H.Z.; </w:t>
      </w:r>
      <w:proofErr w:type="spellStart"/>
      <w:r w:rsidRPr="00FA3FE5">
        <w:rPr>
          <w:color w:val="auto"/>
        </w:rPr>
        <w:t>Slivovsky</w:t>
      </w:r>
      <w:proofErr w:type="spellEnd"/>
      <w:r w:rsidRPr="00FA3FE5">
        <w:rPr>
          <w:color w:val="auto"/>
        </w:rPr>
        <w:t xml:space="preserve">, L.A.; Pentland, A. A Sensing Chair Using Pressure Distribution Sensors. </w:t>
      </w:r>
      <w:r w:rsidRPr="00FA3FE5">
        <w:rPr>
          <w:i/>
          <w:iCs/>
          <w:color w:val="auto"/>
        </w:rPr>
        <w:t xml:space="preserve">IEEE/ASME Trans. </w:t>
      </w:r>
      <w:proofErr w:type="spellStart"/>
      <w:r w:rsidRPr="00FA3FE5">
        <w:rPr>
          <w:i/>
          <w:iCs/>
          <w:color w:val="auto"/>
        </w:rPr>
        <w:t>Mechatron</w:t>
      </w:r>
      <w:proofErr w:type="spellEnd"/>
      <w:r w:rsidRPr="00FA3FE5">
        <w:rPr>
          <w:i/>
          <w:iCs/>
          <w:color w:val="auto"/>
        </w:rPr>
        <w:t>.</w:t>
      </w:r>
      <w:r w:rsidRPr="00FA3FE5">
        <w:rPr>
          <w:color w:val="auto"/>
        </w:rPr>
        <w:t xml:space="preserve"> </w:t>
      </w:r>
      <w:r w:rsidRPr="00FA3FE5">
        <w:rPr>
          <w:b/>
          <w:bCs/>
          <w:color w:val="auto"/>
        </w:rPr>
        <w:t>2001</w:t>
      </w:r>
      <w:r w:rsidRPr="00FA3FE5">
        <w:rPr>
          <w:color w:val="auto"/>
        </w:rPr>
        <w:t xml:space="preserve">, </w:t>
      </w:r>
      <w:r w:rsidRPr="00FA3FE5">
        <w:rPr>
          <w:i/>
          <w:iCs/>
          <w:color w:val="auto"/>
        </w:rPr>
        <w:t>6</w:t>
      </w:r>
      <w:r w:rsidRPr="00FA3FE5">
        <w:rPr>
          <w:color w:val="auto"/>
        </w:rPr>
        <w:t>, 261–268, doi:10.1109/3516.951364.</w:t>
      </w:r>
    </w:p>
    <w:p w14:paraId="29CAD2E9" w14:textId="77777777" w:rsidR="00FA3FE5" w:rsidRPr="00FA3FE5" w:rsidRDefault="00FA3FE5" w:rsidP="00FA3FE5">
      <w:pPr>
        <w:pStyle w:val="Bibliography"/>
        <w:rPr>
          <w:color w:val="auto"/>
        </w:rPr>
      </w:pPr>
      <w:r w:rsidRPr="00FA3FE5">
        <w:rPr>
          <w:color w:val="auto"/>
        </w:rPr>
        <w:t xml:space="preserve">18. </w:t>
      </w:r>
      <w:r w:rsidRPr="00FA3FE5">
        <w:rPr>
          <w:color w:val="auto"/>
        </w:rPr>
        <w:tab/>
        <w:t xml:space="preserve">Wang, J.; </w:t>
      </w:r>
      <w:proofErr w:type="spellStart"/>
      <w:r w:rsidRPr="00FA3FE5">
        <w:rPr>
          <w:color w:val="auto"/>
        </w:rPr>
        <w:t>Hafidh</w:t>
      </w:r>
      <w:proofErr w:type="spellEnd"/>
      <w:r w:rsidRPr="00FA3FE5">
        <w:rPr>
          <w:color w:val="auto"/>
        </w:rPr>
        <w:t xml:space="preserve">, B.; Dong, H.; El Saddik, A. Sitting Posture Recognition Using a Spiking Neural Network. </w:t>
      </w:r>
      <w:r w:rsidRPr="00FA3FE5">
        <w:rPr>
          <w:i/>
          <w:iCs/>
          <w:color w:val="auto"/>
        </w:rPr>
        <w:t>IEEE Sensors J.</w:t>
      </w:r>
      <w:r w:rsidRPr="00FA3FE5">
        <w:rPr>
          <w:color w:val="auto"/>
        </w:rPr>
        <w:t xml:space="preserve"> </w:t>
      </w:r>
      <w:r w:rsidRPr="00FA3FE5">
        <w:rPr>
          <w:b/>
          <w:bCs/>
          <w:color w:val="auto"/>
        </w:rPr>
        <w:t>2021</w:t>
      </w:r>
      <w:r w:rsidRPr="00FA3FE5">
        <w:rPr>
          <w:color w:val="auto"/>
        </w:rPr>
        <w:t xml:space="preserve">, </w:t>
      </w:r>
      <w:r w:rsidRPr="00FA3FE5">
        <w:rPr>
          <w:i/>
          <w:iCs/>
          <w:color w:val="auto"/>
        </w:rPr>
        <w:t>21</w:t>
      </w:r>
      <w:r w:rsidRPr="00FA3FE5">
        <w:rPr>
          <w:color w:val="auto"/>
        </w:rPr>
        <w:t>, 1779–1786, doi:10.1109/JSEN.2020.3016611.</w:t>
      </w:r>
    </w:p>
    <w:p w14:paraId="6509EF63" w14:textId="77777777" w:rsidR="00FA3FE5" w:rsidRPr="00FA3FE5" w:rsidRDefault="00FA3FE5" w:rsidP="00FA3FE5">
      <w:pPr>
        <w:pStyle w:val="Bibliography"/>
        <w:rPr>
          <w:color w:val="auto"/>
        </w:rPr>
      </w:pPr>
      <w:r w:rsidRPr="00FA3FE5">
        <w:rPr>
          <w:color w:val="auto"/>
        </w:rPr>
        <w:t xml:space="preserve">19. </w:t>
      </w:r>
      <w:r w:rsidRPr="00FA3FE5">
        <w:rPr>
          <w:color w:val="auto"/>
        </w:rPr>
        <w:tab/>
        <w:t xml:space="preserve">Tsai, M.-C.; Chu, E.T.-H.; Lee, C.-R. An Automated Sitting Posture Recognition System Utilizing Pressure Sensors. </w:t>
      </w:r>
      <w:r w:rsidRPr="00FA3FE5">
        <w:rPr>
          <w:i/>
          <w:iCs/>
          <w:color w:val="auto"/>
        </w:rPr>
        <w:t>Sensors</w:t>
      </w:r>
      <w:r w:rsidRPr="00FA3FE5">
        <w:rPr>
          <w:color w:val="auto"/>
        </w:rPr>
        <w:t xml:space="preserve"> </w:t>
      </w:r>
      <w:r w:rsidRPr="00FA3FE5">
        <w:rPr>
          <w:b/>
          <w:bCs/>
          <w:color w:val="auto"/>
        </w:rPr>
        <w:t>2023</w:t>
      </w:r>
      <w:r w:rsidRPr="00FA3FE5">
        <w:rPr>
          <w:color w:val="auto"/>
        </w:rPr>
        <w:t xml:space="preserve">, </w:t>
      </w:r>
      <w:r w:rsidRPr="00FA3FE5">
        <w:rPr>
          <w:i/>
          <w:iCs/>
          <w:color w:val="auto"/>
        </w:rPr>
        <w:t>23</w:t>
      </w:r>
      <w:r w:rsidRPr="00FA3FE5">
        <w:rPr>
          <w:color w:val="auto"/>
        </w:rPr>
        <w:t>, 5894, doi:10.3390/s23135894.</w:t>
      </w:r>
    </w:p>
    <w:p w14:paraId="49319264" w14:textId="77777777" w:rsidR="00FA3FE5" w:rsidRPr="00FA3FE5" w:rsidRDefault="00FA3FE5" w:rsidP="00FA3FE5">
      <w:pPr>
        <w:pStyle w:val="Bibliography"/>
        <w:rPr>
          <w:color w:val="auto"/>
        </w:rPr>
      </w:pPr>
      <w:r w:rsidRPr="00FA3FE5">
        <w:rPr>
          <w:color w:val="auto"/>
        </w:rPr>
        <w:t xml:space="preserve">20. </w:t>
      </w:r>
      <w:r w:rsidRPr="00FA3FE5">
        <w:rPr>
          <w:color w:val="auto"/>
        </w:rPr>
        <w:tab/>
      </w:r>
      <w:proofErr w:type="spellStart"/>
      <w:r w:rsidRPr="00FA3FE5">
        <w:rPr>
          <w:color w:val="auto"/>
        </w:rPr>
        <w:t>Matuska</w:t>
      </w:r>
      <w:proofErr w:type="spellEnd"/>
      <w:r w:rsidRPr="00FA3FE5">
        <w:rPr>
          <w:color w:val="auto"/>
        </w:rPr>
        <w:t xml:space="preserve">, S.; Paralic, M.; Hudec, R. A Smart System for Sitting Posture Detection Based on Force Sensors and Mobile Application. </w:t>
      </w:r>
      <w:r w:rsidRPr="00FA3FE5">
        <w:rPr>
          <w:i/>
          <w:iCs/>
          <w:color w:val="auto"/>
        </w:rPr>
        <w:t>Mobile Information Systems</w:t>
      </w:r>
      <w:r w:rsidRPr="00FA3FE5">
        <w:rPr>
          <w:color w:val="auto"/>
        </w:rPr>
        <w:t xml:space="preserve"> </w:t>
      </w:r>
      <w:r w:rsidRPr="00FA3FE5">
        <w:rPr>
          <w:b/>
          <w:bCs/>
          <w:color w:val="auto"/>
        </w:rPr>
        <w:t>2020</w:t>
      </w:r>
      <w:r w:rsidRPr="00FA3FE5">
        <w:rPr>
          <w:color w:val="auto"/>
        </w:rPr>
        <w:t xml:space="preserve">, </w:t>
      </w:r>
      <w:r w:rsidRPr="00FA3FE5">
        <w:rPr>
          <w:i/>
          <w:iCs/>
          <w:color w:val="auto"/>
        </w:rPr>
        <w:t>2020</w:t>
      </w:r>
      <w:r w:rsidRPr="00FA3FE5">
        <w:rPr>
          <w:color w:val="auto"/>
        </w:rPr>
        <w:t>, 1–13, doi:10.1155/2020/6625797.</w:t>
      </w:r>
    </w:p>
    <w:p w14:paraId="0DC9CF9D" w14:textId="77777777" w:rsidR="00FA3FE5" w:rsidRPr="00FA3FE5" w:rsidRDefault="00FA3FE5" w:rsidP="00FA3FE5">
      <w:pPr>
        <w:pStyle w:val="Bibliography"/>
        <w:rPr>
          <w:color w:val="auto"/>
        </w:rPr>
      </w:pPr>
      <w:r w:rsidRPr="00FA3FE5">
        <w:rPr>
          <w:color w:val="auto"/>
        </w:rPr>
        <w:t xml:space="preserve">21. </w:t>
      </w:r>
      <w:r w:rsidRPr="00FA3FE5">
        <w:rPr>
          <w:color w:val="auto"/>
        </w:rPr>
        <w:tab/>
        <w:t xml:space="preserve">Martínez-Estrada, M.; </w:t>
      </w:r>
      <w:proofErr w:type="spellStart"/>
      <w:r w:rsidRPr="00FA3FE5">
        <w:rPr>
          <w:color w:val="auto"/>
        </w:rPr>
        <w:t>Vuohijoki</w:t>
      </w:r>
      <w:proofErr w:type="spellEnd"/>
      <w:r w:rsidRPr="00FA3FE5">
        <w:rPr>
          <w:color w:val="auto"/>
        </w:rPr>
        <w:t xml:space="preserve">, T.; </w:t>
      </w:r>
      <w:proofErr w:type="spellStart"/>
      <w:r w:rsidRPr="00FA3FE5">
        <w:rPr>
          <w:color w:val="auto"/>
        </w:rPr>
        <w:t>Poberznik</w:t>
      </w:r>
      <w:proofErr w:type="spellEnd"/>
      <w:r w:rsidRPr="00FA3FE5">
        <w:rPr>
          <w:color w:val="auto"/>
        </w:rPr>
        <w:t xml:space="preserve">, A.; Shaikh, A.; </w:t>
      </w:r>
      <w:proofErr w:type="spellStart"/>
      <w:r w:rsidRPr="00FA3FE5">
        <w:rPr>
          <w:color w:val="auto"/>
        </w:rPr>
        <w:t>Virkki</w:t>
      </w:r>
      <w:proofErr w:type="spellEnd"/>
      <w:r w:rsidRPr="00FA3FE5">
        <w:rPr>
          <w:color w:val="auto"/>
        </w:rPr>
        <w:t xml:space="preserve">, J.; Gil, I.; Fernández-García, R. A Smart Chair to Monitor Sitting Posture by Capacitive Textile Sensors. </w:t>
      </w:r>
      <w:r w:rsidRPr="00FA3FE5">
        <w:rPr>
          <w:i/>
          <w:iCs/>
          <w:color w:val="auto"/>
        </w:rPr>
        <w:t>Materials</w:t>
      </w:r>
      <w:r w:rsidRPr="00FA3FE5">
        <w:rPr>
          <w:color w:val="auto"/>
        </w:rPr>
        <w:t xml:space="preserve"> </w:t>
      </w:r>
      <w:r w:rsidRPr="00FA3FE5">
        <w:rPr>
          <w:b/>
          <w:bCs/>
          <w:color w:val="auto"/>
        </w:rPr>
        <w:t>2023</w:t>
      </w:r>
      <w:r w:rsidRPr="00FA3FE5">
        <w:rPr>
          <w:color w:val="auto"/>
        </w:rPr>
        <w:t xml:space="preserve">, </w:t>
      </w:r>
      <w:r w:rsidRPr="00FA3FE5">
        <w:rPr>
          <w:i/>
          <w:iCs/>
          <w:color w:val="auto"/>
        </w:rPr>
        <w:t>16</w:t>
      </w:r>
      <w:r w:rsidRPr="00FA3FE5">
        <w:rPr>
          <w:color w:val="auto"/>
        </w:rPr>
        <w:t>, 4838, doi:10.3390/ma16134838.</w:t>
      </w:r>
    </w:p>
    <w:p w14:paraId="122E5FE1" w14:textId="77777777" w:rsidR="00FA3FE5" w:rsidRPr="00FA3FE5" w:rsidRDefault="00FA3FE5" w:rsidP="00FA3FE5">
      <w:pPr>
        <w:pStyle w:val="Bibliography"/>
        <w:rPr>
          <w:color w:val="auto"/>
        </w:rPr>
      </w:pPr>
      <w:r w:rsidRPr="00FA3FE5">
        <w:rPr>
          <w:color w:val="auto"/>
        </w:rPr>
        <w:t xml:space="preserve">22. </w:t>
      </w:r>
      <w:r w:rsidRPr="00FA3FE5">
        <w:rPr>
          <w:color w:val="auto"/>
        </w:rPr>
        <w:tab/>
        <w:t xml:space="preserve">Pereira, L.; Plácido Da Silva, H. A Novel Smart Chair System for Posture Classification and Invisible ECG Monitoring. </w:t>
      </w:r>
      <w:r w:rsidRPr="00FA3FE5">
        <w:rPr>
          <w:i/>
          <w:iCs/>
          <w:color w:val="auto"/>
        </w:rPr>
        <w:t>Sensors</w:t>
      </w:r>
      <w:r w:rsidRPr="00FA3FE5">
        <w:rPr>
          <w:color w:val="auto"/>
        </w:rPr>
        <w:t xml:space="preserve"> </w:t>
      </w:r>
      <w:r w:rsidRPr="00FA3FE5">
        <w:rPr>
          <w:b/>
          <w:bCs/>
          <w:color w:val="auto"/>
        </w:rPr>
        <w:t>2023</w:t>
      </w:r>
      <w:r w:rsidRPr="00FA3FE5">
        <w:rPr>
          <w:color w:val="auto"/>
        </w:rPr>
        <w:t xml:space="preserve">, </w:t>
      </w:r>
      <w:r w:rsidRPr="00FA3FE5">
        <w:rPr>
          <w:i/>
          <w:iCs/>
          <w:color w:val="auto"/>
        </w:rPr>
        <w:t>23</w:t>
      </w:r>
      <w:r w:rsidRPr="00FA3FE5">
        <w:rPr>
          <w:color w:val="auto"/>
        </w:rPr>
        <w:t>, 719, doi:10.3390/s23020719.</w:t>
      </w:r>
    </w:p>
    <w:p w14:paraId="1820E3CD" w14:textId="77777777" w:rsidR="00FA3FE5" w:rsidRPr="00FA3FE5" w:rsidRDefault="00FA3FE5" w:rsidP="00FA3FE5">
      <w:pPr>
        <w:pStyle w:val="Bibliography"/>
        <w:rPr>
          <w:color w:val="auto"/>
        </w:rPr>
      </w:pPr>
      <w:r w:rsidRPr="00FA3FE5">
        <w:rPr>
          <w:color w:val="auto"/>
        </w:rPr>
        <w:t xml:space="preserve">23. </w:t>
      </w:r>
      <w:r w:rsidRPr="00FA3FE5">
        <w:rPr>
          <w:color w:val="auto"/>
        </w:rPr>
        <w:tab/>
        <w:t xml:space="preserve">Jeong, H.; Park, W. Developing and Evaluating a Mixed Sensor Smart Chair System for Real-Time Posture Classification: Combining Pressure and Distance Sensors. </w:t>
      </w:r>
      <w:r w:rsidRPr="00FA3FE5">
        <w:rPr>
          <w:i/>
          <w:iCs/>
          <w:color w:val="auto"/>
        </w:rPr>
        <w:t>IEEE J. Biomed. Health Inform.</w:t>
      </w:r>
      <w:r w:rsidRPr="00FA3FE5">
        <w:rPr>
          <w:color w:val="auto"/>
        </w:rPr>
        <w:t xml:space="preserve"> </w:t>
      </w:r>
      <w:r w:rsidRPr="00FA3FE5">
        <w:rPr>
          <w:b/>
          <w:bCs/>
          <w:color w:val="auto"/>
        </w:rPr>
        <w:t>2021</w:t>
      </w:r>
      <w:r w:rsidRPr="00FA3FE5">
        <w:rPr>
          <w:color w:val="auto"/>
        </w:rPr>
        <w:t xml:space="preserve">, </w:t>
      </w:r>
      <w:r w:rsidRPr="00FA3FE5">
        <w:rPr>
          <w:i/>
          <w:iCs/>
          <w:color w:val="auto"/>
        </w:rPr>
        <w:t>25</w:t>
      </w:r>
      <w:r w:rsidRPr="00FA3FE5">
        <w:rPr>
          <w:color w:val="auto"/>
        </w:rPr>
        <w:t>, 1805–1813, doi:10.1109/JBHI.2020.3030096.</w:t>
      </w:r>
    </w:p>
    <w:p w14:paraId="40CFF7A1" w14:textId="77777777" w:rsidR="00FA3FE5" w:rsidRPr="00FA3FE5" w:rsidRDefault="00FA3FE5" w:rsidP="00FA3FE5">
      <w:pPr>
        <w:pStyle w:val="Bibliography"/>
        <w:rPr>
          <w:color w:val="auto"/>
        </w:rPr>
      </w:pPr>
      <w:r w:rsidRPr="00FA3FE5">
        <w:rPr>
          <w:color w:val="auto"/>
        </w:rPr>
        <w:t xml:space="preserve">24. </w:t>
      </w:r>
      <w:r w:rsidRPr="00FA3FE5">
        <w:rPr>
          <w:color w:val="auto"/>
        </w:rPr>
        <w:tab/>
      </w:r>
      <w:proofErr w:type="spellStart"/>
      <w:r w:rsidRPr="00FA3FE5">
        <w:rPr>
          <w:color w:val="auto"/>
        </w:rPr>
        <w:t>Fragkiadakis</w:t>
      </w:r>
      <w:proofErr w:type="spellEnd"/>
      <w:r w:rsidRPr="00FA3FE5">
        <w:rPr>
          <w:color w:val="auto"/>
        </w:rPr>
        <w:t xml:space="preserve">, E.; </w:t>
      </w:r>
      <w:proofErr w:type="spellStart"/>
      <w:r w:rsidRPr="00FA3FE5">
        <w:rPr>
          <w:color w:val="auto"/>
        </w:rPr>
        <w:t>Dalakleidi</w:t>
      </w:r>
      <w:proofErr w:type="spellEnd"/>
      <w:r w:rsidRPr="00FA3FE5">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055BB242" w14:textId="77777777" w:rsidR="00FA3FE5" w:rsidRPr="00FA3FE5" w:rsidRDefault="00FA3FE5" w:rsidP="00FA3FE5">
      <w:pPr>
        <w:pStyle w:val="Bibliography"/>
        <w:rPr>
          <w:color w:val="auto"/>
        </w:rPr>
      </w:pPr>
      <w:r w:rsidRPr="00FA3FE5">
        <w:rPr>
          <w:color w:val="auto"/>
        </w:rPr>
        <w:t xml:space="preserve">25. </w:t>
      </w:r>
      <w:r w:rsidRPr="00FA3FE5">
        <w:rPr>
          <w:color w:val="auto"/>
        </w:rPr>
        <w:tab/>
        <w:t xml:space="preserve">Javaid, A.; Abbas, A.; Arshad, J.; Rahmani, M.K.I.; </w:t>
      </w:r>
      <w:proofErr w:type="spellStart"/>
      <w:r w:rsidRPr="00FA3FE5">
        <w:rPr>
          <w:color w:val="auto"/>
        </w:rPr>
        <w:t>Chauhdary</w:t>
      </w:r>
      <w:proofErr w:type="spellEnd"/>
      <w:r w:rsidRPr="00FA3FE5">
        <w:rPr>
          <w:color w:val="auto"/>
        </w:rPr>
        <w:t xml:space="preserve">, S.T.; </w:t>
      </w:r>
      <w:proofErr w:type="spellStart"/>
      <w:r w:rsidRPr="00FA3FE5">
        <w:rPr>
          <w:color w:val="auto"/>
        </w:rPr>
        <w:t>Jaffery</w:t>
      </w:r>
      <w:proofErr w:type="spellEnd"/>
      <w:r w:rsidRPr="00FA3FE5">
        <w:rPr>
          <w:color w:val="auto"/>
        </w:rPr>
        <w:t xml:space="preserve">, M.H.; Banga, A.S. Force Sensitive Resistors-Based Real-Time Posture Detection System Using Machine Learning Algorithms. </w:t>
      </w:r>
      <w:r w:rsidRPr="00FA3FE5">
        <w:rPr>
          <w:i/>
          <w:iCs/>
          <w:color w:val="auto"/>
        </w:rPr>
        <w:t>CMC</w:t>
      </w:r>
      <w:r w:rsidRPr="00FA3FE5">
        <w:rPr>
          <w:color w:val="auto"/>
        </w:rPr>
        <w:t xml:space="preserve"> </w:t>
      </w:r>
      <w:r w:rsidRPr="00FA3FE5">
        <w:rPr>
          <w:b/>
          <w:bCs/>
          <w:color w:val="auto"/>
        </w:rPr>
        <w:t>2023</w:t>
      </w:r>
      <w:r w:rsidRPr="00FA3FE5">
        <w:rPr>
          <w:color w:val="auto"/>
        </w:rPr>
        <w:t xml:space="preserve">, </w:t>
      </w:r>
      <w:r w:rsidRPr="00FA3FE5">
        <w:rPr>
          <w:i/>
          <w:iCs/>
          <w:color w:val="auto"/>
        </w:rPr>
        <w:t>77</w:t>
      </w:r>
      <w:r w:rsidRPr="00FA3FE5">
        <w:rPr>
          <w:color w:val="auto"/>
        </w:rPr>
        <w:t>, 1795–1814, doi:10.32604/cmc.2023.044140.</w:t>
      </w:r>
    </w:p>
    <w:p w14:paraId="29D24E7E" w14:textId="77777777" w:rsidR="00FA3FE5" w:rsidRPr="00FA3FE5" w:rsidRDefault="00FA3FE5" w:rsidP="00FA3FE5">
      <w:pPr>
        <w:pStyle w:val="Bibliography"/>
        <w:rPr>
          <w:color w:val="auto"/>
        </w:rPr>
      </w:pPr>
      <w:r w:rsidRPr="00FA3FE5">
        <w:rPr>
          <w:color w:val="auto"/>
        </w:rPr>
        <w:t xml:space="preserve">26. </w:t>
      </w:r>
      <w:r w:rsidRPr="00FA3FE5">
        <w:rPr>
          <w:color w:val="auto"/>
        </w:rPr>
        <w:tab/>
        <w:t xml:space="preserve">Ma, C.; Li, W.; Gravina, R.; Fortino, G. Posture Detection Based on Smart Cushion for Wheelchair Users. </w:t>
      </w:r>
      <w:r w:rsidRPr="00FA3FE5">
        <w:rPr>
          <w:i/>
          <w:iCs/>
          <w:color w:val="auto"/>
        </w:rPr>
        <w:t>Sensors</w:t>
      </w:r>
      <w:r w:rsidRPr="00FA3FE5">
        <w:rPr>
          <w:color w:val="auto"/>
        </w:rPr>
        <w:t xml:space="preserve"> </w:t>
      </w:r>
      <w:r w:rsidRPr="00FA3FE5">
        <w:rPr>
          <w:b/>
          <w:bCs/>
          <w:color w:val="auto"/>
        </w:rPr>
        <w:t>2017</w:t>
      </w:r>
      <w:r w:rsidRPr="00FA3FE5">
        <w:rPr>
          <w:color w:val="auto"/>
        </w:rPr>
        <w:t xml:space="preserve">, </w:t>
      </w:r>
      <w:r w:rsidRPr="00FA3FE5">
        <w:rPr>
          <w:i/>
          <w:iCs/>
          <w:color w:val="auto"/>
        </w:rPr>
        <w:t>17</w:t>
      </w:r>
      <w:r w:rsidRPr="00FA3FE5">
        <w:rPr>
          <w:color w:val="auto"/>
        </w:rPr>
        <w:t>, 719, doi:10.3390/s17040719.</w:t>
      </w:r>
    </w:p>
    <w:p w14:paraId="0419FA50" w14:textId="77777777" w:rsidR="00FA3FE5" w:rsidRPr="00FA3FE5" w:rsidRDefault="00FA3FE5" w:rsidP="00FA3FE5">
      <w:pPr>
        <w:pStyle w:val="Bibliography"/>
        <w:rPr>
          <w:color w:val="auto"/>
        </w:rPr>
      </w:pPr>
      <w:r w:rsidRPr="00FA3FE5">
        <w:rPr>
          <w:color w:val="auto"/>
        </w:rPr>
        <w:t xml:space="preserve">27. </w:t>
      </w:r>
      <w:r w:rsidRPr="00FA3FE5">
        <w:rPr>
          <w:color w:val="auto"/>
        </w:rPr>
        <w:tab/>
        <w:t xml:space="preserve">Ma, C.; Li, W.; Gravina, R.; Du, J.; Li, Q.; Fortino, G. Smart Cushion-Based Activity Recognition: Prompting Users to Maintain a Healthy Seated Posture. </w:t>
      </w:r>
      <w:r w:rsidRPr="00FA3FE5">
        <w:rPr>
          <w:i/>
          <w:iCs/>
          <w:color w:val="auto"/>
        </w:rPr>
        <w:t xml:space="preserve">IEEE Syst. Man </w:t>
      </w:r>
      <w:proofErr w:type="spellStart"/>
      <w:r w:rsidRPr="00FA3FE5">
        <w:rPr>
          <w:i/>
          <w:iCs/>
          <w:color w:val="auto"/>
        </w:rPr>
        <w:t>Cybern</w:t>
      </w:r>
      <w:proofErr w:type="spellEnd"/>
      <w:r w:rsidRPr="00FA3FE5">
        <w:rPr>
          <w:i/>
          <w:iCs/>
          <w:color w:val="auto"/>
        </w:rPr>
        <w:t>. Mag.</w:t>
      </w:r>
      <w:r w:rsidRPr="00FA3FE5">
        <w:rPr>
          <w:color w:val="auto"/>
        </w:rPr>
        <w:t xml:space="preserve"> </w:t>
      </w:r>
      <w:r w:rsidRPr="00FA3FE5">
        <w:rPr>
          <w:b/>
          <w:bCs/>
          <w:color w:val="auto"/>
        </w:rPr>
        <w:t>2020</w:t>
      </w:r>
      <w:r w:rsidRPr="00FA3FE5">
        <w:rPr>
          <w:color w:val="auto"/>
        </w:rPr>
        <w:t xml:space="preserve">, </w:t>
      </w:r>
      <w:r w:rsidRPr="00FA3FE5">
        <w:rPr>
          <w:i/>
          <w:iCs/>
          <w:color w:val="auto"/>
        </w:rPr>
        <w:t>6</w:t>
      </w:r>
      <w:r w:rsidRPr="00FA3FE5">
        <w:rPr>
          <w:color w:val="auto"/>
        </w:rPr>
        <w:t>, 6–14, doi:10.1109/MSMC.2019.2962226.</w:t>
      </w:r>
    </w:p>
    <w:p w14:paraId="73A48DED" w14:textId="77777777" w:rsidR="00FA3FE5" w:rsidRPr="00FA3FE5" w:rsidRDefault="00FA3FE5" w:rsidP="00FA3FE5">
      <w:pPr>
        <w:pStyle w:val="Bibliography"/>
        <w:rPr>
          <w:color w:val="auto"/>
        </w:rPr>
      </w:pPr>
      <w:r w:rsidRPr="00FA3FE5">
        <w:rPr>
          <w:color w:val="auto"/>
        </w:rPr>
        <w:t xml:space="preserve">28. </w:t>
      </w:r>
      <w:r w:rsidRPr="00FA3FE5">
        <w:rPr>
          <w:color w:val="auto"/>
        </w:rPr>
        <w:tab/>
        <w:t xml:space="preserve">Fu, T.; Macleod, A. </w:t>
      </w:r>
      <w:proofErr w:type="spellStart"/>
      <w:r w:rsidRPr="00FA3FE5">
        <w:rPr>
          <w:color w:val="auto"/>
        </w:rPr>
        <w:t>IntelliChair</w:t>
      </w:r>
      <w:proofErr w:type="spellEnd"/>
      <w:r w:rsidRPr="00FA3FE5">
        <w:rPr>
          <w:color w:val="auto"/>
        </w:rPr>
        <w:t>: An Approach for Activity Detection and Prediction via Posture Analysis. In Proceedings of the 2014 International Conference on Intelligent Environments; IEEE: China, June 2014; pp. 211–213.</w:t>
      </w:r>
    </w:p>
    <w:p w14:paraId="0AE5A627" w14:textId="77777777" w:rsidR="00FA3FE5" w:rsidRPr="00FA3FE5" w:rsidRDefault="00FA3FE5" w:rsidP="00FA3FE5">
      <w:pPr>
        <w:pStyle w:val="Bibliography"/>
        <w:rPr>
          <w:color w:val="auto"/>
        </w:rPr>
      </w:pPr>
      <w:r w:rsidRPr="00FA3FE5">
        <w:rPr>
          <w:color w:val="auto"/>
        </w:rPr>
        <w:t xml:space="preserve">29. </w:t>
      </w:r>
      <w:r w:rsidRPr="00FA3FE5">
        <w:rPr>
          <w:color w:val="auto"/>
        </w:rPr>
        <w:tab/>
        <w:t xml:space="preserve">Wan, Q.; Zhao, H.; Li, J.; Xu, P. Hip Positioning and Sitting Posture Recognition Based on Human Sitting Pressure Image. </w:t>
      </w:r>
      <w:r w:rsidRPr="00FA3FE5">
        <w:rPr>
          <w:i/>
          <w:iCs/>
          <w:color w:val="auto"/>
        </w:rPr>
        <w:t>Sensors</w:t>
      </w:r>
      <w:r w:rsidRPr="00FA3FE5">
        <w:rPr>
          <w:color w:val="auto"/>
        </w:rPr>
        <w:t xml:space="preserve"> </w:t>
      </w:r>
      <w:r w:rsidRPr="00FA3FE5">
        <w:rPr>
          <w:b/>
          <w:bCs/>
          <w:color w:val="auto"/>
        </w:rPr>
        <w:t>2021</w:t>
      </w:r>
      <w:r w:rsidRPr="00FA3FE5">
        <w:rPr>
          <w:color w:val="auto"/>
        </w:rPr>
        <w:t xml:space="preserve">, </w:t>
      </w:r>
      <w:r w:rsidRPr="00FA3FE5">
        <w:rPr>
          <w:i/>
          <w:iCs/>
          <w:color w:val="auto"/>
        </w:rPr>
        <w:t>21</w:t>
      </w:r>
      <w:r w:rsidRPr="00FA3FE5">
        <w:rPr>
          <w:color w:val="auto"/>
        </w:rPr>
        <w:t>, 426, doi:10.3390/s21020426.</w:t>
      </w:r>
    </w:p>
    <w:p w14:paraId="2723CC9C" w14:textId="77777777" w:rsidR="00FA3FE5" w:rsidRPr="00FA3FE5" w:rsidRDefault="00FA3FE5" w:rsidP="00FA3FE5">
      <w:pPr>
        <w:pStyle w:val="Bibliography"/>
        <w:rPr>
          <w:color w:val="auto"/>
        </w:rPr>
      </w:pPr>
      <w:r w:rsidRPr="00FA3FE5">
        <w:rPr>
          <w:color w:val="auto"/>
        </w:rPr>
        <w:t xml:space="preserve">30. </w:t>
      </w:r>
      <w:r w:rsidRPr="00FA3FE5">
        <w:rPr>
          <w:color w:val="auto"/>
        </w:rPr>
        <w:tab/>
        <w:t xml:space="preserve">Roh, J.; Park, H.; Lee, K.; Hyeong, J.; Kim, S.; Lee, B. Sitting Posture Monitoring System Based on a Low-Cost Load Cell Using Machine Learning. </w:t>
      </w:r>
      <w:r w:rsidRPr="00FA3FE5">
        <w:rPr>
          <w:i/>
          <w:iCs/>
          <w:color w:val="auto"/>
        </w:rPr>
        <w:t>Sensors</w:t>
      </w:r>
      <w:r w:rsidRPr="00FA3FE5">
        <w:rPr>
          <w:color w:val="auto"/>
        </w:rPr>
        <w:t xml:space="preserve"> </w:t>
      </w:r>
      <w:r w:rsidRPr="00FA3FE5">
        <w:rPr>
          <w:b/>
          <w:bCs/>
          <w:color w:val="auto"/>
        </w:rPr>
        <w:t>2018</w:t>
      </w:r>
      <w:r w:rsidRPr="00FA3FE5">
        <w:rPr>
          <w:color w:val="auto"/>
        </w:rPr>
        <w:t xml:space="preserve">, </w:t>
      </w:r>
      <w:r w:rsidRPr="00FA3FE5">
        <w:rPr>
          <w:i/>
          <w:iCs/>
          <w:color w:val="auto"/>
        </w:rPr>
        <w:t>18</w:t>
      </w:r>
      <w:r w:rsidRPr="00FA3FE5">
        <w:rPr>
          <w:color w:val="auto"/>
        </w:rPr>
        <w:t>, 208, doi:10.3390/s18010208.</w:t>
      </w:r>
    </w:p>
    <w:p w14:paraId="236D371E" w14:textId="77777777" w:rsidR="00FA3FE5" w:rsidRPr="00FA3FE5" w:rsidRDefault="00FA3FE5" w:rsidP="00FA3FE5">
      <w:pPr>
        <w:pStyle w:val="Bibliography"/>
        <w:rPr>
          <w:color w:val="auto"/>
        </w:rPr>
      </w:pPr>
      <w:r w:rsidRPr="00FA3FE5">
        <w:rPr>
          <w:color w:val="auto"/>
        </w:rPr>
        <w:t xml:space="preserve">31. </w:t>
      </w:r>
      <w:r w:rsidRPr="00FA3FE5">
        <w:rPr>
          <w:color w:val="auto"/>
        </w:rPr>
        <w:tab/>
        <w:t xml:space="preserve">Feng, L.; Li, Z.; Liu, C. Are You Sitting </w:t>
      </w:r>
      <w:proofErr w:type="gramStart"/>
      <w:r w:rsidRPr="00FA3FE5">
        <w:rPr>
          <w:color w:val="auto"/>
        </w:rPr>
        <w:t>Right?-</w:t>
      </w:r>
      <w:proofErr w:type="gramEnd"/>
      <w:r w:rsidRPr="00FA3FE5">
        <w:rPr>
          <w:color w:val="auto"/>
        </w:rPr>
        <w:t>Sitting Posture Recognition Using RF Signals. In Proceedings of the 2019 IEEE Pacific Rim Conference on Communications, Computers and Signal Processing (PACRIM); IEEE: Victoria, BC, Canada, August 2019; pp. 1–6.</w:t>
      </w:r>
    </w:p>
    <w:p w14:paraId="2FE84773" w14:textId="77777777" w:rsidR="00FA3FE5" w:rsidRPr="00FA3FE5" w:rsidRDefault="00FA3FE5" w:rsidP="00FA3FE5">
      <w:pPr>
        <w:pStyle w:val="Bibliography"/>
        <w:rPr>
          <w:color w:val="auto"/>
        </w:rPr>
      </w:pPr>
      <w:r w:rsidRPr="00FA3FE5">
        <w:rPr>
          <w:color w:val="auto"/>
        </w:rPr>
        <w:t xml:space="preserve">32. </w:t>
      </w:r>
      <w:r w:rsidRPr="00FA3FE5">
        <w:rPr>
          <w:color w:val="auto"/>
        </w:rPr>
        <w:tab/>
      </w:r>
      <w:proofErr w:type="spellStart"/>
      <w:r w:rsidRPr="00FA3FE5">
        <w:rPr>
          <w:color w:val="auto"/>
        </w:rPr>
        <w:t>Zemp</w:t>
      </w:r>
      <w:proofErr w:type="spellEnd"/>
      <w:r w:rsidRPr="00FA3FE5">
        <w:rPr>
          <w:color w:val="auto"/>
        </w:rPr>
        <w:t xml:space="preserve">, R.; </w:t>
      </w:r>
      <w:proofErr w:type="spellStart"/>
      <w:r w:rsidRPr="00FA3FE5">
        <w:rPr>
          <w:color w:val="auto"/>
        </w:rPr>
        <w:t>Tanadini</w:t>
      </w:r>
      <w:proofErr w:type="spellEnd"/>
      <w:r w:rsidRPr="00FA3FE5">
        <w:rPr>
          <w:color w:val="auto"/>
        </w:rPr>
        <w:t xml:space="preserve">, M.; </w:t>
      </w:r>
      <w:proofErr w:type="spellStart"/>
      <w:r w:rsidRPr="00FA3FE5">
        <w:rPr>
          <w:color w:val="auto"/>
        </w:rPr>
        <w:t>Plüss</w:t>
      </w:r>
      <w:proofErr w:type="spellEnd"/>
      <w:r w:rsidRPr="00FA3FE5">
        <w:rPr>
          <w:color w:val="auto"/>
        </w:rPr>
        <w:t xml:space="preserve">, S.; </w:t>
      </w:r>
      <w:proofErr w:type="spellStart"/>
      <w:r w:rsidRPr="00FA3FE5">
        <w:rPr>
          <w:color w:val="auto"/>
        </w:rPr>
        <w:t>Schnüriger</w:t>
      </w:r>
      <w:proofErr w:type="spellEnd"/>
      <w:r w:rsidRPr="00FA3FE5">
        <w:rPr>
          <w:color w:val="auto"/>
        </w:rPr>
        <w:t xml:space="preserve">, K.; Singh, N.B.; Taylor, W.R.; Lorenzetti, S. Application of Machine Learning Approaches for Classifying Sitting Posture Based on Force and Acceleration Sensors. </w:t>
      </w:r>
      <w:r w:rsidRPr="00FA3FE5">
        <w:rPr>
          <w:i/>
          <w:iCs/>
          <w:color w:val="auto"/>
        </w:rPr>
        <w:t>BioMed Research International</w:t>
      </w:r>
      <w:r w:rsidRPr="00FA3FE5">
        <w:rPr>
          <w:color w:val="auto"/>
        </w:rPr>
        <w:t xml:space="preserve"> </w:t>
      </w:r>
      <w:r w:rsidRPr="00FA3FE5">
        <w:rPr>
          <w:b/>
          <w:bCs/>
          <w:color w:val="auto"/>
        </w:rPr>
        <w:t>2016</w:t>
      </w:r>
      <w:r w:rsidRPr="00FA3FE5">
        <w:rPr>
          <w:color w:val="auto"/>
        </w:rPr>
        <w:t xml:space="preserve">, </w:t>
      </w:r>
      <w:r w:rsidRPr="00FA3FE5">
        <w:rPr>
          <w:i/>
          <w:iCs/>
          <w:color w:val="auto"/>
        </w:rPr>
        <w:t>2016</w:t>
      </w:r>
      <w:r w:rsidRPr="00FA3FE5">
        <w:rPr>
          <w:color w:val="auto"/>
        </w:rPr>
        <w:t>, 1–9, doi:10.1155/2016/5978489.</w:t>
      </w:r>
    </w:p>
    <w:p w14:paraId="7D09E08A" w14:textId="77777777" w:rsidR="00FA3FE5" w:rsidRPr="00FA3FE5" w:rsidRDefault="00FA3FE5" w:rsidP="00FA3FE5">
      <w:pPr>
        <w:pStyle w:val="Bibliography"/>
        <w:rPr>
          <w:color w:val="auto"/>
        </w:rPr>
      </w:pPr>
      <w:r w:rsidRPr="00FA3FE5">
        <w:rPr>
          <w:color w:val="auto"/>
        </w:rPr>
        <w:t xml:space="preserve">33. </w:t>
      </w:r>
      <w:r w:rsidRPr="00FA3FE5">
        <w:rPr>
          <w:color w:val="auto"/>
        </w:rPr>
        <w:tab/>
      </w:r>
      <w:proofErr w:type="spellStart"/>
      <w:r w:rsidRPr="00FA3FE5">
        <w:rPr>
          <w:color w:val="auto"/>
        </w:rPr>
        <w:t>Bourahmoune</w:t>
      </w:r>
      <w:proofErr w:type="spellEnd"/>
      <w:r w:rsidRPr="00FA3FE5">
        <w:rPr>
          <w:color w:val="auto"/>
        </w:rPr>
        <w:t xml:space="preserve">, K.; </w:t>
      </w:r>
      <w:proofErr w:type="spellStart"/>
      <w:r w:rsidRPr="00FA3FE5">
        <w:rPr>
          <w:color w:val="auto"/>
        </w:rPr>
        <w:t>Ishac</w:t>
      </w:r>
      <w:proofErr w:type="spellEnd"/>
      <w:r w:rsidRPr="00FA3FE5">
        <w:rPr>
          <w:color w:val="auto"/>
        </w:rPr>
        <w:t xml:space="preserve">, K.; </w:t>
      </w:r>
      <w:proofErr w:type="spellStart"/>
      <w:r w:rsidRPr="00FA3FE5">
        <w:rPr>
          <w:color w:val="auto"/>
        </w:rPr>
        <w:t>Amagasa</w:t>
      </w:r>
      <w:proofErr w:type="spellEnd"/>
      <w:r w:rsidRPr="00FA3FE5">
        <w:rPr>
          <w:color w:val="auto"/>
        </w:rPr>
        <w:t xml:space="preserve">, T. Intelligent Posture Training: Machine-Learning-Powered Human Sitting Posture Recognition Based on a Pressure-Sensing IoT Cushion. </w:t>
      </w:r>
      <w:r w:rsidRPr="00FA3FE5">
        <w:rPr>
          <w:i/>
          <w:iCs/>
          <w:color w:val="auto"/>
        </w:rPr>
        <w:t>Sensors</w:t>
      </w:r>
      <w:r w:rsidRPr="00FA3FE5">
        <w:rPr>
          <w:color w:val="auto"/>
        </w:rPr>
        <w:t xml:space="preserve"> </w:t>
      </w:r>
      <w:r w:rsidRPr="00FA3FE5">
        <w:rPr>
          <w:b/>
          <w:bCs/>
          <w:color w:val="auto"/>
        </w:rPr>
        <w:t>2022</w:t>
      </w:r>
      <w:r w:rsidRPr="00FA3FE5">
        <w:rPr>
          <w:color w:val="auto"/>
        </w:rPr>
        <w:t xml:space="preserve">, </w:t>
      </w:r>
      <w:r w:rsidRPr="00FA3FE5">
        <w:rPr>
          <w:i/>
          <w:iCs/>
          <w:color w:val="auto"/>
        </w:rPr>
        <w:t>22</w:t>
      </w:r>
      <w:r w:rsidRPr="00FA3FE5">
        <w:rPr>
          <w:color w:val="auto"/>
        </w:rPr>
        <w:t>, 5337, doi:10.3390/s22145337.</w:t>
      </w:r>
    </w:p>
    <w:p w14:paraId="7EF7FF32" w14:textId="77777777" w:rsidR="00FA3FE5" w:rsidRPr="00FA3FE5" w:rsidRDefault="00FA3FE5" w:rsidP="00FA3FE5">
      <w:pPr>
        <w:pStyle w:val="Bibliography"/>
        <w:rPr>
          <w:color w:val="auto"/>
        </w:rPr>
      </w:pPr>
      <w:r w:rsidRPr="00FA3FE5">
        <w:rPr>
          <w:color w:val="auto"/>
        </w:rPr>
        <w:lastRenderedPageBreak/>
        <w:t xml:space="preserve">34. </w:t>
      </w:r>
      <w:r w:rsidRPr="00FA3FE5">
        <w:rPr>
          <w:color w:val="auto"/>
        </w:rPr>
        <w:tab/>
        <w:t xml:space="preserve">Kim, Y.; Son, Y.; Kim, W.; Jin, B.; Yun, M. Classification of Children’s Sitting Postures Using Machine Learning Algorithms. </w:t>
      </w:r>
      <w:r w:rsidRPr="00FA3FE5">
        <w:rPr>
          <w:i/>
          <w:iCs/>
          <w:color w:val="auto"/>
        </w:rPr>
        <w:t>Applied Sciences</w:t>
      </w:r>
      <w:r w:rsidRPr="00FA3FE5">
        <w:rPr>
          <w:color w:val="auto"/>
        </w:rPr>
        <w:t xml:space="preserve"> </w:t>
      </w:r>
      <w:r w:rsidRPr="00FA3FE5">
        <w:rPr>
          <w:b/>
          <w:bCs/>
          <w:color w:val="auto"/>
        </w:rPr>
        <w:t>2018</w:t>
      </w:r>
      <w:r w:rsidRPr="00FA3FE5">
        <w:rPr>
          <w:color w:val="auto"/>
        </w:rPr>
        <w:t xml:space="preserve">, </w:t>
      </w:r>
      <w:r w:rsidRPr="00FA3FE5">
        <w:rPr>
          <w:i/>
          <w:iCs/>
          <w:color w:val="auto"/>
        </w:rPr>
        <w:t>8</w:t>
      </w:r>
      <w:r w:rsidRPr="00FA3FE5">
        <w:rPr>
          <w:color w:val="auto"/>
        </w:rPr>
        <w:t>, 1280, doi:10.3390/app8081280.</w:t>
      </w:r>
    </w:p>
    <w:p w14:paraId="0B06251E" w14:textId="77777777" w:rsidR="00FA3FE5" w:rsidRPr="00FA3FE5" w:rsidRDefault="00FA3FE5" w:rsidP="00FA3FE5">
      <w:pPr>
        <w:pStyle w:val="Bibliography"/>
        <w:rPr>
          <w:color w:val="auto"/>
        </w:rPr>
      </w:pPr>
      <w:r w:rsidRPr="00FA3FE5">
        <w:rPr>
          <w:color w:val="auto"/>
        </w:rPr>
        <w:t xml:space="preserve">35. </w:t>
      </w:r>
      <w:r w:rsidRPr="00FA3FE5">
        <w:rPr>
          <w:color w:val="auto"/>
        </w:rPr>
        <w:tab/>
        <w:t xml:space="preserve">Fan, Z.; Hu, X.; Chen, W.-M.; Zhang, D.-W.; Ma, X. A Deep Learning Based 2-Dimensional Hip Pressure Signals Analysis Method for Sitting Posture Recognition. </w:t>
      </w:r>
      <w:r w:rsidRPr="00FA3FE5">
        <w:rPr>
          <w:i/>
          <w:iCs/>
          <w:color w:val="auto"/>
        </w:rPr>
        <w:t>Biomedical Signal Processing and Control</w:t>
      </w:r>
      <w:r w:rsidRPr="00FA3FE5">
        <w:rPr>
          <w:color w:val="auto"/>
        </w:rPr>
        <w:t xml:space="preserve"> </w:t>
      </w:r>
      <w:r w:rsidRPr="00FA3FE5">
        <w:rPr>
          <w:b/>
          <w:bCs/>
          <w:color w:val="auto"/>
        </w:rPr>
        <w:t>2022</w:t>
      </w:r>
      <w:r w:rsidRPr="00FA3FE5">
        <w:rPr>
          <w:color w:val="auto"/>
        </w:rPr>
        <w:t xml:space="preserve">, </w:t>
      </w:r>
      <w:r w:rsidRPr="00FA3FE5">
        <w:rPr>
          <w:i/>
          <w:iCs/>
          <w:color w:val="auto"/>
        </w:rPr>
        <w:t>73</w:t>
      </w:r>
      <w:r w:rsidRPr="00FA3FE5">
        <w:rPr>
          <w:color w:val="auto"/>
        </w:rPr>
        <w:t xml:space="preserve">, 103432, </w:t>
      </w:r>
      <w:proofErr w:type="gramStart"/>
      <w:r w:rsidRPr="00FA3FE5">
        <w:rPr>
          <w:color w:val="auto"/>
        </w:rPr>
        <w:t>doi:10.1016/j.bspc</w:t>
      </w:r>
      <w:proofErr w:type="gramEnd"/>
      <w:r w:rsidRPr="00FA3FE5">
        <w:rPr>
          <w:color w:val="auto"/>
        </w:rPr>
        <w:t>.2021.103432.</w:t>
      </w:r>
    </w:p>
    <w:p w14:paraId="05CA9E6F" w14:textId="77777777" w:rsidR="00FA3FE5" w:rsidRPr="00FA3FE5" w:rsidRDefault="00FA3FE5" w:rsidP="00FA3FE5">
      <w:pPr>
        <w:pStyle w:val="Bibliography"/>
        <w:rPr>
          <w:color w:val="auto"/>
        </w:rPr>
      </w:pPr>
      <w:r w:rsidRPr="00FA3FE5">
        <w:rPr>
          <w:color w:val="auto"/>
        </w:rPr>
        <w:t xml:space="preserve">36. </w:t>
      </w:r>
      <w:r w:rsidRPr="00FA3FE5">
        <w:rPr>
          <w:color w:val="auto"/>
        </w:rPr>
        <w:tab/>
        <w:t xml:space="preserve">Chen, K. Sitting Posture Recognition Based on </w:t>
      </w:r>
      <w:proofErr w:type="spellStart"/>
      <w:r w:rsidRPr="00FA3FE5">
        <w:rPr>
          <w:color w:val="auto"/>
        </w:rPr>
        <w:t>OpenPose</w:t>
      </w:r>
      <w:proofErr w:type="spellEnd"/>
      <w:r w:rsidRPr="00FA3FE5">
        <w:rPr>
          <w:color w:val="auto"/>
        </w:rPr>
        <w:t xml:space="preserve">. </w:t>
      </w:r>
      <w:r w:rsidRPr="00FA3FE5">
        <w:rPr>
          <w:i/>
          <w:iCs/>
          <w:color w:val="auto"/>
        </w:rPr>
        <w:t>IOP Conf. Ser.: Mater. Sci. Eng.</w:t>
      </w:r>
      <w:r w:rsidRPr="00FA3FE5">
        <w:rPr>
          <w:color w:val="auto"/>
        </w:rPr>
        <w:t xml:space="preserve"> </w:t>
      </w:r>
      <w:r w:rsidRPr="00FA3FE5">
        <w:rPr>
          <w:b/>
          <w:bCs/>
          <w:color w:val="auto"/>
        </w:rPr>
        <w:t>2019</w:t>
      </w:r>
      <w:r w:rsidRPr="00FA3FE5">
        <w:rPr>
          <w:color w:val="auto"/>
        </w:rPr>
        <w:t xml:space="preserve">, </w:t>
      </w:r>
      <w:r w:rsidRPr="00FA3FE5">
        <w:rPr>
          <w:i/>
          <w:iCs/>
          <w:color w:val="auto"/>
        </w:rPr>
        <w:t>677</w:t>
      </w:r>
      <w:r w:rsidRPr="00FA3FE5">
        <w:rPr>
          <w:color w:val="auto"/>
        </w:rPr>
        <w:t>, 032057, doi:10.1088/1757-899X/677/3/032057.</w:t>
      </w:r>
    </w:p>
    <w:p w14:paraId="492CB415" w14:textId="77777777" w:rsidR="00FA3FE5" w:rsidRPr="00FA3FE5" w:rsidRDefault="00FA3FE5" w:rsidP="00FA3FE5">
      <w:pPr>
        <w:pStyle w:val="Bibliography"/>
        <w:rPr>
          <w:color w:val="auto"/>
        </w:rPr>
      </w:pPr>
      <w:r w:rsidRPr="00FA3FE5">
        <w:rPr>
          <w:color w:val="auto"/>
        </w:rPr>
        <w:t xml:space="preserve">37. </w:t>
      </w:r>
      <w:r w:rsidRPr="00FA3FE5">
        <w:rPr>
          <w:color w:val="auto"/>
        </w:rPr>
        <w:tab/>
        <w:t xml:space="preserve">Ran, X.; Wang, C.; Xiao, Y.; Gao, X.; Zhu, Z.; Chen, B. A Portable Sitting Posture Monitoring System Based on a Pressure Sensor Array and Machine Learning. </w:t>
      </w:r>
      <w:r w:rsidRPr="00FA3FE5">
        <w:rPr>
          <w:i/>
          <w:iCs/>
          <w:color w:val="auto"/>
        </w:rPr>
        <w:t>Sensors and Actuators A: Physical</w:t>
      </w:r>
      <w:r w:rsidRPr="00FA3FE5">
        <w:rPr>
          <w:color w:val="auto"/>
        </w:rPr>
        <w:t xml:space="preserve"> </w:t>
      </w:r>
      <w:r w:rsidRPr="00FA3FE5">
        <w:rPr>
          <w:b/>
          <w:bCs/>
          <w:color w:val="auto"/>
        </w:rPr>
        <w:t>2021</w:t>
      </w:r>
      <w:r w:rsidRPr="00FA3FE5">
        <w:rPr>
          <w:color w:val="auto"/>
        </w:rPr>
        <w:t xml:space="preserve">, </w:t>
      </w:r>
      <w:r w:rsidRPr="00FA3FE5">
        <w:rPr>
          <w:i/>
          <w:iCs/>
          <w:color w:val="auto"/>
        </w:rPr>
        <w:t>331</w:t>
      </w:r>
      <w:r w:rsidRPr="00FA3FE5">
        <w:rPr>
          <w:color w:val="auto"/>
        </w:rPr>
        <w:t xml:space="preserve">, 112900, </w:t>
      </w:r>
      <w:proofErr w:type="gramStart"/>
      <w:r w:rsidRPr="00FA3FE5">
        <w:rPr>
          <w:color w:val="auto"/>
        </w:rPr>
        <w:t>doi:10.1016/j.sna</w:t>
      </w:r>
      <w:proofErr w:type="gramEnd"/>
      <w:r w:rsidRPr="00FA3FE5">
        <w:rPr>
          <w:color w:val="auto"/>
        </w:rPr>
        <w:t>.2021.112900.</w:t>
      </w:r>
    </w:p>
    <w:p w14:paraId="53056677" w14:textId="77777777" w:rsidR="00FA3FE5" w:rsidRPr="00FA3FE5" w:rsidRDefault="00FA3FE5" w:rsidP="00FA3FE5">
      <w:pPr>
        <w:pStyle w:val="Bibliography"/>
        <w:rPr>
          <w:color w:val="auto"/>
        </w:rPr>
      </w:pPr>
      <w:r w:rsidRPr="00FA3FE5">
        <w:rPr>
          <w:color w:val="auto"/>
        </w:rPr>
        <w:t xml:space="preserve">38. </w:t>
      </w:r>
      <w:r w:rsidRPr="00FA3FE5">
        <w:rPr>
          <w:color w:val="auto"/>
        </w:rPr>
        <w:tab/>
        <w:t>Luna-</w:t>
      </w:r>
      <w:proofErr w:type="spellStart"/>
      <w:r w:rsidRPr="00FA3FE5">
        <w:rPr>
          <w:color w:val="auto"/>
        </w:rPr>
        <w:t>Perejón</w:t>
      </w:r>
      <w:proofErr w:type="spellEnd"/>
      <w:r w:rsidRPr="00FA3FE5">
        <w:rPr>
          <w:color w:val="auto"/>
        </w:rPr>
        <w:t>, F.; Montes-Sánchez, J.M.; Durán-López, L.; Vazquez-Baeza, A.; Beasley-</w:t>
      </w:r>
      <w:proofErr w:type="spellStart"/>
      <w:r w:rsidRPr="00FA3FE5">
        <w:rPr>
          <w:color w:val="auto"/>
        </w:rPr>
        <w:t>Bohórquez</w:t>
      </w:r>
      <w:proofErr w:type="spellEnd"/>
      <w:r w:rsidRPr="00FA3FE5">
        <w:rPr>
          <w:color w:val="auto"/>
        </w:rPr>
        <w:t xml:space="preserve">, I.; Sevillano-Ramos, J.L. IoT Device for Sitting Posture Classification Using Artificial Neural Networks. </w:t>
      </w:r>
      <w:r w:rsidRPr="00FA3FE5">
        <w:rPr>
          <w:i/>
          <w:iCs/>
          <w:color w:val="auto"/>
        </w:rPr>
        <w:t>Electronics</w:t>
      </w:r>
      <w:r w:rsidRPr="00FA3FE5">
        <w:rPr>
          <w:color w:val="auto"/>
        </w:rPr>
        <w:t xml:space="preserve"> </w:t>
      </w:r>
      <w:r w:rsidRPr="00FA3FE5">
        <w:rPr>
          <w:b/>
          <w:bCs/>
          <w:color w:val="auto"/>
        </w:rPr>
        <w:t>2021</w:t>
      </w:r>
      <w:r w:rsidRPr="00FA3FE5">
        <w:rPr>
          <w:color w:val="auto"/>
        </w:rPr>
        <w:t xml:space="preserve">, </w:t>
      </w:r>
      <w:r w:rsidRPr="00FA3FE5">
        <w:rPr>
          <w:i/>
          <w:iCs/>
          <w:color w:val="auto"/>
        </w:rPr>
        <w:t>10</w:t>
      </w:r>
      <w:r w:rsidRPr="00FA3FE5">
        <w:rPr>
          <w:color w:val="auto"/>
        </w:rPr>
        <w:t>, 1825, doi:10.3390/electronics10151825.</w:t>
      </w:r>
    </w:p>
    <w:p w14:paraId="1138BF19" w14:textId="77777777" w:rsidR="00FA3FE5" w:rsidRPr="00FA3FE5" w:rsidRDefault="00FA3FE5" w:rsidP="00FA3FE5">
      <w:pPr>
        <w:pStyle w:val="Bibliography"/>
        <w:rPr>
          <w:color w:val="auto"/>
        </w:rPr>
      </w:pPr>
      <w:r w:rsidRPr="00FA3FE5">
        <w:rPr>
          <w:color w:val="auto"/>
        </w:rPr>
        <w:t xml:space="preserve">39. </w:t>
      </w:r>
      <w:r w:rsidRPr="00FA3FE5">
        <w:rPr>
          <w:color w:val="auto"/>
        </w:rPr>
        <w:tab/>
        <w:t xml:space="preserve">Ren, X.; Yu, B.; Lu, Y.; Zhang, B.; Hu, J.; </w:t>
      </w:r>
      <w:proofErr w:type="spellStart"/>
      <w:r w:rsidRPr="00FA3FE5">
        <w:rPr>
          <w:color w:val="auto"/>
        </w:rPr>
        <w:t>Brombacher</w:t>
      </w:r>
      <w:proofErr w:type="spellEnd"/>
      <w:r w:rsidRPr="00FA3FE5">
        <w:rPr>
          <w:color w:val="auto"/>
        </w:rPr>
        <w:t xml:space="preserve">, A. </w:t>
      </w:r>
      <w:proofErr w:type="spellStart"/>
      <w:r w:rsidRPr="00FA3FE5">
        <w:rPr>
          <w:color w:val="auto"/>
        </w:rPr>
        <w:t>LightSit</w:t>
      </w:r>
      <w:proofErr w:type="spellEnd"/>
      <w:r w:rsidRPr="00FA3FE5">
        <w:rPr>
          <w:color w:val="auto"/>
        </w:rPr>
        <w:t xml:space="preserve">: An Unobtrusive Health-Promoting System for Relaxation and Fitness Microbreaks at Work. </w:t>
      </w:r>
      <w:r w:rsidRPr="00FA3FE5">
        <w:rPr>
          <w:i/>
          <w:iCs/>
          <w:color w:val="auto"/>
        </w:rPr>
        <w:t>Sensors</w:t>
      </w:r>
      <w:r w:rsidRPr="00FA3FE5">
        <w:rPr>
          <w:color w:val="auto"/>
        </w:rPr>
        <w:t xml:space="preserve"> </w:t>
      </w:r>
      <w:r w:rsidRPr="00FA3FE5">
        <w:rPr>
          <w:b/>
          <w:bCs/>
          <w:color w:val="auto"/>
        </w:rPr>
        <w:t>2019</w:t>
      </w:r>
      <w:r w:rsidRPr="00FA3FE5">
        <w:rPr>
          <w:color w:val="auto"/>
        </w:rPr>
        <w:t xml:space="preserve">, </w:t>
      </w:r>
      <w:r w:rsidRPr="00FA3FE5">
        <w:rPr>
          <w:i/>
          <w:iCs/>
          <w:color w:val="auto"/>
        </w:rPr>
        <w:t>19</w:t>
      </w:r>
      <w:r w:rsidRPr="00FA3FE5">
        <w:rPr>
          <w:color w:val="auto"/>
        </w:rPr>
        <w:t>, 2162, doi:10.3390/s19092162.</w:t>
      </w:r>
    </w:p>
    <w:p w14:paraId="4907C9B8" w14:textId="77777777" w:rsidR="00FA3FE5" w:rsidRPr="00FA3FE5" w:rsidRDefault="00FA3FE5" w:rsidP="00FA3FE5">
      <w:pPr>
        <w:pStyle w:val="Bibliography"/>
        <w:rPr>
          <w:color w:val="auto"/>
        </w:rPr>
      </w:pPr>
      <w:r w:rsidRPr="00FA3FE5">
        <w:rPr>
          <w:color w:val="auto"/>
        </w:rPr>
        <w:t xml:space="preserve">40. </w:t>
      </w:r>
      <w:r w:rsidRPr="00FA3FE5">
        <w:rPr>
          <w:color w:val="auto"/>
        </w:rPr>
        <w:tab/>
        <w:t xml:space="preserve">Cai, W.; Zhao, D.; Zhang, M.; Xu, Y.; Li, Z. Improved Self-Organizing Map-Based Unsupervised Learning Algorithm for Sitting Posture Recognition System. </w:t>
      </w:r>
      <w:r w:rsidRPr="00FA3FE5">
        <w:rPr>
          <w:i/>
          <w:iCs/>
          <w:color w:val="auto"/>
        </w:rPr>
        <w:t>Sensors</w:t>
      </w:r>
      <w:r w:rsidRPr="00FA3FE5">
        <w:rPr>
          <w:color w:val="auto"/>
        </w:rPr>
        <w:t xml:space="preserve"> </w:t>
      </w:r>
      <w:r w:rsidRPr="00FA3FE5">
        <w:rPr>
          <w:b/>
          <w:bCs/>
          <w:color w:val="auto"/>
        </w:rPr>
        <w:t>2021</w:t>
      </w:r>
      <w:r w:rsidRPr="00FA3FE5">
        <w:rPr>
          <w:color w:val="auto"/>
        </w:rPr>
        <w:t xml:space="preserve">, </w:t>
      </w:r>
      <w:r w:rsidRPr="00FA3FE5">
        <w:rPr>
          <w:i/>
          <w:iCs/>
          <w:color w:val="auto"/>
        </w:rPr>
        <w:t>21</w:t>
      </w:r>
      <w:r w:rsidRPr="00FA3FE5">
        <w:rPr>
          <w:color w:val="auto"/>
        </w:rPr>
        <w:t>, 6246, doi:10.3390/s21186246.</w:t>
      </w:r>
    </w:p>
    <w:p w14:paraId="4AD2750E" w14:textId="77777777" w:rsidR="00FA3FE5" w:rsidRPr="00FA3FE5" w:rsidRDefault="00FA3FE5" w:rsidP="00FA3FE5">
      <w:pPr>
        <w:pStyle w:val="Bibliography"/>
        <w:rPr>
          <w:color w:val="auto"/>
        </w:rPr>
      </w:pPr>
      <w:r w:rsidRPr="00FA3FE5">
        <w:rPr>
          <w:color w:val="auto"/>
        </w:rPr>
        <w:t xml:space="preserve">41. </w:t>
      </w:r>
      <w:r w:rsidRPr="00FA3FE5">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06E1726E" w14:textId="77777777" w:rsidR="00FA3FE5" w:rsidRPr="00FA3FE5" w:rsidRDefault="00FA3FE5" w:rsidP="00FA3FE5">
      <w:pPr>
        <w:pStyle w:val="Bibliography"/>
        <w:rPr>
          <w:color w:val="auto"/>
        </w:rPr>
      </w:pPr>
      <w:r w:rsidRPr="00FA3FE5">
        <w:rPr>
          <w:color w:val="auto"/>
        </w:rPr>
        <w:t xml:space="preserve">42. </w:t>
      </w:r>
      <w:r w:rsidRPr="00FA3FE5">
        <w:rPr>
          <w:color w:val="auto"/>
        </w:rPr>
        <w:tab/>
      </w:r>
      <w:proofErr w:type="spellStart"/>
      <w:r w:rsidRPr="00FA3FE5">
        <w:rPr>
          <w:color w:val="auto"/>
        </w:rPr>
        <w:t>Ishac</w:t>
      </w:r>
      <w:proofErr w:type="spellEnd"/>
      <w:r w:rsidRPr="00FA3FE5">
        <w:rPr>
          <w:color w:val="auto"/>
        </w:rPr>
        <w:t xml:space="preserve">, K.; Suzuki, K. </w:t>
      </w:r>
      <w:proofErr w:type="spellStart"/>
      <w:r w:rsidRPr="00FA3FE5">
        <w:rPr>
          <w:color w:val="auto"/>
        </w:rPr>
        <w:t>LifeChair</w:t>
      </w:r>
      <w:proofErr w:type="spellEnd"/>
      <w:r w:rsidRPr="00FA3FE5">
        <w:rPr>
          <w:color w:val="auto"/>
        </w:rPr>
        <w:t xml:space="preserve">: A Conductive Fabric Sensor-Based Smart Cushion for Actively Shaping Sitting Posture. </w:t>
      </w:r>
      <w:r w:rsidRPr="00FA3FE5">
        <w:rPr>
          <w:i/>
          <w:iCs/>
          <w:color w:val="auto"/>
        </w:rPr>
        <w:t>Sensors</w:t>
      </w:r>
      <w:r w:rsidRPr="00FA3FE5">
        <w:rPr>
          <w:color w:val="auto"/>
        </w:rPr>
        <w:t xml:space="preserve"> </w:t>
      </w:r>
      <w:r w:rsidRPr="00FA3FE5">
        <w:rPr>
          <w:b/>
          <w:bCs/>
          <w:color w:val="auto"/>
        </w:rPr>
        <w:t>2018</w:t>
      </w:r>
      <w:r w:rsidRPr="00FA3FE5">
        <w:rPr>
          <w:color w:val="auto"/>
        </w:rPr>
        <w:t xml:space="preserve">, </w:t>
      </w:r>
      <w:r w:rsidRPr="00FA3FE5">
        <w:rPr>
          <w:i/>
          <w:iCs/>
          <w:color w:val="auto"/>
        </w:rPr>
        <w:t>18</w:t>
      </w:r>
      <w:r w:rsidRPr="00FA3FE5">
        <w:rPr>
          <w:color w:val="auto"/>
        </w:rPr>
        <w:t>, 2261, doi:10.3390/s18072261.</w:t>
      </w:r>
    </w:p>
    <w:p w14:paraId="11EF9F5C" w14:textId="77777777" w:rsidR="00FA3FE5" w:rsidRPr="00FA3FE5" w:rsidRDefault="00FA3FE5" w:rsidP="00FA3FE5">
      <w:pPr>
        <w:pStyle w:val="Bibliography"/>
        <w:rPr>
          <w:color w:val="auto"/>
        </w:rPr>
      </w:pPr>
      <w:r w:rsidRPr="00FA3FE5">
        <w:rPr>
          <w:color w:val="auto"/>
        </w:rPr>
        <w:t xml:space="preserve">43. </w:t>
      </w:r>
      <w:r w:rsidRPr="00FA3FE5">
        <w:rPr>
          <w:color w:val="auto"/>
        </w:rPr>
        <w:tab/>
        <w:t xml:space="preserve">Ren, X.; Yu, B.; Lu, Y.; Chen, Y.; Pu, P. </w:t>
      </w:r>
      <w:proofErr w:type="spellStart"/>
      <w:r w:rsidRPr="00FA3FE5">
        <w:rPr>
          <w:color w:val="auto"/>
        </w:rPr>
        <w:t>HealthSit</w:t>
      </w:r>
      <w:proofErr w:type="spellEnd"/>
      <w:r w:rsidRPr="00FA3FE5">
        <w:rPr>
          <w:color w:val="auto"/>
        </w:rPr>
        <w:t xml:space="preserve">: Designing Posture-Based Interaction to Promote Exercise during Fitness Breaks. </w:t>
      </w:r>
      <w:r w:rsidRPr="00FA3FE5">
        <w:rPr>
          <w:i/>
          <w:iCs/>
          <w:color w:val="auto"/>
        </w:rPr>
        <w:t>International Journal of Human–Computer Interaction</w:t>
      </w:r>
      <w:r w:rsidRPr="00FA3FE5">
        <w:rPr>
          <w:color w:val="auto"/>
        </w:rPr>
        <w:t xml:space="preserve"> </w:t>
      </w:r>
      <w:r w:rsidRPr="00FA3FE5">
        <w:rPr>
          <w:b/>
          <w:bCs/>
          <w:color w:val="auto"/>
        </w:rPr>
        <w:t>2019</w:t>
      </w:r>
      <w:r w:rsidRPr="00FA3FE5">
        <w:rPr>
          <w:color w:val="auto"/>
        </w:rPr>
        <w:t xml:space="preserve">, </w:t>
      </w:r>
      <w:r w:rsidRPr="00FA3FE5">
        <w:rPr>
          <w:i/>
          <w:iCs/>
          <w:color w:val="auto"/>
        </w:rPr>
        <w:t>35</w:t>
      </w:r>
      <w:r w:rsidRPr="00FA3FE5">
        <w:rPr>
          <w:color w:val="auto"/>
        </w:rPr>
        <w:t>, 870–885, doi:10.1080/10447318.2018.1506641.</w:t>
      </w:r>
    </w:p>
    <w:p w14:paraId="30C14525" w14:textId="77777777" w:rsidR="00FA3FE5" w:rsidRPr="00FA3FE5" w:rsidRDefault="00FA3FE5" w:rsidP="00FA3FE5">
      <w:pPr>
        <w:pStyle w:val="Bibliography"/>
        <w:rPr>
          <w:color w:val="auto"/>
        </w:rPr>
      </w:pPr>
      <w:r w:rsidRPr="00FA3FE5">
        <w:rPr>
          <w:color w:val="auto"/>
        </w:rPr>
        <w:t xml:space="preserve">44. </w:t>
      </w:r>
      <w:r w:rsidRPr="00FA3FE5">
        <w:rPr>
          <w:color w:val="auto"/>
        </w:rPr>
        <w:tab/>
      </w:r>
      <w:proofErr w:type="spellStart"/>
      <w:r w:rsidRPr="00FA3FE5">
        <w:rPr>
          <w:color w:val="auto"/>
        </w:rPr>
        <w:t>Tekscan</w:t>
      </w:r>
      <w:proofErr w:type="spellEnd"/>
      <w:r w:rsidRPr="00FA3FE5">
        <w:rPr>
          <w:color w:val="auto"/>
        </w:rPr>
        <w:t xml:space="preserve"> </w:t>
      </w:r>
      <w:proofErr w:type="spellStart"/>
      <w:r w:rsidRPr="00FA3FE5">
        <w:rPr>
          <w:color w:val="auto"/>
        </w:rPr>
        <w:t>Tekscan</w:t>
      </w:r>
      <w:proofErr w:type="spellEnd"/>
      <w:r w:rsidRPr="00FA3FE5">
        <w:rPr>
          <w:color w:val="auto"/>
        </w:rPr>
        <w:t xml:space="preserve"> Available online: https://www.tekscan.com (accessed on 8 October 2024).</w:t>
      </w:r>
    </w:p>
    <w:p w14:paraId="0186632E" w14:textId="77777777" w:rsidR="00FA3FE5" w:rsidRPr="00FA3FE5" w:rsidRDefault="00FA3FE5" w:rsidP="00FA3FE5">
      <w:pPr>
        <w:pStyle w:val="Bibliography"/>
        <w:rPr>
          <w:color w:val="auto"/>
        </w:rPr>
      </w:pPr>
      <w:r w:rsidRPr="00FA3FE5">
        <w:rPr>
          <w:color w:val="auto"/>
        </w:rPr>
        <w:t xml:space="preserve">45. </w:t>
      </w:r>
      <w:r w:rsidRPr="00FA3FE5">
        <w:rPr>
          <w:color w:val="auto"/>
        </w:rPr>
        <w:tab/>
      </w:r>
      <w:proofErr w:type="spellStart"/>
      <w:r w:rsidRPr="00FA3FE5">
        <w:rPr>
          <w:color w:val="auto"/>
        </w:rPr>
        <w:t>Tekscan</w:t>
      </w:r>
      <w:proofErr w:type="spellEnd"/>
      <w:r w:rsidRPr="00FA3FE5">
        <w:rPr>
          <w:color w:val="auto"/>
        </w:rPr>
        <w:t xml:space="preserve"> Body Pressure Measurement System (BPMS) - Research Available online: https://www.tekscan.com/products-solutions/systems/body-pressure-measurement-system-bpms-research.</w:t>
      </w:r>
    </w:p>
    <w:p w14:paraId="1B977ACF" w14:textId="77777777" w:rsidR="00FA3FE5" w:rsidRPr="00FA3FE5" w:rsidRDefault="00FA3FE5" w:rsidP="00FA3FE5">
      <w:pPr>
        <w:pStyle w:val="Bibliography"/>
        <w:rPr>
          <w:color w:val="auto"/>
        </w:rPr>
      </w:pPr>
      <w:r w:rsidRPr="00FA3FE5">
        <w:rPr>
          <w:color w:val="auto"/>
        </w:rPr>
        <w:t xml:space="preserve">46. </w:t>
      </w:r>
      <w:r w:rsidRPr="00FA3FE5">
        <w:rPr>
          <w:color w:val="auto"/>
        </w:rPr>
        <w:tab/>
      </w:r>
      <w:proofErr w:type="spellStart"/>
      <w:r w:rsidRPr="00FA3FE5">
        <w:rPr>
          <w:color w:val="auto"/>
        </w:rPr>
        <w:t>Rokach</w:t>
      </w:r>
      <w:proofErr w:type="spellEnd"/>
      <w:r w:rsidRPr="00FA3FE5">
        <w:rPr>
          <w:color w:val="auto"/>
        </w:rPr>
        <w:t xml:space="preserve">, L.; Maimon, O. Decision Trees. In </w:t>
      </w:r>
      <w:r w:rsidRPr="00FA3FE5">
        <w:rPr>
          <w:i/>
          <w:iCs/>
          <w:color w:val="auto"/>
        </w:rPr>
        <w:t>Data Mining and Knowledge Discovery Handbook</w:t>
      </w:r>
      <w:r w:rsidRPr="00FA3FE5">
        <w:rPr>
          <w:color w:val="auto"/>
        </w:rPr>
        <w:t xml:space="preserve">; Maimon, O., </w:t>
      </w:r>
      <w:proofErr w:type="spellStart"/>
      <w:r w:rsidRPr="00FA3FE5">
        <w:rPr>
          <w:color w:val="auto"/>
        </w:rPr>
        <w:t>Rokach</w:t>
      </w:r>
      <w:proofErr w:type="spellEnd"/>
      <w:r w:rsidRPr="00FA3FE5">
        <w:rPr>
          <w:color w:val="auto"/>
        </w:rPr>
        <w:t>, L., Eds.; Springer-Verlag: New York, 2005; pp. 165–192 ISBN 978-0-387-24435-8.</w:t>
      </w:r>
    </w:p>
    <w:p w14:paraId="1D4F194A" w14:textId="77777777" w:rsidR="00FA3FE5" w:rsidRPr="00FA3FE5" w:rsidRDefault="00FA3FE5" w:rsidP="00FA3FE5">
      <w:pPr>
        <w:pStyle w:val="Bibliography"/>
        <w:rPr>
          <w:color w:val="auto"/>
        </w:rPr>
      </w:pPr>
      <w:r w:rsidRPr="00FA3FE5">
        <w:rPr>
          <w:color w:val="auto"/>
        </w:rPr>
        <w:t xml:space="preserve">47. </w:t>
      </w:r>
      <w:r w:rsidRPr="00FA3FE5">
        <w:rPr>
          <w:color w:val="auto"/>
        </w:rPr>
        <w:tab/>
        <w:t xml:space="preserve">Cutler, A.; Cutler, D.R.; Stevens, J.R. Random Forests. In </w:t>
      </w:r>
      <w:r w:rsidRPr="00FA3FE5">
        <w:rPr>
          <w:i/>
          <w:iCs/>
          <w:color w:val="auto"/>
        </w:rPr>
        <w:t>Ensemble Machine Learning</w:t>
      </w:r>
      <w:r w:rsidRPr="00FA3FE5">
        <w:rPr>
          <w:color w:val="auto"/>
        </w:rPr>
        <w:t>; Zhang, C., Ma, Y., Eds.; Springer New York: New York, NY, 2012; pp. 157–175 ISBN 978-1-4419-9325-0.</w:t>
      </w:r>
    </w:p>
    <w:p w14:paraId="7E89F2CD" w14:textId="77777777" w:rsidR="00FA3FE5" w:rsidRPr="00FA3FE5" w:rsidRDefault="00FA3FE5" w:rsidP="00FA3FE5">
      <w:pPr>
        <w:pStyle w:val="Bibliography"/>
        <w:rPr>
          <w:color w:val="auto"/>
        </w:rPr>
      </w:pPr>
      <w:r w:rsidRPr="00FA3FE5">
        <w:rPr>
          <w:color w:val="auto"/>
        </w:rPr>
        <w:t xml:space="preserve">48. </w:t>
      </w:r>
      <w:r w:rsidRPr="00FA3FE5">
        <w:rPr>
          <w:color w:val="auto"/>
        </w:rPr>
        <w:tab/>
        <w:t>IBM What Is Random Forest? Available online: https://www.ibm.com/topics/random-forest#:~:text=Random%20forest%20is%20a%20commonly,both%20classification%20and%20regression%20problems.</w:t>
      </w:r>
    </w:p>
    <w:p w14:paraId="0D348C89" w14:textId="77777777" w:rsidR="00FA3FE5" w:rsidRPr="00FA3FE5" w:rsidRDefault="00FA3FE5" w:rsidP="00FA3FE5">
      <w:pPr>
        <w:pStyle w:val="Bibliography"/>
        <w:rPr>
          <w:color w:val="auto"/>
        </w:rPr>
      </w:pPr>
      <w:r w:rsidRPr="00FA3FE5">
        <w:rPr>
          <w:color w:val="auto"/>
        </w:rPr>
        <w:t xml:space="preserve">49. </w:t>
      </w:r>
      <w:r w:rsidRPr="00FA3FE5">
        <w:rPr>
          <w:color w:val="auto"/>
        </w:rPr>
        <w:tab/>
        <w:t xml:space="preserve">Awad, M.; Khanna, R. Support Vector Machines for Classification. In </w:t>
      </w:r>
      <w:r w:rsidRPr="00FA3FE5">
        <w:rPr>
          <w:i/>
          <w:iCs/>
          <w:color w:val="auto"/>
        </w:rPr>
        <w:t>Efficient Learning Machines</w:t>
      </w:r>
      <w:r w:rsidRPr="00FA3FE5">
        <w:rPr>
          <w:color w:val="auto"/>
        </w:rPr>
        <w:t xml:space="preserve">; </w:t>
      </w:r>
      <w:proofErr w:type="spellStart"/>
      <w:r w:rsidRPr="00FA3FE5">
        <w:rPr>
          <w:color w:val="auto"/>
        </w:rPr>
        <w:t>Apress</w:t>
      </w:r>
      <w:proofErr w:type="spellEnd"/>
      <w:r w:rsidRPr="00FA3FE5">
        <w:rPr>
          <w:color w:val="auto"/>
        </w:rPr>
        <w:t>: Berkeley, CA, 2015; pp. 39–66 ISBN 978-1-4302-5989-3.</w:t>
      </w:r>
    </w:p>
    <w:p w14:paraId="34002EC6" w14:textId="77777777" w:rsidR="00FA3FE5" w:rsidRPr="00FA3FE5" w:rsidRDefault="00FA3FE5" w:rsidP="00FA3FE5">
      <w:pPr>
        <w:pStyle w:val="Bibliography"/>
        <w:rPr>
          <w:color w:val="auto"/>
        </w:rPr>
      </w:pPr>
      <w:r w:rsidRPr="00FA3FE5">
        <w:rPr>
          <w:color w:val="auto"/>
        </w:rPr>
        <w:t xml:space="preserve">50. </w:t>
      </w:r>
      <w:r w:rsidRPr="00FA3FE5">
        <w:rPr>
          <w:color w:val="auto"/>
        </w:rPr>
        <w:tab/>
        <w:t xml:space="preserve">Cunningham, P.; Delany, S.J. K-Nearest </w:t>
      </w:r>
      <w:proofErr w:type="spellStart"/>
      <w:r w:rsidRPr="00FA3FE5">
        <w:rPr>
          <w:color w:val="auto"/>
        </w:rPr>
        <w:t>Neighbour</w:t>
      </w:r>
      <w:proofErr w:type="spellEnd"/>
      <w:r w:rsidRPr="00FA3FE5">
        <w:rPr>
          <w:color w:val="auto"/>
        </w:rPr>
        <w:t xml:space="preserve"> Classifiers - A Tutorial. </w:t>
      </w:r>
      <w:r w:rsidRPr="00FA3FE5">
        <w:rPr>
          <w:i/>
          <w:iCs/>
          <w:color w:val="auto"/>
        </w:rPr>
        <w:t xml:space="preserve">ACM </w:t>
      </w:r>
      <w:proofErr w:type="spellStart"/>
      <w:r w:rsidRPr="00FA3FE5">
        <w:rPr>
          <w:i/>
          <w:iCs/>
          <w:color w:val="auto"/>
        </w:rPr>
        <w:t>Comput</w:t>
      </w:r>
      <w:proofErr w:type="spellEnd"/>
      <w:r w:rsidRPr="00FA3FE5">
        <w:rPr>
          <w:i/>
          <w:iCs/>
          <w:color w:val="auto"/>
        </w:rPr>
        <w:t xml:space="preserve">. </w:t>
      </w:r>
      <w:proofErr w:type="spellStart"/>
      <w:r w:rsidRPr="00FA3FE5">
        <w:rPr>
          <w:i/>
          <w:iCs/>
          <w:color w:val="auto"/>
        </w:rPr>
        <w:t>Surv</w:t>
      </w:r>
      <w:proofErr w:type="spellEnd"/>
      <w:r w:rsidRPr="00FA3FE5">
        <w:rPr>
          <w:i/>
          <w:iCs/>
          <w:color w:val="auto"/>
        </w:rPr>
        <w:t>.</w:t>
      </w:r>
      <w:r w:rsidRPr="00FA3FE5">
        <w:rPr>
          <w:color w:val="auto"/>
        </w:rPr>
        <w:t xml:space="preserve"> </w:t>
      </w:r>
      <w:r w:rsidRPr="00FA3FE5">
        <w:rPr>
          <w:b/>
          <w:bCs/>
          <w:color w:val="auto"/>
        </w:rPr>
        <w:t>2022</w:t>
      </w:r>
      <w:r w:rsidRPr="00FA3FE5">
        <w:rPr>
          <w:color w:val="auto"/>
        </w:rPr>
        <w:t xml:space="preserve">, </w:t>
      </w:r>
      <w:r w:rsidRPr="00FA3FE5">
        <w:rPr>
          <w:i/>
          <w:iCs/>
          <w:color w:val="auto"/>
        </w:rPr>
        <w:t>54</w:t>
      </w:r>
      <w:r w:rsidRPr="00FA3FE5">
        <w:rPr>
          <w:color w:val="auto"/>
        </w:rPr>
        <w:t>, 1–25, doi:10.1145/3459665.</w:t>
      </w:r>
    </w:p>
    <w:p w14:paraId="060F34F4" w14:textId="77777777" w:rsidR="00FA3FE5" w:rsidRPr="00FA3FE5" w:rsidRDefault="00FA3FE5" w:rsidP="00FA3FE5">
      <w:pPr>
        <w:pStyle w:val="Bibliography"/>
        <w:rPr>
          <w:color w:val="auto"/>
        </w:rPr>
      </w:pPr>
      <w:r w:rsidRPr="00FA3FE5">
        <w:rPr>
          <w:color w:val="auto"/>
        </w:rPr>
        <w:t xml:space="preserve">51. </w:t>
      </w:r>
      <w:r w:rsidRPr="00FA3FE5">
        <w:rPr>
          <w:color w:val="auto"/>
        </w:rPr>
        <w:tab/>
        <w:t xml:space="preserve">Ghosh, A.; </w:t>
      </w:r>
      <w:proofErr w:type="spellStart"/>
      <w:r w:rsidRPr="00FA3FE5">
        <w:rPr>
          <w:color w:val="auto"/>
        </w:rPr>
        <w:t>Sufian</w:t>
      </w:r>
      <w:proofErr w:type="spellEnd"/>
      <w:r w:rsidRPr="00FA3FE5">
        <w:rPr>
          <w:color w:val="auto"/>
        </w:rPr>
        <w:t xml:space="preserve">, A.; Sultana, F.; Chakrabarti, A.; De, D. Fundamental Concepts of Convolutional Neural Network. In </w:t>
      </w:r>
      <w:r w:rsidRPr="00FA3FE5">
        <w:rPr>
          <w:i/>
          <w:iCs/>
          <w:color w:val="auto"/>
        </w:rPr>
        <w:t>Recent Trends and Advances in Artificial Intelligence and Internet of Things</w:t>
      </w:r>
      <w:r w:rsidRPr="00FA3FE5">
        <w:rPr>
          <w:color w:val="auto"/>
        </w:rPr>
        <w:t>; Balas, V.E., Kumar, R., Srivastava, R., Eds.; Intelligent Systems Reference Library; Springer International Publishing: Cham, 2020; Vol. 172, pp. 519–567 ISBN 978-3-030-32643-2.</w:t>
      </w:r>
    </w:p>
    <w:p w14:paraId="106F3203" w14:textId="77777777" w:rsidR="00FA3FE5" w:rsidRPr="00FA3FE5" w:rsidRDefault="00FA3FE5" w:rsidP="00FA3FE5">
      <w:pPr>
        <w:pStyle w:val="Bibliography"/>
        <w:rPr>
          <w:color w:val="auto"/>
        </w:rPr>
      </w:pPr>
      <w:r w:rsidRPr="00FA3FE5">
        <w:rPr>
          <w:color w:val="auto"/>
        </w:rPr>
        <w:lastRenderedPageBreak/>
        <w:t xml:space="preserve">52. </w:t>
      </w:r>
      <w:r w:rsidRPr="00FA3FE5">
        <w:rPr>
          <w:color w:val="auto"/>
        </w:rPr>
        <w:tab/>
      </w:r>
      <w:proofErr w:type="spellStart"/>
      <w:r w:rsidRPr="00FA3FE5">
        <w:rPr>
          <w:color w:val="auto"/>
        </w:rPr>
        <w:t>Vandeginste</w:t>
      </w:r>
      <w:proofErr w:type="spellEnd"/>
      <w:r w:rsidRPr="00FA3FE5">
        <w:rPr>
          <w:color w:val="auto"/>
        </w:rPr>
        <w:t xml:space="preserve">, B.G.M.; </w:t>
      </w:r>
      <w:proofErr w:type="spellStart"/>
      <w:r w:rsidRPr="00FA3FE5">
        <w:rPr>
          <w:color w:val="auto"/>
        </w:rPr>
        <w:t>Massart</w:t>
      </w:r>
      <w:proofErr w:type="spellEnd"/>
      <w:r w:rsidRPr="00FA3FE5">
        <w:rPr>
          <w:color w:val="auto"/>
        </w:rPr>
        <w:t xml:space="preserve">, D.L.; </w:t>
      </w:r>
      <w:proofErr w:type="spellStart"/>
      <w:r w:rsidRPr="00FA3FE5">
        <w:rPr>
          <w:color w:val="auto"/>
        </w:rPr>
        <w:t>Buydens</w:t>
      </w:r>
      <w:proofErr w:type="spellEnd"/>
      <w:r w:rsidRPr="00FA3FE5">
        <w:rPr>
          <w:color w:val="auto"/>
        </w:rPr>
        <w:t xml:space="preserve">, L.M.C.; De Jong, S.; Lewi, P.J.; </w:t>
      </w:r>
      <w:proofErr w:type="spellStart"/>
      <w:r w:rsidRPr="00FA3FE5">
        <w:rPr>
          <w:color w:val="auto"/>
        </w:rPr>
        <w:t>Smeyers</w:t>
      </w:r>
      <w:proofErr w:type="spellEnd"/>
      <w:r w:rsidRPr="00FA3FE5">
        <w:rPr>
          <w:color w:val="auto"/>
        </w:rPr>
        <w:t xml:space="preserve">-Verbeke, J. Relations between Measurement Tables. In </w:t>
      </w:r>
      <w:r w:rsidRPr="00FA3FE5">
        <w:rPr>
          <w:i/>
          <w:iCs/>
          <w:color w:val="auto"/>
        </w:rPr>
        <w:t>Data Handling in Science and Technology</w:t>
      </w:r>
      <w:r w:rsidRPr="00FA3FE5">
        <w:rPr>
          <w:color w:val="auto"/>
        </w:rPr>
        <w:t>; Elsevier, 1998; Vol. 20, pp. 307–347 ISBN 978-0-444-82853-8.</w:t>
      </w:r>
    </w:p>
    <w:p w14:paraId="14DE4781" w14:textId="77777777" w:rsidR="00FA3FE5" w:rsidRPr="00FA3FE5" w:rsidRDefault="00FA3FE5" w:rsidP="00FA3FE5">
      <w:pPr>
        <w:pStyle w:val="Bibliography"/>
        <w:rPr>
          <w:color w:val="auto"/>
        </w:rPr>
      </w:pPr>
      <w:r w:rsidRPr="00FA3FE5">
        <w:rPr>
          <w:color w:val="auto"/>
        </w:rPr>
        <w:t xml:space="preserve">53. </w:t>
      </w:r>
      <w:r w:rsidRPr="00FA3FE5">
        <w:rPr>
          <w:color w:val="auto"/>
        </w:rPr>
        <w:tab/>
        <w:t xml:space="preserve">Masani, K.; Vette, A.H.; Abe, M.O.; Nakazawa, K. Center of Pressure Velocity Reflects Body Acceleration Rather than Body Velocity during Quiet Standing. </w:t>
      </w:r>
      <w:r w:rsidRPr="00FA3FE5">
        <w:rPr>
          <w:i/>
          <w:iCs/>
          <w:color w:val="auto"/>
        </w:rPr>
        <w:t>Gait &amp; Posture</w:t>
      </w:r>
      <w:r w:rsidRPr="00FA3FE5">
        <w:rPr>
          <w:color w:val="auto"/>
        </w:rPr>
        <w:t xml:space="preserve"> </w:t>
      </w:r>
      <w:r w:rsidRPr="00FA3FE5">
        <w:rPr>
          <w:b/>
          <w:bCs/>
          <w:color w:val="auto"/>
        </w:rPr>
        <w:t>2014</w:t>
      </w:r>
      <w:r w:rsidRPr="00FA3FE5">
        <w:rPr>
          <w:color w:val="auto"/>
        </w:rPr>
        <w:t xml:space="preserve">, </w:t>
      </w:r>
      <w:r w:rsidRPr="00FA3FE5">
        <w:rPr>
          <w:i/>
          <w:iCs/>
          <w:color w:val="auto"/>
        </w:rPr>
        <w:t>39</w:t>
      </w:r>
      <w:r w:rsidRPr="00FA3FE5">
        <w:rPr>
          <w:color w:val="auto"/>
        </w:rPr>
        <w:t xml:space="preserve">, 946–952, </w:t>
      </w:r>
      <w:proofErr w:type="gramStart"/>
      <w:r w:rsidRPr="00FA3FE5">
        <w:rPr>
          <w:color w:val="auto"/>
        </w:rPr>
        <w:t>doi:10.1016/j.gaitpost</w:t>
      </w:r>
      <w:proofErr w:type="gramEnd"/>
      <w:r w:rsidRPr="00FA3FE5">
        <w:rPr>
          <w:color w:val="auto"/>
        </w:rPr>
        <w:t>.2013.12.008.</w:t>
      </w:r>
    </w:p>
    <w:p w14:paraId="69D67379" w14:textId="43FA0EF9"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8"/>
      <w:headerReference w:type="default" r:id="rId29"/>
      <w:foot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4-12-08T23:56:00Z" w:initials="DO">
    <w:p w14:paraId="6AB5393D" w14:textId="77777777" w:rsidR="00697C95" w:rsidRDefault="00697C95" w:rsidP="00697C95">
      <w:pPr>
        <w:jc w:val="left"/>
      </w:pPr>
      <w:r>
        <w:rPr>
          <w:rStyle w:val="CommentReference"/>
        </w:rPr>
        <w:annotationRef/>
      </w:r>
      <w:r>
        <w:t>TODO</w:t>
      </w:r>
    </w:p>
  </w:comment>
  <w:comment w:id="1" w:author="Odesola D F (FCES)" w:date="2024-11-03T19:44:00Z" w:initials="DO">
    <w:p w14:paraId="63237072" w14:textId="13850B30" w:rsidR="002702BE" w:rsidRDefault="002702BE" w:rsidP="002702BE">
      <w:pPr>
        <w:jc w:val="left"/>
      </w:pPr>
      <w:r>
        <w:rPr>
          <w:rStyle w:val="CommentReference"/>
        </w:rPr>
        <w:annotationRef/>
      </w:r>
      <w:r>
        <w:t>Compress Related Works</w:t>
      </w:r>
    </w:p>
  </w:comment>
  <w:comment w:id="2" w:author="Odesola D F (FCES)" w:date="2024-12-05T04:56:00Z" w:initials="DO">
    <w:p w14:paraId="71D56AFC" w14:textId="77777777" w:rsidR="001A4DEB" w:rsidRDefault="001A4DEB" w:rsidP="001A4DEB">
      <w:pPr>
        <w:jc w:val="left"/>
      </w:pPr>
      <w:r>
        <w:rPr>
          <w:rStyle w:val="CommentReference"/>
        </w:rPr>
        <w:annotationRef/>
      </w:r>
      <w:r>
        <w:t>Add Summary of related works</w:t>
      </w:r>
    </w:p>
    <w:p w14:paraId="1155ED0D" w14:textId="77777777" w:rsidR="001A4DEB" w:rsidRDefault="001A4DEB" w:rsidP="001A4DEB">
      <w:pPr>
        <w:jc w:val="left"/>
      </w:pPr>
    </w:p>
  </w:comment>
  <w:comment w:id="3" w:author="Odesola D F (FCES)" w:date="2024-12-05T04:57:00Z" w:initials="DO">
    <w:p w14:paraId="6B3C8E8C" w14:textId="77777777" w:rsidR="001A4DEB" w:rsidRDefault="001A4DEB" w:rsidP="001A4DEB">
      <w:pPr>
        <w:jc w:val="left"/>
      </w:pPr>
      <w:r>
        <w:rPr>
          <w:rStyle w:val="CommentReference"/>
        </w:rPr>
        <w:annotationRef/>
      </w:r>
      <w:r>
        <w:t>Add section for ML Models</w:t>
      </w:r>
    </w:p>
  </w:comment>
  <w:comment w:id="4" w:author="Odesola D F (FCES)" w:date="2024-11-28T03:27:00Z" w:initials="DO">
    <w:p w14:paraId="5EBAE6E2" w14:textId="1F092069" w:rsidR="00B33010" w:rsidRDefault="00B33010" w:rsidP="00B33010">
      <w:pPr>
        <w:jc w:val="left"/>
      </w:pPr>
      <w:r>
        <w:rPr>
          <w:rStyle w:val="CommentReference"/>
        </w:rPr>
        <w:annotationRef/>
      </w:r>
      <w:r>
        <w:t>Update image</w:t>
      </w:r>
    </w:p>
  </w:comment>
  <w:comment w:id="7" w:author="Odesola D F (FCES)" w:date="2024-12-10T13:19:00Z" w:initials="DO">
    <w:p w14:paraId="046C28DF" w14:textId="77777777" w:rsidR="005C09B2" w:rsidRDefault="005C09B2" w:rsidP="005C09B2">
      <w:pPr>
        <w:jc w:val="left"/>
      </w:pPr>
      <w:r>
        <w:rPr>
          <w:rStyle w:val="CommentReference"/>
        </w:rPr>
        <w:annotationRef/>
      </w:r>
      <w:r>
        <w:t>Should we talk about the entire app here?</w:t>
      </w:r>
    </w:p>
  </w:comment>
  <w:comment w:id="8" w:author="Odesola D F (FCES)" w:date="2024-11-03T21:08:00Z" w:initials="DO">
    <w:p w14:paraId="0F0E1438" w14:textId="2D946C55" w:rsidR="006F42ED" w:rsidRDefault="006F42ED" w:rsidP="006F42ED">
      <w:pPr>
        <w:jc w:val="left"/>
      </w:pPr>
      <w:r>
        <w:rPr>
          <w:rStyle w:val="CommentReference"/>
        </w:rPr>
        <w:annotationRef/>
      </w:r>
      <w:r>
        <w:t>We need to explain the why we have only 1 participant for this experiment.</w:t>
      </w:r>
    </w:p>
  </w:comment>
  <w:comment w:id="9"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10"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11"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12" w:author="Odesola D F (FCES)" w:date="2024-11-06T21:41:00Z" w:initials="DO">
    <w:p w14:paraId="6237BD9F" w14:textId="7BBABD4B" w:rsidR="00242AF1" w:rsidRDefault="00242AF1" w:rsidP="00242AF1">
      <w:pPr>
        <w:jc w:val="left"/>
      </w:pPr>
      <w:r>
        <w:rPr>
          <w:rStyle w:val="CommentReference"/>
        </w:rPr>
        <w:annotationRef/>
      </w:r>
      <w:r>
        <w:t>Need to discuss this in a greater detail</w:t>
      </w:r>
    </w:p>
  </w:comment>
  <w:comment w:id="13"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14"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15" w:author="Odesola D F (FCES)" w:date="2024-12-08T21:30:00Z" w:initials="DO">
    <w:p w14:paraId="00AEF8A7" w14:textId="77777777" w:rsidR="0018157F" w:rsidRDefault="0018157F" w:rsidP="0018157F">
      <w:pPr>
        <w:jc w:val="left"/>
      </w:pPr>
      <w:r>
        <w:rPr>
          <w:rStyle w:val="CommentReference"/>
        </w:rPr>
        <w:annotationRef/>
      </w:r>
      <w:r>
        <w:t>Might be worth adding the accuracy on a per-posture level</w:t>
      </w:r>
    </w:p>
  </w:comment>
  <w:comment w:id="16" w:author="Odesola D F (FCES)" w:date="2024-12-18T23:52:00Z" w:initials="DO">
    <w:p w14:paraId="10A124C4" w14:textId="77777777" w:rsidR="00B645A6" w:rsidRDefault="00B645A6" w:rsidP="00B645A6">
      <w:pPr>
        <w:jc w:val="left"/>
      </w:pPr>
      <w:r>
        <w:rPr>
          <w:rStyle w:val="CommentReference"/>
        </w:rPr>
        <w:annotationRef/>
      </w:r>
      <w:r>
        <w:t>Add Learning Curve Images</w:t>
      </w:r>
    </w:p>
  </w:comment>
  <w:comment w:id="17" w:author="Odesola D F (FCES)" w:date="2024-12-08T23:42:00Z" w:initials="DO">
    <w:p w14:paraId="0D69B618" w14:textId="5157EBEF" w:rsidR="00F3076A" w:rsidRDefault="00F3076A" w:rsidP="00F3076A">
      <w:pPr>
        <w:jc w:val="left"/>
      </w:pPr>
      <w:r>
        <w:rPr>
          <w:rStyle w:val="CommentReference"/>
        </w:rPr>
        <w:annotationRef/>
      </w:r>
      <w:r>
        <w:t>Need to discuss deeper about LLM</w:t>
      </w:r>
    </w:p>
  </w:comment>
  <w:comment w:id="19" w:author="Odesola D F (FCES)" w:date="2024-12-08T23:53:00Z" w:initials="DO">
    <w:p w14:paraId="3E63DAE6" w14:textId="77777777" w:rsidR="00EC53AC" w:rsidRDefault="00EC53AC" w:rsidP="00EC53AC">
      <w:pPr>
        <w:jc w:val="left"/>
      </w:pPr>
      <w:r>
        <w:rPr>
          <w:rStyle w:val="CommentReference"/>
        </w:rPr>
        <w:annotationRef/>
      </w:r>
      <w:r>
        <w:t>Explain in great detail on how the postural scores derived</w:t>
      </w:r>
    </w:p>
  </w:comment>
  <w:comment w:id="18" w:author="Odesola D F (FCES)" w:date="2024-12-08T23:55:00Z" w:initials="DO">
    <w:p w14:paraId="6D8D00E0" w14:textId="77777777" w:rsidR="00EC53AC" w:rsidRDefault="00EC53AC" w:rsidP="00EC53AC">
      <w:pPr>
        <w:jc w:val="left"/>
      </w:pPr>
      <w:r>
        <w:rPr>
          <w:rStyle w:val="CommentReference"/>
        </w:rPr>
        <w:annotationRef/>
      </w:r>
      <w:r>
        <w:t>TODO: Explain in greater detail how the posture score is derived</w:t>
      </w:r>
    </w:p>
  </w:comment>
  <w:comment w:id="20" w:author="Odesola D F (FCES)" w:date="2024-12-10T23:31:00Z" w:initials="DO">
    <w:p w14:paraId="32C3205E" w14:textId="77777777" w:rsidR="0085134F" w:rsidRDefault="0085134F" w:rsidP="0085134F">
      <w:pPr>
        <w:jc w:val="left"/>
      </w:pPr>
      <w:r>
        <w:rPr>
          <w:rStyle w:val="CommentReference"/>
        </w:rPr>
        <w:annotationRef/>
      </w:r>
      <w:r>
        <w:t>Do we still need this?</w:t>
      </w:r>
    </w:p>
  </w:comment>
  <w:comment w:id="21" w:author="Odesola D F (FCES)" w:date="2024-12-08T23:55:00Z" w:initials="DO">
    <w:p w14:paraId="211F648E" w14:textId="0C8E1FA2" w:rsidR="00EC53AC" w:rsidRDefault="00EC53AC" w:rsidP="00EC53AC">
      <w:pPr>
        <w:jc w:val="left"/>
      </w:pPr>
      <w:r>
        <w:rPr>
          <w:rStyle w:val="CommentReference"/>
        </w:rPr>
        <w:annotationRef/>
      </w:r>
      <w:r>
        <w:t>Work in progress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AB5393D" w15:done="0"/>
  <w15:commentEx w15:paraId="63237072" w15:done="0"/>
  <w15:commentEx w15:paraId="1155ED0D" w15:paraIdParent="63237072" w15:done="0"/>
  <w15:commentEx w15:paraId="6B3C8E8C" w15:paraIdParent="63237072" w15:done="0"/>
  <w15:commentEx w15:paraId="5EBAE6E2" w15:done="1"/>
  <w15:commentEx w15:paraId="046C28DF" w15:done="0"/>
  <w15:commentEx w15:paraId="0F0E1438" w15:done="1"/>
  <w15:commentEx w15:paraId="11D540D1" w15:done="0"/>
  <w15:commentEx w15:paraId="24BDFDB2" w15:done="1"/>
  <w15:commentEx w15:paraId="72184F1E" w15:done="0"/>
  <w15:commentEx w15:paraId="6237BD9F" w15:done="1"/>
  <w15:commentEx w15:paraId="5E38C360" w15:paraIdParent="6237BD9F" w15:done="1"/>
  <w15:commentEx w15:paraId="47C8D30C" w15:paraIdParent="6237BD9F" w15:done="1"/>
  <w15:commentEx w15:paraId="00AEF8A7" w15:done="0"/>
  <w15:commentEx w15:paraId="10A124C4" w15:done="0"/>
  <w15:commentEx w15:paraId="0D69B618" w15:done="0"/>
  <w15:commentEx w15:paraId="3E63DAE6" w15:done="1"/>
  <w15:commentEx w15:paraId="6D8D00E0" w15:done="0"/>
  <w15:commentEx w15:paraId="32C3205E" w15:done="0"/>
  <w15:commentEx w15:paraId="211F64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B7D6AEE" w16cex:dateUtc="2024-12-08T23:56:00Z"/>
  <w16cex:commentExtensible w16cex:durableId="516166E0" w16cex:dateUtc="2024-11-03T19:44:00Z"/>
  <w16cex:commentExtensible w16cex:durableId="38F88A7C" w16cex:dateUtc="2024-12-05T04:56:00Z"/>
  <w16cex:commentExtensible w16cex:durableId="38FC0FF7" w16cex:dateUtc="2024-12-05T04:57:00Z"/>
  <w16cex:commentExtensible w16cex:durableId="6C5AA9EA" w16cex:dateUtc="2024-11-28T03:27:00Z"/>
  <w16cex:commentExtensible w16cex:durableId="2E2EC3E6" w16cex:dateUtc="2024-12-10T13:19:00Z"/>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3E0A20B6" w16cex:dateUtc="2024-11-06T21:41:00Z"/>
  <w16cex:commentExtensible w16cex:durableId="7D6D61B1" w16cex:dateUtc="2024-11-16T20:27:00Z"/>
  <w16cex:commentExtensible w16cex:durableId="20D080AC" w16cex:dateUtc="2024-11-16T20:43:00Z"/>
  <w16cex:commentExtensible w16cex:durableId="683416DF" w16cex:dateUtc="2024-12-08T21:30:00Z"/>
  <w16cex:commentExtensible w16cex:durableId="223ECB12" w16cex:dateUtc="2024-12-18T23:52:00Z"/>
  <w16cex:commentExtensible w16cex:durableId="244AD0AE" w16cex:dateUtc="2024-12-08T23:42:00Z"/>
  <w16cex:commentExtensible w16cex:durableId="0E9F5FFA" w16cex:dateUtc="2024-12-08T23:53:00Z"/>
  <w16cex:commentExtensible w16cex:durableId="21D2AAE7" w16cex:dateUtc="2024-12-08T23:55:00Z"/>
  <w16cex:commentExtensible w16cex:durableId="16BFDB13" w16cex:dateUtc="2024-12-10T23:31:00Z"/>
  <w16cex:commentExtensible w16cex:durableId="40A449C9" w16cex:dateUtc="2024-12-08T2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AB5393D" w16cid:durableId="1B7D6AEE"/>
  <w16cid:commentId w16cid:paraId="63237072" w16cid:durableId="516166E0"/>
  <w16cid:commentId w16cid:paraId="1155ED0D" w16cid:durableId="38F88A7C"/>
  <w16cid:commentId w16cid:paraId="6B3C8E8C" w16cid:durableId="38FC0FF7"/>
  <w16cid:commentId w16cid:paraId="5EBAE6E2" w16cid:durableId="6C5AA9EA"/>
  <w16cid:commentId w16cid:paraId="046C28DF" w16cid:durableId="2E2EC3E6"/>
  <w16cid:commentId w16cid:paraId="0F0E1438" w16cid:durableId="0A6F2298"/>
  <w16cid:commentId w16cid:paraId="11D540D1" w16cid:durableId="40538367"/>
  <w16cid:commentId w16cid:paraId="24BDFDB2" w16cid:durableId="2901F14A"/>
  <w16cid:commentId w16cid:paraId="72184F1E" w16cid:durableId="4D179FBB"/>
  <w16cid:commentId w16cid:paraId="6237BD9F" w16cid:durableId="3E0A20B6"/>
  <w16cid:commentId w16cid:paraId="5E38C360" w16cid:durableId="7D6D61B1"/>
  <w16cid:commentId w16cid:paraId="47C8D30C" w16cid:durableId="20D080AC"/>
  <w16cid:commentId w16cid:paraId="00AEF8A7" w16cid:durableId="683416DF"/>
  <w16cid:commentId w16cid:paraId="10A124C4" w16cid:durableId="223ECB12"/>
  <w16cid:commentId w16cid:paraId="0D69B618" w16cid:durableId="244AD0AE"/>
  <w16cid:commentId w16cid:paraId="3E63DAE6" w16cid:durableId="0E9F5FFA"/>
  <w16cid:commentId w16cid:paraId="6D8D00E0" w16cid:durableId="21D2AAE7"/>
  <w16cid:commentId w16cid:paraId="32C3205E" w16cid:durableId="16BFDB13"/>
  <w16cid:commentId w16cid:paraId="211F648E" w16cid:durableId="40A449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5912DB" w14:textId="77777777" w:rsidR="006A6DD9" w:rsidRDefault="006A6DD9">
      <w:pPr>
        <w:spacing w:line="240" w:lineRule="auto"/>
      </w:pPr>
      <w:r>
        <w:separator/>
      </w:r>
    </w:p>
  </w:endnote>
  <w:endnote w:type="continuationSeparator" w:id="0">
    <w:p w14:paraId="1C4D822E" w14:textId="77777777" w:rsidR="006A6DD9" w:rsidRDefault="006A6D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87579F" w14:textId="77777777" w:rsidR="006A6DD9" w:rsidRDefault="006A6DD9">
      <w:pPr>
        <w:spacing w:line="240" w:lineRule="auto"/>
      </w:pPr>
      <w:r>
        <w:separator/>
      </w:r>
    </w:p>
  </w:footnote>
  <w:footnote w:type="continuationSeparator" w:id="0">
    <w:p w14:paraId="54F844C0" w14:textId="77777777" w:rsidR="006A6DD9" w:rsidRDefault="006A6D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1E66"/>
    <w:rsid w:val="000122AB"/>
    <w:rsid w:val="00012AF9"/>
    <w:rsid w:val="00012F4D"/>
    <w:rsid w:val="000135D6"/>
    <w:rsid w:val="000139BC"/>
    <w:rsid w:val="0001421E"/>
    <w:rsid w:val="00021088"/>
    <w:rsid w:val="00022EE0"/>
    <w:rsid w:val="000308C4"/>
    <w:rsid w:val="000308FA"/>
    <w:rsid w:val="00031281"/>
    <w:rsid w:val="0003130D"/>
    <w:rsid w:val="00032901"/>
    <w:rsid w:val="000346E9"/>
    <w:rsid w:val="00035DBF"/>
    <w:rsid w:val="00036414"/>
    <w:rsid w:val="00037C9D"/>
    <w:rsid w:val="00037D21"/>
    <w:rsid w:val="00041A88"/>
    <w:rsid w:val="00042F23"/>
    <w:rsid w:val="000470F7"/>
    <w:rsid w:val="00047185"/>
    <w:rsid w:val="00051C65"/>
    <w:rsid w:val="00054346"/>
    <w:rsid w:val="00055B41"/>
    <w:rsid w:val="000561FF"/>
    <w:rsid w:val="00057F45"/>
    <w:rsid w:val="00060E18"/>
    <w:rsid w:val="00061BB1"/>
    <w:rsid w:val="00062186"/>
    <w:rsid w:val="00062A7B"/>
    <w:rsid w:val="00062C89"/>
    <w:rsid w:val="00062EB3"/>
    <w:rsid w:val="00063897"/>
    <w:rsid w:val="00064A99"/>
    <w:rsid w:val="00067A2F"/>
    <w:rsid w:val="00070792"/>
    <w:rsid w:val="00072F75"/>
    <w:rsid w:val="00074EE7"/>
    <w:rsid w:val="00074FAD"/>
    <w:rsid w:val="00080004"/>
    <w:rsid w:val="00080493"/>
    <w:rsid w:val="0008228A"/>
    <w:rsid w:val="00082BC6"/>
    <w:rsid w:val="00084DAC"/>
    <w:rsid w:val="00085F09"/>
    <w:rsid w:val="0008750F"/>
    <w:rsid w:val="00091B9E"/>
    <w:rsid w:val="000921C6"/>
    <w:rsid w:val="000A0D81"/>
    <w:rsid w:val="000A165C"/>
    <w:rsid w:val="000A1CF4"/>
    <w:rsid w:val="000A22EF"/>
    <w:rsid w:val="000A2687"/>
    <w:rsid w:val="000A32A2"/>
    <w:rsid w:val="000A6751"/>
    <w:rsid w:val="000B0C7D"/>
    <w:rsid w:val="000B1601"/>
    <w:rsid w:val="000B32BE"/>
    <w:rsid w:val="000B38ED"/>
    <w:rsid w:val="000B3DC7"/>
    <w:rsid w:val="000B3F93"/>
    <w:rsid w:val="000B5EC8"/>
    <w:rsid w:val="000C154A"/>
    <w:rsid w:val="000C25A8"/>
    <w:rsid w:val="000C2C3D"/>
    <w:rsid w:val="000C2F99"/>
    <w:rsid w:val="000C5D62"/>
    <w:rsid w:val="000C6210"/>
    <w:rsid w:val="000D093B"/>
    <w:rsid w:val="000D0AF6"/>
    <w:rsid w:val="000D11C8"/>
    <w:rsid w:val="000D25DC"/>
    <w:rsid w:val="000E067E"/>
    <w:rsid w:val="000E1C5E"/>
    <w:rsid w:val="000E37B3"/>
    <w:rsid w:val="000E693F"/>
    <w:rsid w:val="000E6D20"/>
    <w:rsid w:val="000E7502"/>
    <w:rsid w:val="000E7AFE"/>
    <w:rsid w:val="000E7B20"/>
    <w:rsid w:val="000F0E6B"/>
    <w:rsid w:val="000F5DC5"/>
    <w:rsid w:val="000F6533"/>
    <w:rsid w:val="000F6BC7"/>
    <w:rsid w:val="00104584"/>
    <w:rsid w:val="00104755"/>
    <w:rsid w:val="00106710"/>
    <w:rsid w:val="00107292"/>
    <w:rsid w:val="00110184"/>
    <w:rsid w:val="00110C6B"/>
    <w:rsid w:val="001134EC"/>
    <w:rsid w:val="00113F5D"/>
    <w:rsid w:val="00115223"/>
    <w:rsid w:val="001154C0"/>
    <w:rsid w:val="00117C59"/>
    <w:rsid w:val="00120D4B"/>
    <w:rsid w:val="001242B9"/>
    <w:rsid w:val="001263A6"/>
    <w:rsid w:val="00126708"/>
    <w:rsid w:val="0013238C"/>
    <w:rsid w:val="0013291E"/>
    <w:rsid w:val="001329EF"/>
    <w:rsid w:val="00133645"/>
    <w:rsid w:val="00135066"/>
    <w:rsid w:val="00141D18"/>
    <w:rsid w:val="0014357F"/>
    <w:rsid w:val="00143FC3"/>
    <w:rsid w:val="001445B9"/>
    <w:rsid w:val="00144CB1"/>
    <w:rsid w:val="00145B73"/>
    <w:rsid w:val="00146E4D"/>
    <w:rsid w:val="00146F28"/>
    <w:rsid w:val="00150446"/>
    <w:rsid w:val="00153780"/>
    <w:rsid w:val="00155694"/>
    <w:rsid w:val="00161301"/>
    <w:rsid w:val="00163483"/>
    <w:rsid w:val="0016380C"/>
    <w:rsid w:val="0016398A"/>
    <w:rsid w:val="00164646"/>
    <w:rsid w:val="00164AE5"/>
    <w:rsid w:val="00167482"/>
    <w:rsid w:val="00170985"/>
    <w:rsid w:val="00171982"/>
    <w:rsid w:val="00171992"/>
    <w:rsid w:val="0017537C"/>
    <w:rsid w:val="001774CA"/>
    <w:rsid w:val="00177F39"/>
    <w:rsid w:val="00180846"/>
    <w:rsid w:val="0018157F"/>
    <w:rsid w:val="00181772"/>
    <w:rsid w:val="00182F27"/>
    <w:rsid w:val="00183C47"/>
    <w:rsid w:val="00186361"/>
    <w:rsid w:val="00194794"/>
    <w:rsid w:val="0019570F"/>
    <w:rsid w:val="00195BA2"/>
    <w:rsid w:val="001A280C"/>
    <w:rsid w:val="001A305A"/>
    <w:rsid w:val="001A364B"/>
    <w:rsid w:val="001A4797"/>
    <w:rsid w:val="001A4DEB"/>
    <w:rsid w:val="001B0B76"/>
    <w:rsid w:val="001B199E"/>
    <w:rsid w:val="001B2108"/>
    <w:rsid w:val="001B3687"/>
    <w:rsid w:val="001B3B25"/>
    <w:rsid w:val="001B4031"/>
    <w:rsid w:val="001B4319"/>
    <w:rsid w:val="001B4D52"/>
    <w:rsid w:val="001B594B"/>
    <w:rsid w:val="001B5EE2"/>
    <w:rsid w:val="001B64F1"/>
    <w:rsid w:val="001B65E3"/>
    <w:rsid w:val="001C034E"/>
    <w:rsid w:val="001C2F0D"/>
    <w:rsid w:val="001C4008"/>
    <w:rsid w:val="001C448B"/>
    <w:rsid w:val="001C4796"/>
    <w:rsid w:val="001C76B1"/>
    <w:rsid w:val="001D0030"/>
    <w:rsid w:val="001D0C5E"/>
    <w:rsid w:val="001D3579"/>
    <w:rsid w:val="001D36C9"/>
    <w:rsid w:val="001D49B7"/>
    <w:rsid w:val="001D51EF"/>
    <w:rsid w:val="001D637D"/>
    <w:rsid w:val="001D6683"/>
    <w:rsid w:val="001D7802"/>
    <w:rsid w:val="001E077F"/>
    <w:rsid w:val="001E2397"/>
    <w:rsid w:val="001E2AEB"/>
    <w:rsid w:val="001E5465"/>
    <w:rsid w:val="001E71D6"/>
    <w:rsid w:val="001F17D0"/>
    <w:rsid w:val="001F1D12"/>
    <w:rsid w:val="001F308A"/>
    <w:rsid w:val="001F5853"/>
    <w:rsid w:val="001F7B67"/>
    <w:rsid w:val="00200453"/>
    <w:rsid w:val="00207858"/>
    <w:rsid w:val="0021070E"/>
    <w:rsid w:val="0021138A"/>
    <w:rsid w:val="00214271"/>
    <w:rsid w:val="002163C7"/>
    <w:rsid w:val="0021705B"/>
    <w:rsid w:val="00217BC0"/>
    <w:rsid w:val="00221B1B"/>
    <w:rsid w:val="002220F1"/>
    <w:rsid w:val="00222650"/>
    <w:rsid w:val="00222CA6"/>
    <w:rsid w:val="00223486"/>
    <w:rsid w:val="002242AC"/>
    <w:rsid w:val="00225B97"/>
    <w:rsid w:val="00226328"/>
    <w:rsid w:val="0023111C"/>
    <w:rsid w:val="00232AD5"/>
    <w:rsid w:val="002371A1"/>
    <w:rsid w:val="002378F6"/>
    <w:rsid w:val="00241047"/>
    <w:rsid w:val="00241D00"/>
    <w:rsid w:val="00242AF1"/>
    <w:rsid w:val="00245113"/>
    <w:rsid w:val="00251416"/>
    <w:rsid w:val="002523E6"/>
    <w:rsid w:val="00252CF9"/>
    <w:rsid w:val="002532CA"/>
    <w:rsid w:val="00253947"/>
    <w:rsid w:val="00254FA4"/>
    <w:rsid w:val="00255A6D"/>
    <w:rsid w:val="00257113"/>
    <w:rsid w:val="00257A4B"/>
    <w:rsid w:val="00264A24"/>
    <w:rsid w:val="0026576E"/>
    <w:rsid w:val="002702BE"/>
    <w:rsid w:val="00270D32"/>
    <w:rsid w:val="00271537"/>
    <w:rsid w:val="00271DB7"/>
    <w:rsid w:val="002743C7"/>
    <w:rsid w:val="002748AE"/>
    <w:rsid w:val="00275478"/>
    <w:rsid w:val="00275871"/>
    <w:rsid w:val="00280EAF"/>
    <w:rsid w:val="0028224B"/>
    <w:rsid w:val="00286EFA"/>
    <w:rsid w:val="00286FCF"/>
    <w:rsid w:val="00291C82"/>
    <w:rsid w:val="00294B65"/>
    <w:rsid w:val="002A035A"/>
    <w:rsid w:val="002A1853"/>
    <w:rsid w:val="002A1D0B"/>
    <w:rsid w:val="002A1F1B"/>
    <w:rsid w:val="002A2997"/>
    <w:rsid w:val="002A4F12"/>
    <w:rsid w:val="002A557B"/>
    <w:rsid w:val="002A77E9"/>
    <w:rsid w:val="002A7993"/>
    <w:rsid w:val="002B207A"/>
    <w:rsid w:val="002B39C6"/>
    <w:rsid w:val="002B48CE"/>
    <w:rsid w:val="002B5297"/>
    <w:rsid w:val="002B675E"/>
    <w:rsid w:val="002B6EA8"/>
    <w:rsid w:val="002B786A"/>
    <w:rsid w:val="002C0305"/>
    <w:rsid w:val="002C3209"/>
    <w:rsid w:val="002C3F0E"/>
    <w:rsid w:val="002C5826"/>
    <w:rsid w:val="002C622D"/>
    <w:rsid w:val="002D0F6E"/>
    <w:rsid w:val="002D2C14"/>
    <w:rsid w:val="002D42F7"/>
    <w:rsid w:val="002D6365"/>
    <w:rsid w:val="002D7D5E"/>
    <w:rsid w:val="002E0A85"/>
    <w:rsid w:val="002E2B53"/>
    <w:rsid w:val="002E327A"/>
    <w:rsid w:val="002E453C"/>
    <w:rsid w:val="002E6927"/>
    <w:rsid w:val="002F24E0"/>
    <w:rsid w:val="002F26EF"/>
    <w:rsid w:val="002F2BD0"/>
    <w:rsid w:val="002F40DA"/>
    <w:rsid w:val="002F6175"/>
    <w:rsid w:val="00302BB0"/>
    <w:rsid w:val="00304ECE"/>
    <w:rsid w:val="0030503D"/>
    <w:rsid w:val="003067AA"/>
    <w:rsid w:val="00307E66"/>
    <w:rsid w:val="003127BD"/>
    <w:rsid w:val="0031368C"/>
    <w:rsid w:val="0031544F"/>
    <w:rsid w:val="00316622"/>
    <w:rsid w:val="00316D9A"/>
    <w:rsid w:val="00316E7D"/>
    <w:rsid w:val="0032055D"/>
    <w:rsid w:val="00320D3C"/>
    <w:rsid w:val="00321B44"/>
    <w:rsid w:val="00321E01"/>
    <w:rsid w:val="00322F48"/>
    <w:rsid w:val="00324A8C"/>
    <w:rsid w:val="00325EC1"/>
    <w:rsid w:val="00326141"/>
    <w:rsid w:val="0032763C"/>
    <w:rsid w:val="00331911"/>
    <w:rsid w:val="00332751"/>
    <w:rsid w:val="00332D2D"/>
    <w:rsid w:val="00333CBC"/>
    <w:rsid w:val="00336CD6"/>
    <w:rsid w:val="00336E32"/>
    <w:rsid w:val="00340BBC"/>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0774"/>
    <w:rsid w:val="0037142C"/>
    <w:rsid w:val="003721CE"/>
    <w:rsid w:val="00372267"/>
    <w:rsid w:val="00372339"/>
    <w:rsid w:val="00372EE7"/>
    <w:rsid w:val="00375A07"/>
    <w:rsid w:val="00375A67"/>
    <w:rsid w:val="00381331"/>
    <w:rsid w:val="00384DAE"/>
    <w:rsid w:val="003910C2"/>
    <w:rsid w:val="00394847"/>
    <w:rsid w:val="003A2904"/>
    <w:rsid w:val="003A2F78"/>
    <w:rsid w:val="003A3FC2"/>
    <w:rsid w:val="003A532B"/>
    <w:rsid w:val="003A6333"/>
    <w:rsid w:val="003A679F"/>
    <w:rsid w:val="003B0DA9"/>
    <w:rsid w:val="003B20F2"/>
    <w:rsid w:val="003B2676"/>
    <w:rsid w:val="003B313C"/>
    <w:rsid w:val="003B44DD"/>
    <w:rsid w:val="003B7F17"/>
    <w:rsid w:val="003C08D6"/>
    <w:rsid w:val="003C26E1"/>
    <w:rsid w:val="003C391D"/>
    <w:rsid w:val="003C5B16"/>
    <w:rsid w:val="003C6E1D"/>
    <w:rsid w:val="003C7292"/>
    <w:rsid w:val="003D1885"/>
    <w:rsid w:val="003D2C42"/>
    <w:rsid w:val="003D428C"/>
    <w:rsid w:val="003D4FF8"/>
    <w:rsid w:val="003D56AE"/>
    <w:rsid w:val="003D61CF"/>
    <w:rsid w:val="003D660D"/>
    <w:rsid w:val="003D68F2"/>
    <w:rsid w:val="003D69DC"/>
    <w:rsid w:val="003D6D46"/>
    <w:rsid w:val="003D7B39"/>
    <w:rsid w:val="003E1F3A"/>
    <w:rsid w:val="003E2099"/>
    <w:rsid w:val="003E3CB9"/>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6F5"/>
    <w:rsid w:val="00403CC1"/>
    <w:rsid w:val="004106DB"/>
    <w:rsid w:val="004139E7"/>
    <w:rsid w:val="00414E33"/>
    <w:rsid w:val="004156D6"/>
    <w:rsid w:val="00423B42"/>
    <w:rsid w:val="00424EFD"/>
    <w:rsid w:val="00430BE2"/>
    <w:rsid w:val="00430C4E"/>
    <w:rsid w:val="00431E05"/>
    <w:rsid w:val="004333C4"/>
    <w:rsid w:val="00434CA5"/>
    <w:rsid w:val="00434E4B"/>
    <w:rsid w:val="00436E02"/>
    <w:rsid w:val="00437999"/>
    <w:rsid w:val="004404EC"/>
    <w:rsid w:val="0044078C"/>
    <w:rsid w:val="004419C5"/>
    <w:rsid w:val="00441D71"/>
    <w:rsid w:val="00442F15"/>
    <w:rsid w:val="004447F0"/>
    <w:rsid w:val="00445713"/>
    <w:rsid w:val="00445C3D"/>
    <w:rsid w:val="00446701"/>
    <w:rsid w:val="00446C4B"/>
    <w:rsid w:val="00447387"/>
    <w:rsid w:val="004503D3"/>
    <w:rsid w:val="00452627"/>
    <w:rsid w:val="00452DFF"/>
    <w:rsid w:val="0045658A"/>
    <w:rsid w:val="0046113C"/>
    <w:rsid w:val="00461C0D"/>
    <w:rsid w:val="00466881"/>
    <w:rsid w:val="00466A86"/>
    <w:rsid w:val="004707CD"/>
    <w:rsid w:val="00473E89"/>
    <w:rsid w:val="00477E1D"/>
    <w:rsid w:val="00483ABD"/>
    <w:rsid w:val="004846E4"/>
    <w:rsid w:val="004853C6"/>
    <w:rsid w:val="0048591A"/>
    <w:rsid w:val="00485F96"/>
    <w:rsid w:val="004860FC"/>
    <w:rsid w:val="00487CF3"/>
    <w:rsid w:val="004922CE"/>
    <w:rsid w:val="0049403A"/>
    <w:rsid w:val="00494C08"/>
    <w:rsid w:val="0049520B"/>
    <w:rsid w:val="004955E5"/>
    <w:rsid w:val="0049666E"/>
    <w:rsid w:val="00497020"/>
    <w:rsid w:val="00497112"/>
    <w:rsid w:val="004A0682"/>
    <w:rsid w:val="004A14FA"/>
    <w:rsid w:val="004A299E"/>
    <w:rsid w:val="004A432D"/>
    <w:rsid w:val="004A49D9"/>
    <w:rsid w:val="004A4F70"/>
    <w:rsid w:val="004A66FF"/>
    <w:rsid w:val="004A6981"/>
    <w:rsid w:val="004A6C6B"/>
    <w:rsid w:val="004B2B0E"/>
    <w:rsid w:val="004B31D7"/>
    <w:rsid w:val="004B6A96"/>
    <w:rsid w:val="004C01EE"/>
    <w:rsid w:val="004C3326"/>
    <w:rsid w:val="004C63A6"/>
    <w:rsid w:val="004C6624"/>
    <w:rsid w:val="004D3153"/>
    <w:rsid w:val="004D422C"/>
    <w:rsid w:val="004D5B1E"/>
    <w:rsid w:val="004D5F42"/>
    <w:rsid w:val="004D7751"/>
    <w:rsid w:val="004D7BC9"/>
    <w:rsid w:val="004E1FD8"/>
    <w:rsid w:val="004E699E"/>
    <w:rsid w:val="004F263C"/>
    <w:rsid w:val="004F327B"/>
    <w:rsid w:val="004F37B3"/>
    <w:rsid w:val="004F560F"/>
    <w:rsid w:val="004F5EEF"/>
    <w:rsid w:val="004F5F68"/>
    <w:rsid w:val="004F6EC7"/>
    <w:rsid w:val="004F77F3"/>
    <w:rsid w:val="00502FC5"/>
    <w:rsid w:val="0050400E"/>
    <w:rsid w:val="005044C8"/>
    <w:rsid w:val="005050F2"/>
    <w:rsid w:val="00511374"/>
    <w:rsid w:val="00513BA5"/>
    <w:rsid w:val="00513F2B"/>
    <w:rsid w:val="0051522F"/>
    <w:rsid w:val="00520A3C"/>
    <w:rsid w:val="00521416"/>
    <w:rsid w:val="005227CC"/>
    <w:rsid w:val="0052387B"/>
    <w:rsid w:val="00523A86"/>
    <w:rsid w:val="00524451"/>
    <w:rsid w:val="00525289"/>
    <w:rsid w:val="005268F6"/>
    <w:rsid w:val="0053084E"/>
    <w:rsid w:val="00532F95"/>
    <w:rsid w:val="00533911"/>
    <w:rsid w:val="00535E6D"/>
    <w:rsid w:val="00536869"/>
    <w:rsid w:val="00546AF1"/>
    <w:rsid w:val="00553910"/>
    <w:rsid w:val="00554016"/>
    <w:rsid w:val="00554082"/>
    <w:rsid w:val="00554115"/>
    <w:rsid w:val="005608DF"/>
    <w:rsid w:val="00560CE4"/>
    <w:rsid w:val="00562FC7"/>
    <w:rsid w:val="005643C5"/>
    <w:rsid w:val="00566AA2"/>
    <w:rsid w:val="00567D65"/>
    <w:rsid w:val="0057218A"/>
    <w:rsid w:val="00572A35"/>
    <w:rsid w:val="005739E1"/>
    <w:rsid w:val="005753BF"/>
    <w:rsid w:val="00575973"/>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134D"/>
    <w:rsid w:val="005B1F76"/>
    <w:rsid w:val="005B2224"/>
    <w:rsid w:val="005B2BBA"/>
    <w:rsid w:val="005B33B4"/>
    <w:rsid w:val="005B606F"/>
    <w:rsid w:val="005B7064"/>
    <w:rsid w:val="005B750C"/>
    <w:rsid w:val="005C0056"/>
    <w:rsid w:val="005C09B2"/>
    <w:rsid w:val="005C14FB"/>
    <w:rsid w:val="005C1CA5"/>
    <w:rsid w:val="005C24CC"/>
    <w:rsid w:val="005C4902"/>
    <w:rsid w:val="005C5C32"/>
    <w:rsid w:val="005C64F1"/>
    <w:rsid w:val="005C743B"/>
    <w:rsid w:val="005D0CFE"/>
    <w:rsid w:val="005D3F34"/>
    <w:rsid w:val="005D6948"/>
    <w:rsid w:val="005D7FC9"/>
    <w:rsid w:val="005E0BD5"/>
    <w:rsid w:val="005E2BCD"/>
    <w:rsid w:val="005F033E"/>
    <w:rsid w:val="005F0450"/>
    <w:rsid w:val="005F0872"/>
    <w:rsid w:val="005F153E"/>
    <w:rsid w:val="005F159A"/>
    <w:rsid w:val="005F3446"/>
    <w:rsid w:val="005F3B6B"/>
    <w:rsid w:val="005F4016"/>
    <w:rsid w:val="005F6B69"/>
    <w:rsid w:val="005F74C9"/>
    <w:rsid w:val="006008F6"/>
    <w:rsid w:val="00601879"/>
    <w:rsid w:val="0060215B"/>
    <w:rsid w:val="00603C97"/>
    <w:rsid w:val="00604B06"/>
    <w:rsid w:val="0060528D"/>
    <w:rsid w:val="0060704E"/>
    <w:rsid w:val="00611AF2"/>
    <w:rsid w:val="00612026"/>
    <w:rsid w:val="00612FC6"/>
    <w:rsid w:val="006133D0"/>
    <w:rsid w:val="00614489"/>
    <w:rsid w:val="00621CE1"/>
    <w:rsid w:val="00621FA4"/>
    <w:rsid w:val="006221B1"/>
    <w:rsid w:val="00622FFB"/>
    <w:rsid w:val="00624DFD"/>
    <w:rsid w:val="00625FF5"/>
    <w:rsid w:val="006302F4"/>
    <w:rsid w:val="00630ACA"/>
    <w:rsid w:val="00630AD2"/>
    <w:rsid w:val="00630E5F"/>
    <w:rsid w:val="006317C1"/>
    <w:rsid w:val="0063196D"/>
    <w:rsid w:val="00633515"/>
    <w:rsid w:val="006342C5"/>
    <w:rsid w:val="006344D6"/>
    <w:rsid w:val="00635C85"/>
    <w:rsid w:val="00637B2B"/>
    <w:rsid w:val="00637BD0"/>
    <w:rsid w:val="0064018E"/>
    <w:rsid w:val="0064101C"/>
    <w:rsid w:val="006415F1"/>
    <w:rsid w:val="00643532"/>
    <w:rsid w:val="00643D63"/>
    <w:rsid w:val="00652DA3"/>
    <w:rsid w:val="00653931"/>
    <w:rsid w:val="00661C49"/>
    <w:rsid w:val="00662E85"/>
    <w:rsid w:val="006633C8"/>
    <w:rsid w:val="006665DF"/>
    <w:rsid w:val="0066708D"/>
    <w:rsid w:val="00667A39"/>
    <w:rsid w:val="00676031"/>
    <w:rsid w:val="006768E5"/>
    <w:rsid w:val="00676E9F"/>
    <w:rsid w:val="00681F5E"/>
    <w:rsid w:val="006843E2"/>
    <w:rsid w:val="00691AA3"/>
    <w:rsid w:val="00691B4C"/>
    <w:rsid w:val="00691DC4"/>
    <w:rsid w:val="00692393"/>
    <w:rsid w:val="00693B56"/>
    <w:rsid w:val="0069422D"/>
    <w:rsid w:val="006967A2"/>
    <w:rsid w:val="00696A6E"/>
    <w:rsid w:val="006977D7"/>
    <w:rsid w:val="00697C95"/>
    <w:rsid w:val="006A374D"/>
    <w:rsid w:val="006A64EF"/>
    <w:rsid w:val="006A6DD9"/>
    <w:rsid w:val="006A7894"/>
    <w:rsid w:val="006B0569"/>
    <w:rsid w:val="006B097E"/>
    <w:rsid w:val="006B09EC"/>
    <w:rsid w:val="006B1B4E"/>
    <w:rsid w:val="006B20D5"/>
    <w:rsid w:val="006B3F5E"/>
    <w:rsid w:val="006B6061"/>
    <w:rsid w:val="006B72CE"/>
    <w:rsid w:val="006C2311"/>
    <w:rsid w:val="006C3158"/>
    <w:rsid w:val="006C4480"/>
    <w:rsid w:val="006C6ED9"/>
    <w:rsid w:val="006C6F07"/>
    <w:rsid w:val="006D3202"/>
    <w:rsid w:val="006D6377"/>
    <w:rsid w:val="006D6A6F"/>
    <w:rsid w:val="006D7E36"/>
    <w:rsid w:val="006E1AAC"/>
    <w:rsid w:val="006E1CF8"/>
    <w:rsid w:val="006E531F"/>
    <w:rsid w:val="006E6B70"/>
    <w:rsid w:val="006E6EDA"/>
    <w:rsid w:val="006E7470"/>
    <w:rsid w:val="006E79A4"/>
    <w:rsid w:val="006F2E13"/>
    <w:rsid w:val="006F3FC9"/>
    <w:rsid w:val="006F42ED"/>
    <w:rsid w:val="006F6136"/>
    <w:rsid w:val="006F7630"/>
    <w:rsid w:val="00704B35"/>
    <w:rsid w:val="00705181"/>
    <w:rsid w:val="0070534D"/>
    <w:rsid w:val="0071214F"/>
    <w:rsid w:val="00713740"/>
    <w:rsid w:val="00721FD4"/>
    <w:rsid w:val="007226A9"/>
    <w:rsid w:val="00723C96"/>
    <w:rsid w:val="00724EB6"/>
    <w:rsid w:val="0072512B"/>
    <w:rsid w:val="007259C8"/>
    <w:rsid w:val="007273C6"/>
    <w:rsid w:val="0073010C"/>
    <w:rsid w:val="00732743"/>
    <w:rsid w:val="00732A6D"/>
    <w:rsid w:val="00732FEA"/>
    <w:rsid w:val="007355A4"/>
    <w:rsid w:val="007364F7"/>
    <w:rsid w:val="00741D7B"/>
    <w:rsid w:val="00743447"/>
    <w:rsid w:val="00743DD4"/>
    <w:rsid w:val="00745DF4"/>
    <w:rsid w:val="00750084"/>
    <w:rsid w:val="00751718"/>
    <w:rsid w:val="00754647"/>
    <w:rsid w:val="00754C1C"/>
    <w:rsid w:val="00755059"/>
    <w:rsid w:val="0075771E"/>
    <w:rsid w:val="0076273B"/>
    <w:rsid w:val="00763DAC"/>
    <w:rsid w:val="00764ED9"/>
    <w:rsid w:val="0076650F"/>
    <w:rsid w:val="0076724D"/>
    <w:rsid w:val="00770BB4"/>
    <w:rsid w:val="007712FB"/>
    <w:rsid w:val="00771E3A"/>
    <w:rsid w:val="007720FE"/>
    <w:rsid w:val="007737F3"/>
    <w:rsid w:val="00777CAB"/>
    <w:rsid w:val="00780435"/>
    <w:rsid w:val="00790507"/>
    <w:rsid w:val="00792C65"/>
    <w:rsid w:val="00794D95"/>
    <w:rsid w:val="0079531E"/>
    <w:rsid w:val="007975D7"/>
    <w:rsid w:val="007A24AE"/>
    <w:rsid w:val="007A2857"/>
    <w:rsid w:val="007A3A68"/>
    <w:rsid w:val="007A70F5"/>
    <w:rsid w:val="007A7581"/>
    <w:rsid w:val="007B01DF"/>
    <w:rsid w:val="007B1620"/>
    <w:rsid w:val="007B3FC3"/>
    <w:rsid w:val="007B4167"/>
    <w:rsid w:val="007B4388"/>
    <w:rsid w:val="007B506F"/>
    <w:rsid w:val="007B5346"/>
    <w:rsid w:val="007B5611"/>
    <w:rsid w:val="007B6906"/>
    <w:rsid w:val="007B749B"/>
    <w:rsid w:val="007B7FAD"/>
    <w:rsid w:val="007C0707"/>
    <w:rsid w:val="007C23CC"/>
    <w:rsid w:val="007C3104"/>
    <w:rsid w:val="007C4144"/>
    <w:rsid w:val="007C6566"/>
    <w:rsid w:val="007D1F39"/>
    <w:rsid w:val="007D3CDC"/>
    <w:rsid w:val="007D6544"/>
    <w:rsid w:val="007E0FE6"/>
    <w:rsid w:val="007E2296"/>
    <w:rsid w:val="007E6058"/>
    <w:rsid w:val="007F1819"/>
    <w:rsid w:val="007F2D39"/>
    <w:rsid w:val="007F434A"/>
    <w:rsid w:val="007F44CF"/>
    <w:rsid w:val="007F4A19"/>
    <w:rsid w:val="007F4C65"/>
    <w:rsid w:val="007F61E0"/>
    <w:rsid w:val="008024DB"/>
    <w:rsid w:val="00803C91"/>
    <w:rsid w:val="00807733"/>
    <w:rsid w:val="008101EF"/>
    <w:rsid w:val="00812D7F"/>
    <w:rsid w:val="00814BD1"/>
    <w:rsid w:val="00814EA6"/>
    <w:rsid w:val="0082107C"/>
    <w:rsid w:val="00821C7C"/>
    <w:rsid w:val="0082331D"/>
    <w:rsid w:val="00823AC5"/>
    <w:rsid w:val="00824F40"/>
    <w:rsid w:val="00825441"/>
    <w:rsid w:val="00825EC9"/>
    <w:rsid w:val="00826665"/>
    <w:rsid w:val="008275C3"/>
    <w:rsid w:val="00830A8F"/>
    <w:rsid w:val="00833AAF"/>
    <w:rsid w:val="00835800"/>
    <w:rsid w:val="00841F5B"/>
    <w:rsid w:val="0084380B"/>
    <w:rsid w:val="0084411E"/>
    <w:rsid w:val="00845612"/>
    <w:rsid w:val="008465B9"/>
    <w:rsid w:val="008465E9"/>
    <w:rsid w:val="008479CE"/>
    <w:rsid w:val="008507D3"/>
    <w:rsid w:val="0085134F"/>
    <w:rsid w:val="00852EE3"/>
    <w:rsid w:val="00854686"/>
    <w:rsid w:val="00855216"/>
    <w:rsid w:val="00857F64"/>
    <w:rsid w:val="0086092D"/>
    <w:rsid w:val="00860C31"/>
    <w:rsid w:val="00862F8B"/>
    <w:rsid w:val="0086397A"/>
    <w:rsid w:val="00864137"/>
    <w:rsid w:val="00865C42"/>
    <w:rsid w:val="008666F8"/>
    <w:rsid w:val="008707E3"/>
    <w:rsid w:val="00873C77"/>
    <w:rsid w:val="00874E39"/>
    <w:rsid w:val="00877E64"/>
    <w:rsid w:val="00877F4C"/>
    <w:rsid w:val="0088102D"/>
    <w:rsid w:val="0088200B"/>
    <w:rsid w:val="00882971"/>
    <w:rsid w:val="00882A71"/>
    <w:rsid w:val="008837AF"/>
    <w:rsid w:val="00885012"/>
    <w:rsid w:val="008850E9"/>
    <w:rsid w:val="008911EE"/>
    <w:rsid w:val="008919DF"/>
    <w:rsid w:val="00892001"/>
    <w:rsid w:val="0089538F"/>
    <w:rsid w:val="00897848"/>
    <w:rsid w:val="00897A8F"/>
    <w:rsid w:val="008A0690"/>
    <w:rsid w:val="008A074D"/>
    <w:rsid w:val="008A36DD"/>
    <w:rsid w:val="008A464C"/>
    <w:rsid w:val="008A71B7"/>
    <w:rsid w:val="008A7450"/>
    <w:rsid w:val="008A7B4C"/>
    <w:rsid w:val="008B204F"/>
    <w:rsid w:val="008B35E1"/>
    <w:rsid w:val="008B3E4A"/>
    <w:rsid w:val="008B78DD"/>
    <w:rsid w:val="008C0445"/>
    <w:rsid w:val="008C05D3"/>
    <w:rsid w:val="008C4951"/>
    <w:rsid w:val="008C59BD"/>
    <w:rsid w:val="008D0D99"/>
    <w:rsid w:val="008D1383"/>
    <w:rsid w:val="008D18B9"/>
    <w:rsid w:val="008D1F88"/>
    <w:rsid w:val="008D2D50"/>
    <w:rsid w:val="008D38E7"/>
    <w:rsid w:val="008D45E5"/>
    <w:rsid w:val="008D61DF"/>
    <w:rsid w:val="008D7180"/>
    <w:rsid w:val="008D74C8"/>
    <w:rsid w:val="008D783B"/>
    <w:rsid w:val="008D7E2A"/>
    <w:rsid w:val="008E5863"/>
    <w:rsid w:val="008E5B7B"/>
    <w:rsid w:val="008E5E6D"/>
    <w:rsid w:val="008E62A8"/>
    <w:rsid w:val="008E66FB"/>
    <w:rsid w:val="008E7A80"/>
    <w:rsid w:val="008F052F"/>
    <w:rsid w:val="008F0CDA"/>
    <w:rsid w:val="008F0D5C"/>
    <w:rsid w:val="008F45E6"/>
    <w:rsid w:val="008F7CFC"/>
    <w:rsid w:val="00900D35"/>
    <w:rsid w:val="009016F9"/>
    <w:rsid w:val="009056B9"/>
    <w:rsid w:val="00911B1A"/>
    <w:rsid w:val="00913916"/>
    <w:rsid w:val="00913BBC"/>
    <w:rsid w:val="009149F5"/>
    <w:rsid w:val="00915F79"/>
    <w:rsid w:val="009160BF"/>
    <w:rsid w:val="0091683E"/>
    <w:rsid w:val="009169F1"/>
    <w:rsid w:val="0091702E"/>
    <w:rsid w:val="0092234C"/>
    <w:rsid w:val="00922E27"/>
    <w:rsid w:val="00923D1B"/>
    <w:rsid w:val="00925AEC"/>
    <w:rsid w:val="00925B12"/>
    <w:rsid w:val="00925BF0"/>
    <w:rsid w:val="00926AAC"/>
    <w:rsid w:val="009306EC"/>
    <w:rsid w:val="009366C7"/>
    <w:rsid w:val="00936A76"/>
    <w:rsid w:val="009403C0"/>
    <w:rsid w:val="0094165E"/>
    <w:rsid w:val="0094402D"/>
    <w:rsid w:val="009445D8"/>
    <w:rsid w:val="00944AC4"/>
    <w:rsid w:val="00946574"/>
    <w:rsid w:val="00947030"/>
    <w:rsid w:val="00947F77"/>
    <w:rsid w:val="00950558"/>
    <w:rsid w:val="00951152"/>
    <w:rsid w:val="00952152"/>
    <w:rsid w:val="00954494"/>
    <w:rsid w:val="009555C6"/>
    <w:rsid w:val="00955A01"/>
    <w:rsid w:val="00956B98"/>
    <w:rsid w:val="00961E00"/>
    <w:rsid w:val="00964FE3"/>
    <w:rsid w:val="009666EA"/>
    <w:rsid w:val="00967AA5"/>
    <w:rsid w:val="00967F36"/>
    <w:rsid w:val="00973C9C"/>
    <w:rsid w:val="00974112"/>
    <w:rsid w:val="00974880"/>
    <w:rsid w:val="00974C4D"/>
    <w:rsid w:val="009762B9"/>
    <w:rsid w:val="0097642D"/>
    <w:rsid w:val="00977423"/>
    <w:rsid w:val="009800B0"/>
    <w:rsid w:val="009822CD"/>
    <w:rsid w:val="009844CB"/>
    <w:rsid w:val="00984B4C"/>
    <w:rsid w:val="00985EB9"/>
    <w:rsid w:val="00990FE4"/>
    <w:rsid w:val="00994B8B"/>
    <w:rsid w:val="009957C7"/>
    <w:rsid w:val="009977E7"/>
    <w:rsid w:val="009A0287"/>
    <w:rsid w:val="009A3984"/>
    <w:rsid w:val="009A435E"/>
    <w:rsid w:val="009A4DA1"/>
    <w:rsid w:val="009A6675"/>
    <w:rsid w:val="009A67E2"/>
    <w:rsid w:val="009A7D29"/>
    <w:rsid w:val="009B05BA"/>
    <w:rsid w:val="009B0A7A"/>
    <w:rsid w:val="009B263E"/>
    <w:rsid w:val="009B32B4"/>
    <w:rsid w:val="009C0990"/>
    <w:rsid w:val="009C1197"/>
    <w:rsid w:val="009C5257"/>
    <w:rsid w:val="009C5967"/>
    <w:rsid w:val="009C6F75"/>
    <w:rsid w:val="009C79DE"/>
    <w:rsid w:val="009D0469"/>
    <w:rsid w:val="009D0C0D"/>
    <w:rsid w:val="009D0D08"/>
    <w:rsid w:val="009D11C6"/>
    <w:rsid w:val="009D23BF"/>
    <w:rsid w:val="009D3FED"/>
    <w:rsid w:val="009D5D04"/>
    <w:rsid w:val="009D68F1"/>
    <w:rsid w:val="009E7DA2"/>
    <w:rsid w:val="009F3030"/>
    <w:rsid w:val="009F38FE"/>
    <w:rsid w:val="009F5F6B"/>
    <w:rsid w:val="009F70E6"/>
    <w:rsid w:val="00A002AC"/>
    <w:rsid w:val="00A05001"/>
    <w:rsid w:val="00A072E7"/>
    <w:rsid w:val="00A07C26"/>
    <w:rsid w:val="00A1027A"/>
    <w:rsid w:val="00A10674"/>
    <w:rsid w:val="00A1131B"/>
    <w:rsid w:val="00A11348"/>
    <w:rsid w:val="00A131E8"/>
    <w:rsid w:val="00A13890"/>
    <w:rsid w:val="00A13902"/>
    <w:rsid w:val="00A17DA6"/>
    <w:rsid w:val="00A22663"/>
    <w:rsid w:val="00A238E1"/>
    <w:rsid w:val="00A24A5B"/>
    <w:rsid w:val="00A259CD"/>
    <w:rsid w:val="00A2706A"/>
    <w:rsid w:val="00A3255B"/>
    <w:rsid w:val="00A34842"/>
    <w:rsid w:val="00A34E4E"/>
    <w:rsid w:val="00A36A10"/>
    <w:rsid w:val="00A40CBC"/>
    <w:rsid w:val="00A41310"/>
    <w:rsid w:val="00A419B3"/>
    <w:rsid w:val="00A41F22"/>
    <w:rsid w:val="00A42597"/>
    <w:rsid w:val="00A44597"/>
    <w:rsid w:val="00A446F5"/>
    <w:rsid w:val="00A45D2B"/>
    <w:rsid w:val="00A50605"/>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10B3"/>
    <w:rsid w:val="00A8236E"/>
    <w:rsid w:val="00A83CE2"/>
    <w:rsid w:val="00A84D7D"/>
    <w:rsid w:val="00A8692B"/>
    <w:rsid w:val="00A90829"/>
    <w:rsid w:val="00A910BB"/>
    <w:rsid w:val="00A91D27"/>
    <w:rsid w:val="00A920A9"/>
    <w:rsid w:val="00A92F0B"/>
    <w:rsid w:val="00A944CF"/>
    <w:rsid w:val="00A9622D"/>
    <w:rsid w:val="00A9675F"/>
    <w:rsid w:val="00A96D54"/>
    <w:rsid w:val="00A97C3E"/>
    <w:rsid w:val="00AA13E6"/>
    <w:rsid w:val="00AA1CC7"/>
    <w:rsid w:val="00AA1CF0"/>
    <w:rsid w:val="00AA34D1"/>
    <w:rsid w:val="00AA5DD1"/>
    <w:rsid w:val="00AA5E2A"/>
    <w:rsid w:val="00AA628D"/>
    <w:rsid w:val="00AA6472"/>
    <w:rsid w:val="00AA6EBE"/>
    <w:rsid w:val="00AB0005"/>
    <w:rsid w:val="00AB141A"/>
    <w:rsid w:val="00AB5DD6"/>
    <w:rsid w:val="00AB7746"/>
    <w:rsid w:val="00AC022C"/>
    <w:rsid w:val="00AC1248"/>
    <w:rsid w:val="00AC3061"/>
    <w:rsid w:val="00AD19EE"/>
    <w:rsid w:val="00AD1D46"/>
    <w:rsid w:val="00AD57B9"/>
    <w:rsid w:val="00AD7AB9"/>
    <w:rsid w:val="00AE0F97"/>
    <w:rsid w:val="00AE1EDC"/>
    <w:rsid w:val="00AE1F6B"/>
    <w:rsid w:val="00AE2596"/>
    <w:rsid w:val="00AE2FAE"/>
    <w:rsid w:val="00AE54B9"/>
    <w:rsid w:val="00AE59A2"/>
    <w:rsid w:val="00AF1AF7"/>
    <w:rsid w:val="00AF1F35"/>
    <w:rsid w:val="00AF504B"/>
    <w:rsid w:val="00AF52C8"/>
    <w:rsid w:val="00AF67A2"/>
    <w:rsid w:val="00AF68C1"/>
    <w:rsid w:val="00B01EAB"/>
    <w:rsid w:val="00B01EAE"/>
    <w:rsid w:val="00B0341F"/>
    <w:rsid w:val="00B03E75"/>
    <w:rsid w:val="00B045E6"/>
    <w:rsid w:val="00B0588C"/>
    <w:rsid w:val="00B06506"/>
    <w:rsid w:val="00B079F5"/>
    <w:rsid w:val="00B10A1D"/>
    <w:rsid w:val="00B10CE2"/>
    <w:rsid w:val="00B13A35"/>
    <w:rsid w:val="00B13F43"/>
    <w:rsid w:val="00B13F94"/>
    <w:rsid w:val="00B14FA9"/>
    <w:rsid w:val="00B16D31"/>
    <w:rsid w:val="00B17916"/>
    <w:rsid w:val="00B17B20"/>
    <w:rsid w:val="00B20D99"/>
    <w:rsid w:val="00B21AEB"/>
    <w:rsid w:val="00B21D61"/>
    <w:rsid w:val="00B22DC7"/>
    <w:rsid w:val="00B22FDD"/>
    <w:rsid w:val="00B23295"/>
    <w:rsid w:val="00B27AB4"/>
    <w:rsid w:val="00B311FB"/>
    <w:rsid w:val="00B3227F"/>
    <w:rsid w:val="00B32EDA"/>
    <w:rsid w:val="00B33010"/>
    <w:rsid w:val="00B363C9"/>
    <w:rsid w:val="00B401EC"/>
    <w:rsid w:val="00B41DE3"/>
    <w:rsid w:val="00B443A5"/>
    <w:rsid w:val="00B47DFB"/>
    <w:rsid w:val="00B536F3"/>
    <w:rsid w:val="00B53E13"/>
    <w:rsid w:val="00B540F9"/>
    <w:rsid w:val="00B54CF1"/>
    <w:rsid w:val="00B60861"/>
    <w:rsid w:val="00B629E5"/>
    <w:rsid w:val="00B63C5C"/>
    <w:rsid w:val="00B645A6"/>
    <w:rsid w:val="00B6507C"/>
    <w:rsid w:val="00B65190"/>
    <w:rsid w:val="00B65A2B"/>
    <w:rsid w:val="00B70B4D"/>
    <w:rsid w:val="00B716C5"/>
    <w:rsid w:val="00B71A64"/>
    <w:rsid w:val="00B71F18"/>
    <w:rsid w:val="00B74304"/>
    <w:rsid w:val="00B753B4"/>
    <w:rsid w:val="00B768DE"/>
    <w:rsid w:val="00B8003B"/>
    <w:rsid w:val="00B8195B"/>
    <w:rsid w:val="00B83AA5"/>
    <w:rsid w:val="00B8421D"/>
    <w:rsid w:val="00B843DF"/>
    <w:rsid w:val="00B85B68"/>
    <w:rsid w:val="00B8669A"/>
    <w:rsid w:val="00B87E5C"/>
    <w:rsid w:val="00B87F90"/>
    <w:rsid w:val="00B92A2C"/>
    <w:rsid w:val="00B9467E"/>
    <w:rsid w:val="00B952A3"/>
    <w:rsid w:val="00B958EA"/>
    <w:rsid w:val="00BA0077"/>
    <w:rsid w:val="00BA02AE"/>
    <w:rsid w:val="00BA0B2D"/>
    <w:rsid w:val="00BA249F"/>
    <w:rsid w:val="00BA310A"/>
    <w:rsid w:val="00BA3FE1"/>
    <w:rsid w:val="00BA53D8"/>
    <w:rsid w:val="00BA55FF"/>
    <w:rsid w:val="00BA5C12"/>
    <w:rsid w:val="00BA69D9"/>
    <w:rsid w:val="00BB0DF8"/>
    <w:rsid w:val="00BB216D"/>
    <w:rsid w:val="00BB6348"/>
    <w:rsid w:val="00BB683B"/>
    <w:rsid w:val="00BB7246"/>
    <w:rsid w:val="00BB7FC2"/>
    <w:rsid w:val="00BC01EE"/>
    <w:rsid w:val="00BC341C"/>
    <w:rsid w:val="00BC5266"/>
    <w:rsid w:val="00BC6D51"/>
    <w:rsid w:val="00BD0684"/>
    <w:rsid w:val="00BD07E6"/>
    <w:rsid w:val="00BD0D6D"/>
    <w:rsid w:val="00BD263F"/>
    <w:rsid w:val="00BD3389"/>
    <w:rsid w:val="00BD4CB6"/>
    <w:rsid w:val="00BD63BA"/>
    <w:rsid w:val="00BD672C"/>
    <w:rsid w:val="00BD7971"/>
    <w:rsid w:val="00BE4B26"/>
    <w:rsid w:val="00BE4F77"/>
    <w:rsid w:val="00BE7E82"/>
    <w:rsid w:val="00BF0F0A"/>
    <w:rsid w:val="00BF5248"/>
    <w:rsid w:val="00BF529B"/>
    <w:rsid w:val="00BF6337"/>
    <w:rsid w:val="00BF78CD"/>
    <w:rsid w:val="00BF7FF8"/>
    <w:rsid w:val="00C008DF"/>
    <w:rsid w:val="00C01F8F"/>
    <w:rsid w:val="00C05139"/>
    <w:rsid w:val="00C0550C"/>
    <w:rsid w:val="00C07026"/>
    <w:rsid w:val="00C1007D"/>
    <w:rsid w:val="00C10409"/>
    <w:rsid w:val="00C10915"/>
    <w:rsid w:val="00C118A4"/>
    <w:rsid w:val="00C12008"/>
    <w:rsid w:val="00C1344D"/>
    <w:rsid w:val="00C137EF"/>
    <w:rsid w:val="00C203BB"/>
    <w:rsid w:val="00C24F53"/>
    <w:rsid w:val="00C25AD1"/>
    <w:rsid w:val="00C266E2"/>
    <w:rsid w:val="00C26F76"/>
    <w:rsid w:val="00C2717F"/>
    <w:rsid w:val="00C31700"/>
    <w:rsid w:val="00C3191B"/>
    <w:rsid w:val="00C32A89"/>
    <w:rsid w:val="00C360C8"/>
    <w:rsid w:val="00C361D0"/>
    <w:rsid w:val="00C36ED2"/>
    <w:rsid w:val="00C40F60"/>
    <w:rsid w:val="00C4209E"/>
    <w:rsid w:val="00C43558"/>
    <w:rsid w:val="00C44DC4"/>
    <w:rsid w:val="00C467EA"/>
    <w:rsid w:val="00C56BE0"/>
    <w:rsid w:val="00C56F2E"/>
    <w:rsid w:val="00C60289"/>
    <w:rsid w:val="00C63CFB"/>
    <w:rsid w:val="00C6419F"/>
    <w:rsid w:val="00C65A5E"/>
    <w:rsid w:val="00C66502"/>
    <w:rsid w:val="00C67385"/>
    <w:rsid w:val="00C67892"/>
    <w:rsid w:val="00C67BEB"/>
    <w:rsid w:val="00C71A67"/>
    <w:rsid w:val="00C72E0B"/>
    <w:rsid w:val="00C74E65"/>
    <w:rsid w:val="00C7504A"/>
    <w:rsid w:val="00C76330"/>
    <w:rsid w:val="00C84F7B"/>
    <w:rsid w:val="00C8591A"/>
    <w:rsid w:val="00C90BCB"/>
    <w:rsid w:val="00C92457"/>
    <w:rsid w:val="00C93814"/>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66D9"/>
    <w:rsid w:val="00CC2A4B"/>
    <w:rsid w:val="00CC343D"/>
    <w:rsid w:val="00CC7157"/>
    <w:rsid w:val="00CD11D8"/>
    <w:rsid w:val="00CD1ED8"/>
    <w:rsid w:val="00CD4B8A"/>
    <w:rsid w:val="00CD6410"/>
    <w:rsid w:val="00CD6C60"/>
    <w:rsid w:val="00CE1A63"/>
    <w:rsid w:val="00CE223B"/>
    <w:rsid w:val="00CE2AA0"/>
    <w:rsid w:val="00CE489C"/>
    <w:rsid w:val="00CE5D1E"/>
    <w:rsid w:val="00CE65FD"/>
    <w:rsid w:val="00CF33D1"/>
    <w:rsid w:val="00CF363C"/>
    <w:rsid w:val="00CF5283"/>
    <w:rsid w:val="00D00DEA"/>
    <w:rsid w:val="00D023B6"/>
    <w:rsid w:val="00D0323C"/>
    <w:rsid w:val="00D03724"/>
    <w:rsid w:val="00D03CBA"/>
    <w:rsid w:val="00D042E7"/>
    <w:rsid w:val="00D04CD8"/>
    <w:rsid w:val="00D10740"/>
    <w:rsid w:val="00D107E7"/>
    <w:rsid w:val="00D11846"/>
    <w:rsid w:val="00D12291"/>
    <w:rsid w:val="00D147B7"/>
    <w:rsid w:val="00D157BF"/>
    <w:rsid w:val="00D15ED5"/>
    <w:rsid w:val="00D1614C"/>
    <w:rsid w:val="00D2074A"/>
    <w:rsid w:val="00D21544"/>
    <w:rsid w:val="00D25682"/>
    <w:rsid w:val="00D2767E"/>
    <w:rsid w:val="00D30B96"/>
    <w:rsid w:val="00D31BA0"/>
    <w:rsid w:val="00D3265B"/>
    <w:rsid w:val="00D32880"/>
    <w:rsid w:val="00D32CE4"/>
    <w:rsid w:val="00D352B8"/>
    <w:rsid w:val="00D35906"/>
    <w:rsid w:val="00D36DD9"/>
    <w:rsid w:val="00D42D71"/>
    <w:rsid w:val="00D42FE4"/>
    <w:rsid w:val="00D44512"/>
    <w:rsid w:val="00D44EE7"/>
    <w:rsid w:val="00D45776"/>
    <w:rsid w:val="00D50265"/>
    <w:rsid w:val="00D50437"/>
    <w:rsid w:val="00D52967"/>
    <w:rsid w:val="00D53F64"/>
    <w:rsid w:val="00D565D4"/>
    <w:rsid w:val="00D56F8F"/>
    <w:rsid w:val="00D5732B"/>
    <w:rsid w:val="00D57D9F"/>
    <w:rsid w:val="00D60F9D"/>
    <w:rsid w:val="00D61481"/>
    <w:rsid w:val="00D62A8C"/>
    <w:rsid w:val="00D63200"/>
    <w:rsid w:val="00D64326"/>
    <w:rsid w:val="00D6621F"/>
    <w:rsid w:val="00D667BD"/>
    <w:rsid w:val="00D709CF"/>
    <w:rsid w:val="00D70AE4"/>
    <w:rsid w:val="00D7512D"/>
    <w:rsid w:val="00D8161A"/>
    <w:rsid w:val="00D8196C"/>
    <w:rsid w:val="00D81CDC"/>
    <w:rsid w:val="00D836BD"/>
    <w:rsid w:val="00D84C3B"/>
    <w:rsid w:val="00D874C0"/>
    <w:rsid w:val="00D87A22"/>
    <w:rsid w:val="00D913E1"/>
    <w:rsid w:val="00D9287D"/>
    <w:rsid w:val="00D94F65"/>
    <w:rsid w:val="00DA1A42"/>
    <w:rsid w:val="00DA1BD6"/>
    <w:rsid w:val="00DA1FD6"/>
    <w:rsid w:val="00DB0EFF"/>
    <w:rsid w:val="00DB3364"/>
    <w:rsid w:val="00DB4D11"/>
    <w:rsid w:val="00DB554F"/>
    <w:rsid w:val="00DC04F0"/>
    <w:rsid w:val="00DC399A"/>
    <w:rsid w:val="00DC5725"/>
    <w:rsid w:val="00DC728D"/>
    <w:rsid w:val="00DD2C50"/>
    <w:rsid w:val="00DD34F9"/>
    <w:rsid w:val="00DD40C3"/>
    <w:rsid w:val="00DD5B48"/>
    <w:rsid w:val="00DD762E"/>
    <w:rsid w:val="00DE026F"/>
    <w:rsid w:val="00DE052F"/>
    <w:rsid w:val="00DE1AD9"/>
    <w:rsid w:val="00DE5E2F"/>
    <w:rsid w:val="00DE6D14"/>
    <w:rsid w:val="00DE75D1"/>
    <w:rsid w:val="00DF25C3"/>
    <w:rsid w:val="00DF2A6B"/>
    <w:rsid w:val="00DF3ACF"/>
    <w:rsid w:val="00E007DD"/>
    <w:rsid w:val="00E02AA2"/>
    <w:rsid w:val="00E044E9"/>
    <w:rsid w:val="00E04F0E"/>
    <w:rsid w:val="00E05C7B"/>
    <w:rsid w:val="00E06544"/>
    <w:rsid w:val="00E07F0F"/>
    <w:rsid w:val="00E107C0"/>
    <w:rsid w:val="00E149A1"/>
    <w:rsid w:val="00E16CB6"/>
    <w:rsid w:val="00E23DED"/>
    <w:rsid w:val="00E2476B"/>
    <w:rsid w:val="00E24A48"/>
    <w:rsid w:val="00E25B0B"/>
    <w:rsid w:val="00E26815"/>
    <w:rsid w:val="00E3124C"/>
    <w:rsid w:val="00E3147B"/>
    <w:rsid w:val="00E32E52"/>
    <w:rsid w:val="00E3360A"/>
    <w:rsid w:val="00E35AB9"/>
    <w:rsid w:val="00E35AEE"/>
    <w:rsid w:val="00E401DB"/>
    <w:rsid w:val="00E40704"/>
    <w:rsid w:val="00E420D7"/>
    <w:rsid w:val="00E42F61"/>
    <w:rsid w:val="00E44E6D"/>
    <w:rsid w:val="00E460EA"/>
    <w:rsid w:val="00E467C7"/>
    <w:rsid w:val="00E46B71"/>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14EE"/>
    <w:rsid w:val="00EB2DDE"/>
    <w:rsid w:val="00EB3500"/>
    <w:rsid w:val="00EB531D"/>
    <w:rsid w:val="00EC13D3"/>
    <w:rsid w:val="00EC26F7"/>
    <w:rsid w:val="00EC38D0"/>
    <w:rsid w:val="00EC4A55"/>
    <w:rsid w:val="00EC53AC"/>
    <w:rsid w:val="00ED0B48"/>
    <w:rsid w:val="00ED0D4B"/>
    <w:rsid w:val="00ED131D"/>
    <w:rsid w:val="00ED3A86"/>
    <w:rsid w:val="00ED4192"/>
    <w:rsid w:val="00ED5F77"/>
    <w:rsid w:val="00ED70FC"/>
    <w:rsid w:val="00ED7579"/>
    <w:rsid w:val="00EE044C"/>
    <w:rsid w:val="00EE06ED"/>
    <w:rsid w:val="00EE1590"/>
    <w:rsid w:val="00EE632A"/>
    <w:rsid w:val="00EF0531"/>
    <w:rsid w:val="00EF08AF"/>
    <w:rsid w:val="00EF1D02"/>
    <w:rsid w:val="00EF392A"/>
    <w:rsid w:val="00EF4D55"/>
    <w:rsid w:val="00EF6801"/>
    <w:rsid w:val="00EF6C57"/>
    <w:rsid w:val="00F00BB3"/>
    <w:rsid w:val="00F0207C"/>
    <w:rsid w:val="00F077E1"/>
    <w:rsid w:val="00F17EFC"/>
    <w:rsid w:val="00F20494"/>
    <w:rsid w:val="00F21475"/>
    <w:rsid w:val="00F22B98"/>
    <w:rsid w:val="00F23FEA"/>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EE4"/>
    <w:rsid w:val="00F55287"/>
    <w:rsid w:val="00F559CB"/>
    <w:rsid w:val="00F55F27"/>
    <w:rsid w:val="00F6283E"/>
    <w:rsid w:val="00F62E4A"/>
    <w:rsid w:val="00F63563"/>
    <w:rsid w:val="00F71520"/>
    <w:rsid w:val="00F71B69"/>
    <w:rsid w:val="00F72534"/>
    <w:rsid w:val="00F73976"/>
    <w:rsid w:val="00F75613"/>
    <w:rsid w:val="00F75D8B"/>
    <w:rsid w:val="00F8147A"/>
    <w:rsid w:val="00F845A0"/>
    <w:rsid w:val="00F858A2"/>
    <w:rsid w:val="00F85C44"/>
    <w:rsid w:val="00F866AE"/>
    <w:rsid w:val="00F8683B"/>
    <w:rsid w:val="00F8699A"/>
    <w:rsid w:val="00F8751E"/>
    <w:rsid w:val="00F90D53"/>
    <w:rsid w:val="00F95656"/>
    <w:rsid w:val="00F96D1C"/>
    <w:rsid w:val="00F97249"/>
    <w:rsid w:val="00FA0D52"/>
    <w:rsid w:val="00FA3FE5"/>
    <w:rsid w:val="00FA456D"/>
    <w:rsid w:val="00FA7232"/>
    <w:rsid w:val="00FB20AF"/>
    <w:rsid w:val="00FB2688"/>
    <w:rsid w:val="00FB28C7"/>
    <w:rsid w:val="00FB5D0A"/>
    <w:rsid w:val="00FB6B92"/>
    <w:rsid w:val="00FC0996"/>
    <w:rsid w:val="00FC21DC"/>
    <w:rsid w:val="00FC230C"/>
    <w:rsid w:val="00FC4EC7"/>
    <w:rsid w:val="00FD090C"/>
    <w:rsid w:val="00FD28E3"/>
    <w:rsid w:val="00FD3072"/>
    <w:rsid w:val="00FD3564"/>
    <w:rsid w:val="00FD68BF"/>
    <w:rsid w:val="00FD6AF3"/>
    <w:rsid w:val="00FD7C38"/>
    <w:rsid w:val="00FE00CA"/>
    <w:rsid w:val="00FE06B3"/>
    <w:rsid w:val="00FE1704"/>
    <w:rsid w:val="00FE2A09"/>
    <w:rsid w:val="00FE2B52"/>
    <w:rsid w:val="00FE3158"/>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21674</TotalTime>
  <Pages>23</Pages>
  <Words>19199</Words>
  <Characters>109435</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128378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728</cp:revision>
  <dcterms:created xsi:type="dcterms:W3CDTF">2024-08-29T21:11:00Z</dcterms:created>
  <dcterms:modified xsi:type="dcterms:W3CDTF">2025-01-02T01:23:00Z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id="wkzxG69p"/&gt;&lt;style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