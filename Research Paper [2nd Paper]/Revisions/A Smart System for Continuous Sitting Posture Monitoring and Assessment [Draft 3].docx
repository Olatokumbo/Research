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 xml:space="preserve">Janusz </w:t>
      </w:r>
      <w:proofErr w:type="spellStart"/>
      <w:r>
        <w:t>Kulon</w:t>
      </w:r>
      <w:proofErr w:type="spellEnd"/>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commentRangeStart w:id="0"/>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commentRangeEnd w:id="0"/>
      <w:r w:rsidR="00697C95">
        <w:rPr>
          <w:rStyle w:val="CommentReference"/>
          <w:rFonts w:eastAsia="SimSun"/>
          <w:lang w:eastAsia="zh-CN" w:bidi="ar-SA"/>
        </w:rPr>
        <w:commentReference w:id="0"/>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52E9E64F"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76580F1" w14:textId="28A037EB" w:rsidR="002748AE" w:rsidRDefault="00830A8F" w:rsidP="002748AE">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 xml:space="preserve">smart sensing </w:t>
      </w:r>
      <w:r w:rsidR="00F62E4A" w:rsidRPr="00336CD6">
        <w:rPr>
          <w:color w:val="000000" w:themeColor="text1"/>
        </w:rPr>
        <w:t>chair</w:t>
      </w:r>
      <w:r w:rsidR="00F17EFC" w:rsidRPr="00336CD6">
        <w:rPr>
          <w:color w:val="000000" w:themeColor="text1"/>
        </w:rPr>
        <w:t xml:space="preserve"> systems</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A2706A" w:rsidRPr="00336CD6">
        <w:rPr>
          <w:color w:val="000000" w:themeColor="text1"/>
        </w:rPr>
        <w:t xml:space="preserve"> to further encourage the adoption of</w:t>
      </w:r>
      <w:r w:rsidR="00F8683B" w:rsidRPr="00336CD6">
        <w:rPr>
          <w:color w:val="000000" w:themeColor="text1"/>
        </w:rPr>
        <w:t xml:space="preserve"> proper sitting habits</w:t>
      </w:r>
      <w:r w:rsidR="0094402D" w:rsidRPr="00336CD6">
        <w:rPr>
          <w:color w:val="000000" w:themeColor="text1"/>
        </w:rPr>
        <w:t>. So far</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w:t>
      </w:r>
      <w:r w:rsidR="00E80AF5">
        <w:rPr>
          <w:color w:val="000000" w:themeColor="text1"/>
        </w:rPr>
        <w:lastRenderedPageBreak/>
        <w:t>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23A15599" w14:textId="77777777" w:rsidR="0050400E" w:rsidRDefault="0050400E" w:rsidP="002748AE">
      <w:pPr>
        <w:pStyle w:val="MDPI31text"/>
      </w:pP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1"/>
      <w:commentRangeStart w:id="2"/>
      <w:commentRangeStart w:id="3"/>
      <w:r w:rsidR="00F96D1C">
        <w:t>Related Works</w:t>
      </w:r>
      <w:commentRangeEnd w:id="1"/>
      <w:r w:rsidR="002702BE">
        <w:rPr>
          <w:rStyle w:val="CommentReference"/>
          <w:rFonts w:eastAsia="SimSun"/>
          <w:b w:val="0"/>
          <w:snapToGrid/>
          <w:lang w:eastAsia="zh-CN" w:bidi="ar-SA"/>
        </w:rPr>
        <w:commentReference w:id="1"/>
      </w:r>
      <w:commentRangeEnd w:id="2"/>
      <w:r w:rsidR="001A4DEB">
        <w:rPr>
          <w:rStyle w:val="CommentReference"/>
          <w:rFonts w:eastAsia="SimSun"/>
          <w:b w:val="0"/>
          <w:snapToGrid/>
          <w:lang w:eastAsia="zh-CN" w:bidi="ar-SA"/>
        </w:rPr>
        <w:commentReference w:id="2"/>
      </w:r>
      <w:commentRangeEnd w:id="3"/>
      <w:r w:rsidR="001A4DEB">
        <w:rPr>
          <w:rStyle w:val="CommentReference"/>
          <w:rFonts w:eastAsia="SimSun"/>
          <w:b w:val="0"/>
          <w:snapToGrid/>
          <w:lang w:eastAsia="zh-CN" w:bidi="ar-SA"/>
        </w:rPr>
        <w:commentReference w:id="3"/>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4152D5C0" w14:textId="5B9093D9" w:rsidR="00FB20AF" w:rsidRPr="00FF3B15"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r w:rsidR="002B48CE">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2B48CE">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2B48CE">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2B48CE">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2B48CE">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48CE">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48CE">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w:t>
      </w:r>
      <w:r w:rsidR="004A6C6B">
        <w:lastRenderedPageBreak/>
        <w:t xml:space="preserve">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5E5A3A7A"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the detected posture via a mobile app. Additionally,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similar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441D71">
      <w:pPr>
        <w:pStyle w:val="MDPI22heading2"/>
      </w:pPr>
      <w:r>
        <w:t>3.1 Design Requirements</w:t>
      </w:r>
    </w:p>
    <w:p w14:paraId="0F8F56C8" w14:textId="2607E35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w:t>
      </w:r>
      <w:r w:rsidR="00434CA5">
        <w:t>19</w:t>
      </w:r>
      <w:r w:rsidR="005739E1">
        <w:t xml:space="preserve"> sitting postures as shown in Figure </w:t>
      </w:r>
      <w:r w:rsidR="00FE3158">
        <w:t>1</w:t>
      </w:r>
      <w:r w:rsidR="005739E1">
        <w:t xml:space="preserve">. Additionally, a novel feedback software application will be developed to provide valuable insights </w:t>
      </w:r>
      <w:r w:rsidR="00C36ED2">
        <w:t>regarding</w:t>
      </w:r>
      <w:r w:rsidR="00D2074A">
        <w:t xml:space="preserve"> the sitting postures being adopted over </w:t>
      </w:r>
      <w:r w:rsidR="00EE1590">
        <w:t>a period</w:t>
      </w:r>
      <w:r w:rsidR="00D2074A">
        <w:t>.</w:t>
      </w:r>
    </w:p>
    <w:p w14:paraId="5D64CB03" w14:textId="220358CC" w:rsidR="0079531E" w:rsidRDefault="00B33010" w:rsidP="0079531E">
      <w:pPr>
        <w:pStyle w:val="MDPI52figure"/>
      </w:pPr>
      <w:commentRangeStart w:id="4"/>
      <w:commentRangeEnd w:id="4"/>
      <w:r>
        <w:rPr>
          <w:rStyle w:val="CommentReference"/>
          <w:rFonts w:eastAsia="SimSun"/>
          <w:snapToGrid/>
          <w:lang w:eastAsia="zh-CN" w:bidi="ar-SA"/>
        </w:rPr>
        <w:lastRenderedPageBreak/>
        <w:commentReference w:id="4"/>
      </w:r>
      <w:r w:rsidR="000B1601">
        <w:rPr>
          <w:noProof/>
          <w:snapToGrid/>
        </w:rPr>
        <w:drawing>
          <wp:inline distT="0" distB="0" distL="0" distR="0" wp14:anchorId="75724F91" wp14:editId="54078B5C">
            <wp:extent cx="4266487" cy="4478929"/>
            <wp:effectExtent l="12700" t="12700" r="13970" b="17145"/>
            <wp:docPr id="409458401" name="Picture 3"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8401" name="Picture 3" descr="A collage of images of people sitting&#10;&#10;Description automatically generated"/>
                    <pic:cNvPicPr/>
                  </pic:nvPicPr>
                  <pic:blipFill rotWithShape="1">
                    <a:blip r:embed="rId13"/>
                    <a:srcRect l="2087" t="6553" r="60652" b="36278"/>
                    <a:stretch/>
                  </pic:blipFill>
                  <pic:spPr bwMode="auto">
                    <a:xfrm>
                      <a:off x="0" y="0"/>
                      <a:ext cx="4339052" cy="455510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20A5A8E1"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that will be </w:t>
      </w:r>
      <w:r w:rsidR="00254FA4">
        <w:t>adopted</w:t>
      </w:r>
      <w:r w:rsidR="00EA236A">
        <w:t xml:space="preserve"> in this </w:t>
      </w:r>
      <w:r w:rsidR="00254FA4">
        <w:t>research study.</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w:t>
      </w:r>
      <w:r w:rsidR="00723C96" w:rsidRPr="00723C96">
        <w:rPr>
          <w:b/>
          <w:bCs/>
        </w:rPr>
        <w:t>SP10</w:t>
      </w:r>
      <w:r w:rsidR="00723C96" w:rsidRPr="00723C96">
        <w:rPr>
          <w:b/>
          <w:bCs/>
        </w:rPr>
        <w:t>)</w:t>
      </w:r>
      <w:r w:rsidR="00723C96" w:rsidRPr="00723C96">
        <w:t xml:space="preserve"> Left Ankle Resting (LAR) on the right leg</w:t>
      </w:r>
      <w:r w:rsidR="00723C96">
        <w:t xml:space="preserve">, </w:t>
      </w:r>
      <w:r w:rsidR="00723C96" w:rsidRPr="00723C96">
        <w:rPr>
          <w:b/>
          <w:bCs/>
        </w:rPr>
        <w:t>(</w:t>
      </w:r>
      <w:r w:rsidR="00723C96" w:rsidRPr="00723C96">
        <w:rPr>
          <w:b/>
          <w:bCs/>
        </w:rPr>
        <w:t>SP11</w:t>
      </w:r>
      <w:r w:rsidR="00723C96" w:rsidRPr="00723C96">
        <w:rPr>
          <w:b/>
          <w:bCs/>
        </w:rPr>
        <w:t>)</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w:t>
      </w:r>
      <w:r w:rsidR="00723C96" w:rsidRPr="00723C96">
        <w:rPr>
          <w:b/>
          <w:bCs/>
        </w:rPr>
        <w:t>SP13</w:t>
      </w:r>
      <w:r w:rsidR="00723C96" w:rsidRPr="00723C96">
        <w:rPr>
          <w:b/>
          <w:bCs/>
        </w:rPr>
        <w:t>)</w:t>
      </w:r>
      <w:r w:rsidR="00723C96" w:rsidRPr="00723C96">
        <w:t xml:space="preserve"> Lean back and sitting on the edge</w:t>
      </w:r>
      <w:r w:rsidR="00723C96">
        <w:t xml:space="preserve">, </w:t>
      </w:r>
      <w:r w:rsidR="00723C96" w:rsidRPr="00723C96">
        <w:rPr>
          <w:b/>
          <w:bCs/>
        </w:rPr>
        <w:t>(</w:t>
      </w:r>
      <w:r w:rsidR="00723C96" w:rsidRPr="00723C96">
        <w:rPr>
          <w:b/>
          <w:bCs/>
        </w:rPr>
        <w:t>SP15</w:t>
      </w:r>
      <w:r w:rsidR="00723C96" w:rsidRPr="00723C96">
        <w:rPr>
          <w:b/>
          <w:bCs/>
        </w:rPr>
        <w:t>)</w:t>
      </w:r>
      <w:r w:rsidR="00723C96" w:rsidRPr="00723C96">
        <w:t xml:space="preserve"> Right Ankle Resting (RAR) on the left leg and leaning back</w:t>
      </w:r>
      <w:r w:rsidR="00723C96">
        <w:t xml:space="preserve">, </w:t>
      </w:r>
      <w:r w:rsidR="00723C96" w:rsidRPr="00723C96">
        <w:rPr>
          <w:b/>
          <w:bCs/>
        </w:rPr>
        <w:t>(</w:t>
      </w:r>
      <w:r w:rsidR="00723C96" w:rsidRPr="00723C96">
        <w:rPr>
          <w:b/>
          <w:bCs/>
        </w:rPr>
        <w:t>SP16</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w:t>
      </w:r>
      <w:r w:rsidR="00723C96" w:rsidRPr="00723C96">
        <w:rPr>
          <w:b/>
          <w:bCs/>
        </w:rPr>
        <w:t>SP17</w:t>
      </w:r>
      <w:r w:rsidR="00723C96" w:rsidRPr="00723C96">
        <w:rPr>
          <w:b/>
          <w:bCs/>
        </w:rPr>
        <w:t>)</w:t>
      </w:r>
      <w:r w:rsidR="00723C96" w:rsidRPr="00723C96">
        <w:t xml:space="preserve"> Left Leg Crossed (LLC) over the right leg and leaning back</w:t>
      </w:r>
      <w:r w:rsidR="00723C96">
        <w:t xml:space="preserve">, </w:t>
      </w:r>
      <w:r w:rsidR="00723C96" w:rsidRPr="00723C96">
        <w:rPr>
          <w:b/>
          <w:bCs/>
        </w:rPr>
        <w:t>(</w:t>
      </w:r>
      <w:r w:rsidR="00723C96" w:rsidRPr="00723C96">
        <w:rPr>
          <w:b/>
          <w:bCs/>
        </w:rPr>
        <w:t>SP18</w:t>
      </w:r>
      <w:r w:rsidR="00723C96" w:rsidRPr="00723C96">
        <w:rPr>
          <w:b/>
          <w:bCs/>
        </w:rPr>
        <w:t>)</w:t>
      </w:r>
      <w:r w:rsidR="00723C96" w:rsidRPr="00723C96">
        <w:t xml:space="preserve"> Rotating the trunk (Left)</w:t>
      </w:r>
      <w:r w:rsidR="00723C96">
        <w:t xml:space="preserve">, and </w:t>
      </w:r>
      <w:r w:rsidR="00723C96" w:rsidRPr="00723C96">
        <w:rPr>
          <w:b/>
          <w:bCs/>
        </w:rPr>
        <w:t>(</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5FA6C956" w14:textId="0962C84C" w:rsidR="00D45776" w:rsidRDefault="00D45776" w:rsidP="00A83CE2">
      <w:pPr>
        <w:pStyle w:val="MDPI22heading2"/>
      </w:pPr>
      <w:r>
        <w:t>3.2 System Model</w:t>
      </w:r>
    </w:p>
    <w:p w14:paraId="1C86C109" w14:textId="4FEE099F" w:rsidR="00D45776" w:rsidRPr="00F30EF7" w:rsidRDefault="00D45776" w:rsidP="00D45776">
      <w:pPr>
        <w:pStyle w:val="MDPI31text"/>
        <w:rPr>
          <w:color w:val="FF0000"/>
        </w:rPr>
      </w:pPr>
      <w:r w:rsidRPr="00F30EF7">
        <w:rPr>
          <w:color w:val="FF0000"/>
        </w:rPr>
        <w:t>The entire conceptual framework of our posture monitoring system is as shown in Figure 2 below. The individual while during the experiment will be instructed to sit in various sitting posture as previously highlighted in previous section. During that period, the attached PC was used to both capture and save the sensor data along with its associated timestamp. After the data for each is posture has been thoroughly captured, we proceed with training on a series of machine learning models. Multiple machine learning models were examined to determine its classification accuracy</w:t>
      </w:r>
      <w:r w:rsidR="00A83CE2" w:rsidRPr="00F30EF7">
        <w:rPr>
          <w:color w:val="FF0000"/>
        </w:rPr>
        <w:t xml:space="preserve">. </w:t>
      </w:r>
      <w:r w:rsidRPr="00F30EF7">
        <w:rPr>
          <w:color w:val="FF0000"/>
        </w:rPr>
        <w:t xml:space="preserve">Each machine model was trained on the same dataset under the same conditions to ensure a fair comparison among them. This training and the testing phase were executed using Google </w:t>
      </w:r>
      <w:proofErr w:type="spellStart"/>
      <w:r w:rsidRPr="00F30EF7">
        <w:rPr>
          <w:color w:val="FF0000"/>
        </w:rPr>
        <w:t>Colab</w:t>
      </w:r>
      <w:proofErr w:type="spellEnd"/>
      <w:r w:rsidRPr="00F30EF7">
        <w:rPr>
          <w:color w:val="FF0000"/>
        </w:rPr>
        <w:t xml:space="preserve"> platform. </w:t>
      </w:r>
    </w:p>
    <w:p w14:paraId="67BDA5E4" w14:textId="77777777" w:rsidR="00D45776" w:rsidRDefault="00D45776" w:rsidP="00D45776">
      <w:pPr>
        <w:pStyle w:val="MDPI52figure"/>
        <w:rPr>
          <w:lang w:val="en-GB"/>
        </w:rPr>
      </w:pPr>
      <w:r w:rsidRPr="00180846">
        <w:rPr>
          <w:noProof/>
        </w:rPr>
        <w:lastRenderedPageBreak/>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7C2EECA8" w:rsidR="00D45776" w:rsidRDefault="00D45776" w:rsidP="00AE2FAE">
      <w:pPr>
        <w:pStyle w:val="MDPI51figurecaption"/>
      </w:pPr>
      <w:r w:rsidRPr="001D51EF">
        <w:rPr>
          <w:b/>
          <w:bCs/>
        </w:rPr>
        <w:t xml:space="preserve">Figure </w:t>
      </w:r>
      <w:r>
        <w:rPr>
          <w:b/>
          <w:bCs/>
        </w:rPr>
        <w:t>2</w:t>
      </w:r>
      <w:r w:rsidRPr="00D63200">
        <w:t xml:space="preserve">. The entire system </w:t>
      </w:r>
      <w:proofErr w:type="gramStart"/>
      <w:r w:rsidRPr="00D63200">
        <w:t>mode</w:t>
      </w:r>
      <w:r>
        <w:t>l</w:t>
      </w:r>
      <w:proofErr w:type="gramEnd"/>
      <w:r>
        <w:t xml:space="preserve"> the smart sensing chair system</w:t>
      </w:r>
      <w:r w:rsidR="009666EA">
        <w:t>.</w:t>
      </w:r>
    </w:p>
    <w:p w14:paraId="203EBB03" w14:textId="31194F68" w:rsidR="008D7180" w:rsidRDefault="008D7180" w:rsidP="00A83CE2">
      <w:pPr>
        <w:pStyle w:val="MDPI22heading2"/>
      </w:pPr>
      <w:r>
        <w:t>3.</w:t>
      </w:r>
      <w:r w:rsidR="00F30EF7">
        <w:t>3</w:t>
      </w:r>
      <w:r>
        <w:t xml:space="preserve"> State of the Art Pressure Sensor Array</w:t>
      </w:r>
    </w:p>
    <w:p w14:paraId="2408FBD5" w14:textId="7160216F" w:rsidR="005C743B" w:rsidRDefault="00EF0531" w:rsidP="007D1F39">
      <w:pPr>
        <w:pStyle w:val="MDPI31text"/>
      </w:pPr>
      <w:r>
        <w:t>To</w:t>
      </w:r>
      <w:r w:rsidR="00170985">
        <w:t xml:space="preserve"> comprehensively capture </w:t>
      </w:r>
      <w:r w:rsidR="00AE1F6B">
        <w:t>the</w:t>
      </w:r>
      <w:r w:rsidR="00170985">
        <w:t xml:space="preserve"> individual’s sitting pattern</w:t>
      </w:r>
      <w:r w:rsidR="0079531E">
        <w:t xml:space="preserve">, </w:t>
      </w:r>
      <w:bookmarkStart w:id="5" w:name="OLE_LINK1"/>
      <w:bookmarkStart w:id="6" w:name="OLE_LINK2"/>
      <w:r w:rsidR="0079531E">
        <w:t xml:space="preserve">2 </w:t>
      </w:r>
      <w:proofErr w:type="spellStart"/>
      <w:r w:rsidR="0079531E" w:rsidRPr="002F24E0">
        <w:t>CONFORMat</w:t>
      </w:r>
      <w:proofErr w:type="spellEnd"/>
      <w:r w:rsidR="0079531E">
        <w:t xml:space="preserve"> pressure sensor arrays</w:t>
      </w:r>
      <w:bookmarkEnd w:id="5"/>
      <w:bookmarkEnd w:id="6"/>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295217" cy="3206432"/>
                    </a:xfrm>
                    <a:prstGeom prst="rect">
                      <a:avLst/>
                    </a:prstGeom>
                    <a:ln>
                      <a:solidFill>
                        <a:schemeClr val="tx1"/>
                      </a:solidFill>
                    </a:ln>
                  </pic:spPr>
                </pic:pic>
              </a:graphicData>
            </a:graphic>
          </wp:inline>
        </w:drawing>
      </w:r>
    </w:p>
    <w:p w14:paraId="413CC646" w14:textId="48A7E133" w:rsidR="00B33010" w:rsidRDefault="007364F7" w:rsidP="006F7630">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3535D9B3" w14:textId="77777777" w:rsidR="00164646" w:rsidRDefault="00164646" w:rsidP="006F7630">
      <w:pPr>
        <w:pStyle w:val="MDPI51figurecaption"/>
      </w:pPr>
    </w:p>
    <w:p w14:paraId="2EF07A95" w14:textId="25C389CB" w:rsidR="00BA55FF" w:rsidRDefault="00BA55FF" w:rsidP="00BA55FF">
      <w:pPr>
        <w:pStyle w:val="MDPI41tablecaption"/>
      </w:pPr>
      <w:r w:rsidRPr="00BA55FF">
        <w:rPr>
          <w:b/>
          <w:bCs/>
        </w:rPr>
        <w:lastRenderedPageBreak/>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Default="00D11846" w:rsidP="00D352B8">
      <w:pPr>
        <w:pStyle w:val="MDPI31text"/>
        <w:ind w:left="0" w:firstLine="0"/>
        <w:rPr>
          <w:color w:val="FF0000"/>
        </w:rPr>
      </w:pPr>
      <w:r>
        <w:rPr>
          <w:color w:val="FF0000"/>
        </w:rPr>
        <w:t xml:space="preserve"> </w:t>
      </w:r>
    </w:p>
    <w:p w14:paraId="20CEC2C6" w14:textId="7375FBC5" w:rsidR="00164646" w:rsidRDefault="00164646" w:rsidP="00164646">
      <w:pPr>
        <w:pStyle w:val="MDPI22heading2"/>
      </w:pPr>
      <w:r w:rsidRPr="00DA1BD6">
        <w:t>3.</w:t>
      </w:r>
      <w:r>
        <w:t>4</w:t>
      </w:r>
      <w:r w:rsidRPr="00DA1BD6">
        <w:t xml:space="preserve"> </w:t>
      </w:r>
      <w:commentRangeStart w:id="7"/>
      <w:r>
        <w:t>Posture Feedback Software System</w:t>
      </w:r>
      <w:r w:rsidR="000B38ED">
        <w:t xml:space="preserve"> Architecture</w:t>
      </w:r>
      <w:commentRangeEnd w:id="7"/>
      <w:r w:rsidR="005C09B2">
        <w:rPr>
          <w:rStyle w:val="CommentReference"/>
          <w:rFonts w:eastAsia="SimSun"/>
          <w:i w:val="0"/>
          <w:noProof w:val="0"/>
          <w:snapToGrid/>
          <w:lang w:eastAsia="zh-CN" w:bidi="ar-SA"/>
        </w:rPr>
        <w:commentReference w:id="7"/>
      </w:r>
    </w:p>
    <w:p w14:paraId="17A72886" w14:textId="71CCC181" w:rsidR="007A7581" w:rsidRDefault="00164646" w:rsidP="0094165E">
      <w:pPr>
        <w:pStyle w:val="MDPI31text"/>
        <w:rPr>
          <w:lang w:val="en-GB"/>
        </w:rPr>
      </w:pPr>
      <w:r>
        <w:t xml:space="preserve">We </w:t>
      </w:r>
      <w:r w:rsidRPr="00577638">
        <w:rPr>
          <w:lang w:val="en-GB"/>
        </w:rPr>
        <w:t xml:space="preserve">constructed </w:t>
      </w:r>
      <w:r w:rsidR="004D5B1E">
        <w:rPr>
          <w:lang w:val="en-GB"/>
        </w:rPr>
        <w:t>the “</w:t>
      </w:r>
      <w:proofErr w:type="spellStart"/>
      <w:r w:rsidR="004D5B1E">
        <w:rPr>
          <w:lang w:val="en-GB"/>
        </w:rPr>
        <w:t>SitRight</w:t>
      </w:r>
      <w:proofErr w:type="spellEnd"/>
      <w:r w:rsidR="004D5B1E">
        <w:rPr>
          <w:lang w:val="en-GB"/>
        </w:rPr>
        <w:t xml:space="preserve">” dashboard which is a </w:t>
      </w:r>
      <w:r>
        <w:rPr>
          <w:lang w:val="en-GB"/>
        </w:rPr>
        <w:t>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w:t>
      </w:r>
      <w:r w:rsidR="00AD7AB9">
        <w:rPr>
          <w:lang w:val="en-GB"/>
        </w:rPr>
        <w:t>different</w:t>
      </w:r>
      <w:r>
        <w:rPr>
          <w:lang w:val="en-GB"/>
        </w:rPr>
        <w:t xml:space="preserve"> postur</w:t>
      </w:r>
      <w:r w:rsidR="00AD7AB9">
        <w:rPr>
          <w:lang w:val="en-GB"/>
        </w:rPr>
        <w:t>al</w:t>
      </w:r>
      <w:r>
        <w:rPr>
          <w:lang w:val="en-GB"/>
        </w:rPr>
        <w:t xml:space="preserve"> data </w:t>
      </w:r>
      <w:r w:rsidR="00AD7AB9">
        <w:rPr>
          <w:lang w:val="en-GB"/>
        </w:rPr>
        <w:t>as well as generate</w:t>
      </w:r>
      <w:r>
        <w:rPr>
          <w:lang w:val="en-GB"/>
        </w:rPr>
        <w:t xml:space="preserve"> relevant information</w:t>
      </w:r>
      <w:r w:rsidR="00342D2A">
        <w:rPr>
          <w:lang w:val="en-GB"/>
        </w:rPr>
        <w:t xml:space="preserve"> that would inform the user on his/her sitting habits</w:t>
      </w:r>
      <w:r>
        <w:rPr>
          <w:lang w:val="en-GB"/>
        </w:rPr>
        <w:t xml:space="preserve">. The web </w:t>
      </w:r>
      <w:r w:rsidR="00AD7AB9">
        <w:rPr>
          <w:lang w:val="en-GB"/>
        </w:rPr>
        <w:t>application</w:t>
      </w:r>
      <w:r>
        <w:rPr>
          <w:lang w:val="en-GB"/>
        </w:rPr>
        <w:t xml:space="preserve"> was </w:t>
      </w:r>
      <w:r w:rsidR="00AD7AB9">
        <w:rPr>
          <w:lang w:val="en-GB"/>
        </w:rPr>
        <w:t>developed</w:t>
      </w:r>
      <w:r>
        <w:rPr>
          <w:lang w:val="en-GB"/>
        </w:rPr>
        <w:t xml:space="preserve"> using the Flutter (Dart), which is an open-source framework supports multi-platform application such as iOS, Android, and Desktop under a single codebase. </w:t>
      </w:r>
      <w:r w:rsidR="005C09B2">
        <w:rPr>
          <w:lang w:val="en-GB"/>
        </w:rPr>
        <w:t>A backend Python</w:t>
      </w:r>
      <w:r>
        <w:rPr>
          <w:lang w:val="en-GB"/>
        </w:rPr>
        <w:t xml:space="preserve"> </w:t>
      </w:r>
      <w:r w:rsidR="005C5C32" w:rsidRPr="005C5C32">
        <w:t>Application Programming Interface</w:t>
      </w:r>
      <w:r w:rsidR="005C5C32" w:rsidRPr="005C5C32">
        <w:rPr>
          <w:lang w:val="en-GB"/>
        </w:rPr>
        <w:t xml:space="preserve"> </w:t>
      </w:r>
      <w:r w:rsidR="005C5C32">
        <w:rPr>
          <w:lang w:val="en-GB"/>
        </w:rPr>
        <w:t>(</w:t>
      </w:r>
      <w:r>
        <w:rPr>
          <w:lang w:val="en-GB"/>
        </w:rPr>
        <w:t>API</w:t>
      </w:r>
      <w:r w:rsidR="005C5C32">
        <w:rPr>
          <w:lang w:val="en-GB"/>
        </w:rPr>
        <w:t>)</w:t>
      </w:r>
      <w:r>
        <w:rPr>
          <w:lang w:val="en-GB"/>
        </w:rPr>
        <w:t xml:space="preserve"> </w:t>
      </w:r>
      <w:r w:rsidR="005C09B2">
        <w:rPr>
          <w:lang w:val="en-GB"/>
        </w:rPr>
        <w:t xml:space="preserve">was also developed </w:t>
      </w:r>
      <w:r w:rsidR="00AD7AB9">
        <w:rPr>
          <w:lang w:val="en-GB"/>
        </w:rPr>
        <w:t>which</w:t>
      </w:r>
      <w:r>
        <w:rPr>
          <w:lang w:val="en-GB"/>
        </w:rPr>
        <w:t xml:space="preserve"> </w:t>
      </w:r>
      <w:r w:rsidR="00AD7AB9">
        <w:rPr>
          <w:lang w:val="en-GB"/>
        </w:rPr>
        <w:t>interfaced with one of our</w:t>
      </w:r>
      <w:r>
        <w:rPr>
          <w:lang w:val="en-GB"/>
        </w:rPr>
        <w:t xml:space="preserve"> trained </w:t>
      </w:r>
      <w:r w:rsidR="00AD7AB9">
        <w:rPr>
          <w:lang w:val="en-GB"/>
        </w:rPr>
        <w:t xml:space="preserve">machine learning </w:t>
      </w:r>
      <w:proofErr w:type="gramStart"/>
      <w:r>
        <w:rPr>
          <w:lang w:val="en-GB"/>
        </w:rPr>
        <w:t>model</w:t>
      </w:r>
      <w:proofErr w:type="gramEnd"/>
      <w:r>
        <w:rPr>
          <w:lang w:val="en-GB"/>
        </w:rPr>
        <w:t xml:space="preserve"> </w:t>
      </w:r>
      <w:r w:rsidR="005C09B2">
        <w:rPr>
          <w:lang w:val="en-GB"/>
        </w:rPr>
        <w:t>to form predictions based on the postural data that was provided</w:t>
      </w:r>
      <w:r w:rsidR="007A7581">
        <w:rPr>
          <w:lang w:val="en-GB"/>
        </w:rPr>
        <w:t xml:space="preserve">. </w:t>
      </w:r>
      <w:r w:rsidR="005C5C32">
        <w:rPr>
          <w:lang w:val="en-GB"/>
        </w:rPr>
        <w:t>Additionally, w</w:t>
      </w:r>
      <w:proofErr w:type="spellStart"/>
      <w:r w:rsidR="007A7581">
        <w:t>e</w:t>
      </w:r>
      <w:proofErr w:type="spellEnd"/>
      <w:r w:rsidR="007A7581">
        <w:t xml:space="preserve"> </w:t>
      </w:r>
      <w:r w:rsidR="007A7581">
        <w:t xml:space="preserve">also </w:t>
      </w:r>
      <w:r w:rsidR="007A7581">
        <w:t>utilized OpenAI’s GPT-3 Large Language Model (LLM) to generate personalized recommendations based on historical postural data.</w:t>
      </w:r>
      <w:r w:rsidR="005C5C32">
        <w:t xml:space="preserve"> Overall, these services were closely integrated in the dashboard </w:t>
      </w:r>
      <w:proofErr w:type="gramStart"/>
      <w:r w:rsidR="005C5C32">
        <w:t>in order to</w:t>
      </w:r>
      <w:proofErr w:type="gramEnd"/>
      <w:r w:rsidR="005C5C32">
        <w:t xml:space="preserve"> provide a comprehensive insight </w:t>
      </w:r>
      <w:r w:rsidR="00BA0077">
        <w:t>in regard to</w:t>
      </w:r>
      <w:r w:rsidR="005C5C32">
        <w:t xml:space="preserve"> one’s postural habit as well as actionable insights </w:t>
      </w:r>
      <w:r w:rsidR="0037142C">
        <w:t>of</w:t>
      </w:r>
      <w:r w:rsidR="005C5C32">
        <w:t xml:space="preserve"> </w:t>
      </w:r>
      <w:r w:rsidR="003A679F">
        <w:t>improv</w:t>
      </w:r>
      <w:r w:rsidR="0037142C">
        <w:t>ing</w:t>
      </w:r>
      <w:r w:rsidR="003A679F">
        <w:t xml:space="preserve"> one’s sitting</w:t>
      </w:r>
      <w:r w:rsidR="00D10740">
        <w:t xml:space="preserve"> posture</w:t>
      </w:r>
      <w:r w:rsidR="003A679F">
        <w:t>.</w:t>
      </w:r>
      <w:r w:rsidR="00C32A89">
        <w:t xml:space="preserve"> The block diagram containing the 3 main components of the posture feedback system is shown in the Figure 4 below. </w:t>
      </w:r>
      <w:r w:rsidR="003A679F">
        <w:t xml:space="preserve"> </w:t>
      </w:r>
    </w:p>
    <w:p w14:paraId="6C131EE8" w14:textId="1BBC6817" w:rsidR="007A7581" w:rsidRDefault="00D8196C" w:rsidP="007A7581">
      <w:pPr>
        <w:pStyle w:val="MDPI52figure"/>
      </w:pPr>
      <w:r>
        <w:rPr>
          <w:noProof/>
          <w:snapToGrid/>
        </w:rPr>
        <w:drawing>
          <wp:inline distT="0" distB="0" distL="0" distR="0" wp14:anchorId="25F203A3" wp14:editId="00799822">
            <wp:extent cx="2195015" cy="2286000"/>
            <wp:effectExtent l="0" t="0" r="2540" b="0"/>
            <wp:docPr id="1802327770" name="Picture 1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27770" name="Picture 11" descr="A diagram of a software development process&#10;&#10;Description automatically generated"/>
                    <pic:cNvPicPr/>
                  </pic:nvPicPr>
                  <pic:blipFill>
                    <a:blip r:embed="rId16"/>
                    <a:stretch>
                      <a:fillRect/>
                    </a:stretch>
                  </pic:blipFill>
                  <pic:spPr>
                    <a:xfrm>
                      <a:off x="0" y="0"/>
                      <a:ext cx="2199032" cy="2290183"/>
                    </a:xfrm>
                    <a:prstGeom prst="rect">
                      <a:avLst/>
                    </a:prstGeom>
                  </pic:spPr>
                </pic:pic>
              </a:graphicData>
            </a:graphic>
          </wp:inline>
        </w:drawing>
      </w:r>
    </w:p>
    <w:p w14:paraId="24C2146B" w14:textId="0D223553" w:rsidR="007A7581" w:rsidRPr="007A7581" w:rsidRDefault="007A7581" w:rsidP="00DB4D11">
      <w:pPr>
        <w:pStyle w:val="MDPI51figurecaption"/>
      </w:pPr>
      <w:r>
        <w:rPr>
          <w:b/>
          <w:bCs/>
        </w:rPr>
        <w:tab/>
      </w:r>
      <w:r w:rsidRPr="0021138A">
        <w:rPr>
          <w:b/>
          <w:bCs/>
        </w:rPr>
        <w:t xml:space="preserve">Figure </w:t>
      </w:r>
      <w:r>
        <w:rPr>
          <w:b/>
          <w:bCs/>
        </w:rPr>
        <w:t>4</w:t>
      </w:r>
      <w:r w:rsidRPr="0021138A">
        <w:t xml:space="preserve">. </w:t>
      </w:r>
      <w:r>
        <w:t xml:space="preserve">Block </w:t>
      </w:r>
      <w:r w:rsidR="00D8196C">
        <w:t xml:space="preserve">diagram of the </w:t>
      </w:r>
      <w:r w:rsidR="00C32A89">
        <w:t>posture</w:t>
      </w:r>
      <w:r w:rsidR="00D8196C">
        <w:t xml:space="preserve"> feedback syste</w:t>
      </w:r>
      <w:r w:rsidR="00DB0EFF">
        <w:t>m</w:t>
      </w:r>
    </w:p>
    <w:p w14:paraId="0EC395AE" w14:textId="193E806E" w:rsidR="001E2397" w:rsidRDefault="003D6D46" w:rsidP="00A83CE2">
      <w:pPr>
        <w:pStyle w:val="MDPI22heading2"/>
      </w:pPr>
      <w:r w:rsidRPr="00DA1BD6">
        <w:t>3.</w:t>
      </w:r>
      <w:r w:rsidR="00164646">
        <w:t>5</w:t>
      </w:r>
      <w:r w:rsidRPr="00DA1BD6">
        <w:t xml:space="preserve"> Experimental Setup</w:t>
      </w:r>
    </w:p>
    <w:p w14:paraId="6CB8B693" w14:textId="73E44346" w:rsidR="009F3030" w:rsidRPr="00DA1BD6" w:rsidRDefault="00CB0ED2" w:rsidP="007F44CF">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lastRenderedPageBreak/>
        <w:drawing>
          <wp:inline distT="0" distB="0" distL="0" distR="0" wp14:anchorId="706A1C5A" wp14:editId="3FDEEFA6">
            <wp:extent cx="4508047" cy="2969039"/>
            <wp:effectExtent l="12700" t="12700" r="13335" b="1587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7"/>
                    <a:stretch>
                      <a:fillRect/>
                    </a:stretch>
                  </pic:blipFill>
                  <pic:spPr>
                    <a:xfrm>
                      <a:off x="0" y="0"/>
                      <a:ext cx="4556951" cy="3001247"/>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29115C05" w:rsidR="00D352B8" w:rsidRDefault="00D352B8" w:rsidP="00A83CE2">
      <w:pPr>
        <w:pStyle w:val="MDPI22heading2"/>
      </w:pPr>
      <w:r w:rsidRPr="00DA1BD6">
        <w:t>3.</w:t>
      </w:r>
      <w:r w:rsidR="00F30EF7">
        <w:t>5</w:t>
      </w:r>
      <w:r w:rsidRPr="00DA1BD6">
        <w:t xml:space="preserve"> Data Collection</w:t>
      </w:r>
    </w:p>
    <w:p w14:paraId="73FCBD1F" w14:textId="54CB07F3" w:rsidR="00554115" w:rsidRDefault="00D352B8" w:rsidP="00EA6970">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8"/>
      <w:r>
        <w:rPr>
          <w:color w:val="000000" w:themeColor="text1"/>
        </w:rPr>
        <w:t>(one) individual</w:t>
      </w:r>
      <w:commentRangeEnd w:id="8"/>
      <w:r w:rsidR="006F42ED">
        <w:rPr>
          <w:rStyle w:val="CommentReference"/>
          <w:rFonts w:eastAsia="SimSun"/>
          <w:snapToGrid/>
          <w:lang w:eastAsia="zh-CN" w:bidi="ar-SA"/>
        </w:rPr>
        <w:commentReference w:id="8"/>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r w:rsidR="00554115">
        <w:rPr>
          <w:color w:val="000000" w:themeColor="text1"/>
        </w:rPr>
        <w:t xml:space="preserve">  </w:t>
      </w:r>
    </w:p>
    <w:p w14:paraId="240F4336" w14:textId="1D5E2C22" w:rsidR="00356E17" w:rsidRDefault="000B1601" w:rsidP="00977423">
      <w:pPr>
        <w:pStyle w:val="MDPI52figure"/>
      </w:pPr>
      <w:r>
        <w:rPr>
          <w:noProof/>
          <w:snapToGrid/>
        </w:rPr>
        <w:lastRenderedPageBreak/>
        <w:drawing>
          <wp:inline distT="0" distB="0" distL="0" distR="0" wp14:anchorId="40CFE234" wp14:editId="754653A7">
            <wp:extent cx="5821364" cy="7389210"/>
            <wp:effectExtent l="12700" t="12700" r="8255" b="15240"/>
            <wp:docPr id="1610976245" name="Picture 4"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76245" name="Picture 4" descr="A collage of images of a person&#10;&#10;Description automatically generated"/>
                    <pic:cNvPicPr/>
                  </pic:nvPicPr>
                  <pic:blipFill rotWithShape="1">
                    <a:blip r:embed="rId18"/>
                    <a:srcRect l="1660" t="8148" r="50773" b="3608"/>
                    <a:stretch/>
                  </pic:blipFill>
                  <pic:spPr bwMode="auto">
                    <a:xfrm>
                      <a:off x="0" y="0"/>
                      <a:ext cx="5874006" cy="745603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w:t>
      </w:r>
      <w:r w:rsidRPr="008D0D99">
        <w:lastRenderedPageBreak/>
        <w:t xml:space="preserve">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39F5C4A3" w14:textId="31E790D9" w:rsidR="00BC5266" w:rsidRDefault="00BC5266" w:rsidP="00A83CE2">
      <w:pPr>
        <w:pStyle w:val="MDPI22heading2"/>
      </w:pPr>
      <w:r>
        <w:t>3.</w:t>
      </w:r>
      <w:r w:rsidR="00F30EF7">
        <w:t>6</w:t>
      </w:r>
      <w:r>
        <w:t xml:space="preserve"> Data Augmentation</w:t>
      </w:r>
    </w:p>
    <w:p w14:paraId="07C49735" w14:textId="3C6387AB"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augmenting our data, we were able to increase the size of our original dataset from </w:t>
      </w:r>
      <w:r w:rsidR="001B64F1">
        <w:rPr>
          <w:color w:val="000000" w:themeColor="text1"/>
        </w:rPr>
        <w:t>2869</w:t>
      </w:r>
      <w:r w:rsidR="001B64F1">
        <w:rPr>
          <w:color w:val="000000" w:themeColor="text1"/>
        </w:rPr>
        <w:t xml:space="preserve">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9"/>
      <w:r w:rsidRPr="00BA55FF">
        <w:rPr>
          <w:b/>
          <w:bCs/>
        </w:rPr>
        <w:t xml:space="preserve">Table </w:t>
      </w:r>
      <w:r>
        <w:rPr>
          <w:b/>
          <w:bCs/>
        </w:rPr>
        <w:t>2.</w:t>
      </w:r>
      <w:r w:rsidRPr="00BA55FF">
        <w:t xml:space="preserve"> </w:t>
      </w:r>
      <w:r>
        <w:t>A summary of the transformation techniques that was used to augment the dataset.</w:t>
      </w:r>
      <w:commentRangeEnd w:id="9"/>
      <w:r w:rsidR="00B8003B">
        <w:rPr>
          <w:rStyle w:val="CommentReference"/>
          <w:rFonts w:eastAsia="SimSun" w:cs="Times New Roman"/>
          <w:lang w:eastAsia="zh-CN" w:bidi="ar-SA"/>
        </w:rPr>
        <w:commentReference w:id="9"/>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w:t>
            </w:r>
            <w:r>
              <w:t xml:space="preserve"> </w:t>
            </w:r>
            <w:r>
              <w:t>A</w:t>
            </w:r>
            <w:r>
              <w:t>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20DD0CA" w14:textId="77777777" w:rsidR="00A83CE2" w:rsidRPr="008D0D99" w:rsidRDefault="00A83CE2" w:rsidP="00EF0531">
      <w:pPr>
        <w:pStyle w:val="MDPI22heading2"/>
        <w:ind w:left="0"/>
      </w:pPr>
    </w:p>
    <w:p w14:paraId="38EF7675" w14:textId="2175A7BC" w:rsidR="00BC5266" w:rsidRDefault="003D6D46" w:rsidP="00A83CE2">
      <w:pPr>
        <w:pStyle w:val="MDPI22heading2"/>
      </w:pPr>
      <w:r w:rsidRPr="00441D71">
        <w:t>3.</w:t>
      </w:r>
      <w:r w:rsidR="00F30EF7">
        <w:t>7</w:t>
      </w:r>
      <w:r w:rsidR="004E699E" w:rsidRPr="00441D71">
        <w:t xml:space="preserve"> </w:t>
      </w:r>
      <w:commentRangeStart w:id="10"/>
      <w:r w:rsidR="004E699E" w:rsidRPr="00441D71">
        <w:t>Machine Learning Algorithms</w:t>
      </w:r>
      <w:commentRangeEnd w:id="10"/>
      <w:r w:rsidR="004E699E" w:rsidRPr="00441D71">
        <w:rPr>
          <w:rStyle w:val="CommentReference"/>
          <w:rFonts w:eastAsia="SimSun"/>
          <w:snapToGrid/>
          <w:color w:val="000000" w:themeColor="text1"/>
          <w:lang w:eastAsia="zh-CN" w:bidi="ar-SA"/>
        </w:rPr>
        <w:commentReference w:id="10"/>
      </w:r>
    </w:p>
    <w:p w14:paraId="679A1435" w14:textId="29A9ACC5" w:rsidR="00325EC1" w:rsidRDefault="00F858A2" w:rsidP="00A83CE2">
      <w:pPr>
        <w:pStyle w:val="MDPI23heading3"/>
      </w:pPr>
      <w:r>
        <w:t>3.</w:t>
      </w:r>
      <w:r w:rsidR="00F30EF7">
        <w:t>7</w:t>
      </w:r>
      <w:r>
        <w:t>.</w:t>
      </w:r>
      <w:r w:rsidR="00B47DFB">
        <w:t>1</w:t>
      </w:r>
      <w:r>
        <w:t xml:space="preserve"> </w:t>
      </w:r>
      <w:r w:rsidRPr="00441D71">
        <w:t>Decision Tree</w:t>
      </w:r>
    </w:p>
    <w:p w14:paraId="44F01316" w14:textId="7B0FAE0A" w:rsidR="00F858A2" w:rsidRPr="00F858A2" w:rsidRDefault="00F858A2" w:rsidP="00241047">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64101C">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64101C">
        <w:rPr>
          <w:noProof/>
        </w:rPr>
        <w:t>[46]</w:t>
      </w:r>
      <w:r w:rsidR="0064101C">
        <w:fldChar w:fldCharType="end"/>
      </w:r>
      <w:r w:rsidR="0064101C">
        <w:t>.</w:t>
      </w:r>
    </w:p>
    <w:p w14:paraId="199777CD" w14:textId="77777777" w:rsidR="005D7FC9" w:rsidRDefault="005D7FC9" w:rsidP="00AA5E2A">
      <w:pPr>
        <w:pStyle w:val="MDPI22heading2"/>
      </w:pPr>
    </w:p>
    <w:p w14:paraId="1B2452D6" w14:textId="18B82E9D" w:rsidR="00441D71" w:rsidRDefault="00441D71" w:rsidP="00A83CE2">
      <w:pPr>
        <w:pStyle w:val="MDPI23heading3"/>
      </w:pPr>
      <w:r>
        <w:t>3.</w:t>
      </w:r>
      <w:r w:rsidR="00F30EF7">
        <w:t>7</w:t>
      </w:r>
      <w:r>
        <w:t>.</w:t>
      </w:r>
      <w:r w:rsidR="00B47DFB">
        <w:t>2</w:t>
      </w:r>
      <w:r>
        <w:t xml:space="preserve"> </w:t>
      </w:r>
      <w:r w:rsidR="005B134D" w:rsidRPr="00441D71">
        <w:t>Random Forest</w:t>
      </w:r>
    </w:p>
    <w:p w14:paraId="51C10616" w14:textId="3BE0BFA9" w:rsidR="009B32B4" w:rsidRDefault="009B32B4" w:rsidP="00325EC1">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w:t>
      </w:r>
      <w:r w:rsidR="009666EA">
        <w:t xml:space="preserve">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60215B">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60215B">
        <w:rPr>
          <w:noProof/>
        </w:rPr>
        <w:t>[47,48]</w:t>
      </w:r>
      <w:r w:rsidR="000308FA">
        <w:fldChar w:fldCharType="end"/>
      </w:r>
      <w:r w:rsidR="00316E7D">
        <w:t xml:space="preserve">. </w:t>
      </w:r>
    </w:p>
    <w:p w14:paraId="22B6CAFF" w14:textId="77777777" w:rsidR="00A83CE2" w:rsidRDefault="00A83CE2" w:rsidP="00EF0531">
      <w:pPr>
        <w:pStyle w:val="MDPI31text"/>
        <w:ind w:left="0" w:firstLine="0"/>
      </w:pPr>
    </w:p>
    <w:p w14:paraId="60D83C6B" w14:textId="7805C59F" w:rsidR="00441D71" w:rsidRDefault="00441D71" w:rsidP="00A83CE2">
      <w:pPr>
        <w:pStyle w:val="MDPI23heading3"/>
      </w:pPr>
      <w:r>
        <w:t>3</w:t>
      </w:r>
      <w:r w:rsidR="005D7FC9">
        <w:t>.</w:t>
      </w:r>
      <w:r w:rsidR="00F30EF7">
        <w:t>7</w:t>
      </w:r>
      <w:r>
        <w:t>.</w:t>
      </w:r>
      <w:r w:rsidR="00AA5E2A">
        <w:t>3</w:t>
      </w:r>
      <w:r>
        <w:t xml:space="preserve"> </w:t>
      </w:r>
      <w:r w:rsidR="009666EA">
        <w:t>Support Vector Machines (</w:t>
      </w:r>
      <w:r w:rsidR="005B134D" w:rsidRPr="00441D71">
        <w:t>SVM</w:t>
      </w:r>
      <w:r w:rsidR="009666EA">
        <w:t>)</w:t>
      </w:r>
    </w:p>
    <w:p w14:paraId="5DAF4E3D" w14:textId="6878DC3C"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w:t>
      </w:r>
      <w:r w:rsidR="00EA3D18">
        <w:lastRenderedPageBreak/>
        <w:t xml:space="preserve">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614489">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614489">
        <w:rPr>
          <w:noProof/>
        </w:rPr>
        <w:t>[49]</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1ECDC87C" w:rsidR="00441D71" w:rsidRDefault="00AA5E2A" w:rsidP="00A83CE2">
      <w:pPr>
        <w:pStyle w:val="MDPI23heading3"/>
      </w:pPr>
      <w:r>
        <w:t>3.</w:t>
      </w:r>
      <w:r w:rsidR="00F30EF7">
        <w:t>7</w:t>
      </w:r>
      <w:r>
        <w:t xml:space="preserve">.4 </w:t>
      </w:r>
      <w:r w:rsidR="009B32B4">
        <w:t>K-Nearest Neighbor (</w:t>
      </w:r>
      <w:r>
        <w:t>KNN</w:t>
      </w:r>
      <w:r w:rsidR="009B32B4">
        <w:t>)</w:t>
      </w:r>
    </w:p>
    <w:p w14:paraId="40CE11C7" w14:textId="39EBBC9E" w:rsidR="009B32B4" w:rsidRDefault="000B3DC7" w:rsidP="006C2311">
      <w:pPr>
        <w:pStyle w:val="MDPI31text"/>
      </w:pPr>
      <w:r>
        <w:t>K-Nearest Neighbor</w:t>
      </w:r>
      <w:r>
        <w:t xml:space="preserve">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4A14FA">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4A14FA">
        <w:rPr>
          <w:noProof/>
        </w:rPr>
        <w:t>[50]</w:t>
      </w:r>
      <w:r w:rsidR="004A14FA">
        <w:fldChar w:fldCharType="end"/>
      </w:r>
      <w:r w:rsidR="0076273B">
        <w:t xml:space="preserve">.  </w:t>
      </w:r>
    </w:p>
    <w:p w14:paraId="5806D909" w14:textId="77777777" w:rsidR="000A0D81" w:rsidRDefault="000A0D81" w:rsidP="006C2311">
      <w:pPr>
        <w:pStyle w:val="MDPI31text"/>
      </w:pPr>
    </w:p>
    <w:p w14:paraId="0A94E250" w14:textId="2073A285" w:rsidR="00554082" w:rsidRDefault="00441D71" w:rsidP="00A83CE2">
      <w:pPr>
        <w:pStyle w:val="MDPI23heading3"/>
      </w:pPr>
      <w:r>
        <w:t>3.</w:t>
      </w:r>
      <w:r w:rsidR="00F30EF7">
        <w:t>7</w:t>
      </w:r>
      <w:r>
        <w:t>.</w:t>
      </w:r>
      <w:r w:rsidR="00AA5E2A">
        <w:t>5</w:t>
      </w:r>
      <w:r>
        <w:t xml:space="preserve"> </w:t>
      </w:r>
      <w:commentRangeStart w:id="11"/>
      <w:r w:rsidR="009B32B4">
        <w:t>Co</w:t>
      </w:r>
      <w:r w:rsidR="000308FA">
        <w:t>n</w:t>
      </w:r>
      <w:r w:rsidR="009B32B4">
        <w:t>volutional Neural Networks (</w:t>
      </w:r>
      <w:r w:rsidR="005B134D" w:rsidRPr="00441D71">
        <w:t>CNN</w:t>
      </w:r>
      <w:r w:rsidR="009B32B4">
        <w:t>)</w:t>
      </w:r>
      <w:r w:rsidR="005B134D" w:rsidRPr="00441D71">
        <w:t xml:space="preserve"> </w:t>
      </w:r>
      <w:commentRangeEnd w:id="11"/>
      <w:r w:rsidR="002C5826">
        <w:rPr>
          <w:rStyle w:val="CommentReference"/>
          <w:rFonts w:eastAsia="SimSun"/>
          <w:snapToGrid/>
          <w:lang w:eastAsia="zh-CN" w:bidi="ar-SA"/>
        </w:rPr>
        <w:commentReference w:id="11"/>
      </w:r>
    </w:p>
    <w:p w14:paraId="4BF26E2D" w14:textId="77777777"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2F6175">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2F6175">
        <w:rPr>
          <w:noProof/>
        </w:rPr>
        <w:t>[51]</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49D36363" w:rsidR="005D7FC9" w:rsidRDefault="005D7FC9" w:rsidP="00A83CE2">
      <w:pPr>
        <w:pStyle w:val="MDPI22heading2"/>
      </w:pPr>
      <w:r>
        <w:t>3.</w:t>
      </w:r>
      <w:r w:rsidR="00F30EF7">
        <w:t>8</w:t>
      </w:r>
      <w:r>
        <w:t xml:space="preserve"> Training and </w:t>
      </w:r>
      <w:r w:rsidR="00BC5266">
        <w:t>evaluation</w:t>
      </w:r>
      <w:r w:rsidR="007B506F">
        <w:t xml:space="preserve"> the model</w:t>
      </w:r>
    </w:p>
    <w:p w14:paraId="174357C1" w14:textId="05393C7C" w:rsidR="005D7FC9" w:rsidRPr="003442A3" w:rsidRDefault="00BC5266" w:rsidP="003442A3">
      <w:pPr>
        <w:pStyle w:val="MDPI31text"/>
      </w:pPr>
      <w:r w:rsidRPr="003442A3">
        <w:t xml:space="preserve">80% of the entire dataset </w:t>
      </w:r>
      <w:r w:rsidR="001329EF" w:rsidRPr="003442A3">
        <w:t xml:space="preserve">generated </w:t>
      </w:r>
      <w:r w:rsidRPr="003442A3">
        <w:t>was allocated towards training the machine learning model, while the remaining 20% was used to validate the performance</w:t>
      </w:r>
      <w:r w:rsidR="001329EF" w:rsidRPr="003442A3">
        <w:t xml:space="preserve"> and accuracy</w:t>
      </w:r>
      <w:r w:rsidRPr="003442A3">
        <w:t xml:space="preserve"> of </w:t>
      </w:r>
      <w:r w:rsidR="001329EF" w:rsidRPr="003442A3">
        <w:t xml:space="preserve">each </w:t>
      </w:r>
      <w:r w:rsidRPr="003442A3">
        <w:t>machine learning model.</w:t>
      </w:r>
      <w:r w:rsidR="001329EF" w:rsidRPr="003442A3">
        <w:t xml:space="preserve"> </w:t>
      </w:r>
      <w:r w:rsidR="003442A3" w:rsidRPr="003442A3">
        <w:t>The confusion matrix was used to further assess the accuracy of each model by comparing the predicted value with the true value over a series of key criteria</w:t>
      </w:r>
      <w:r w:rsidR="003442A3">
        <w:t xml:space="preserve"> which are</w:t>
      </w:r>
      <w:r w:rsidR="003442A3" w:rsidRPr="003442A3">
        <w:t xml:space="preserve"> as follows: </w:t>
      </w:r>
      <w:r w:rsidR="003442A3" w:rsidRPr="003442A3">
        <w:t xml:space="preserve">True Positives (TPs), True Negatives (TNs), False Positives (FPs), and False </w:t>
      </w:r>
      <w:r w:rsidR="003442A3" w:rsidRPr="003442A3">
        <w:t>Negatives</w:t>
      </w:r>
      <w:r w:rsidR="003442A3">
        <w:t xml:space="preserve"> (FNs)</w:t>
      </w:r>
      <w:r w:rsidR="003442A3" w:rsidRPr="003442A3">
        <w:t xml:space="preserve">. </w:t>
      </w:r>
    </w:p>
    <w:p w14:paraId="3927A1F2" w14:textId="77777777" w:rsidR="005B134D" w:rsidRPr="003C5B16" w:rsidRDefault="005B134D" w:rsidP="003C5B16">
      <w:pPr>
        <w:pStyle w:val="MDPI31text"/>
      </w:pPr>
    </w:p>
    <w:p w14:paraId="5F7F191F" w14:textId="1CBE77B8" w:rsidR="004E699E" w:rsidRDefault="004E699E" w:rsidP="00A83CE2">
      <w:pPr>
        <w:pStyle w:val="MDPI22heading2"/>
      </w:pPr>
      <w:r>
        <w:t>3.</w:t>
      </w:r>
      <w:r w:rsidR="00F30EF7">
        <w:t>9</w:t>
      </w:r>
      <w:r>
        <w:t xml:space="preserve"> </w:t>
      </w:r>
      <w:commentRangeStart w:id="12"/>
      <w:commentRangeStart w:id="13"/>
      <w:commentRangeStart w:id="14"/>
      <w:r w:rsidRPr="0033600D">
        <w:t>Posture Monitoring and Scoring System</w:t>
      </w:r>
      <w:commentRangeEnd w:id="12"/>
      <w:r w:rsidR="00242AF1">
        <w:rPr>
          <w:rStyle w:val="CommentReference"/>
          <w:rFonts w:eastAsia="SimSun"/>
          <w:snapToGrid/>
          <w:lang w:eastAsia="zh-CN" w:bidi="ar-SA"/>
        </w:rPr>
        <w:commentReference w:id="12"/>
      </w:r>
      <w:commentRangeEnd w:id="13"/>
      <w:r w:rsidR="00445C3D">
        <w:rPr>
          <w:rStyle w:val="CommentReference"/>
          <w:rFonts w:eastAsia="SimSun"/>
          <w:snapToGrid/>
          <w:lang w:eastAsia="zh-CN" w:bidi="ar-SA"/>
        </w:rPr>
        <w:commentReference w:id="13"/>
      </w:r>
      <w:commentRangeEnd w:id="14"/>
      <w:r w:rsidR="00110184">
        <w:rPr>
          <w:rStyle w:val="CommentReference"/>
          <w:rFonts w:eastAsia="SimSun"/>
          <w:snapToGrid/>
          <w:lang w:eastAsia="zh-CN" w:bidi="ar-SA"/>
        </w:rPr>
        <w:commentReference w:id="14"/>
      </w:r>
    </w:p>
    <w:p w14:paraId="0E337433" w14:textId="67E6599C" w:rsidR="00E26815" w:rsidRDefault="008F7CFC" w:rsidP="00E26815">
      <w:pPr>
        <w:pStyle w:val="MDPI31text"/>
        <w:rPr>
          <w:lang w:val="en-GB"/>
        </w:rPr>
      </w:pPr>
      <w:r>
        <w:rPr>
          <w:lang w:val="en-GB"/>
        </w:rPr>
        <w:t>A</w:t>
      </w:r>
      <w:r w:rsidR="00C361D0">
        <w:rPr>
          <w:lang w:val="en-GB"/>
        </w:rPr>
        <w:t>ctive</w:t>
      </w:r>
      <w:r w:rsidR="00973C9C">
        <w:rPr>
          <w:lang w:val="en-GB"/>
        </w:rPr>
        <w:t>ly</w:t>
      </w:r>
      <w:r w:rsidR="00C361D0">
        <w:rPr>
          <w:lang w:val="en-GB"/>
        </w:rPr>
        <w:t xml:space="preserve"> monitoring and</w:t>
      </w:r>
      <w:r w:rsidR="00973C9C">
        <w:rPr>
          <w:lang w:val="en-GB"/>
        </w:rPr>
        <w:t xml:space="preserve"> </w:t>
      </w:r>
      <w:r w:rsidR="00C361D0">
        <w:rPr>
          <w:lang w:val="en-GB"/>
        </w:rPr>
        <w:t xml:space="preserve">scoring of different sitting postures are important to quantify the quality of one’s sitting patterns over a given period. </w:t>
      </w:r>
      <w:proofErr w:type="gramStart"/>
      <w:r w:rsidR="00445C3D">
        <w:rPr>
          <w:lang w:val="en-GB"/>
        </w:rPr>
        <w:t>In order to</w:t>
      </w:r>
      <w:proofErr w:type="gramEnd"/>
      <w:r w:rsidR="00445C3D">
        <w:rPr>
          <w:lang w:val="en-GB"/>
        </w:rPr>
        <w:t xml:space="preserve"> generate a score for each posture, we had to set a baseline for what is considered as an optimal sitting posture. </w:t>
      </w:r>
      <w:r w:rsidR="00C361D0">
        <w:rPr>
          <w:lang w:val="en-GB"/>
        </w:rPr>
        <w:t xml:space="preserve">As previously stated, it is normally advised to </w:t>
      </w:r>
      <w:r w:rsidR="00445C3D">
        <w:rPr>
          <w:lang w:val="en-GB"/>
        </w:rPr>
        <w:t xml:space="preserve">always </w:t>
      </w:r>
      <w:r w:rsidR="00C361D0">
        <w:rPr>
          <w:lang w:val="en-GB"/>
        </w:rPr>
        <w:t>maintain an upright sitting posture</w:t>
      </w:r>
      <w:r w:rsidR="00445C3D">
        <w:rPr>
          <w:lang w:val="en-GB"/>
        </w:rPr>
        <w:t xml:space="preserve"> due to the associated health benefits. Furthermore, the upright sitting posture was considered as the base reference for all other postures. </w:t>
      </w:r>
      <w:r w:rsidR="00E26815">
        <w:rPr>
          <w:lang w:val="en-GB"/>
        </w:rPr>
        <w:t>We</w:t>
      </w:r>
      <w:r w:rsidR="00C361D0">
        <w:rPr>
          <w:lang w:val="en-GB"/>
        </w:rPr>
        <w:t xml:space="preserve"> </w:t>
      </w:r>
      <w:r w:rsidR="00E26815">
        <w:rPr>
          <w:lang w:val="en-GB"/>
        </w:rPr>
        <w:t xml:space="preserve">used the </w:t>
      </w:r>
      <w:proofErr w:type="spellStart"/>
      <w:r w:rsidR="00C361D0">
        <w:rPr>
          <w:lang w:val="en-GB"/>
        </w:rPr>
        <w:t>H</w:t>
      </w:r>
      <w:r w:rsidR="00C361D0" w:rsidRPr="00C361D0">
        <w:rPr>
          <w:lang w:val="en-GB"/>
        </w:rPr>
        <w:t>ausdorff</w:t>
      </w:r>
      <w:proofErr w:type="spellEnd"/>
      <w:r w:rsidR="00C361D0" w:rsidRPr="00C361D0">
        <w:rPr>
          <w:lang w:val="en-GB"/>
        </w:rPr>
        <w:t xml:space="preserve"> distance</w:t>
      </w:r>
      <w:r w:rsidR="00E26815">
        <w:rPr>
          <w:lang w:val="en-GB"/>
        </w:rPr>
        <w:t xml:space="preserve"> algorithm</w:t>
      </w:r>
      <w:r w:rsidR="00C361D0">
        <w:rPr>
          <w:lang w:val="en-GB"/>
        </w:rPr>
        <w:t xml:space="preserve"> to determine </w:t>
      </w:r>
      <w:r w:rsidR="00445C3D">
        <w:rPr>
          <w:lang w:val="en-GB"/>
        </w:rPr>
        <w:t>the extent a given</w:t>
      </w:r>
      <w:r w:rsidR="00C361D0">
        <w:rPr>
          <w:lang w:val="en-GB"/>
        </w:rPr>
        <w:t xml:space="preserve"> </w:t>
      </w:r>
      <w:r w:rsidR="00445C3D">
        <w:rPr>
          <w:lang w:val="en-GB"/>
        </w:rPr>
        <w:t xml:space="preserve">sitting </w:t>
      </w:r>
      <w:r w:rsidR="00C361D0">
        <w:rPr>
          <w:lang w:val="en-GB"/>
        </w:rPr>
        <w:t xml:space="preserve">posture shapes deviates from </w:t>
      </w:r>
      <w:r w:rsidR="00445C3D">
        <w:rPr>
          <w:lang w:val="en-GB"/>
        </w:rPr>
        <w:t>our base</w:t>
      </w:r>
      <w:r w:rsidR="00C361D0">
        <w:rPr>
          <w:lang w:val="en-GB"/>
        </w:rPr>
        <w:t xml:space="preserve"> upright posture</w:t>
      </w:r>
      <w:r w:rsidR="00110184">
        <w:rPr>
          <w:lang w:val="en-GB"/>
        </w:rPr>
        <w:t xml:space="preserve">. </w:t>
      </w:r>
      <w:r w:rsidR="00E26815">
        <w:rPr>
          <w:lang w:val="en-GB"/>
        </w:rPr>
        <w:t>The distance between point X from the set X is measured against the nearest point from set Y which is calculated as follows:</w:t>
      </w:r>
    </w:p>
    <w:p w14:paraId="0DB822D2" w14:textId="10131721" w:rsidR="00BC341C" w:rsidRDefault="00BC341C" w:rsidP="00BC341C">
      <w:pPr>
        <w:pStyle w:val="MDPI39equation"/>
        <w:rPr>
          <w:lang w:val="en-GB"/>
        </w:rPr>
      </w:pPr>
      <m:oMath>
        <m:r>
          <w:rPr>
            <w:rFonts w:ascii="Cambria Math" w:hAnsi="Cambria Math"/>
            <w:lang w:val="en-GB"/>
          </w:rPr>
          <m:t>hd</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func>
          <m:funcPr>
            <m:ctrlPr>
              <w:rPr>
                <w:rFonts w:ascii="Cambria Math" w:hAnsi="Cambria Math"/>
                <w:lang w:val="en-GB"/>
              </w:rPr>
            </m:ctrlPr>
          </m:funcPr>
          <m:fName>
            <m:limLow>
              <m:limLowPr>
                <m:ctrlPr>
                  <w:rPr>
                    <w:rFonts w:ascii="Cambria Math" w:hAnsi="Cambria Math"/>
                    <w:lang w:val="en-GB"/>
                  </w:rPr>
                </m:ctrlPr>
              </m:limLowPr>
              <m:e>
                <m:r>
                  <m:rPr>
                    <m:sty m:val="p"/>
                  </m:rPr>
                  <w:rPr>
                    <w:rFonts w:ascii="Cambria Math" w:hAnsi="Cambria Math"/>
                    <w:lang w:val="en-GB"/>
                  </w:rPr>
                  <m:t>max</m:t>
                </m:r>
              </m:e>
              <m:lim>
                <m:r>
                  <w:rPr>
                    <w:rFonts w:ascii="Cambria Math" w:hAnsi="Cambria Math"/>
                    <w:lang w:val="en-GB"/>
                  </w:rPr>
                  <m:t>x</m:t>
                </m:r>
                <m:r>
                  <m:rPr>
                    <m:sty m:val="p"/>
                  </m:rPr>
                  <w:rPr>
                    <w:rFonts w:ascii="Cambria Math" w:hAnsi="Cambria Math"/>
                    <w:lang w:val="en-GB"/>
                  </w:rPr>
                  <m:t>∈</m:t>
                </m:r>
                <m:r>
                  <w:rPr>
                    <w:rFonts w:ascii="Cambria Math" w:hAnsi="Cambria Math"/>
                    <w:lang w:val="en-GB"/>
                  </w:rPr>
                  <m:t>X</m:t>
                </m:r>
              </m:lim>
            </m:limLow>
          </m:fName>
          <m:e>
            <m:func>
              <m:funcPr>
                <m:ctrlPr>
                  <w:rPr>
                    <w:rFonts w:ascii="Cambria Math" w:hAnsi="Cambria Math"/>
                    <w:lang w:val="en-GB"/>
                  </w:rPr>
                </m:ctrlPr>
              </m:funcPr>
              <m:fName>
                <m:limLow>
                  <m:limLowPr>
                    <m:ctrlPr>
                      <w:rPr>
                        <w:rFonts w:ascii="Cambria Math" w:hAnsi="Cambria Math"/>
                        <w:lang w:val="en-GB"/>
                      </w:rPr>
                    </m:ctrlPr>
                  </m:limLowPr>
                  <m:e>
                    <m:r>
                      <m:rPr>
                        <m:sty m:val="p"/>
                      </m:rPr>
                      <w:rPr>
                        <w:rFonts w:ascii="Cambria Math" w:hAnsi="Cambria Math"/>
                        <w:lang w:val="en-GB"/>
                      </w:rPr>
                      <m:t>min</m:t>
                    </m:r>
                  </m:e>
                  <m:lim>
                    <m:r>
                      <w:rPr>
                        <w:rFonts w:ascii="Cambria Math" w:hAnsi="Cambria Math"/>
                        <w:lang w:val="en-GB"/>
                      </w:rPr>
                      <m:t>y</m:t>
                    </m:r>
                    <m:r>
                      <m:rPr>
                        <m:sty m:val="p"/>
                      </m:rPr>
                      <w:rPr>
                        <w:rFonts w:ascii="Cambria Math" w:hAnsi="Cambria Math"/>
                        <w:lang w:val="en-GB"/>
                      </w:rPr>
                      <m:t>∈</m:t>
                    </m:r>
                    <m:r>
                      <w:rPr>
                        <w:rFonts w:ascii="Cambria Math" w:hAnsi="Cambria Math"/>
                        <w:lang w:val="en-GB"/>
                      </w:rPr>
                      <m:t>Y</m:t>
                    </m:r>
                  </m:lim>
                </m:limLow>
              </m:fName>
              <m:e>
                <m:r>
                  <m:rPr>
                    <m:sty m:val="p"/>
                  </m:rPr>
                  <w:rPr>
                    <w:rFonts w:ascii="Cambria Math" w:hAnsi="Cambria Math"/>
                    <w:lang w:val="en-GB"/>
                  </w:rPr>
                  <m:t>|</m:t>
                </m:r>
                <m:r>
                  <m:rPr>
                    <m:lit/>
                    <m:sty m:val="p"/>
                  </m:rPr>
                  <w:rPr>
                    <w:rFonts w:ascii="Cambria Math" w:hAnsi="Cambria Math"/>
                    <w:lang w:val="en-GB"/>
                  </w:rPr>
                  <m:t>|</m:t>
                </m:r>
              </m:e>
            </m:func>
          </m:e>
        </m:func>
        <m:r>
          <w:rPr>
            <w:rFonts w:ascii="Cambria Math" w:hAnsi="Cambria Math"/>
            <w:lang w:val="en-GB"/>
          </w:rPr>
          <m:t>x</m:t>
        </m:r>
        <m:r>
          <m:rPr>
            <m:sty m:val="p"/>
          </m:rPr>
          <w:rPr>
            <w:rFonts w:ascii="Cambria Math" w:hAnsi="Cambria Math"/>
            <w:lang w:val="en-GB"/>
          </w:rPr>
          <m:t>-</m:t>
        </m:r>
        <m:r>
          <w:rPr>
            <w:rFonts w:ascii="Cambria Math" w:hAnsi="Cambria Math"/>
            <w:lang w:val="en-GB"/>
          </w:rPr>
          <m:t>y</m:t>
        </m:r>
        <m:r>
          <w:rPr>
            <w:rFonts w:ascii="Cambria Math" w:hAnsi="Cambria Math"/>
            <w:lang w:val="en-GB"/>
          </w:rPr>
          <m:t>|</m:t>
        </m:r>
        <m:sSub>
          <m:sSubPr>
            <m:ctrlPr>
              <w:rPr>
                <w:rFonts w:ascii="Cambria Math" w:hAnsi="Cambria Math"/>
                <w:lang w:val="en-GB"/>
              </w:rPr>
            </m:ctrlPr>
          </m:sSubPr>
          <m:e>
            <m:r>
              <m:rPr>
                <m:lit/>
                <m:sty m:val="p"/>
              </m:rPr>
              <w:rPr>
                <w:rFonts w:ascii="Cambria Math" w:hAnsi="Cambria Math"/>
                <w:lang w:val="en-GB"/>
              </w:rPr>
              <m:t>|</m:t>
            </m:r>
          </m:e>
          <m:sub>
            <m:r>
              <m:rPr>
                <m:sty m:val="p"/>
              </m:rPr>
              <w:rPr>
                <w:rFonts w:ascii="Cambria Math" w:hAnsi="Cambria Math"/>
                <w:lang w:val="en-GB"/>
              </w:rPr>
              <m:t>2</m:t>
            </m:r>
          </m:sub>
        </m:sSub>
      </m:oMath>
      <w:r>
        <w:rPr>
          <w:lang w:val="en-GB"/>
        </w:rPr>
        <w:t xml:space="preserve"> (1)</w:t>
      </w:r>
    </w:p>
    <w:p w14:paraId="5C4DCDE6" w14:textId="65F34790" w:rsidR="00E26815" w:rsidRDefault="00E26815" w:rsidP="0008228A">
      <w:pPr>
        <w:pStyle w:val="MDPI31text"/>
        <w:rPr>
          <w:lang w:val="en-GB"/>
        </w:rPr>
      </w:pPr>
      <w:r>
        <w:rPr>
          <w:lang w:val="en-GB"/>
        </w:rPr>
        <w:t>However, the formula above is only one dimensional</w:t>
      </w:r>
      <w:r w:rsidR="00D44512">
        <w:rPr>
          <w:lang w:val="en-GB"/>
        </w:rPr>
        <w:t xml:space="preserve">, furthermore the same calculation in respect to Set Y. The distances calculated against both sets are evaluated and the greatest distance among the two is chosen as the total </w:t>
      </w:r>
      <w:proofErr w:type="spellStart"/>
      <w:r w:rsidR="00D44512">
        <w:rPr>
          <w:lang w:val="en-GB"/>
        </w:rPr>
        <w:t>H</w:t>
      </w:r>
      <w:r w:rsidR="00D44512" w:rsidRPr="00C361D0">
        <w:rPr>
          <w:lang w:val="en-GB"/>
        </w:rPr>
        <w:t>ausdorff</w:t>
      </w:r>
      <w:proofErr w:type="spellEnd"/>
      <w:r w:rsidR="00D44512">
        <w:rPr>
          <w:lang w:val="en-GB"/>
        </w:rPr>
        <w:t xml:space="preserve"> distance</w:t>
      </w:r>
      <w:r w:rsidR="0008228A">
        <w:rPr>
          <w:lang w:val="en-GB"/>
        </w:rPr>
        <w:t xml:space="preserve"> as show in the formula below</w:t>
      </w:r>
      <w:r w:rsidR="00D44512">
        <w:rPr>
          <w:lang w:val="en-GB"/>
        </w:rPr>
        <w:t xml:space="preserve">.    </w:t>
      </w:r>
      <w:r>
        <w:rPr>
          <w:lang w:val="en-GB"/>
        </w:rPr>
        <w:t xml:space="preserve"> </w:t>
      </w:r>
    </w:p>
    <w:p w14:paraId="407698F7" w14:textId="3F3C7484" w:rsidR="00B9467E" w:rsidRDefault="00B9467E" w:rsidP="0008228A">
      <w:pPr>
        <w:pStyle w:val="MDPI39equation"/>
        <w:rPr>
          <w:lang w:val="en-GB"/>
        </w:rPr>
      </w:pPr>
      <m:oMath>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max</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r w:rsidR="00BC341C">
        <w:rPr>
          <w:lang w:val="en-GB"/>
        </w:rPr>
        <w:t xml:space="preserve"> (2)</w:t>
      </w:r>
    </w:p>
    <w:p w14:paraId="1198803E" w14:textId="77777777" w:rsidR="0008228A" w:rsidRPr="0008228A" w:rsidRDefault="0008228A" w:rsidP="0008228A">
      <w:pPr>
        <w:pStyle w:val="MDPI39equation"/>
        <w:rPr>
          <w:lang w:val="en-GB"/>
        </w:rPr>
      </w:pPr>
    </w:p>
    <w:p w14:paraId="67C1A24C" w14:textId="77777777" w:rsidR="0008228A" w:rsidRDefault="0008228A" w:rsidP="0073010C">
      <w:pPr>
        <w:pStyle w:val="MDPI31text"/>
      </w:pPr>
      <w:r>
        <w:lastRenderedPageBreak/>
        <w:t>In the</w:t>
      </w:r>
      <w:r w:rsidR="00CA3FDC">
        <w:t xml:space="preserve"> compari</w:t>
      </w:r>
      <w:r>
        <w:t>son of</w:t>
      </w:r>
      <w:r w:rsidR="00CA3FDC">
        <w:t xml:space="preserve"> two shapes using the </w:t>
      </w:r>
      <w:proofErr w:type="spellStart"/>
      <w:r w:rsidR="00CA3FDC">
        <w:rPr>
          <w:lang w:val="en-GB"/>
        </w:rPr>
        <w:t>H</w:t>
      </w:r>
      <w:r w:rsidR="00CA3FDC" w:rsidRPr="00C361D0">
        <w:rPr>
          <w:lang w:val="en-GB"/>
        </w:rPr>
        <w:t>ausdorff</w:t>
      </w:r>
      <w:proofErr w:type="spellEnd"/>
      <w:r w:rsidR="00CA3FDC" w:rsidRPr="00C361D0">
        <w:rPr>
          <w:lang w:val="en-GB"/>
        </w:rPr>
        <w:t xml:space="preserve"> distance</w:t>
      </w:r>
      <w:r w:rsidR="00CA3FDC">
        <w:rPr>
          <w:lang w:val="en-GB"/>
        </w:rPr>
        <w:t>, o</w:t>
      </w:r>
      <w:proofErr w:type="spellStart"/>
      <w:r w:rsidR="00CA3FDC">
        <w:t>ne</w:t>
      </w:r>
      <w:proofErr w:type="spellEnd"/>
      <w:r w:rsidR="00CA3FDC">
        <w:t xml:space="preserve"> of the main drawbacks seen is that the position</w:t>
      </w:r>
      <w:r w:rsidR="008D1F88">
        <w:t>s</w:t>
      </w:r>
      <w:r w:rsidR="00CA3FDC">
        <w:t xml:space="preserve"> between both shapes</w:t>
      </w:r>
      <w:r w:rsidR="008024DB">
        <w:t xml:space="preserve"> in the 2D space</w:t>
      </w:r>
      <w:r w:rsidR="00CA3FDC">
        <w:t xml:space="preserve"> </w:t>
      </w:r>
      <w:r w:rsidR="009844CB">
        <w:t>is a contributing factor</w:t>
      </w:r>
      <w:r w:rsidR="00CA3FDC">
        <w:t>.</w:t>
      </w:r>
      <w:r w:rsidR="009844CB">
        <w:t xml:space="preserve"> Essentially</w:t>
      </w:r>
      <w:r w:rsidR="008024DB">
        <w:t>,</w:t>
      </w:r>
      <w:r w:rsidR="009844CB">
        <w:t xml:space="preserve"> </w:t>
      </w:r>
      <w:r w:rsidR="008D1F88">
        <w:t>this means</w:t>
      </w:r>
      <w:r w:rsidR="009844CB">
        <w:t xml:space="preserve"> that </w:t>
      </w:r>
      <w:r w:rsidR="007975D7">
        <w:t>any</w:t>
      </w:r>
      <w:r w:rsidR="009844CB">
        <w:t xml:space="preserve"> translation or shifts between 2 shapes </w:t>
      </w:r>
      <w:r w:rsidR="007975D7">
        <w:t xml:space="preserve">can have a profound </w:t>
      </w:r>
      <w:r w:rsidR="00C10409">
        <w:t xml:space="preserve">impact in the calculation for the </w:t>
      </w:r>
      <w:proofErr w:type="spellStart"/>
      <w:r w:rsidR="00C10409">
        <w:rPr>
          <w:lang w:val="en-GB"/>
        </w:rPr>
        <w:t>H</w:t>
      </w:r>
      <w:r w:rsidR="00C10409" w:rsidRPr="00C361D0">
        <w:rPr>
          <w:lang w:val="en-GB"/>
        </w:rPr>
        <w:t>ausdorff</w:t>
      </w:r>
      <w:proofErr w:type="spellEnd"/>
      <w:r w:rsidR="00C10409" w:rsidRPr="00C361D0">
        <w:rPr>
          <w:lang w:val="en-GB"/>
        </w:rPr>
        <w:t xml:space="preserve"> distance</w:t>
      </w:r>
      <w:r w:rsidR="00C10409">
        <w:rPr>
          <w:lang w:val="en-GB"/>
        </w:rPr>
        <w:t xml:space="preserve">. Hence, </w:t>
      </w:r>
      <w:r w:rsidR="00C10409">
        <w:t>t</w:t>
      </w:r>
      <w:r w:rsidR="008D1F88">
        <w:t xml:space="preserve">o tackle this </w:t>
      </w:r>
      <w:r w:rsidR="00436E02">
        <w:t>issue</w:t>
      </w:r>
      <w:r w:rsidR="008D1F88">
        <w:t xml:space="preserve">, we added an additional pre-processing step </w:t>
      </w:r>
      <w:r w:rsidR="00C10409">
        <w:t>which</w:t>
      </w:r>
      <w:r w:rsidR="00754C1C">
        <w:t xml:space="preserve"> automatically adjust the placements of 2 shapes</w:t>
      </w:r>
      <w:r w:rsidR="00436E02">
        <w:t xml:space="preserve"> to </w:t>
      </w:r>
      <w:r w:rsidR="0082331D">
        <w:t>its</w:t>
      </w:r>
      <w:r w:rsidR="00436E02">
        <w:t xml:space="preserve"> optimal position</w:t>
      </w:r>
      <w:r w:rsidR="00754C1C">
        <w:t xml:space="preserve"> using the </w:t>
      </w:r>
      <w:r w:rsidR="0082331D" w:rsidRPr="00754C1C">
        <w:t>Procrustes analysis</w:t>
      </w:r>
      <w:r w:rsidR="00754C1C">
        <w:t>.</w:t>
      </w:r>
      <w:r w:rsidR="0082331D">
        <w:t xml:space="preserve"> </w:t>
      </w:r>
    </w:p>
    <w:p w14:paraId="47A6CCB6" w14:textId="0AC15091" w:rsidR="00436E02" w:rsidRPr="0073010C" w:rsidRDefault="0082331D" w:rsidP="0073010C">
      <w:pPr>
        <w:pStyle w:val="MDPI31text"/>
      </w:pPr>
      <w:r w:rsidRPr="00754C1C">
        <w:t>Procrustes analysis</w:t>
      </w:r>
      <w:r>
        <w:t xml:space="preserve"> is a method used to compare shapes by performing </w:t>
      </w:r>
      <w:r w:rsidR="00BA5C12">
        <w:t>optimal</w:t>
      </w:r>
      <w:r>
        <w:t xml:space="preserve"> transformation</w:t>
      </w:r>
      <w:r w:rsidR="009957C7">
        <w:t xml:space="preserve"> procedures</w:t>
      </w:r>
      <w:r w:rsidR="00D709CF">
        <w:t xml:space="preserve"> such as scaling, translation and rotations in respect to the reference shape as shown in an example in Figure </w:t>
      </w:r>
      <w:r w:rsidR="001A4797">
        <w:t>7</w:t>
      </w:r>
      <w:r w:rsidR="00D709CF">
        <w:t>.</w:t>
      </w:r>
      <w:r w:rsidR="008024DB">
        <w:t xml:space="preserve"> The primary of objective </w:t>
      </w:r>
      <w:r w:rsidR="00A71F2F">
        <w:t xml:space="preserve">of the </w:t>
      </w:r>
      <w:r w:rsidR="00A71F2F" w:rsidRPr="00754C1C">
        <w:t>Procrustes analysis</w:t>
      </w:r>
      <w:r w:rsidR="00A71F2F">
        <w:t xml:space="preserve"> </w:t>
      </w:r>
      <w:r w:rsidR="008024DB">
        <w:t>is to find the degree of transformation requi</w:t>
      </w:r>
      <w:r w:rsidR="00A71F2F">
        <w:t xml:space="preserve">red such that the points in the X axis best corresponds with the Y axis. </w:t>
      </w:r>
      <w:r w:rsidR="008024DB">
        <w:t xml:space="preserve">By doing this we were able </w:t>
      </w:r>
      <w:r w:rsidR="00143FC3">
        <w:t xml:space="preserve">to make our system more robust and effective in calculating the </w:t>
      </w:r>
      <w:proofErr w:type="spellStart"/>
      <w:r w:rsidR="00143FC3">
        <w:rPr>
          <w:lang w:val="en-GB"/>
        </w:rPr>
        <w:t>H</w:t>
      </w:r>
      <w:r w:rsidR="00143FC3" w:rsidRPr="00C361D0">
        <w:rPr>
          <w:lang w:val="en-GB"/>
        </w:rPr>
        <w:t>ausdorff</w:t>
      </w:r>
      <w:proofErr w:type="spellEnd"/>
      <w:r w:rsidR="00143FC3" w:rsidRPr="00C361D0">
        <w:rPr>
          <w:lang w:val="en-GB"/>
        </w:rPr>
        <w:t xml:space="preserve"> distance</w:t>
      </w:r>
      <w:r w:rsidR="0049520B">
        <w:rPr>
          <w:lang w:val="en-GB"/>
        </w:rPr>
        <w:t xml:space="preserve"> between 2 sitting posture shapes</w:t>
      </w:r>
      <w:r w:rsidR="00143FC3">
        <w:rPr>
          <w:lang w:val="en-GB"/>
        </w:rPr>
        <w:t>.</w:t>
      </w:r>
    </w:p>
    <w:p w14:paraId="69D0921E" w14:textId="610ED968" w:rsidR="00436E02" w:rsidRPr="00436E02" w:rsidRDefault="00436E02" w:rsidP="0082331D">
      <w:pPr>
        <w:pStyle w:val="MDPI52figure"/>
        <w:rPr>
          <w:lang w:val="en-GB"/>
        </w:rPr>
      </w:pPr>
      <w:r w:rsidRPr="00436E02">
        <w:rPr>
          <w:noProof/>
          <w:lang w:val="en-GB"/>
        </w:rPr>
        <w:drawing>
          <wp:inline distT="0" distB="0" distL="0" distR="0" wp14:anchorId="7580D0A0" wp14:editId="2E356F06">
            <wp:extent cx="4804181" cy="2161881"/>
            <wp:effectExtent l="12700" t="12700" r="9525" b="10160"/>
            <wp:docPr id="1254077272" name="Picture 2" descr="A collage of images of a red circl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77272" name="Picture 2" descr="A collage of images of a red circle with Ice hockey rink in the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1662" cy="2196747"/>
                    </a:xfrm>
                    <a:prstGeom prst="rect">
                      <a:avLst/>
                    </a:prstGeom>
                    <a:noFill/>
                    <a:ln>
                      <a:solidFill>
                        <a:schemeClr val="tx1"/>
                      </a:solidFill>
                    </a:ln>
                  </pic:spPr>
                </pic:pic>
              </a:graphicData>
            </a:graphic>
          </wp:inline>
        </w:drawing>
      </w:r>
    </w:p>
    <w:p w14:paraId="5A81DEDF" w14:textId="1E6E9920" w:rsidR="003442A3" w:rsidRPr="00117C59" w:rsidRDefault="008024DB" w:rsidP="00603C97">
      <w:pPr>
        <w:pStyle w:val="MDPI51figurecaption"/>
      </w:pPr>
      <w:commentRangeStart w:id="15"/>
      <w:r w:rsidRPr="00ED3A86">
        <w:rPr>
          <w:b/>
          <w:bCs/>
        </w:rPr>
        <w:t xml:space="preserve">Figure </w:t>
      </w:r>
      <w:commentRangeEnd w:id="15"/>
      <w:r w:rsidR="001A4797">
        <w:rPr>
          <w:b/>
          <w:bCs/>
        </w:rPr>
        <w:t>7</w:t>
      </w:r>
      <w:r w:rsidR="00144CB1">
        <w:rPr>
          <w:rStyle w:val="CommentReference"/>
          <w:rFonts w:eastAsia="SimSun"/>
          <w:lang w:eastAsia="zh-CN" w:bidi="ar-SA"/>
        </w:rPr>
        <w:commentReference w:id="15"/>
      </w:r>
      <w:r>
        <w:t>.</w:t>
      </w:r>
      <w:r w:rsidR="00BD63BA">
        <w:t xml:space="preserve"> </w:t>
      </w:r>
      <w:r w:rsidR="00A42597">
        <w:t xml:space="preserve">An example of the Procrustes analysis being performed on </w:t>
      </w:r>
      <w:r w:rsidR="00144CB1">
        <w:t>2 shapes of various sizes.</w:t>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16038422"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3</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77AD06E6" w:rsidR="00D63200" w:rsidRDefault="00D63200" w:rsidP="00D63200">
      <w:pPr>
        <w:pStyle w:val="MDPI41tablecaption"/>
      </w:pPr>
      <w:commentRangeStart w:id="16"/>
      <w:r w:rsidRPr="00BA55FF">
        <w:rPr>
          <w:b/>
          <w:bCs/>
        </w:rPr>
        <w:t xml:space="preserve">Table </w:t>
      </w:r>
      <w:r w:rsidR="006768E5">
        <w:rPr>
          <w:b/>
          <w:bCs/>
        </w:rPr>
        <w:t>3</w:t>
      </w:r>
      <w:commentRangeEnd w:id="16"/>
      <w:r w:rsidR="0018157F">
        <w:rPr>
          <w:rStyle w:val="CommentReference"/>
          <w:rFonts w:eastAsia="SimSun" w:cs="Times New Roman"/>
          <w:lang w:eastAsia="zh-CN" w:bidi="ar-SA"/>
        </w:rPr>
        <w:commentReference w:id="16"/>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4A24A1F9" w14:textId="2D0457E2" w:rsidR="00B87F90" w:rsidRDefault="009D0C0D" w:rsidP="000F6533">
      <w:pPr>
        <w:pStyle w:val="MDPI31text"/>
      </w:pPr>
      <w:r>
        <w:t>The confusion matrix is a method used to evaluate the performance of machine learning model by comparing its predicted values against the original testing dataset.</w:t>
      </w:r>
      <w:r w:rsidR="002C5826">
        <w:t xml:space="preserve"> </w:t>
      </w:r>
      <w:r w:rsidR="002C5826">
        <w:t xml:space="preserve">Figure </w:t>
      </w:r>
      <w:r w:rsidR="001A4797">
        <w:t>8</w:t>
      </w:r>
      <w:r w:rsidR="002C5826">
        <w:t xml:space="preserve"> below shows the confusion matrix of the seven machine learning models that were examined.</w:t>
      </w:r>
      <w:r w:rsidR="002C5826">
        <w:t xml:space="preserve"> </w:t>
      </w:r>
    </w:p>
    <w:p w14:paraId="1CD19AE2" w14:textId="2D0C8306" w:rsidR="000F6533" w:rsidRDefault="000F6533" w:rsidP="000F6533">
      <w:pPr>
        <w:pStyle w:val="MDPI52figure"/>
      </w:pPr>
      <w:r>
        <w:rPr>
          <w:noProof/>
          <w:snapToGrid/>
        </w:rPr>
        <w:lastRenderedPageBreak/>
        <w:drawing>
          <wp:inline distT="0" distB="0" distL="0" distR="0" wp14:anchorId="540B37EC" wp14:editId="7F29F521">
            <wp:extent cx="5935717" cy="8057399"/>
            <wp:effectExtent l="12700" t="12700" r="8255" b="7620"/>
            <wp:docPr id="104224169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41696" name="Picture 6" descr="A screenshot of a graph&#10;&#10;Description automatically generated"/>
                    <pic:cNvPicPr/>
                  </pic:nvPicPr>
                  <pic:blipFill>
                    <a:blip r:embed="rId20"/>
                    <a:stretch>
                      <a:fillRect/>
                    </a:stretch>
                  </pic:blipFill>
                  <pic:spPr>
                    <a:xfrm>
                      <a:off x="0" y="0"/>
                      <a:ext cx="5996269" cy="8139595"/>
                    </a:xfrm>
                    <a:prstGeom prst="rect">
                      <a:avLst/>
                    </a:prstGeom>
                    <a:ln>
                      <a:solidFill>
                        <a:schemeClr val="tx2"/>
                      </a:solidFill>
                    </a:ln>
                  </pic:spPr>
                </pic:pic>
              </a:graphicData>
            </a:graphic>
          </wp:inline>
        </w:drawing>
      </w:r>
    </w:p>
    <w:p w14:paraId="69B60EE4" w14:textId="3AFC5544" w:rsidR="00461C0D" w:rsidRDefault="00461C0D" w:rsidP="00372339">
      <w:pPr>
        <w:pStyle w:val="MDPI51figurecaption"/>
      </w:pPr>
      <w:r w:rsidRPr="00ED3A86">
        <w:rPr>
          <w:b/>
          <w:bCs/>
        </w:rPr>
        <w:t xml:space="preserve">Figure </w:t>
      </w:r>
      <w:r w:rsidR="001A4797">
        <w:rPr>
          <w:b/>
          <w:bCs/>
        </w:rPr>
        <w:t>8</w:t>
      </w:r>
      <w:r>
        <w:t>. Confusion Matrix for</w:t>
      </w:r>
      <w:r w:rsidR="001D7802">
        <w:t xml:space="preserve"> each machine learning model</w:t>
      </w:r>
      <w:r>
        <w:t>.</w:t>
      </w:r>
      <w:r w:rsidR="001D7802">
        <w:t xml:space="preserve"> </w:t>
      </w:r>
      <w:r>
        <w:t xml:space="preserve"> </w:t>
      </w:r>
    </w:p>
    <w:p w14:paraId="3217EFC5" w14:textId="4BEF2B3D" w:rsidR="001D51EF" w:rsidRPr="00424EFD" w:rsidRDefault="000E067E" w:rsidP="001D51EF">
      <w:pPr>
        <w:pStyle w:val="MDPI31text"/>
        <w:rPr>
          <w:color w:val="FF0000"/>
        </w:rPr>
      </w:pPr>
      <w:commentRangeStart w:id="17"/>
      <w:r w:rsidRPr="00424EFD">
        <w:rPr>
          <w:color w:val="FF0000"/>
        </w:rPr>
        <w:t xml:space="preserve">Figures </w:t>
      </w:r>
      <w:r w:rsidR="00A76CB1" w:rsidRPr="00424EFD">
        <w:rPr>
          <w:color w:val="FF0000"/>
        </w:rPr>
        <w:t>8</w:t>
      </w:r>
      <w:r w:rsidRPr="00424EFD">
        <w:rPr>
          <w:color w:val="FF0000"/>
        </w:rPr>
        <w:t xml:space="preserve"> shows the learning curve among each of the machine learning models. Focusing on the Naïve Bayes, it was seen that there was a steep decline in the training </w:t>
      </w:r>
      <w:r w:rsidR="00E736DF" w:rsidRPr="00424EFD">
        <w:rPr>
          <w:color w:val="FF0000"/>
        </w:rPr>
        <w:t xml:space="preserve">score </w:t>
      </w:r>
      <w:r w:rsidR="00E736DF" w:rsidRPr="00424EFD">
        <w:rPr>
          <w:color w:val="FF0000"/>
        </w:rPr>
        <w:lastRenderedPageBreak/>
        <w:t>as</w:t>
      </w:r>
      <w:r w:rsidRPr="00424EFD">
        <w:rPr>
          <w:color w:val="FF0000"/>
        </w:rPr>
        <w:t xml:space="preserve"> more training data was fed </w:t>
      </w:r>
      <w:r w:rsidR="00E736DF" w:rsidRPr="00424EFD">
        <w:rPr>
          <w:color w:val="FF0000"/>
        </w:rPr>
        <w:t>into</w:t>
      </w:r>
      <w:r w:rsidRPr="00424EFD">
        <w:rPr>
          <w:color w:val="FF0000"/>
        </w:rPr>
        <w:t xml:space="preserve"> the model</w:t>
      </w:r>
      <w:r w:rsidR="00B71F18" w:rsidRPr="00424EFD">
        <w:rPr>
          <w:color w:val="FF0000"/>
        </w:rPr>
        <w:t>, but then settles at ~95%</w:t>
      </w:r>
      <w:r w:rsidRPr="00424EFD">
        <w:rPr>
          <w:color w:val="FF0000"/>
        </w:rPr>
        <w:t>. This phenomenon was also seen on</w:t>
      </w:r>
      <w:r w:rsidR="00E736DF" w:rsidRPr="00424EFD">
        <w:rPr>
          <w:color w:val="FF0000"/>
        </w:rPr>
        <w:t xml:space="preserve"> the SVM model. This suggests that both machine learning models</w:t>
      </w:r>
      <w:r w:rsidR="00FE48E6" w:rsidRPr="00424EFD">
        <w:rPr>
          <w:color w:val="FF0000"/>
        </w:rPr>
        <w:t xml:space="preserve"> have been </w:t>
      </w:r>
      <w:r w:rsidR="001F7B67" w:rsidRPr="00424EFD">
        <w:rPr>
          <w:color w:val="FF0000"/>
        </w:rPr>
        <w:t>underfitted</w:t>
      </w:r>
      <w:r w:rsidR="00FE48E6" w:rsidRPr="00424EFD">
        <w:rPr>
          <w:color w:val="FF0000"/>
        </w:rPr>
        <w:t xml:space="preserve"> hence why</w:t>
      </w:r>
      <w:r w:rsidR="001F7B67" w:rsidRPr="00424EFD">
        <w:rPr>
          <w:color w:val="FF0000"/>
        </w:rPr>
        <w:t xml:space="preserve"> </w:t>
      </w:r>
      <w:r w:rsidR="00082BC6" w:rsidRPr="00424EFD">
        <w:rPr>
          <w:color w:val="FF0000"/>
        </w:rPr>
        <w:t>their</w:t>
      </w:r>
      <w:r w:rsidR="001F7B67" w:rsidRPr="00424EFD">
        <w:rPr>
          <w:color w:val="FF0000"/>
        </w:rPr>
        <w:t xml:space="preserve"> training accurac</w:t>
      </w:r>
      <w:r w:rsidR="00082BC6" w:rsidRPr="00424EFD">
        <w:rPr>
          <w:color w:val="FF0000"/>
        </w:rPr>
        <w:t>ies</w:t>
      </w:r>
      <w:r w:rsidR="001F7B67" w:rsidRPr="00424EFD">
        <w:rPr>
          <w:color w:val="FF0000"/>
        </w:rPr>
        <w:t xml:space="preserve"> w</w:t>
      </w:r>
      <w:r w:rsidR="00082BC6" w:rsidRPr="00424EFD">
        <w:rPr>
          <w:color w:val="FF0000"/>
        </w:rPr>
        <w:t>ere</w:t>
      </w:r>
      <w:r w:rsidR="001F7B67" w:rsidRPr="00424EFD">
        <w:rPr>
          <w:color w:val="FF0000"/>
        </w:rPr>
        <w:t xml:space="preserve"> gradually declining has more data was added</w:t>
      </w:r>
      <w:r w:rsidR="00E736DF" w:rsidRPr="00424EFD">
        <w:rPr>
          <w:color w:val="FF0000"/>
        </w:rPr>
        <w:t xml:space="preserve">. </w:t>
      </w:r>
      <w:r w:rsidR="00437999" w:rsidRPr="00424EFD">
        <w:rPr>
          <w:color w:val="FF0000"/>
        </w:rPr>
        <w:t xml:space="preserve">On the other hand, </w:t>
      </w:r>
      <w:r w:rsidR="00037D21" w:rsidRPr="00424EFD">
        <w:rPr>
          <w:color w:val="FF0000"/>
        </w:rPr>
        <w:t xml:space="preserve">the rest of </w:t>
      </w:r>
      <w:r w:rsidR="001F7B67" w:rsidRPr="00424EFD">
        <w:rPr>
          <w:color w:val="FF0000"/>
        </w:rPr>
        <w:t>machine learning models</w:t>
      </w:r>
      <w:r w:rsidR="00037D21" w:rsidRPr="00424EFD">
        <w:rPr>
          <w:color w:val="FF0000"/>
        </w:rPr>
        <w:t xml:space="preserve"> had a near perfect training score during the entire</w:t>
      </w:r>
      <w:r w:rsidR="001F7B67" w:rsidRPr="00424EFD">
        <w:rPr>
          <w:color w:val="FF0000"/>
        </w:rPr>
        <w:t xml:space="preserve"> training</w:t>
      </w:r>
      <w:r w:rsidR="00037D21" w:rsidRPr="00424EFD">
        <w:rPr>
          <w:color w:val="FF0000"/>
        </w:rPr>
        <w:t xml:space="preserve"> phase, except for the KNN</w:t>
      </w:r>
      <w:r w:rsidR="001F7B67" w:rsidRPr="00424EFD">
        <w:rPr>
          <w:color w:val="FF0000"/>
        </w:rPr>
        <w:t xml:space="preserve"> which had a slight dip at the start</w:t>
      </w:r>
      <w:r w:rsidR="00037D21" w:rsidRPr="00424EFD">
        <w:rPr>
          <w:color w:val="FF0000"/>
        </w:rPr>
        <w:t xml:space="preserve">. </w:t>
      </w:r>
      <w:r w:rsidR="001F7B67" w:rsidRPr="00424EFD">
        <w:rPr>
          <w:color w:val="FF0000"/>
        </w:rPr>
        <w:t>Additionally, the</w:t>
      </w:r>
      <w:r w:rsidR="00082BC6" w:rsidRPr="00424EFD">
        <w:rPr>
          <w:color w:val="FF0000"/>
        </w:rPr>
        <w:t>ir</w:t>
      </w:r>
      <w:r w:rsidR="001F7B67" w:rsidRPr="00424EFD">
        <w:rPr>
          <w:color w:val="FF0000"/>
        </w:rPr>
        <w:t xml:space="preserve"> validation</w:t>
      </w:r>
      <w:r w:rsidR="00EB531D" w:rsidRPr="00424EFD">
        <w:rPr>
          <w:color w:val="FF0000"/>
        </w:rPr>
        <w:t xml:space="preserve"> accuracy</w:t>
      </w:r>
      <w:r w:rsidR="001F7B67" w:rsidRPr="00424EFD">
        <w:rPr>
          <w:color w:val="FF0000"/>
        </w:rPr>
        <w:t xml:space="preserve"> scores</w:t>
      </w:r>
      <w:r w:rsidR="00EB531D" w:rsidRPr="00424EFD">
        <w:rPr>
          <w:color w:val="FF0000"/>
        </w:rPr>
        <w:t xml:space="preserve"> at the beginning</w:t>
      </w:r>
      <w:r w:rsidR="001F7B67" w:rsidRPr="00424EFD">
        <w:rPr>
          <w:color w:val="FF0000"/>
        </w:rPr>
        <w:t xml:space="preserve"> </w:t>
      </w:r>
      <w:r w:rsidR="00EB531D" w:rsidRPr="00424EFD">
        <w:rPr>
          <w:color w:val="FF0000"/>
        </w:rPr>
        <w:t>started off relatively low and gradually improved has more datasets were added which resulted in a high classification accuracy for the different sitting</w:t>
      </w:r>
      <w:r w:rsidR="00D15ED5" w:rsidRPr="00424EFD">
        <w:rPr>
          <w:color w:val="FF0000"/>
        </w:rPr>
        <w:t xml:space="preserve"> postures</w:t>
      </w:r>
      <w:r w:rsidR="00EB531D" w:rsidRPr="00424EFD">
        <w:rPr>
          <w:color w:val="FF0000"/>
        </w:rPr>
        <w:t xml:space="preserve">. </w:t>
      </w:r>
      <w:r w:rsidR="00037D21" w:rsidRPr="00424EFD">
        <w:rPr>
          <w:color w:val="FF0000"/>
        </w:rPr>
        <w:t xml:space="preserve">   </w:t>
      </w:r>
      <w:commentRangeEnd w:id="17"/>
      <w:r w:rsidR="00424EFD">
        <w:rPr>
          <w:rStyle w:val="CommentReference"/>
          <w:rFonts w:eastAsia="SimSun"/>
          <w:snapToGrid/>
          <w:lang w:eastAsia="zh-CN" w:bidi="ar-SA"/>
        </w:rPr>
        <w:commentReference w:id="17"/>
      </w:r>
    </w:p>
    <w:p w14:paraId="22998F3D" w14:textId="78FFEA89" w:rsidR="00200453" w:rsidRDefault="00447387" w:rsidP="00447387">
      <w:pPr>
        <w:pStyle w:val="MDPI52figure"/>
      </w:pPr>
      <w:r w:rsidRPr="00447387">
        <w:rPr>
          <w:noProof/>
        </w:rPr>
        <w:drawing>
          <wp:inline distT="0" distB="0" distL="0" distR="0" wp14:anchorId="0CD58003" wp14:editId="7A1A4838">
            <wp:extent cx="6061228" cy="4365522"/>
            <wp:effectExtent l="0" t="0" r="0" b="3810"/>
            <wp:docPr id="901029410"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9410" name="Picture 1" descr="A collage of graphs&#10;&#10;Description automatically generated"/>
                    <pic:cNvPicPr/>
                  </pic:nvPicPr>
                  <pic:blipFill>
                    <a:blip r:embed="rId21"/>
                    <a:stretch>
                      <a:fillRect/>
                    </a:stretch>
                  </pic:blipFill>
                  <pic:spPr>
                    <a:xfrm>
                      <a:off x="0" y="0"/>
                      <a:ext cx="6142490" cy="4424050"/>
                    </a:xfrm>
                    <a:prstGeom prst="rect">
                      <a:avLst/>
                    </a:prstGeom>
                  </pic:spPr>
                </pic:pic>
              </a:graphicData>
            </a:graphic>
          </wp:inline>
        </w:drawing>
      </w:r>
      <w:commentRangeStart w:id="18"/>
      <w:commentRangeEnd w:id="18"/>
      <w:r>
        <w:rPr>
          <w:rStyle w:val="CommentReference"/>
          <w:rFonts w:eastAsia="SimSun"/>
          <w:snapToGrid/>
          <w:lang w:eastAsia="zh-CN" w:bidi="ar-SA"/>
        </w:rPr>
        <w:commentReference w:id="18"/>
      </w:r>
    </w:p>
    <w:p w14:paraId="6438AEEC" w14:textId="5CACF2EF" w:rsidR="00447387" w:rsidRDefault="00447387" w:rsidP="00447387">
      <w:pPr>
        <w:pStyle w:val="MDPI51figurecaption"/>
      </w:pPr>
      <w:r w:rsidRPr="00ED3A86">
        <w:rPr>
          <w:b/>
          <w:bCs/>
        </w:rPr>
        <w:t xml:space="preserve">Figure </w:t>
      </w:r>
      <w:r w:rsidR="001A4797">
        <w:rPr>
          <w:b/>
          <w:bCs/>
        </w:rPr>
        <w:t>9</w:t>
      </w:r>
      <w:r>
        <w:t>. The learning curves for each machine learning model.</w:t>
      </w:r>
    </w:p>
    <w:p w14:paraId="72F273A6" w14:textId="6F92696F" w:rsidR="00BB683B" w:rsidRPr="00BB683B" w:rsidRDefault="00BB683B" w:rsidP="00BB683B">
      <w:pPr>
        <w:pStyle w:val="MDPI22heading2"/>
      </w:pPr>
      <w:r>
        <w:t xml:space="preserve">4.2 </w:t>
      </w:r>
      <w:r w:rsidR="009C79DE">
        <w:t xml:space="preserve">Comapring the </w:t>
      </w:r>
      <w:r>
        <w:t>Senso</w:t>
      </w:r>
      <w:r w:rsidR="009C79DE">
        <w:t>r’s</w:t>
      </w:r>
      <w:r>
        <w:t xml:space="preserve"> density</w:t>
      </w:r>
      <w:r w:rsidR="009C79DE">
        <w:t xml:space="preserve"> to the Machine Learning model accuracy </w:t>
      </w:r>
      <w:r>
        <w:t xml:space="preserve">                                               </w:t>
      </w:r>
    </w:p>
    <w:p w14:paraId="2995654F" w14:textId="48CBAADD" w:rsidR="00200453" w:rsidRPr="00117C59" w:rsidRDefault="00EC13D3" w:rsidP="00117C59">
      <w:pPr>
        <w:pStyle w:val="MDPI31text"/>
        <w:rPr>
          <w:lang w:val="en-GB"/>
        </w:rPr>
      </w:pPr>
      <w:r>
        <w:rPr>
          <w:lang w:val="en-GB"/>
        </w:rPr>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1A4797">
        <w:rPr>
          <w:lang w:val="en-GB"/>
        </w:rPr>
        <w:t>10</w:t>
      </w:r>
      <w:r w:rsidR="003067AA">
        <w:rPr>
          <w:lang w:val="en-GB"/>
        </w:rPr>
        <w:t xml:space="preserve"> below</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lastRenderedPageBreak/>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4ACE21A1" w14:textId="75301FD2" w:rsidR="00A42597" w:rsidRDefault="005B750C" w:rsidP="00225B97">
      <w:pPr>
        <w:pStyle w:val="MDPI51figurecaption"/>
      </w:pPr>
      <w:r w:rsidRPr="00ED3A86">
        <w:rPr>
          <w:b/>
          <w:bCs/>
        </w:rPr>
        <w:t xml:space="preserve">Figure </w:t>
      </w:r>
      <w:r w:rsidR="001A4797">
        <w:rPr>
          <w:b/>
          <w:bCs/>
        </w:rPr>
        <w:t>10</w:t>
      </w:r>
      <w:r>
        <w:t xml:space="preserve">. </w:t>
      </w:r>
      <w:r w:rsidR="00286FCF">
        <w:t>A graph comparing the accuracies of different machine learning models</w:t>
      </w:r>
      <w:r w:rsidR="00C961C8">
        <w:t xml:space="preserve"> in respect to different sensor sizes</w:t>
      </w:r>
      <w:r w:rsidR="00CE1A63">
        <w:t>.</w:t>
      </w:r>
    </w:p>
    <w:p w14:paraId="363FCC0F" w14:textId="7B6C8A90" w:rsidR="000308C4" w:rsidRDefault="001C034E" w:rsidP="00264A24">
      <w:pPr>
        <w:pStyle w:val="MDPI22heading2"/>
      </w:pPr>
      <w:r>
        <w:t>4.</w:t>
      </w:r>
      <w:r w:rsidR="00264A24">
        <w:t>2</w:t>
      </w:r>
      <w:r>
        <w:t xml:space="preserve"> </w:t>
      </w:r>
      <w:r w:rsidR="005D6948">
        <w:t xml:space="preserve">Postural </w:t>
      </w:r>
      <w:r>
        <w:t>Feedback Mechanis</w:t>
      </w:r>
      <w:r w:rsidR="00264A24">
        <w:t>m</w:t>
      </w:r>
    </w:p>
    <w:p w14:paraId="4DD92DA0" w14:textId="5540CD02" w:rsidR="0076724D" w:rsidRDefault="00D52967" w:rsidP="0076724D">
      <w:pPr>
        <w:pStyle w:val="MDPI31text"/>
        <w:rPr>
          <w:lang w:val="en-GB"/>
        </w:rPr>
      </w:pPr>
      <w:r>
        <w:rPr>
          <w:lang w:val="en-GB"/>
        </w:rPr>
        <w:t xml:space="preserve">A </w:t>
      </w:r>
      <w:r w:rsidRPr="00D52967">
        <w:rPr>
          <w:lang w:val="en-GB"/>
        </w:rPr>
        <w:t xml:space="preserve">web-based </w:t>
      </w:r>
      <w:r w:rsidR="0076724D">
        <w:rPr>
          <w:lang w:val="en-GB"/>
        </w:rPr>
        <w:t xml:space="preserve">posture </w:t>
      </w:r>
      <w:r w:rsidRPr="00D52967">
        <w:rPr>
          <w:lang w:val="en-GB"/>
        </w:rPr>
        <w:t xml:space="preserve">feedback </w:t>
      </w:r>
      <w:r w:rsidR="0076724D">
        <w:rPr>
          <w:lang w:val="en-GB"/>
        </w:rPr>
        <w:t>application</w:t>
      </w:r>
      <w:r w:rsidRPr="00D52967">
        <w:rPr>
          <w:lang w:val="en-GB"/>
        </w:rPr>
        <w:t xml:space="preserve"> </w:t>
      </w:r>
      <w:r>
        <w:rPr>
          <w:lang w:val="en-GB"/>
        </w:rPr>
        <w:t>was developed which</w:t>
      </w:r>
      <w:r w:rsidRPr="00D52967">
        <w:rPr>
          <w:lang w:val="en-GB"/>
        </w:rPr>
        <w:t xml:space="preserve"> visualised</w:t>
      </w:r>
      <w:r>
        <w:rPr>
          <w:lang w:val="en-GB"/>
        </w:rPr>
        <w:t xml:space="preserve"> and provided all </w:t>
      </w:r>
      <w:r w:rsidRPr="00D52967">
        <w:rPr>
          <w:lang w:val="en-GB"/>
        </w:rPr>
        <w:t xml:space="preserve">the necessary insights </w:t>
      </w:r>
      <w:r w:rsidR="0076724D">
        <w:rPr>
          <w:lang w:val="en-GB"/>
        </w:rPr>
        <w:t>concerning the</w:t>
      </w:r>
      <w:r w:rsidR="00225B97">
        <w:rPr>
          <w:lang w:val="en-GB"/>
        </w:rPr>
        <w:t xml:space="preserve"> </w:t>
      </w:r>
      <w:r w:rsidRPr="00D52967">
        <w:rPr>
          <w:lang w:val="en-GB"/>
        </w:rPr>
        <w:t>sitting postures</w:t>
      </w:r>
      <w:r w:rsidR="00225B97">
        <w:rPr>
          <w:lang w:val="en-GB"/>
        </w:rPr>
        <w:t xml:space="preserve"> being adopted. </w:t>
      </w:r>
      <w:r w:rsidR="0076724D">
        <w:rPr>
          <w:lang w:val="en-GB"/>
        </w:rPr>
        <w:t xml:space="preserve">We integrated the CNN model to classify the different sitting postures. </w:t>
      </w:r>
      <w:r w:rsidR="00B65190">
        <w:rPr>
          <w:lang w:val="en-GB"/>
        </w:rPr>
        <w:t xml:space="preserve">Currently, </w:t>
      </w:r>
      <w:r w:rsidR="0076724D">
        <w:rPr>
          <w:lang w:val="en-GB"/>
        </w:rPr>
        <w:t>the</w:t>
      </w:r>
      <w:r w:rsidR="007B4167">
        <w:rPr>
          <w:lang w:val="en-GB"/>
        </w:rPr>
        <w:t xml:space="preserve"> feedback </w:t>
      </w:r>
      <w:r w:rsidR="0076724D">
        <w:rPr>
          <w:lang w:val="en-GB"/>
        </w:rPr>
        <w:t>application</w:t>
      </w:r>
      <w:r w:rsidR="007B4167">
        <w:rPr>
          <w:lang w:val="en-GB"/>
        </w:rPr>
        <w:t xml:space="preserve"> d</w:t>
      </w:r>
      <w:r w:rsidR="00B65190">
        <w:rPr>
          <w:lang w:val="en-GB"/>
        </w:rPr>
        <w:t xml:space="preserve">oesn’t retrieve </w:t>
      </w:r>
      <w:r w:rsidR="007B4167">
        <w:rPr>
          <w:lang w:val="en-GB"/>
        </w:rPr>
        <w:t>real-time data from</w:t>
      </w:r>
      <w:r w:rsidR="0076724D">
        <w:rPr>
          <w:lang w:val="en-GB"/>
        </w:rPr>
        <w:t xml:space="preserve"> the</w:t>
      </w:r>
      <w:r w:rsidR="007B4167">
        <w:rPr>
          <w:lang w:val="en-GB"/>
        </w:rPr>
        <w:t xml:space="preserve"> </w:t>
      </w:r>
      <w:r w:rsidR="0076724D">
        <w:rPr>
          <w:lang w:val="en-GB"/>
        </w:rPr>
        <w:t xml:space="preserve">pressure </w:t>
      </w:r>
      <w:r w:rsidR="007B4167">
        <w:rPr>
          <w:lang w:val="en-GB"/>
        </w:rPr>
        <w:t>sensor mat</w:t>
      </w:r>
      <w:r w:rsidR="0076724D">
        <w:rPr>
          <w:lang w:val="en-GB"/>
        </w:rPr>
        <w:t>s</w:t>
      </w:r>
      <w:r w:rsidR="00225B97">
        <w:rPr>
          <w:lang w:val="en-GB"/>
        </w:rPr>
        <w:t>,</w:t>
      </w:r>
      <w:r w:rsidR="0076724D">
        <w:rPr>
          <w:lang w:val="en-GB"/>
        </w:rPr>
        <w:t xml:space="preserve"> </w:t>
      </w:r>
      <w:r w:rsidR="007B4167">
        <w:rPr>
          <w:lang w:val="en-GB"/>
        </w:rPr>
        <w:t>instead</w:t>
      </w:r>
      <w:r w:rsidR="0076724D">
        <w:rPr>
          <w:lang w:val="en-GB"/>
        </w:rPr>
        <w:t xml:space="preserve"> we</w:t>
      </w:r>
      <w:r w:rsidR="007B4167">
        <w:rPr>
          <w:lang w:val="en-GB"/>
        </w:rPr>
        <w:t xml:space="preserve"> </w:t>
      </w:r>
      <w:r w:rsidR="0076724D">
        <w:rPr>
          <w:lang w:val="en-GB"/>
        </w:rPr>
        <w:t>programmatically</w:t>
      </w:r>
      <w:r w:rsidR="0076724D">
        <w:rPr>
          <w:lang w:val="en-GB"/>
        </w:rPr>
        <w:t xml:space="preserve"> </w:t>
      </w:r>
      <w:r w:rsidR="005D6948">
        <w:rPr>
          <w:lang w:val="en-GB"/>
        </w:rPr>
        <w:t>constructed</w:t>
      </w:r>
      <w:r w:rsidR="0076724D">
        <w:rPr>
          <w:lang w:val="en-GB"/>
        </w:rPr>
        <w:t xml:space="preserve"> a series of sitting postures </w:t>
      </w:r>
      <w:r w:rsidR="005D6948">
        <w:rPr>
          <w:lang w:val="en-GB"/>
        </w:rPr>
        <w:t>to replicate the data coming from the pressure sensor mats.</w:t>
      </w:r>
    </w:p>
    <w:p w14:paraId="1C1AA0AD" w14:textId="77777777" w:rsidR="0076724D" w:rsidRDefault="0076724D" w:rsidP="0076724D">
      <w:pPr>
        <w:pStyle w:val="MDPI31text"/>
        <w:rPr>
          <w:lang w:val="en-GB"/>
        </w:rPr>
      </w:pPr>
    </w:p>
    <w:p w14:paraId="7E3DCDF6" w14:textId="6D8B8282" w:rsidR="00B65190" w:rsidRDefault="00225B97" w:rsidP="0076724D">
      <w:pPr>
        <w:pStyle w:val="MDPI31text"/>
        <w:rPr>
          <w:lang w:val="en-GB"/>
        </w:rPr>
      </w:pPr>
      <w:r>
        <w:rPr>
          <w:lang w:val="en-GB"/>
        </w:rPr>
        <w:t xml:space="preserve">decided to programmatically </w:t>
      </w:r>
      <w:r w:rsidRPr="00225B97">
        <w:rPr>
          <w:lang w:val="en-GB"/>
        </w:rPr>
        <w:t xml:space="preserve">generate </w:t>
      </w:r>
      <w:r>
        <w:rPr>
          <w:lang w:val="en-GB"/>
        </w:rPr>
        <w:t xml:space="preserve">different </w:t>
      </w:r>
      <w:r w:rsidRPr="00225B97">
        <w:rPr>
          <w:lang w:val="en-GB"/>
        </w:rPr>
        <w:t>simulated sitting postures</w:t>
      </w:r>
      <w:r>
        <w:rPr>
          <w:lang w:val="en-GB"/>
        </w:rPr>
        <w:t>,</w:t>
      </w:r>
      <w:r w:rsidRPr="00225B97">
        <w:rPr>
          <w:lang w:val="en-GB"/>
        </w:rPr>
        <w:t xml:space="preserve"> which</w:t>
      </w:r>
      <w:r w:rsidR="00B65190">
        <w:rPr>
          <w:lang w:val="en-GB"/>
        </w:rPr>
        <w:t xml:space="preserve"> is then</w:t>
      </w:r>
      <w:r w:rsidRPr="00225B97">
        <w:rPr>
          <w:lang w:val="en-GB"/>
        </w:rPr>
        <w:t xml:space="preserve"> fed into </w:t>
      </w:r>
      <w:r w:rsidR="00B65190">
        <w:rPr>
          <w:lang w:val="en-GB"/>
        </w:rPr>
        <w:t>CNN model</w:t>
      </w:r>
      <w:r>
        <w:rPr>
          <w:lang w:val="en-GB"/>
        </w:rPr>
        <w:t xml:space="preserve"> to </w:t>
      </w:r>
      <w:r w:rsidR="00B65190">
        <w:rPr>
          <w:lang w:val="en-GB"/>
        </w:rPr>
        <w:t>retrieve</w:t>
      </w:r>
      <w:r>
        <w:rPr>
          <w:lang w:val="en-GB"/>
        </w:rPr>
        <w:t xml:space="preserve"> </w:t>
      </w:r>
      <w:r w:rsidR="00B65190">
        <w:rPr>
          <w:lang w:val="en-GB"/>
        </w:rPr>
        <w:t>its</w:t>
      </w:r>
      <w:r>
        <w:rPr>
          <w:lang w:val="en-GB"/>
        </w:rPr>
        <w:t xml:space="preserve"> prediction.</w:t>
      </w:r>
      <w:r w:rsidR="00B65190">
        <w:rPr>
          <w:lang w:val="en-GB"/>
        </w:rPr>
        <w:t xml:space="preserve"> </w:t>
      </w:r>
      <w:r w:rsidR="00B65190" w:rsidRPr="00B65190">
        <w:rPr>
          <w:lang w:val="en-GB"/>
        </w:rPr>
        <w:t>There are multiple sections</w:t>
      </w:r>
      <w:r w:rsidR="00B65190">
        <w:rPr>
          <w:lang w:val="en-GB"/>
        </w:rPr>
        <w:t xml:space="preserve"> that were developed</w:t>
      </w:r>
      <w:r w:rsidR="00B65190" w:rsidRPr="00B65190">
        <w:rPr>
          <w:lang w:val="en-GB"/>
        </w:rPr>
        <w:t xml:space="preserve"> </w:t>
      </w:r>
      <w:r w:rsidR="00B65190">
        <w:rPr>
          <w:lang w:val="en-GB"/>
        </w:rPr>
        <w:t xml:space="preserve">within the </w:t>
      </w:r>
      <w:r w:rsidR="00B65190" w:rsidRPr="00B65190">
        <w:rPr>
          <w:lang w:val="en-GB"/>
        </w:rPr>
        <w:t>application</w:t>
      </w:r>
      <w:r w:rsidR="00B65190">
        <w:rPr>
          <w:lang w:val="en-GB"/>
        </w:rPr>
        <w:t>.</w:t>
      </w:r>
    </w:p>
    <w:p w14:paraId="0446E0ED" w14:textId="77777777" w:rsidR="00B65190" w:rsidRDefault="00B65190" w:rsidP="00225B97">
      <w:pPr>
        <w:pStyle w:val="MDPI31text"/>
        <w:rPr>
          <w:lang w:val="en-GB"/>
        </w:rPr>
      </w:pPr>
    </w:p>
    <w:p w14:paraId="62FF296C" w14:textId="109092A7" w:rsidR="00B65190" w:rsidRDefault="00B65190" w:rsidP="00B65190">
      <w:pPr>
        <w:pStyle w:val="MDPI23heading3"/>
        <w:rPr>
          <w:lang w:val="en-GB"/>
        </w:rPr>
      </w:pPr>
      <w:r>
        <w:rPr>
          <w:lang w:val="en-GB"/>
        </w:rPr>
        <w:t xml:space="preserve">4.2.1 </w:t>
      </w:r>
      <w:r w:rsidR="00546AF1">
        <w:rPr>
          <w:lang w:val="en-GB"/>
        </w:rPr>
        <w:t>Sensor</w:t>
      </w:r>
      <w:r>
        <w:rPr>
          <w:lang w:val="en-GB"/>
        </w:rPr>
        <w:t xml:space="preserve"> </w:t>
      </w:r>
      <w:r w:rsidR="00546AF1">
        <w:rPr>
          <w:lang w:val="en-GB"/>
        </w:rPr>
        <w:t>V</w:t>
      </w:r>
      <w:r>
        <w:rPr>
          <w:lang w:val="en-GB"/>
        </w:rPr>
        <w:t xml:space="preserve">alue </w:t>
      </w:r>
      <w:r w:rsidR="00546AF1">
        <w:rPr>
          <w:lang w:val="en-GB"/>
        </w:rPr>
        <w:t>V</w:t>
      </w:r>
      <w:r>
        <w:rPr>
          <w:lang w:val="en-GB"/>
        </w:rPr>
        <w:t>isualizatio</w:t>
      </w:r>
      <w:r w:rsidR="00E52FFB">
        <w:rPr>
          <w:lang w:val="en-GB"/>
        </w:rPr>
        <w:t>n</w:t>
      </w:r>
    </w:p>
    <w:p w14:paraId="30B3DC05" w14:textId="77777777" w:rsidR="00E52FFB" w:rsidRDefault="00B65190" w:rsidP="00225B97">
      <w:pPr>
        <w:pStyle w:val="MDPI31text"/>
        <w:rPr>
          <w:lang w:val="en-GB"/>
        </w:rPr>
      </w:pPr>
      <w:r>
        <w:rPr>
          <w:lang w:val="en-GB"/>
        </w:rPr>
        <w:t>At</w:t>
      </w:r>
      <w:r w:rsidR="00225B97">
        <w:rPr>
          <w:lang w:val="en-GB"/>
        </w:rPr>
        <w:t xml:space="preserve"> the top</w:t>
      </w:r>
      <w:r w:rsidR="0086397A">
        <w:rPr>
          <w:lang w:val="en-GB"/>
        </w:rPr>
        <w:t>-</w:t>
      </w:r>
      <w:r w:rsidR="00225B97">
        <w:rPr>
          <w:lang w:val="en-GB"/>
        </w:rPr>
        <w:t>left section of the screen</w:t>
      </w:r>
      <w:r w:rsidR="00F8751E">
        <w:rPr>
          <w:lang w:val="en-GB"/>
        </w:rPr>
        <w:t xml:space="preserve"> in Figure </w:t>
      </w:r>
      <w:r w:rsidR="00FE1704">
        <w:rPr>
          <w:lang w:val="en-GB"/>
        </w:rPr>
        <w:t>10</w:t>
      </w:r>
      <w:r w:rsidR="00225B97">
        <w:rPr>
          <w:lang w:val="en-GB"/>
        </w:rPr>
        <w:t xml:space="preserve"> there is the simulated </w:t>
      </w:r>
      <w:r w:rsidR="00302BB0">
        <w:rPr>
          <w:lang w:val="en-GB"/>
        </w:rPr>
        <w:t>pressure</w:t>
      </w:r>
      <w:r w:rsidR="00225B97">
        <w:rPr>
          <w:lang w:val="en-GB"/>
        </w:rPr>
        <w:t xml:space="preserve"> mat, which provides a heat map visualization of the sensor data </w:t>
      </w:r>
      <w:r w:rsidR="00E52FFB">
        <w:rPr>
          <w:lang w:val="en-GB"/>
        </w:rPr>
        <w:t>about</w:t>
      </w:r>
      <w:r w:rsidR="00225B97">
        <w:rPr>
          <w:lang w:val="en-GB"/>
        </w:rPr>
        <w:t xml:space="preserve"> the different postures being simulated. </w:t>
      </w:r>
      <w:r w:rsidR="00302BB0">
        <w:rPr>
          <w:lang w:val="en-GB"/>
        </w:rPr>
        <w:t xml:space="preserve">Just below the sensor array is a drop-down selection that allows one to </w:t>
      </w:r>
      <w:r w:rsidR="00302BB0">
        <w:rPr>
          <w:lang w:val="en-GB"/>
        </w:rPr>
        <w:lastRenderedPageBreak/>
        <w:t xml:space="preserve">adjust the density of the simulated pressure mat. In the background, </w:t>
      </w:r>
      <w:r w:rsidR="00E52FFB">
        <w:rPr>
          <w:lang w:val="en-GB"/>
        </w:rPr>
        <w:t xml:space="preserve">the </w:t>
      </w:r>
      <w:r w:rsidR="00302BB0">
        <w:rPr>
          <w:lang w:val="en-GB"/>
        </w:rPr>
        <w:t>linear interpolation</w:t>
      </w:r>
      <w:r w:rsidR="00E52FFB">
        <w:rPr>
          <w:lang w:val="en-GB"/>
        </w:rPr>
        <w:t xml:space="preserve"> algorithm is u</w:t>
      </w:r>
      <w:r w:rsidR="00302BB0">
        <w:rPr>
          <w:lang w:val="en-GB"/>
        </w:rPr>
        <w:t>sed</w:t>
      </w:r>
      <w:r w:rsidR="00E52FFB">
        <w:rPr>
          <w:lang w:val="en-GB"/>
        </w:rPr>
        <w:t xml:space="preserve"> to translate the</w:t>
      </w:r>
      <w:r w:rsidR="00302BB0">
        <w:rPr>
          <w:lang w:val="en-GB"/>
        </w:rPr>
        <w:t xml:space="preserve"> </w:t>
      </w:r>
      <w:r w:rsidR="00E52FFB">
        <w:rPr>
          <w:lang w:val="en-GB"/>
        </w:rPr>
        <w:t>sensor values to multiple resolutions</w:t>
      </w:r>
      <w:r w:rsidR="00302BB0">
        <w:rPr>
          <w:lang w:val="en-GB"/>
        </w:rPr>
        <w:t xml:space="preserve">. </w:t>
      </w:r>
    </w:p>
    <w:p w14:paraId="4B9749E0" w14:textId="77777777" w:rsidR="002378F6" w:rsidRDefault="002378F6" w:rsidP="00225B97">
      <w:pPr>
        <w:pStyle w:val="MDPI31text"/>
        <w:rPr>
          <w:lang w:val="en-GB"/>
        </w:rPr>
      </w:pPr>
    </w:p>
    <w:p w14:paraId="593204C2" w14:textId="18428205" w:rsidR="00E52FFB" w:rsidRDefault="00E52FFB" w:rsidP="00E52FFB">
      <w:pPr>
        <w:pStyle w:val="MDPI23heading3"/>
        <w:rPr>
          <w:lang w:val="en-GB"/>
        </w:rPr>
      </w:pPr>
      <w:r>
        <w:rPr>
          <w:lang w:val="en-GB"/>
        </w:rPr>
        <w:t>4.2.</w:t>
      </w:r>
      <w:r>
        <w:rPr>
          <w:lang w:val="en-GB"/>
        </w:rPr>
        <w:t>2</w:t>
      </w:r>
      <w:r>
        <w:rPr>
          <w:lang w:val="en-GB"/>
        </w:rPr>
        <w:t xml:space="preserve"> </w:t>
      </w:r>
      <w:r w:rsidR="00B32EDA">
        <w:rPr>
          <w:lang w:val="en-GB"/>
        </w:rPr>
        <w:t>Simulated Postures</w:t>
      </w:r>
    </w:p>
    <w:p w14:paraId="01800C63" w14:textId="6A297B58" w:rsidR="00E35AEE" w:rsidRPr="00225B97" w:rsidRDefault="00302BB0" w:rsidP="00225B97">
      <w:pPr>
        <w:pStyle w:val="MDPI31text"/>
        <w:rPr>
          <w:lang w:val="en-GB"/>
        </w:rPr>
      </w:pPr>
      <w:r>
        <w:rPr>
          <w:lang w:val="en-GB"/>
        </w:rPr>
        <w:t xml:space="preserve">At the lower left “Simulated </w:t>
      </w:r>
      <w:r w:rsidR="00E52FFB">
        <w:rPr>
          <w:lang w:val="en-GB"/>
        </w:rPr>
        <w:t>Posture” section</w:t>
      </w:r>
      <w:r>
        <w:rPr>
          <w:lang w:val="en-GB"/>
        </w:rPr>
        <w:t xml:space="preserve">, there is </w:t>
      </w:r>
      <w:r w:rsidR="00E52FFB">
        <w:rPr>
          <w:lang w:val="en-GB"/>
        </w:rPr>
        <w:t>a</w:t>
      </w:r>
      <w:r>
        <w:rPr>
          <w:lang w:val="en-GB"/>
        </w:rPr>
        <w:t xml:space="preserve"> dropdown option which allows various simulated postured to be </w:t>
      </w:r>
      <w:r w:rsidR="00B32EDA">
        <w:rPr>
          <w:lang w:val="en-GB"/>
        </w:rPr>
        <w:t>selected</w:t>
      </w:r>
      <w:r>
        <w:rPr>
          <w:lang w:val="en-GB"/>
        </w:rPr>
        <w:t>.</w:t>
      </w:r>
      <w:r w:rsidR="00F8751E">
        <w:rPr>
          <w:lang w:val="en-GB"/>
        </w:rPr>
        <w:t xml:space="preserve"> Next to it is the Timer which </w:t>
      </w:r>
      <w:r w:rsidR="00B32EDA">
        <w:rPr>
          <w:lang w:val="en-GB"/>
        </w:rPr>
        <w:t>displays</w:t>
      </w:r>
      <w:r w:rsidR="00F8751E">
        <w:rPr>
          <w:lang w:val="en-GB"/>
        </w:rPr>
        <w:t xml:space="preserve"> the</w:t>
      </w:r>
      <w:r w:rsidR="00B32EDA">
        <w:rPr>
          <w:lang w:val="en-GB"/>
        </w:rPr>
        <w:t xml:space="preserve"> total</w:t>
      </w:r>
      <w:r w:rsidR="00F8751E">
        <w:rPr>
          <w:lang w:val="en-GB"/>
        </w:rPr>
        <w:t xml:space="preserve"> amount of time spent </w:t>
      </w:r>
      <w:r w:rsidR="00B32EDA">
        <w:rPr>
          <w:lang w:val="en-GB"/>
        </w:rPr>
        <w:t>actively recording the simulated sensor data</w:t>
      </w:r>
      <w:r w:rsidR="00F8751E">
        <w:rPr>
          <w:lang w:val="en-GB"/>
        </w:rPr>
        <w:t>.</w:t>
      </w:r>
      <w:r w:rsidR="00442F15">
        <w:rPr>
          <w:lang w:val="en-GB"/>
        </w:rPr>
        <w:t xml:space="preserve"> The graph in the “Sitting Pattern” section displays one’s sitting </w:t>
      </w:r>
      <w:r w:rsidR="00430C4E">
        <w:rPr>
          <w:lang w:val="en-GB"/>
        </w:rPr>
        <w:t>pattern</w:t>
      </w:r>
      <w:r w:rsidR="00442F15">
        <w:rPr>
          <w:lang w:val="en-GB"/>
        </w:rPr>
        <w:t xml:space="preserve"> over time. </w:t>
      </w:r>
      <w:r w:rsidR="00F8751E">
        <w:rPr>
          <w:lang w:val="en-GB"/>
        </w:rPr>
        <w:t xml:space="preserve"> </w:t>
      </w:r>
      <w:r>
        <w:rPr>
          <w:lang w:val="en-GB"/>
        </w:rPr>
        <w:t xml:space="preserve"> </w:t>
      </w:r>
    </w:p>
    <w:p w14:paraId="163A4198" w14:textId="77777777" w:rsidR="00242AF1" w:rsidRDefault="00242AF1" w:rsidP="00487CF3">
      <w:pPr>
        <w:pStyle w:val="MDPI52figure"/>
      </w:pPr>
      <w:r w:rsidRPr="00487CF3">
        <w:drawing>
          <wp:inline distT="0" distB="0" distL="0" distR="0" wp14:anchorId="51CC0222" wp14:editId="440B04A4">
            <wp:extent cx="4697694" cy="2637459"/>
            <wp:effectExtent l="12700" t="12700" r="14605" b="17145"/>
            <wp:docPr id="2988240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24060" name="Picture 3" descr="A screenshot of a computer&#10;&#10;Description automatically generated"/>
                    <pic:cNvPicPr/>
                  </pic:nvPicPr>
                  <pic:blipFill>
                    <a:blip r:embed="rId23"/>
                    <a:stretch>
                      <a:fillRect/>
                    </a:stretch>
                  </pic:blipFill>
                  <pic:spPr>
                    <a:xfrm>
                      <a:off x="0" y="0"/>
                      <a:ext cx="4947230" cy="2777558"/>
                    </a:xfrm>
                    <a:prstGeom prst="rect">
                      <a:avLst/>
                    </a:prstGeom>
                    <a:ln>
                      <a:solidFill>
                        <a:schemeClr val="tx1"/>
                      </a:solidFill>
                    </a:ln>
                  </pic:spPr>
                </pic:pic>
              </a:graphicData>
            </a:graphic>
          </wp:inline>
        </w:drawing>
      </w:r>
    </w:p>
    <w:p w14:paraId="42679DCD" w14:textId="25144912" w:rsidR="00EB2DDE" w:rsidRDefault="00242AF1" w:rsidP="00EB2DDE">
      <w:pPr>
        <w:pStyle w:val="MDPI51figurecaption"/>
      </w:pPr>
      <w:r w:rsidRPr="00ED3A86">
        <w:rPr>
          <w:b/>
          <w:bCs/>
        </w:rPr>
        <w:t xml:space="preserve">Figure </w:t>
      </w:r>
      <w:r w:rsidR="00FE1704">
        <w:rPr>
          <w:b/>
          <w:bCs/>
        </w:rPr>
        <w:t>1</w:t>
      </w:r>
      <w:r w:rsidR="005268F6">
        <w:rPr>
          <w:b/>
          <w:bCs/>
        </w:rPr>
        <w:t>1</w:t>
      </w:r>
      <w:r>
        <w:t xml:space="preserve">. </w:t>
      </w:r>
      <w:r w:rsidR="00B32EDA">
        <w:t>The f</w:t>
      </w:r>
      <w:r>
        <w:t>irst tab of the Sitting Posture Dashboard</w:t>
      </w:r>
    </w:p>
    <w:p w14:paraId="1ADCC522" w14:textId="77777777" w:rsidR="00922E27" w:rsidRDefault="00B32EDA" w:rsidP="00B32EDA">
      <w:pPr>
        <w:pStyle w:val="MDPI31text"/>
      </w:pPr>
      <w:r>
        <w:t>In this application, there is a</w:t>
      </w:r>
      <w:r w:rsidR="00EB2DDE">
        <w:t xml:space="preserve"> second tab, </w:t>
      </w:r>
      <w:r>
        <w:t>which has additional</w:t>
      </w:r>
      <w:r w:rsidR="00581077">
        <w:t xml:space="preserve"> 4 sections</w:t>
      </w:r>
      <w:r w:rsidR="007B506F">
        <w:t xml:space="preserve"> which </w:t>
      </w:r>
      <w:r>
        <w:t>in it which is</w:t>
      </w:r>
      <w:r w:rsidR="007B506F">
        <w:t xml:space="preserve"> </w:t>
      </w:r>
      <w:r w:rsidR="007B506F">
        <w:t>Sitting Quality, Statistics, Predicted Posture, and AI Recommendation</w:t>
      </w:r>
      <w:r w:rsidR="00581077">
        <w:t>.</w:t>
      </w:r>
    </w:p>
    <w:p w14:paraId="69E3CAA3" w14:textId="3BDCA618" w:rsidR="00B32EDA" w:rsidRDefault="00581077" w:rsidP="00B32EDA">
      <w:pPr>
        <w:pStyle w:val="MDPI31text"/>
      </w:pPr>
      <w:r>
        <w:t xml:space="preserve"> </w:t>
      </w:r>
    </w:p>
    <w:p w14:paraId="1E9C21CD" w14:textId="78FAE322" w:rsidR="007B506F" w:rsidRDefault="001F1D12" w:rsidP="00B32EDA">
      <w:pPr>
        <w:pStyle w:val="MDPI23heading3"/>
      </w:pPr>
      <w:r>
        <w:t>4.2.</w:t>
      </w:r>
      <w:r w:rsidR="00B32EDA">
        <w:t>3</w:t>
      </w:r>
      <w:r>
        <w:t xml:space="preserve"> </w:t>
      </w:r>
      <w:r w:rsidR="007B506F">
        <w:t>Sitting Quality</w:t>
      </w:r>
    </w:p>
    <w:p w14:paraId="6254F60E" w14:textId="77777777" w:rsidR="008B78DD" w:rsidRDefault="00581077" w:rsidP="007B506F">
      <w:pPr>
        <w:pStyle w:val="MDPI31text"/>
      </w:pPr>
      <w:r>
        <w:t xml:space="preserve">In the Sitting Quality section, there is a </w:t>
      </w:r>
      <w:r w:rsidR="008A36DD">
        <w:t xml:space="preserve">line </w:t>
      </w:r>
      <w:r>
        <w:t xml:space="preserve">graph </w:t>
      </w:r>
      <w:r w:rsidR="008A36DD">
        <w:t xml:space="preserve">that visualizes the overall quality of sitting over a </w:t>
      </w:r>
      <w:r>
        <w:t>given</w:t>
      </w:r>
      <w:r w:rsidR="008A36DD">
        <w:t xml:space="preserve"> period </w:t>
      </w:r>
      <w:r>
        <w:t xml:space="preserve">based </w:t>
      </w:r>
      <w:r w:rsidR="008A36DD">
        <w:t>off</w:t>
      </w:r>
      <w:r>
        <w:t xml:space="preserve"> a derived formula which is as follows</w:t>
      </w:r>
      <w:r w:rsidR="008A36DD">
        <w:t xml:space="preserve">: </w:t>
      </w:r>
    </w:p>
    <w:p w14:paraId="64DE33FF" w14:textId="47E61F8B" w:rsidR="005227CC" w:rsidRDefault="008A36DD" w:rsidP="007B506F">
      <w:pPr>
        <w:pStyle w:val="MDPI31text"/>
      </w:pPr>
      <w:commentRangeStart w:id="19"/>
      <w:r>
        <w:rPr>
          <w:color w:val="FF0000"/>
        </w:rPr>
        <w:t>Sitting Quality Formula and Explanation</w:t>
      </w:r>
      <w:r>
        <w:t xml:space="preserve">. </w:t>
      </w:r>
      <w:commentRangeEnd w:id="19"/>
      <w:r w:rsidR="007B506F">
        <w:rPr>
          <w:rStyle w:val="CommentReference"/>
          <w:rFonts w:eastAsia="SimSun"/>
          <w:snapToGrid/>
          <w:lang w:eastAsia="zh-CN" w:bidi="ar-SA"/>
        </w:rPr>
        <w:commentReference w:id="19"/>
      </w:r>
    </w:p>
    <w:p w14:paraId="44AD887C" w14:textId="77777777" w:rsidR="00C56BE0" w:rsidRDefault="00C56BE0" w:rsidP="00C56BE0">
      <w:pPr>
        <w:pStyle w:val="MDPI52figure"/>
      </w:pPr>
      <w:r w:rsidRPr="00732743">
        <w:rPr>
          <w:noProof/>
        </w:rPr>
        <w:drawing>
          <wp:inline distT="0" distB="0" distL="0" distR="0" wp14:anchorId="21C39212" wp14:editId="66C77A5A">
            <wp:extent cx="4652135" cy="2609659"/>
            <wp:effectExtent l="12700" t="12700" r="8890" b="6985"/>
            <wp:docPr id="15781459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5989" name="Picture 2" descr="A screenshot of a computer&#10;&#10;Description automatically generated"/>
                    <pic:cNvPicPr/>
                  </pic:nvPicPr>
                  <pic:blipFill>
                    <a:blip r:embed="rId24"/>
                    <a:stretch>
                      <a:fillRect/>
                    </a:stretch>
                  </pic:blipFill>
                  <pic:spPr>
                    <a:xfrm>
                      <a:off x="0" y="0"/>
                      <a:ext cx="4896465" cy="2746718"/>
                    </a:xfrm>
                    <a:prstGeom prst="rect">
                      <a:avLst/>
                    </a:prstGeom>
                    <a:ln>
                      <a:solidFill>
                        <a:schemeClr val="tx1"/>
                      </a:solidFill>
                    </a:ln>
                  </pic:spPr>
                </pic:pic>
              </a:graphicData>
            </a:graphic>
          </wp:inline>
        </w:drawing>
      </w:r>
    </w:p>
    <w:p w14:paraId="5059D816" w14:textId="693A427B" w:rsidR="00C56BE0" w:rsidRDefault="00C56BE0" w:rsidP="00C56BE0">
      <w:pPr>
        <w:pStyle w:val="MDPI51figurecaption"/>
      </w:pPr>
      <w:r w:rsidRPr="00ED3A86">
        <w:rPr>
          <w:b/>
          <w:bCs/>
        </w:rPr>
        <w:t xml:space="preserve">Figure </w:t>
      </w:r>
      <w:r>
        <w:rPr>
          <w:b/>
          <w:bCs/>
        </w:rPr>
        <w:t>1</w:t>
      </w:r>
      <w:r w:rsidR="005268F6">
        <w:rPr>
          <w:b/>
          <w:bCs/>
        </w:rPr>
        <w:t>2</w:t>
      </w:r>
      <w:r>
        <w:t>. The second tab of the Sitting Posture Dashboard</w:t>
      </w:r>
    </w:p>
    <w:p w14:paraId="69BEE325" w14:textId="77777777" w:rsidR="00C56BE0" w:rsidRDefault="00C56BE0" w:rsidP="007B506F">
      <w:pPr>
        <w:pStyle w:val="MDPI31text"/>
        <w:ind w:left="0" w:firstLine="0"/>
      </w:pPr>
    </w:p>
    <w:p w14:paraId="616A8B57" w14:textId="77777777" w:rsidR="00C56BE0" w:rsidRDefault="00C56BE0" w:rsidP="007B506F">
      <w:pPr>
        <w:pStyle w:val="MDPI31text"/>
        <w:ind w:left="0" w:firstLine="0"/>
      </w:pPr>
    </w:p>
    <w:p w14:paraId="4C3D314C" w14:textId="250C694B" w:rsidR="00B32EDA" w:rsidRDefault="00B32EDA" w:rsidP="00B32EDA">
      <w:pPr>
        <w:pStyle w:val="MDPI23heading3"/>
      </w:pPr>
      <w:r>
        <w:t>4.2.</w:t>
      </w:r>
      <w:r w:rsidR="00922E27">
        <w:t>4</w:t>
      </w:r>
      <w:r>
        <w:t xml:space="preserve"> </w:t>
      </w:r>
      <w:r>
        <w:t>Posture Statistics</w:t>
      </w:r>
    </w:p>
    <w:p w14:paraId="6C35EDBC" w14:textId="10468BF4" w:rsidR="00EB2DDE" w:rsidRDefault="008A36DD" w:rsidP="00C118A4">
      <w:pPr>
        <w:pStyle w:val="MDPI31text"/>
      </w:pPr>
      <w:r w:rsidRPr="008A36DD">
        <w:t>Th</w:t>
      </w:r>
      <w:r>
        <w:t>e Statistics section</w:t>
      </w:r>
      <w:r w:rsidR="007B506F">
        <w:t xml:space="preserve"> of the web application</w:t>
      </w:r>
      <w:r>
        <w:t xml:space="preserve"> provides a statistical insight </w:t>
      </w:r>
      <w:r w:rsidR="007B506F">
        <w:t>about</w:t>
      </w:r>
      <w:r>
        <w:t xml:space="preserve"> the popularity of postures being simulated using a pie chart. To the right of it is the machine leaning model’s predicted sitting posture which the s</w:t>
      </w:r>
      <w:r w:rsidR="00A238E1">
        <w:t xml:space="preserve">imulated data was inputted with. In </w:t>
      </w:r>
      <w:r w:rsidR="008101EF">
        <w:t>process</w:t>
      </w:r>
      <w:r w:rsidR="00A238E1">
        <w:t xml:space="preserve"> to obtain valuable insights </w:t>
      </w:r>
      <w:r w:rsidR="008101EF">
        <w:t>on the</w:t>
      </w:r>
      <w:r w:rsidR="00A238E1">
        <w:t xml:space="preserve"> data </w:t>
      </w:r>
      <w:r w:rsidR="008101EF">
        <w:t xml:space="preserve">being </w:t>
      </w:r>
      <w:r w:rsidR="00A238E1">
        <w:t>collected</w:t>
      </w:r>
      <w:r w:rsidR="00062C89">
        <w:t>.</w:t>
      </w:r>
    </w:p>
    <w:p w14:paraId="3248DF48" w14:textId="77777777" w:rsidR="00062C89" w:rsidRDefault="00062C89" w:rsidP="00C118A4">
      <w:pPr>
        <w:pStyle w:val="MDPI31text"/>
      </w:pPr>
    </w:p>
    <w:p w14:paraId="0B126C65" w14:textId="1E92410B" w:rsidR="00062C89" w:rsidRDefault="00062C89" w:rsidP="00062C89">
      <w:pPr>
        <w:pStyle w:val="MDPI23heading3"/>
      </w:pPr>
      <w:r>
        <w:t>4.2.</w:t>
      </w:r>
      <w:r w:rsidR="00922E27">
        <w:t>5</w:t>
      </w:r>
      <w:r>
        <w:t xml:space="preserve"> </w:t>
      </w:r>
      <w:r w:rsidR="00922E27">
        <w:t>Predicted Posture</w:t>
      </w:r>
    </w:p>
    <w:p w14:paraId="4F5073E8" w14:textId="702527A9" w:rsidR="00062C89" w:rsidRDefault="00F3076A" w:rsidP="00C118A4">
      <w:pPr>
        <w:pStyle w:val="MDPI31text"/>
      </w:pPr>
      <w:r>
        <w:t>This section visualizes the CNN model’s predicted sitting posture</w:t>
      </w:r>
      <w:r w:rsidR="00F36250">
        <w:t xml:space="preserve"> based on the simulated that was generated</w:t>
      </w:r>
      <w:r>
        <w:t xml:space="preserve">. </w:t>
      </w:r>
    </w:p>
    <w:p w14:paraId="3ECDAC6F" w14:textId="77777777" w:rsidR="00062C89" w:rsidRDefault="00062C89" w:rsidP="00C118A4">
      <w:pPr>
        <w:pStyle w:val="MDPI31text"/>
      </w:pPr>
    </w:p>
    <w:p w14:paraId="67BEC742" w14:textId="1D55F938" w:rsidR="00062C89" w:rsidRDefault="00062C89" w:rsidP="00062C89">
      <w:pPr>
        <w:pStyle w:val="MDPI23heading3"/>
      </w:pPr>
      <w:r>
        <w:t>4.2.</w:t>
      </w:r>
      <w:r w:rsidR="00922E27">
        <w:t>6</w:t>
      </w:r>
      <w:r>
        <w:t xml:space="preserve"> </w:t>
      </w:r>
      <w:commentRangeStart w:id="20"/>
      <w:r>
        <w:t xml:space="preserve">Recommendation using Large Language Model (LLM) </w:t>
      </w:r>
      <w:commentRangeEnd w:id="20"/>
      <w:r w:rsidR="00F3076A">
        <w:rPr>
          <w:rStyle w:val="CommentReference"/>
          <w:rFonts w:eastAsia="SimSun"/>
          <w:snapToGrid/>
          <w:lang w:eastAsia="zh-CN" w:bidi="ar-SA"/>
        </w:rPr>
        <w:commentReference w:id="20"/>
      </w:r>
      <w:r w:rsidR="007A7581">
        <w:t>(In Progress)</w:t>
      </w:r>
    </w:p>
    <w:p w14:paraId="6D7A7D48" w14:textId="0341DF3A" w:rsidR="00195BA2" w:rsidRPr="003D2C42" w:rsidRDefault="00F95656" w:rsidP="00C56BE0">
      <w:pPr>
        <w:pStyle w:val="MDPI31text"/>
        <w:rPr>
          <w:color w:val="FF0000"/>
        </w:rPr>
      </w:pPr>
      <w:r>
        <w:t xml:space="preserve">We utilized OpenAI’s GPT-3 Large Language Model (LLM) to generate personalized recommendations based on historical </w:t>
      </w:r>
      <w:r w:rsidR="00630AD2">
        <w:t>postural</w:t>
      </w:r>
      <w:r>
        <w:t xml:space="preserve"> dat</w:t>
      </w:r>
      <w:r w:rsidR="00754647">
        <w:t>a</w:t>
      </w:r>
      <w:r>
        <w:t>. The prompt</w:t>
      </w:r>
      <w:r w:rsidR="00513BA5">
        <w:t xml:space="preserve"> was developed</w:t>
      </w:r>
      <w:r>
        <w:t xml:space="preserve"> </w:t>
      </w:r>
      <w:r>
        <w:t xml:space="preserve">in such a way to </w:t>
      </w:r>
      <w:r>
        <w:t>instruct the LLM model to generate a series of recommendations, actionable insights, as well as highlighting trends based on the</w:t>
      </w:r>
      <w:r w:rsidR="00513BA5">
        <w:t xml:space="preserve"> provided</w:t>
      </w:r>
      <w:r>
        <w:t xml:space="preserve"> </w:t>
      </w:r>
      <w:r w:rsidR="00513BA5">
        <w:t>data</w:t>
      </w:r>
      <w:r>
        <w:t>. Figure 12 below, show an example of the full prompt.</w:t>
      </w:r>
      <w:r>
        <w:t xml:space="preserve"> </w:t>
      </w:r>
      <w:r w:rsidRPr="003D2C42">
        <w:rPr>
          <w:color w:val="FF0000"/>
        </w:rPr>
        <w:t>The entire parameter settings for the LLM model that was used can be found in Table 4.</w:t>
      </w:r>
    </w:p>
    <w:p w14:paraId="700364A5" w14:textId="77C34790" w:rsidR="00195BA2" w:rsidRDefault="00195BA2" w:rsidP="00195BA2">
      <w:pPr>
        <w:pStyle w:val="MDPI52figure"/>
      </w:pPr>
      <w:r w:rsidRPr="00195BA2">
        <w:drawing>
          <wp:inline distT="0" distB="0" distL="0" distR="0" wp14:anchorId="199D5F71" wp14:editId="33B88C98">
            <wp:extent cx="5505713" cy="3670300"/>
            <wp:effectExtent l="12700" t="12700" r="19050" b="1270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a:blip r:embed="rId25"/>
                    <a:stretch>
                      <a:fillRect/>
                    </a:stretch>
                  </pic:blipFill>
                  <pic:spPr>
                    <a:xfrm>
                      <a:off x="0" y="0"/>
                      <a:ext cx="5515142" cy="3676586"/>
                    </a:xfrm>
                    <a:prstGeom prst="rect">
                      <a:avLst/>
                    </a:prstGeom>
                    <a:ln>
                      <a:solidFill>
                        <a:schemeClr val="tx2"/>
                      </a:solidFill>
                    </a:ln>
                  </pic:spPr>
                </pic:pic>
              </a:graphicData>
            </a:graphic>
          </wp:inline>
        </w:drawing>
      </w:r>
    </w:p>
    <w:p w14:paraId="16586F6C" w14:textId="77777777" w:rsidR="00F95656" w:rsidRDefault="00F95656" w:rsidP="00F95656">
      <w:pPr>
        <w:pStyle w:val="MDPI41tablecaption"/>
      </w:pPr>
      <w:r w:rsidRPr="00BA55FF">
        <w:rPr>
          <w:b/>
          <w:bCs/>
        </w:rPr>
        <w:t xml:space="preserve">Table </w:t>
      </w:r>
      <w:r>
        <w:rPr>
          <w:b/>
          <w:bCs/>
        </w:rPr>
        <w:t>4</w:t>
      </w:r>
      <w:r w:rsidRPr="00BA55FF">
        <w:t xml:space="preserve">. </w:t>
      </w:r>
      <w:r>
        <w:t>OpenAI GPT-3’s Parameters</w:t>
      </w:r>
    </w:p>
    <w:tbl>
      <w:tblPr>
        <w:tblW w:w="785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gridCol w:w="2458"/>
      </w:tblGrid>
      <w:tr w:rsidR="00F95656" w:rsidRPr="00EF08AF" w14:paraId="044DCFAE" w14:textId="77777777" w:rsidTr="00CB7289">
        <w:trPr>
          <w:trHeight w:val="283"/>
        </w:trPr>
        <w:tc>
          <w:tcPr>
            <w:tcW w:w="2743" w:type="dxa"/>
            <w:tcBorders>
              <w:top w:val="single" w:sz="8" w:space="0" w:color="auto"/>
              <w:bottom w:val="single" w:sz="4" w:space="0" w:color="auto"/>
            </w:tcBorders>
            <w:shd w:val="clear" w:color="auto" w:fill="auto"/>
            <w:vAlign w:val="center"/>
          </w:tcPr>
          <w:p w14:paraId="59B73E67" w14:textId="77777777" w:rsidR="00F95656" w:rsidRPr="007F7C8C" w:rsidRDefault="00F95656" w:rsidP="00CB7289">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65E1C9C9" w14:textId="77777777" w:rsidR="00F95656" w:rsidRPr="007F7C8C" w:rsidRDefault="00F95656" w:rsidP="00CB7289">
            <w:pPr>
              <w:pStyle w:val="MDPI42tablebody"/>
              <w:spacing w:line="240" w:lineRule="auto"/>
              <w:rPr>
                <w:b/>
                <w:snapToGrid/>
              </w:rPr>
            </w:pPr>
            <w:r>
              <w:rPr>
                <w:b/>
                <w:snapToGrid/>
              </w:rPr>
              <w:t>Value</w:t>
            </w:r>
          </w:p>
        </w:tc>
        <w:tc>
          <w:tcPr>
            <w:tcW w:w="2458" w:type="dxa"/>
            <w:tcBorders>
              <w:top w:val="single" w:sz="8" w:space="0" w:color="auto"/>
              <w:bottom w:val="single" w:sz="4" w:space="0" w:color="auto"/>
            </w:tcBorders>
          </w:tcPr>
          <w:p w14:paraId="22071217" w14:textId="77777777" w:rsidR="00F95656" w:rsidRDefault="00F95656" w:rsidP="00CB7289">
            <w:pPr>
              <w:pStyle w:val="MDPI42tablebody"/>
              <w:spacing w:line="240" w:lineRule="auto"/>
              <w:rPr>
                <w:b/>
                <w:snapToGrid/>
              </w:rPr>
            </w:pPr>
            <w:r>
              <w:rPr>
                <w:b/>
                <w:snapToGrid/>
              </w:rPr>
              <w:t>Description</w:t>
            </w:r>
          </w:p>
        </w:tc>
      </w:tr>
      <w:tr w:rsidR="00F95656" w:rsidRPr="00EF08AF" w14:paraId="43A51A7E" w14:textId="77777777" w:rsidTr="00CB7289">
        <w:trPr>
          <w:trHeight w:val="269"/>
        </w:trPr>
        <w:tc>
          <w:tcPr>
            <w:tcW w:w="2743" w:type="dxa"/>
            <w:tcBorders>
              <w:top w:val="single" w:sz="4" w:space="0" w:color="auto"/>
              <w:bottom w:val="single" w:sz="4" w:space="0" w:color="auto"/>
            </w:tcBorders>
            <w:shd w:val="clear" w:color="auto" w:fill="auto"/>
            <w:vAlign w:val="center"/>
          </w:tcPr>
          <w:p w14:paraId="3824F917" w14:textId="77777777" w:rsidR="00F95656" w:rsidRDefault="00F95656" w:rsidP="00CB7289">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7D74A7A4" w14:textId="755B88B8" w:rsidR="00F95656" w:rsidRPr="005B7064" w:rsidRDefault="00C56BE0" w:rsidP="00C56BE0">
            <w:pPr>
              <w:pStyle w:val="MDPI42tablebody"/>
              <w:spacing w:line="240" w:lineRule="auto"/>
              <w:rPr>
                <w:lang w:val="en-GB"/>
              </w:rPr>
            </w:pPr>
            <w:r w:rsidRPr="00C56BE0">
              <w:rPr>
                <w:lang w:val="en-GB"/>
              </w:rPr>
              <w:t>gpt-3.5-turbo-instruct</w:t>
            </w:r>
          </w:p>
        </w:tc>
        <w:tc>
          <w:tcPr>
            <w:tcW w:w="2458" w:type="dxa"/>
            <w:tcBorders>
              <w:top w:val="single" w:sz="4" w:space="0" w:color="auto"/>
              <w:bottom w:val="single" w:sz="4" w:space="0" w:color="auto"/>
            </w:tcBorders>
          </w:tcPr>
          <w:p w14:paraId="7F5038EF" w14:textId="77777777" w:rsidR="00F95656" w:rsidRDefault="00F95656" w:rsidP="00CB7289">
            <w:pPr>
              <w:pStyle w:val="MDPI42tablebody"/>
              <w:spacing w:line="240" w:lineRule="auto"/>
              <w:rPr>
                <w:lang w:val="en-GB"/>
              </w:rPr>
            </w:pPr>
          </w:p>
        </w:tc>
      </w:tr>
      <w:tr w:rsidR="00F95656" w:rsidRPr="00EF08AF" w14:paraId="1775B908" w14:textId="77777777" w:rsidTr="00CB7289">
        <w:trPr>
          <w:trHeight w:val="269"/>
        </w:trPr>
        <w:tc>
          <w:tcPr>
            <w:tcW w:w="2743" w:type="dxa"/>
            <w:tcBorders>
              <w:top w:val="single" w:sz="4" w:space="0" w:color="auto"/>
              <w:bottom w:val="single" w:sz="4" w:space="0" w:color="auto"/>
            </w:tcBorders>
            <w:shd w:val="clear" w:color="auto" w:fill="auto"/>
            <w:vAlign w:val="center"/>
          </w:tcPr>
          <w:p w14:paraId="2FF61C61" w14:textId="77777777" w:rsidR="00F95656" w:rsidRDefault="00F95656" w:rsidP="00CB7289">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0FAB8F75" w14:textId="77777777" w:rsidR="00F95656" w:rsidRPr="00FB6B92" w:rsidRDefault="00F95656" w:rsidP="00CB7289">
            <w:pPr>
              <w:pStyle w:val="MDPI42tablebody"/>
              <w:spacing w:line="240" w:lineRule="auto"/>
            </w:pPr>
            <w:r>
              <w:t>1</w:t>
            </w:r>
          </w:p>
        </w:tc>
        <w:tc>
          <w:tcPr>
            <w:tcW w:w="2458" w:type="dxa"/>
            <w:tcBorders>
              <w:top w:val="single" w:sz="4" w:space="0" w:color="auto"/>
              <w:bottom w:val="single" w:sz="4" w:space="0" w:color="auto"/>
            </w:tcBorders>
          </w:tcPr>
          <w:p w14:paraId="43AB234A" w14:textId="77777777" w:rsidR="00F95656" w:rsidRDefault="00F95656" w:rsidP="00CB7289">
            <w:pPr>
              <w:pStyle w:val="MDPI42tablebody"/>
              <w:spacing w:line="240" w:lineRule="auto"/>
            </w:pPr>
          </w:p>
        </w:tc>
      </w:tr>
      <w:tr w:rsidR="00F95656" w:rsidRPr="00EF08AF" w14:paraId="44A001F9" w14:textId="77777777" w:rsidTr="00CB7289">
        <w:trPr>
          <w:trHeight w:val="269"/>
        </w:trPr>
        <w:tc>
          <w:tcPr>
            <w:tcW w:w="2743" w:type="dxa"/>
            <w:tcBorders>
              <w:top w:val="single" w:sz="4" w:space="0" w:color="auto"/>
              <w:bottom w:val="single" w:sz="4" w:space="0" w:color="auto"/>
            </w:tcBorders>
            <w:shd w:val="clear" w:color="auto" w:fill="auto"/>
            <w:vAlign w:val="center"/>
          </w:tcPr>
          <w:p w14:paraId="1A483802" w14:textId="77777777" w:rsidR="00F95656" w:rsidRDefault="00F95656" w:rsidP="00CB7289">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5F995EDF" w14:textId="77777777" w:rsidR="00F95656" w:rsidRDefault="00F95656" w:rsidP="00CB7289">
            <w:pPr>
              <w:pStyle w:val="MDPI42tablebody"/>
              <w:spacing w:line="240" w:lineRule="auto"/>
            </w:pPr>
            <w:r>
              <w:t>256</w:t>
            </w:r>
          </w:p>
        </w:tc>
        <w:tc>
          <w:tcPr>
            <w:tcW w:w="2458" w:type="dxa"/>
            <w:tcBorders>
              <w:top w:val="single" w:sz="4" w:space="0" w:color="auto"/>
              <w:bottom w:val="single" w:sz="4" w:space="0" w:color="auto"/>
            </w:tcBorders>
          </w:tcPr>
          <w:p w14:paraId="19D9690E" w14:textId="77777777" w:rsidR="00F95656" w:rsidRDefault="00F95656" w:rsidP="00CB7289">
            <w:pPr>
              <w:pStyle w:val="MDPI42tablebody"/>
              <w:spacing w:line="240" w:lineRule="auto"/>
            </w:pPr>
          </w:p>
        </w:tc>
      </w:tr>
      <w:tr w:rsidR="00F95656" w:rsidRPr="00EF08AF" w14:paraId="26B1B312" w14:textId="77777777" w:rsidTr="00CB7289">
        <w:trPr>
          <w:trHeight w:val="283"/>
        </w:trPr>
        <w:tc>
          <w:tcPr>
            <w:tcW w:w="2743" w:type="dxa"/>
            <w:tcBorders>
              <w:top w:val="single" w:sz="4" w:space="0" w:color="auto"/>
              <w:bottom w:val="single" w:sz="4" w:space="0" w:color="auto"/>
            </w:tcBorders>
            <w:shd w:val="clear" w:color="auto" w:fill="auto"/>
            <w:vAlign w:val="center"/>
          </w:tcPr>
          <w:p w14:paraId="497876A9" w14:textId="77777777" w:rsidR="00F95656" w:rsidRPr="004F77F3" w:rsidRDefault="00F95656" w:rsidP="00CB7289">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2D6D1CFE" w14:textId="77777777" w:rsidR="00F95656" w:rsidRPr="00F220D4" w:rsidRDefault="00F95656" w:rsidP="00CB7289">
            <w:pPr>
              <w:pStyle w:val="MDPI42tablebody"/>
              <w:spacing w:line="240" w:lineRule="auto"/>
            </w:pPr>
            <w:r>
              <w:t>1</w:t>
            </w:r>
          </w:p>
        </w:tc>
        <w:tc>
          <w:tcPr>
            <w:tcW w:w="2458" w:type="dxa"/>
            <w:tcBorders>
              <w:top w:val="single" w:sz="4" w:space="0" w:color="auto"/>
              <w:bottom w:val="single" w:sz="4" w:space="0" w:color="auto"/>
            </w:tcBorders>
          </w:tcPr>
          <w:p w14:paraId="4DFE0FD1" w14:textId="77777777" w:rsidR="00F95656" w:rsidRDefault="00F95656" w:rsidP="00CB7289">
            <w:pPr>
              <w:pStyle w:val="MDPI42tablebody"/>
              <w:spacing w:line="240" w:lineRule="auto"/>
            </w:pPr>
          </w:p>
        </w:tc>
      </w:tr>
      <w:tr w:rsidR="00F95656" w:rsidRPr="00EF08AF" w14:paraId="4CFBC5B6" w14:textId="77777777" w:rsidTr="00CB7289">
        <w:trPr>
          <w:trHeight w:val="283"/>
        </w:trPr>
        <w:tc>
          <w:tcPr>
            <w:tcW w:w="2743" w:type="dxa"/>
            <w:tcBorders>
              <w:top w:val="single" w:sz="4" w:space="0" w:color="auto"/>
              <w:bottom w:val="single" w:sz="4" w:space="0" w:color="auto"/>
            </w:tcBorders>
            <w:shd w:val="clear" w:color="auto" w:fill="auto"/>
            <w:vAlign w:val="center"/>
          </w:tcPr>
          <w:p w14:paraId="0A2F93D5" w14:textId="77777777" w:rsidR="00F95656" w:rsidRDefault="00F95656" w:rsidP="00CB7289">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5E470122" w14:textId="77777777" w:rsidR="00F95656" w:rsidRDefault="00F95656" w:rsidP="00CB7289">
            <w:pPr>
              <w:pStyle w:val="MDPI42tablebody"/>
            </w:pPr>
            <w:r>
              <w:t>0</w:t>
            </w:r>
          </w:p>
        </w:tc>
        <w:tc>
          <w:tcPr>
            <w:tcW w:w="2458" w:type="dxa"/>
            <w:tcBorders>
              <w:top w:val="single" w:sz="4" w:space="0" w:color="auto"/>
              <w:bottom w:val="single" w:sz="4" w:space="0" w:color="auto"/>
            </w:tcBorders>
          </w:tcPr>
          <w:p w14:paraId="65035C60" w14:textId="77777777" w:rsidR="00F95656" w:rsidRDefault="00F95656" w:rsidP="00CB7289">
            <w:pPr>
              <w:pStyle w:val="MDPI42tablebody"/>
            </w:pPr>
          </w:p>
        </w:tc>
      </w:tr>
      <w:tr w:rsidR="00F95656" w:rsidRPr="00EF08AF" w14:paraId="5A3040E6" w14:textId="77777777" w:rsidTr="00CB7289">
        <w:trPr>
          <w:trHeight w:val="283"/>
        </w:trPr>
        <w:tc>
          <w:tcPr>
            <w:tcW w:w="2743" w:type="dxa"/>
            <w:tcBorders>
              <w:top w:val="single" w:sz="4" w:space="0" w:color="auto"/>
              <w:bottom w:val="single" w:sz="4" w:space="0" w:color="auto"/>
            </w:tcBorders>
            <w:shd w:val="clear" w:color="auto" w:fill="auto"/>
            <w:vAlign w:val="center"/>
          </w:tcPr>
          <w:p w14:paraId="71DCB41A" w14:textId="77777777" w:rsidR="00F95656" w:rsidRDefault="00F95656" w:rsidP="00CB7289">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3AF6333F" w14:textId="77777777" w:rsidR="00F95656" w:rsidRDefault="00F95656" w:rsidP="00CB7289">
            <w:pPr>
              <w:pStyle w:val="MDPI42tablebody"/>
            </w:pPr>
            <w:r>
              <w:t>0</w:t>
            </w:r>
          </w:p>
        </w:tc>
        <w:tc>
          <w:tcPr>
            <w:tcW w:w="2458" w:type="dxa"/>
            <w:tcBorders>
              <w:top w:val="single" w:sz="4" w:space="0" w:color="auto"/>
              <w:bottom w:val="single" w:sz="4" w:space="0" w:color="auto"/>
            </w:tcBorders>
          </w:tcPr>
          <w:p w14:paraId="1218BDA6" w14:textId="77777777" w:rsidR="00F95656" w:rsidRDefault="00F95656" w:rsidP="00CB7289">
            <w:pPr>
              <w:pStyle w:val="MDPI42tablebody"/>
            </w:pPr>
          </w:p>
        </w:tc>
      </w:tr>
    </w:tbl>
    <w:p w14:paraId="1EFA76C2" w14:textId="38CFDE7E" w:rsidR="004A0682" w:rsidRDefault="004A0682" w:rsidP="004A0682">
      <w:pPr>
        <w:pStyle w:val="MDPI41tablecaption"/>
      </w:pPr>
      <w:r w:rsidRPr="00BA55FF">
        <w:rPr>
          <w:b/>
          <w:bCs/>
        </w:rPr>
        <w:lastRenderedPageBreak/>
        <w:t xml:space="preserve">Table </w:t>
      </w:r>
      <w:r w:rsidR="001B199E">
        <w:rPr>
          <w:b/>
          <w:bCs/>
        </w:rPr>
        <w:t>5</w:t>
      </w:r>
      <w:r w:rsidRPr="00BA55FF">
        <w:t xml:space="preserve">. </w:t>
      </w:r>
      <w:r w:rsidR="003D2C42">
        <w:t>5</w:t>
      </w:r>
      <w:r>
        <w:t xml:space="preserve"> </w:t>
      </w:r>
      <w:r w:rsidR="00164646">
        <w:t xml:space="preserve">different </w:t>
      </w:r>
      <w:r>
        <w:t xml:space="preserve">examples of </w:t>
      </w:r>
      <w:r w:rsidR="003D2C42">
        <w:t>OpenAI GPT-3</w:t>
      </w:r>
      <w:r w:rsidR="00D50265">
        <w:t>’s</w:t>
      </w:r>
      <w:r>
        <w:t xml:space="preserve"> </w:t>
      </w:r>
      <w:r w:rsidR="00D50265">
        <w:t>generated r</w:t>
      </w:r>
      <w:r>
        <w:t>ecommendation</w:t>
      </w:r>
      <w:r w:rsidR="003D2C42">
        <w:t>s</w:t>
      </w:r>
      <w:r w:rsidR="00F866AE">
        <w:t xml:space="preserve"> based on a </w:t>
      </w:r>
      <w:r w:rsidR="003D2C42">
        <w:t>random</w:t>
      </w:r>
      <w:r w:rsidR="00F866AE">
        <w:t xml:space="preserve"> set of historical </w:t>
      </w:r>
      <w:r w:rsidR="003523C8">
        <w:t>datasets</w:t>
      </w:r>
      <w:r w:rsidR="003D2C42">
        <w:t>.</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EC26F7" w:rsidRPr="00EF08AF" w14:paraId="245F98D8" w14:textId="77777777" w:rsidTr="00EC26F7">
        <w:trPr>
          <w:trHeight w:val="396"/>
        </w:trPr>
        <w:tc>
          <w:tcPr>
            <w:tcW w:w="567" w:type="dxa"/>
            <w:tcBorders>
              <w:top w:val="single" w:sz="8" w:space="0" w:color="auto"/>
              <w:bottom w:val="single" w:sz="4" w:space="0" w:color="auto"/>
            </w:tcBorders>
            <w:vAlign w:val="center"/>
          </w:tcPr>
          <w:p w14:paraId="3066AFB4" w14:textId="68123998" w:rsidR="00EC26F7" w:rsidRDefault="00EC26F7" w:rsidP="00EC26F7">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09AAA1A2" w14:textId="184F2C64" w:rsidR="00EC26F7" w:rsidRPr="007F7C8C" w:rsidRDefault="00EC26F7" w:rsidP="0066708D">
            <w:pPr>
              <w:pStyle w:val="MDPI42tablebody"/>
              <w:spacing w:line="240" w:lineRule="auto"/>
              <w:jc w:val="left"/>
              <w:rPr>
                <w:b/>
                <w:snapToGrid/>
              </w:rPr>
            </w:pPr>
            <w:r>
              <w:rPr>
                <w:b/>
                <w:snapToGrid/>
              </w:rPr>
              <w:t>Recommendations</w:t>
            </w:r>
          </w:p>
        </w:tc>
      </w:tr>
      <w:tr w:rsidR="00EC26F7" w:rsidRPr="00EF08AF" w14:paraId="4032D3CC" w14:textId="77777777" w:rsidTr="00EC26F7">
        <w:trPr>
          <w:trHeight w:val="377"/>
        </w:trPr>
        <w:tc>
          <w:tcPr>
            <w:tcW w:w="567" w:type="dxa"/>
            <w:tcBorders>
              <w:top w:val="single" w:sz="4" w:space="0" w:color="auto"/>
              <w:bottom w:val="single" w:sz="4" w:space="0" w:color="auto"/>
            </w:tcBorders>
            <w:vAlign w:val="center"/>
          </w:tcPr>
          <w:p w14:paraId="3E4809EE" w14:textId="4AE78D45" w:rsidR="00EC26F7" w:rsidRPr="001F17D0" w:rsidRDefault="00EC26F7" w:rsidP="00EC26F7">
            <w:pPr>
              <w:pStyle w:val="MDPI63Notes"/>
              <w:jc w:val="center"/>
            </w:pPr>
            <w:r>
              <w:t>R1</w:t>
            </w:r>
          </w:p>
        </w:tc>
        <w:tc>
          <w:tcPr>
            <w:tcW w:w="10285" w:type="dxa"/>
            <w:tcBorders>
              <w:top w:val="single" w:sz="4" w:space="0" w:color="auto"/>
              <w:bottom w:val="single" w:sz="4" w:space="0" w:color="auto"/>
            </w:tcBorders>
            <w:shd w:val="clear" w:color="auto" w:fill="auto"/>
            <w:vAlign w:val="center"/>
          </w:tcPr>
          <w:p w14:paraId="02775916" w14:textId="6E6F48C8" w:rsidR="00EC26F7" w:rsidRDefault="00EC26F7" w:rsidP="00EC26F7">
            <w:pPr>
              <w:pStyle w:val="MDPI63Notes"/>
            </w:pPr>
            <w:r w:rsidRPr="001F17D0">
              <w:t xml:space="preserve">Based on your sitting habits over the observed </w:t>
            </w:r>
            <w:proofErr w:type="gramStart"/>
            <w:r w:rsidRPr="001F17D0">
              <w:t>time period</w:t>
            </w:r>
            <w:proofErr w:type="gramEnd"/>
            <w:r w:rsidRPr="001F17D0">
              <w:t>, it is clear that you tend to alternate between upright and slouching positions, with the majority of your time spent in the upright position. However, there is a pattern of leaning left and right for extended periods of time, which can lead to posture imbalances and discomfort. It would be beneficial to take frequent breaks and vary your seated position throughout the day to improve your posture and reduce the risk of negative health effects from prolonged sitting.</w:t>
            </w:r>
          </w:p>
        </w:tc>
      </w:tr>
      <w:tr w:rsidR="00EC26F7" w:rsidRPr="00EF08AF" w14:paraId="53B6E994" w14:textId="77777777" w:rsidTr="00EC26F7">
        <w:trPr>
          <w:trHeight w:val="377"/>
        </w:trPr>
        <w:tc>
          <w:tcPr>
            <w:tcW w:w="567" w:type="dxa"/>
            <w:tcBorders>
              <w:top w:val="single" w:sz="4" w:space="0" w:color="auto"/>
              <w:bottom w:val="single" w:sz="4" w:space="0" w:color="auto"/>
            </w:tcBorders>
            <w:vAlign w:val="center"/>
          </w:tcPr>
          <w:p w14:paraId="7CB512EF" w14:textId="01A9A681" w:rsidR="00EC26F7" w:rsidRPr="00FC21DC" w:rsidRDefault="00EC26F7" w:rsidP="00EC26F7">
            <w:pPr>
              <w:pStyle w:val="MDPI63Notes"/>
              <w:jc w:val="center"/>
            </w:pPr>
            <w:r>
              <w:t>R2</w:t>
            </w:r>
          </w:p>
        </w:tc>
        <w:tc>
          <w:tcPr>
            <w:tcW w:w="10285" w:type="dxa"/>
            <w:tcBorders>
              <w:top w:val="single" w:sz="4" w:space="0" w:color="auto"/>
              <w:bottom w:val="single" w:sz="4" w:space="0" w:color="auto"/>
            </w:tcBorders>
            <w:shd w:val="clear" w:color="auto" w:fill="auto"/>
            <w:vAlign w:val="center"/>
          </w:tcPr>
          <w:p w14:paraId="78F41D49" w14:textId="6CB1D13D" w:rsidR="00EC26F7" w:rsidRDefault="00EC26F7" w:rsidP="00EC26F7">
            <w:pPr>
              <w:pStyle w:val="MDPI63Notes"/>
            </w:pPr>
            <w:r w:rsidRPr="00FC21DC">
              <w:t>Based on the data provided, it appears that you tend to maintain an upright posture for longer periods of time compared to other postures. However, there are instances where you lean to one side or lean back for extended periods, which can lead to imbalances in your posture. It is recommended to take breaks and incorporate stretches or standing breaks throughout the day to promote healthy posture and reduce excessive sitting durations. Additionally, being mindful of maintaining a neutral spine and engaging your core muscles while sitting can help improve overall posture and comfort.</w:t>
            </w:r>
          </w:p>
        </w:tc>
      </w:tr>
      <w:tr w:rsidR="00EC26F7" w:rsidRPr="00EF08AF" w14:paraId="3086050F" w14:textId="77777777" w:rsidTr="00EC26F7">
        <w:trPr>
          <w:trHeight w:val="377"/>
        </w:trPr>
        <w:tc>
          <w:tcPr>
            <w:tcW w:w="567" w:type="dxa"/>
            <w:tcBorders>
              <w:top w:val="single" w:sz="4" w:space="0" w:color="auto"/>
              <w:bottom w:val="single" w:sz="4" w:space="0" w:color="auto"/>
            </w:tcBorders>
            <w:vAlign w:val="center"/>
          </w:tcPr>
          <w:p w14:paraId="3EFA87AC" w14:textId="1F68F0E0" w:rsidR="00EC26F7" w:rsidRPr="00FC21DC" w:rsidRDefault="00EC26F7" w:rsidP="00EC26F7">
            <w:pPr>
              <w:pStyle w:val="MDPI63Notes"/>
              <w:jc w:val="center"/>
            </w:pPr>
            <w:r>
              <w:t>R3</w:t>
            </w:r>
          </w:p>
        </w:tc>
        <w:tc>
          <w:tcPr>
            <w:tcW w:w="10285" w:type="dxa"/>
            <w:tcBorders>
              <w:top w:val="single" w:sz="4" w:space="0" w:color="auto"/>
              <w:bottom w:val="single" w:sz="4" w:space="0" w:color="auto"/>
            </w:tcBorders>
            <w:shd w:val="clear" w:color="auto" w:fill="auto"/>
            <w:vAlign w:val="center"/>
          </w:tcPr>
          <w:p w14:paraId="2B2BAE54" w14:textId="49A44BBE" w:rsidR="00EC26F7" w:rsidRDefault="00EC26F7" w:rsidP="00EC26F7">
            <w:pPr>
              <w:pStyle w:val="MDPI63Notes"/>
            </w:pPr>
            <w:r w:rsidRPr="00FC21DC">
              <w:t>Based on the provided data, it appears that you tend to lean towards your left side frequently throughout the day. This can create an imbalance in your posture and potentially lead to discomfort or pain in your left side. Additionally, there is a pattern of slouching and prolonged periods of leaning back, which can strain the back and neck muscles. To improve your posture and comfort, it is recommended to incorporate more breaks throughout the day to stretch and adjust your posture. You may also benefit from using an ergonomic chair with proper support. It is important to be mindful of your overall posture habits and try to avoid excessive leaning or slouching to prevent any potential injuries or discomfort.</w:t>
            </w:r>
          </w:p>
        </w:tc>
      </w:tr>
      <w:tr w:rsidR="00EC26F7" w:rsidRPr="00EF08AF" w14:paraId="1516975A" w14:textId="77777777" w:rsidTr="00EC26F7">
        <w:trPr>
          <w:trHeight w:val="396"/>
        </w:trPr>
        <w:tc>
          <w:tcPr>
            <w:tcW w:w="567" w:type="dxa"/>
            <w:tcBorders>
              <w:top w:val="single" w:sz="4" w:space="0" w:color="auto"/>
              <w:bottom w:val="single" w:sz="4" w:space="0" w:color="auto"/>
            </w:tcBorders>
            <w:vAlign w:val="center"/>
          </w:tcPr>
          <w:p w14:paraId="55BBFB43" w14:textId="0D690CB2" w:rsidR="00EC26F7" w:rsidRPr="00FC21DC" w:rsidRDefault="00EC26F7" w:rsidP="00EC26F7">
            <w:pPr>
              <w:pStyle w:val="MDPI63Notes"/>
              <w:jc w:val="center"/>
            </w:pPr>
            <w:r>
              <w:t>R4</w:t>
            </w:r>
          </w:p>
        </w:tc>
        <w:tc>
          <w:tcPr>
            <w:tcW w:w="10285" w:type="dxa"/>
            <w:tcBorders>
              <w:top w:val="single" w:sz="4" w:space="0" w:color="auto"/>
              <w:bottom w:val="single" w:sz="4" w:space="0" w:color="auto"/>
            </w:tcBorders>
            <w:shd w:val="clear" w:color="auto" w:fill="auto"/>
            <w:vAlign w:val="center"/>
          </w:tcPr>
          <w:p w14:paraId="207CE74B" w14:textId="2C33AE8C" w:rsidR="00EC26F7" w:rsidRPr="004F77F3" w:rsidRDefault="00EC26F7" w:rsidP="00EC26F7">
            <w:pPr>
              <w:pStyle w:val="MDPI63Notes"/>
            </w:pPr>
            <w:r w:rsidRPr="00FC21DC">
              <w:t>Based on the data provided, it appears that you tend to slouch or lean to one side more frequently in the evenings, from 23:32 to 23:34, and in the late afternoon from 23:33 to 23:41. This may be due to fatigue or discomfort in your usual sitting position. To improve your posture, try incorporating breaks and stretches throughout the day to avoid sitting for extended periods. Additionally, focus on maintaining an upright posture with proper support for your back while sitting.</w:t>
            </w:r>
          </w:p>
        </w:tc>
      </w:tr>
      <w:tr w:rsidR="00EC26F7" w:rsidRPr="00EF08AF" w14:paraId="53A72925" w14:textId="77777777" w:rsidTr="00EC26F7">
        <w:trPr>
          <w:trHeight w:val="396"/>
        </w:trPr>
        <w:tc>
          <w:tcPr>
            <w:tcW w:w="567" w:type="dxa"/>
            <w:tcBorders>
              <w:top w:val="single" w:sz="4" w:space="0" w:color="auto"/>
              <w:bottom w:val="single" w:sz="4" w:space="0" w:color="auto"/>
            </w:tcBorders>
            <w:vAlign w:val="center"/>
          </w:tcPr>
          <w:p w14:paraId="3842E4F1" w14:textId="5B49B37D" w:rsidR="00EC26F7" w:rsidRPr="00FC21DC" w:rsidRDefault="00EC26F7" w:rsidP="00EC26F7">
            <w:pPr>
              <w:pStyle w:val="MDPI63Notes"/>
              <w:jc w:val="center"/>
            </w:pPr>
            <w:r>
              <w:t>R5</w:t>
            </w:r>
          </w:p>
        </w:tc>
        <w:tc>
          <w:tcPr>
            <w:tcW w:w="10285" w:type="dxa"/>
            <w:tcBorders>
              <w:top w:val="single" w:sz="4" w:space="0" w:color="auto"/>
              <w:bottom w:val="single" w:sz="4" w:space="0" w:color="auto"/>
            </w:tcBorders>
            <w:shd w:val="clear" w:color="auto" w:fill="auto"/>
            <w:vAlign w:val="center"/>
          </w:tcPr>
          <w:p w14:paraId="1EB91703" w14:textId="27A32158" w:rsidR="00EC26F7" w:rsidRDefault="00EC26F7" w:rsidP="00EC26F7">
            <w:pPr>
              <w:pStyle w:val="MDPI63Notes"/>
            </w:pPr>
            <w:r w:rsidRPr="00FC21DC">
              <w:t>Based on the data provided, it appears that you tend to slouch or lean left more frequently in the late evening, from 23:31 to 23:36 and then again from 23:54 to 23:55. You also have longer periods of continuous sitting, from 23:54 to 23:54 and from 23:36 to 23:55, which can put strain on your muscles and lead to posture imbalances. I recommend taking breaks every 30 minutes throughout the day, using a supportive chair or adding a lumbar pillow for additional back support, and incorporating stretches and exercises to strengthen your core and improve your overall posture.</w:t>
            </w:r>
          </w:p>
        </w:tc>
      </w:tr>
    </w:tbl>
    <w:p w14:paraId="1D37A362" w14:textId="3F61B523" w:rsidR="00062C89" w:rsidRDefault="00062C89" w:rsidP="00062C89">
      <w:pPr>
        <w:pStyle w:val="MDPI23heading3"/>
      </w:pPr>
      <w:r>
        <w:t xml:space="preserve"> </w:t>
      </w:r>
    </w:p>
    <w:p w14:paraId="6D6ED39E" w14:textId="12AB40A5" w:rsidR="00EC53AC" w:rsidRDefault="00EC53AC" w:rsidP="00EC53AC">
      <w:pPr>
        <w:pStyle w:val="MDPI31text"/>
      </w:pPr>
      <w:r>
        <w:t xml:space="preserve">There is a 3rd tab which provides additional information </w:t>
      </w:r>
      <w:proofErr w:type="gramStart"/>
      <w:r>
        <w:t>in regard to</w:t>
      </w:r>
      <w:proofErr w:type="gramEnd"/>
      <w:r>
        <w:t xml:space="preserve"> the simulated sitting posture being adopted. </w:t>
      </w:r>
    </w:p>
    <w:p w14:paraId="1DB7594F" w14:textId="77777777" w:rsidR="00EC53AC" w:rsidRDefault="00EC53AC" w:rsidP="00EC53AC">
      <w:pPr>
        <w:pStyle w:val="MDPI31text"/>
      </w:pPr>
    </w:p>
    <w:p w14:paraId="2651D7AE" w14:textId="7579645B" w:rsidR="00EC53AC" w:rsidRDefault="00EC53AC" w:rsidP="00EC53AC">
      <w:pPr>
        <w:pStyle w:val="MDPI23heading3"/>
      </w:pPr>
      <w:r>
        <w:t>4.2.</w:t>
      </w:r>
      <w:r>
        <w:t>8</w:t>
      </w:r>
      <w:r>
        <w:t xml:space="preserve"> </w:t>
      </w:r>
      <w:proofErr w:type="spellStart"/>
      <w:r>
        <w:t>Hausdorff</w:t>
      </w:r>
      <w:proofErr w:type="spellEnd"/>
      <w:r>
        <w:t xml:space="preserve"> distance</w:t>
      </w:r>
      <w:r>
        <w:t xml:space="preserve"> with Procrustes Analysis</w:t>
      </w:r>
    </w:p>
    <w:p w14:paraId="5ACF6FF9" w14:textId="77E8C636" w:rsidR="00CE5D1E" w:rsidRDefault="0073010C" w:rsidP="00333CBC">
      <w:pPr>
        <w:pStyle w:val="MDPI31text"/>
      </w:pPr>
      <w:r>
        <w:t>At the top section of the third ta</w:t>
      </w:r>
      <w:r w:rsidR="00CE489C">
        <w:t>b</w:t>
      </w:r>
      <w:r w:rsidR="005227CC">
        <w:t xml:space="preserve"> are </w:t>
      </w:r>
      <w:r>
        <w:t>2 gauges which</w:t>
      </w:r>
      <w:r w:rsidR="00CE489C">
        <w:t xml:space="preserve"> displays the </w:t>
      </w:r>
      <w:proofErr w:type="spellStart"/>
      <w:r w:rsidR="004139E7">
        <w:t>H</w:t>
      </w:r>
      <w:r w:rsidR="00CE489C">
        <w:t>ausdorff</w:t>
      </w:r>
      <w:proofErr w:type="spellEnd"/>
      <w:r w:rsidR="00CE489C">
        <w:t xml:space="preserve"> distance that was calculated for both the backrest and the seat areas.</w:t>
      </w:r>
    </w:p>
    <w:p w14:paraId="2B62730E" w14:textId="533607E2" w:rsidR="00732743" w:rsidRDefault="00333CBC" w:rsidP="00333CBC">
      <w:pPr>
        <w:pStyle w:val="MDPI52figure"/>
      </w:pPr>
      <w:r w:rsidRPr="00333CBC">
        <w:rPr>
          <w:noProof/>
        </w:rPr>
        <w:drawing>
          <wp:inline distT="0" distB="0" distL="0" distR="0" wp14:anchorId="5AD949FC" wp14:editId="56863FBC">
            <wp:extent cx="4127385" cy="2260086"/>
            <wp:effectExtent l="12700" t="12700" r="13335" b="13335"/>
            <wp:docPr id="387298116"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98116" name="Picture 1" descr="A screenshot of a device&#10;&#10;Description automatically generated"/>
                    <pic:cNvPicPr/>
                  </pic:nvPicPr>
                  <pic:blipFill>
                    <a:blip r:embed="rId26"/>
                    <a:stretch>
                      <a:fillRect/>
                    </a:stretch>
                  </pic:blipFill>
                  <pic:spPr>
                    <a:xfrm>
                      <a:off x="0" y="0"/>
                      <a:ext cx="4166828" cy="2281684"/>
                    </a:xfrm>
                    <a:prstGeom prst="rect">
                      <a:avLst/>
                    </a:prstGeom>
                    <a:ln>
                      <a:solidFill>
                        <a:schemeClr val="tx1"/>
                      </a:solidFill>
                    </a:ln>
                  </pic:spPr>
                </pic:pic>
              </a:graphicData>
            </a:graphic>
          </wp:inline>
        </w:drawing>
      </w:r>
    </w:p>
    <w:p w14:paraId="01DBBCCF" w14:textId="62FF8414" w:rsidR="002E6927" w:rsidRDefault="00D42FE4" w:rsidP="00CE1A63">
      <w:pPr>
        <w:pStyle w:val="MDPI51figurecaption"/>
      </w:pPr>
      <w:r w:rsidRPr="00ED3A86">
        <w:rPr>
          <w:b/>
          <w:bCs/>
        </w:rPr>
        <w:lastRenderedPageBreak/>
        <w:t xml:space="preserve">Figure </w:t>
      </w:r>
      <w:r w:rsidR="00CE5D1E">
        <w:rPr>
          <w:b/>
          <w:bCs/>
        </w:rPr>
        <w:t>1</w:t>
      </w:r>
      <w:r w:rsidR="00FE1704">
        <w:rPr>
          <w:b/>
          <w:bCs/>
        </w:rPr>
        <w:t>3</w:t>
      </w:r>
      <w:r>
        <w:t xml:space="preserve">. </w:t>
      </w:r>
      <w:r w:rsidR="00EC53AC">
        <w:t>The t</w:t>
      </w:r>
      <w:r w:rsidR="0073010C">
        <w:t>hird</w:t>
      </w:r>
      <w:r>
        <w:t xml:space="preserve"> tab of the Sitting Posture Dashboard</w:t>
      </w:r>
    </w:p>
    <w:p w14:paraId="3A103B1B" w14:textId="59E57F4F" w:rsidR="00EC53AC" w:rsidRDefault="00EC53AC" w:rsidP="00EC53AC">
      <w:pPr>
        <w:pStyle w:val="MDPI23heading3"/>
      </w:pPr>
      <w:commentRangeStart w:id="21"/>
      <w:r>
        <w:t>4.2.</w:t>
      </w:r>
      <w:r>
        <w:t>9</w:t>
      </w:r>
      <w:r>
        <w:t xml:space="preserve"> </w:t>
      </w:r>
      <w:commentRangeStart w:id="22"/>
      <w:r>
        <w:t>Posture Score</w:t>
      </w:r>
      <w:commentRangeEnd w:id="22"/>
      <w:r>
        <w:rPr>
          <w:rStyle w:val="CommentReference"/>
          <w:rFonts w:eastAsia="SimSun"/>
          <w:snapToGrid/>
          <w:lang w:eastAsia="zh-CN" w:bidi="ar-SA"/>
        </w:rPr>
        <w:commentReference w:id="22"/>
      </w:r>
      <w:commentRangeEnd w:id="21"/>
      <w:r>
        <w:rPr>
          <w:rStyle w:val="CommentReference"/>
          <w:rFonts w:eastAsia="SimSun"/>
          <w:snapToGrid/>
          <w:lang w:eastAsia="zh-CN" w:bidi="ar-SA"/>
        </w:rPr>
        <w:commentReference w:id="21"/>
      </w:r>
    </w:p>
    <w:p w14:paraId="70990733" w14:textId="77777777" w:rsidR="00EC53AC" w:rsidRDefault="00EC53AC" w:rsidP="00CE1A63">
      <w:pPr>
        <w:pStyle w:val="MDPI51figurecaption"/>
      </w:pPr>
    </w:p>
    <w:p w14:paraId="754D9293" w14:textId="77777777" w:rsidR="00EC53AC" w:rsidRDefault="00EC53AC" w:rsidP="00CE1A63">
      <w:pPr>
        <w:pStyle w:val="MDPI51figurecaption"/>
      </w:pPr>
    </w:p>
    <w:p w14:paraId="1BC69FEB" w14:textId="41A1E2CF" w:rsidR="00F303C6" w:rsidRPr="00F303C6" w:rsidRDefault="00F303C6" w:rsidP="00EC53AC">
      <w:pPr>
        <w:pStyle w:val="MDPI23heading3"/>
      </w:pPr>
      <w:r>
        <w:t>4.</w:t>
      </w:r>
      <w:r w:rsidR="00EC53AC">
        <w:t>3</w:t>
      </w:r>
      <w:r>
        <w:t xml:space="preserve"> </w:t>
      </w:r>
      <w:r w:rsidRPr="00F303C6">
        <w:t>Effectiveness of the Posture Monitoring System</w:t>
      </w:r>
    </w:p>
    <w:p w14:paraId="55923F79" w14:textId="2032F63C" w:rsidR="00F303C6" w:rsidRPr="00F303C6" w:rsidRDefault="00F303C6" w:rsidP="00EC53AC">
      <w:pPr>
        <w:pStyle w:val="MDPI23heading3"/>
      </w:pPr>
      <w:r>
        <w:t>4.</w:t>
      </w:r>
      <w:r w:rsidR="00EC53AC">
        <w:t>4</w:t>
      </w:r>
      <w:r>
        <w:t xml:space="preserve"> </w:t>
      </w:r>
      <w:r w:rsidRPr="00F303C6">
        <w:t>Statistical Analysis of Sitting Patterns</w:t>
      </w:r>
      <w:r w:rsidR="004139E7">
        <w:t xml:space="preserve"> </w:t>
      </w:r>
    </w:p>
    <w:p w14:paraId="4C6536F4" w14:textId="1FE41CE7" w:rsidR="00F303C6" w:rsidRPr="00F303C6" w:rsidRDefault="00F303C6" w:rsidP="00EC53AC">
      <w:pPr>
        <w:pStyle w:val="MDPI23heading3"/>
      </w:pPr>
      <w:r>
        <w:t>4.</w:t>
      </w:r>
      <w:r w:rsidR="00EC53AC">
        <w:t>5</w:t>
      </w:r>
      <w:r>
        <w:t xml:space="preserve"> </w:t>
      </w:r>
      <w:r w:rsidRPr="00F303C6">
        <w:t>Interpretation of Results</w:t>
      </w:r>
    </w:p>
    <w:p w14:paraId="15B99E66" w14:textId="12234EB6" w:rsidR="00C467EA" w:rsidRDefault="00F303C6" w:rsidP="00CE1A63">
      <w:pPr>
        <w:pStyle w:val="MDPI23heading3"/>
      </w:pPr>
      <w:r>
        <w:t>4.</w:t>
      </w:r>
      <w:r w:rsidR="00EC53AC">
        <w:t>6</w:t>
      </w:r>
      <w:r>
        <w:t xml:space="preserve"> </w:t>
      </w:r>
      <w:r w:rsidRPr="00F303C6">
        <w:t>Limitations of the Study</w:t>
      </w:r>
    </w:p>
    <w:p w14:paraId="0AE1BF2B" w14:textId="707EA3FA" w:rsidR="0076724D" w:rsidRDefault="0076724D" w:rsidP="00CE1A63">
      <w:pPr>
        <w:pStyle w:val="MDPI23heading3"/>
      </w:pPr>
      <w:r>
        <w:t>- Need to make it real-time</w:t>
      </w:r>
    </w:p>
    <w:p w14:paraId="3B4A507C" w14:textId="73062447" w:rsidR="0076724D" w:rsidRDefault="0076724D" w:rsidP="00CE1A63">
      <w:pPr>
        <w:pStyle w:val="MDPI23heading3"/>
      </w:pPr>
      <w:r>
        <w:t xml:space="preserve">- </w:t>
      </w:r>
      <w:r w:rsidR="00F30EF7">
        <w:t>Only one participant invo</w:t>
      </w:r>
      <w:r w:rsidR="00164646">
        <w:t>lved in the study</w:t>
      </w:r>
    </w:p>
    <w:p w14:paraId="5D3EF4C5" w14:textId="77777777" w:rsidR="00164646" w:rsidRDefault="00164646" w:rsidP="00CE1A63">
      <w:pPr>
        <w:pStyle w:val="MDPI23heading3"/>
      </w:pPr>
    </w:p>
    <w:p w14:paraId="1DD1A45F" w14:textId="77777777" w:rsidR="00E93210" w:rsidRPr="00325902" w:rsidRDefault="00E93210" w:rsidP="00E93210">
      <w:pPr>
        <w:pStyle w:val="MDPI21heading1"/>
      </w:pPr>
      <w:commentRangeStart w:id="23"/>
      <w:r w:rsidRPr="00325902">
        <w:t>4. Discussion</w:t>
      </w:r>
    </w:p>
    <w:p w14:paraId="0367A171" w14:textId="77777777" w:rsidR="00E93210" w:rsidRPr="00325902" w:rsidRDefault="00E93210" w:rsidP="00DF3ACF">
      <w:pPr>
        <w:pStyle w:val="MDPI21heading1"/>
      </w:pPr>
      <w:r>
        <w:t>5. Conclusions</w:t>
      </w:r>
    </w:p>
    <w:p w14:paraId="2C458B78" w14:textId="69AB4740" w:rsidR="00E93210" w:rsidRDefault="005D7FC9" w:rsidP="003F0D48">
      <w:pPr>
        <w:pStyle w:val="MDPI31text"/>
      </w:pPr>
      <w:r>
        <w:t xml:space="preserve">In this paper, we developed </w:t>
      </w:r>
      <w:commentRangeEnd w:id="23"/>
      <w:r w:rsidR="00EC53AC">
        <w:rPr>
          <w:rStyle w:val="CommentReference"/>
          <w:rFonts w:eastAsia="SimSun"/>
          <w:snapToGrid/>
          <w:lang w:eastAsia="zh-CN" w:bidi="ar-SA"/>
        </w:rPr>
        <w:commentReference w:id="23"/>
      </w:r>
      <w:r>
        <w:t xml:space="preserve">a </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24" w:name="_Hlk89945590"/>
      <w:bookmarkStart w:id="25" w:name="_Hlk60054323"/>
      <w:r w:rsidRPr="00B27433">
        <w:rPr>
          <w:b/>
        </w:rPr>
        <w:t>Institutional Review Board Statement:</w:t>
      </w:r>
      <w:r w:rsidR="003F0D48">
        <w:rPr>
          <w:b/>
        </w:rPr>
        <w:t xml:space="preserve"> </w:t>
      </w:r>
      <w:r w:rsidR="003F0D48">
        <w:t>Not Applicable.</w:t>
      </w:r>
      <w:r w:rsidR="003F0D48">
        <w:tab/>
      </w:r>
    </w:p>
    <w:bookmarkEnd w:id="24"/>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25"/>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87BB32A" w14:textId="3EFA93BE" w:rsidR="00E93210" w:rsidRPr="00613B31" w:rsidRDefault="00E93210" w:rsidP="00E93210">
      <w:pPr>
        <w:pStyle w:val="MDPI62BackMatter"/>
      </w:pPr>
      <w:r w:rsidRPr="00613B31">
        <w:rPr>
          <w:b/>
        </w:rPr>
        <w:t>Conflicts of Interest:</w:t>
      </w:r>
      <w:r w:rsidRPr="00613B31">
        <w:t xml:space="preserve"> </w:t>
      </w:r>
      <w:r w:rsidR="003F0D48" w:rsidRPr="003F0D48">
        <w:t>The authors declare no conflicts of interest.</w:t>
      </w:r>
    </w:p>
    <w:p w14:paraId="39CAB253" w14:textId="77777777" w:rsidR="0092234C" w:rsidRDefault="0092234C" w:rsidP="00070792">
      <w:pPr>
        <w:pStyle w:val="MDPI21heading1"/>
        <w:ind w:left="0"/>
      </w:pPr>
    </w:p>
    <w:p w14:paraId="4540A79F" w14:textId="77777777" w:rsidR="005F3B6B" w:rsidRDefault="005F3B6B" w:rsidP="00070792">
      <w:pPr>
        <w:pStyle w:val="MDPI21heading1"/>
        <w:ind w:left="0"/>
      </w:pPr>
    </w:p>
    <w:p w14:paraId="5A411443" w14:textId="77777777" w:rsidR="00F363CC" w:rsidRDefault="00F363CC" w:rsidP="00070792">
      <w:pPr>
        <w:pStyle w:val="MDPI21heading1"/>
        <w:ind w:left="0"/>
      </w:pPr>
    </w:p>
    <w:p w14:paraId="14C9C35C" w14:textId="77777777" w:rsidR="0092234C" w:rsidRDefault="0092234C" w:rsidP="00070792">
      <w:pPr>
        <w:pStyle w:val="MDPI21heading1"/>
        <w:ind w:left="0"/>
      </w:pPr>
    </w:p>
    <w:p w14:paraId="424D30BF" w14:textId="19420515" w:rsidR="00E93210" w:rsidRPr="00FA04F1" w:rsidRDefault="00E93210" w:rsidP="00070792">
      <w:pPr>
        <w:pStyle w:val="MDPI21heading1"/>
        <w:ind w:left="0"/>
      </w:pPr>
      <w:r w:rsidRPr="00FA04F1">
        <w:t>References</w:t>
      </w:r>
    </w:p>
    <w:p w14:paraId="74D9A13B" w14:textId="77777777" w:rsidR="002F6175" w:rsidRPr="002F6175" w:rsidRDefault="00321B44" w:rsidP="002F6175">
      <w:pPr>
        <w:pStyle w:val="Bibliography"/>
        <w:rPr>
          <w:sz w:val="18"/>
        </w:rPr>
      </w:pPr>
      <w:r>
        <w:fldChar w:fldCharType="begin"/>
      </w:r>
      <w:r w:rsidR="004A6C6B">
        <w:instrText xml:space="preserve"> ADDIN ZOTERO_BIBL {"uncited":[],"omitted":[],"custom":[]} CSL_BIBLIOGRAPHY </w:instrText>
      </w:r>
      <w:r>
        <w:fldChar w:fldCharType="separate"/>
      </w:r>
      <w:r w:rsidR="002F6175" w:rsidRPr="002F6175">
        <w:rPr>
          <w:sz w:val="18"/>
        </w:rPr>
        <w:t xml:space="preserve">1. </w:t>
      </w:r>
      <w:r w:rsidR="002F6175" w:rsidRPr="002F6175">
        <w:rPr>
          <w:sz w:val="18"/>
        </w:rPr>
        <w:tab/>
      </w:r>
      <w:proofErr w:type="spellStart"/>
      <w:r w:rsidR="002F6175" w:rsidRPr="002F6175">
        <w:rPr>
          <w:sz w:val="18"/>
        </w:rPr>
        <w:t>Daneshmandi</w:t>
      </w:r>
      <w:proofErr w:type="spellEnd"/>
      <w:r w:rsidR="002F6175" w:rsidRPr="002F6175">
        <w:rPr>
          <w:sz w:val="18"/>
        </w:rPr>
        <w:t xml:space="preserve">, H.; </w:t>
      </w:r>
      <w:proofErr w:type="spellStart"/>
      <w:r w:rsidR="002F6175" w:rsidRPr="002F6175">
        <w:rPr>
          <w:sz w:val="18"/>
        </w:rPr>
        <w:t>Choobineh</w:t>
      </w:r>
      <w:proofErr w:type="spellEnd"/>
      <w:r w:rsidR="002F6175" w:rsidRPr="002F6175">
        <w:rPr>
          <w:sz w:val="18"/>
        </w:rPr>
        <w:t xml:space="preserve">, A.; </w:t>
      </w:r>
      <w:proofErr w:type="spellStart"/>
      <w:r w:rsidR="002F6175" w:rsidRPr="002F6175">
        <w:rPr>
          <w:sz w:val="18"/>
        </w:rPr>
        <w:t>Ghaem</w:t>
      </w:r>
      <w:proofErr w:type="spellEnd"/>
      <w:r w:rsidR="002F6175" w:rsidRPr="002F6175">
        <w:rPr>
          <w:sz w:val="18"/>
        </w:rPr>
        <w:t xml:space="preserve">, H.; Karimi, M. Adverse Effects of Prolonged Sitting Behavior on the General Health of Office Workers. </w:t>
      </w:r>
      <w:r w:rsidR="002F6175" w:rsidRPr="002F6175">
        <w:rPr>
          <w:i/>
          <w:iCs/>
          <w:sz w:val="18"/>
        </w:rPr>
        <w:t>J Lifestyle Med</w:t>
      </w:r>
      <w:r w:rsidR="002F6175" w:rsidRPr="002F6175">
        <w:rPr>
          <w:sz w:val="18"/>
        </w:rPr>
        <w:t xml:space="preserve"> </w:t>
      </w:r>
      <w:r w:rsidR="002F6175" w:rsidRPr="002F6175">
        <w:rPr>
          <w:b/>
          <w:bCs/>
          <w:sz w:val="18"/>
        </w:rPr>
        <w:t>2017</w:t>
      </w:r>
      <w:r w:rsidR="002F6175" w:rsidRPr="002F6175">
        <w:rPr>
          <w:sz w:val="18"/>
        </w:rPr>
        <w:t xml:space="preserve">, </w:t>
      </w:r>
      <w:r w:rsidR="002F6175" w:rsidRPr="002F6175">
        <w:rPr>
          <w:i/>
          <w:iCs/>
          <w:sz w:val="18"/>
        </w:rPr>
        <w:t>7</w:t>
      </w:r>
      <w:r w:rsidR="002F6175" w:rsidRPr="002F6175">
        <w:rPr>
          <w:sz w:val="18"/>
        </w:rPr>
        <w:t>, 69–75, doi:10.15280/jlm.2017.7.2.69.</w:t>
      </w:r>
    </w:p>
    <w:p w14:paraId="5C0B542F" w14:textId="77777777" w:rsidR="002F6175" w:rsidRPr="002F6175" w:rsidRDefault="002F6175" w:rsidP="002F6175">
      <w:pPr>
        <w:pStyle w:val="Bibliography"/>
        <w:rPr>
          <w:sz w:val="18"/>
        </w:rPr>
      </w:pPr>
      <w:r w:rsidRPr="002F6175">
        <w:rPr>
          <w:sz w:val="18"/>
        </w:rPr>
        <w:t xml:space="preserve">2. </w:t>
      </w:r>
      <w:r w:rsidRPr="002F6175">
        <w:rPr>
          <w:sz w:val="18"/>
        </w:rPr>
        <w:tab/>
        <w:t xml:space="preserve">Keskin, Y. Correlation between Sitting Duration and Position and Lumbar Pain among Office Workers. </w:t>
      </w:r>
      <w:proofErr w:type="spellStart"/>
      <w:r w:rsidRPr="002F6175">
        <w:rPr>
          <w:i/>
          <w:iCs/>
          <w:sz w:val="18"/>
        </w:rPr>
        <w:t>Haydarpasa</w:t>
      </w:r>
      <w:proofErr w:type="spellEnd"/>
      <w:r w:rsidRPr="002F6175">
        <w:rPr>
          <w:i/>
          <w:iCs/>
          <w:sz w:val="18"/>
        </w:rPr>
        <w:t xml:space="preserve"> </w:t>
      </w:r>
      <w:proofErr w:type="spellStart"/>
      <w:r w:rsidRPr="002F6175">
        <w:rPr>
          <w:i/>
          <w:iCs/>
          <w:sz w:val="18"/>
        </w:rPr>
        <w:t>Numune</w:t>
      </w:r>
      <w:proofErr w:type="spellEnd"/>
      <w:r w:rsidRPr="002F6175">
        <w:rPr>
          <w:i/>
          <w:iCs/>
          <w:sz w:val="18"/>
        </w:rPr>
        <w:t xml:space="preserve"> Med J</w:t>
      </w:r>
      <w:r w:rsidRPr="002F6175">
        <w:rPr>
          <w:sz w:val="18"/>
        </w:rPr>
        <w:t xml:space="preserve"> </w:t>
      </w:r>
      <w:r w:rsidRPr="002F6175">
        <w:rPr>
          <w:b/>
          <w:bCs/>
          <w:sz w:val="18"/>
        </w:rPr>
        <w:t>2019</w:t>
      </w:r>
      <w:r w:rsidRPr="002F6175">
        <w:rPr>
          <w:sz w:val="18"/>
        </w:rPr>
        <w:t>, doi:10.14744/hnhj.2019.04909.</w:t>
      </w:r>
    </w:p>
    <w:p w14:paraId="39A983BD" w14:textId="77777777" w:rsidR="002F6175" w:rsidRPr="002F6175" w:rsidRDefault="002F6175" w:rsidP="002F6175">
      <w:pPr>
        <w:pStyle w:val="Bibliography"/>
        <w:rPr>
          <w:sz w:val="18"/>
        </w:rPr>
      </w:pPr>
      <w:r w:rsidRPr="002F6175">
        <w:rPr>
          <w:sz w:val="18"/>
        </w:rPr>
        <w:t xml:space="preserve">3. </w:t>
      </w:r>
      <w:r w:rsidRPr="002F6175">
        <w:rPr>
          <w:sz w:val="18"/>
        </w:rPr>
        <w:tab/>
      </w:r>
      <w:r w:rsidRPr="002F6175">
        <w:rPr>
          <w:i/>
          <w:iCs/>
          <w:sz w:val="18"/>
        </w:rPr>
        <w:t>Global Status Report on Physical Activity 2022</w:t>
      </w:r>
      <w:r w:rsidRPr="002F6175">
        <w:rPr>
          <w:sz w:val="18"/>
        </w:rPr>
        <w:t>; World Health Organization: Geneva, 2022; ISBN 978-92-4-005915-3.</w:t>
      </w:r>
    </w:p>
    <w:p w14:paraId="372FBC62" w14:textId="77777777" w:rsidR="002F6175" w:rsidRPr="002F6175" w:rsidRDefault="002F6175" w:rsidP="002F6175">
      <w:pPr>
        <w:pStyle w:val="Bibliography"/>
        <w:rPr>
          <w:sz w:val="18"/>
        </w:rPr>
      </w:pPr>
      <w:r w:rsidRPr="002F6175">
        <w:rPr>
          <w:sz w:val="18"/>
        </w:rPr>
        <w:t xml:space="preserve">4. </w:t>
      </w:r>
      <w:r w:rsidRPr="002F6175">
        <w:rPr>
          <w:sz w:val="18"/>
        </w:rPr>
        <w:tab/>
        <w:t xml:space="preserve">Yang, L.; Lu, X.; Yan, B.; Huang, Y. Prevalence of Incorrect Posture among Children and Adolescents: Finding from a Large Population-Based Study in China. </w:t>
      </w:r>
      <w:proofErr w:type="spellStart"/>
      <w:r w:rsidRPr="002F6175">
        <w:rPr>
          <w:i/>
          <w:iCs/>
          <w:sz w:val="18"/>
        </w:rPr>
        <w:t>iScience</w:t>
      </w:r>
      <w:proofErr w:type="spellEnd"/>
      <w:r w:rsidRPr="002F6175">
        <w:rPr>
          <w:sz w:val="18"/>
        </w:rPr>
        <w:t xml:space="preserve"> </w:t>
      </w:r>
      <w:r w:rsidRPr="002F6175">
        <w:rPr>
          <w:b/>
          <w:bCs/>
          <w:sz w:val="18"/>
        </w:rPr>
        <w:t>2020</w:t>
      </w:r>
      <w:r w:rsidRPr="002F6175">
        <w:rPr>
          <w:sz w:val="18"/>
        </w:rPr>
        <w:t xml:space="preserve">, </w:t>
      </w:r>
      <w:r w:rsidRPr="002F6175">
        <w:rPr>
          <w:i/>
          <w:iCs/>
          <w:sz w:val="18"/>
        </w:rPr>
        <w:t>23</w:t>
      </w:r>
      <w:r w:rsidRPr="002F6175">
        <w:rPr>
          <w:sz w:val="18"/>
        </w:rPr>
        <w:t xml:space="preserve">, 101043, </w:t>
      </w:r>
      <w:proofErr w:type="gramStart"/>
      <w:r w:rsidRPr="002F6175">
        <w:rPr>
          <w:sz w:val="18"/>
        </w:rPr>
        <w:t>doi:10.1016/j.isci</w:t>
      </w:r>
      <w:proofErr w:type="gramEnd"/>
      <w:r w:rsidRPr="002F6175">
        <w:rPr>
          <w:sz w:val="18"/>
        </w:rPr>
        <w:t>.2020.101043.</w:t>
      </w:r>
    </w:p>
    <w:p w14:paraId="3D5AC375" w14:textId="77777777" w:rsidR="002F6175" w:rsidRPr="002F6175" w:rsidRDefault="002F6175" w:rsidP="002F6175">
      <w:pPr>
        <w:pStyle w:val="Bibliography"/>
        <w:rPr>
          <w:sz w:val="18"/>
        </w:rPr>
      </w:pPr>
      <w:r w:rsidRPr="002F6175">
        <w:rPr>
          <w:sz w:val="18"/>
        </w:rPr>
        <w:lastRenderedPageBreak/>
        <w:t xml:space="preserve">5. </w:t>
      </w:r>
      <w:r w:rsidRPr="002F6175">
        <w:rPr>
          <w:sz w:val="18"/>
        </w:rPr>
        <w:tab/>
        <w:t xml:space="preserve">Kett, A.R.; Sichting, F.; Milani, T.L. The Effect of Sitting Posture and Postural Activity on Low Back Muscle Stiffness. </w:t>
      </w:r>
      <w:r w:rsidRPr="002F6175">
        <w:rPr>
          <w:i/>
          <w:iCs/>
          <w:sz w:val="18"/>
        </w:rPr>
        <w:t>Biomechanics</w:t>
      </w:r>
      <w:r w:rsidRPr="002F6175">
        <w:rPr>
          <w:sz w:val="18"/>
        </w:rPr>
        <w:t xml:space="preserve"> </w:t>
      </w:r>
      <w:r w:rsidRPr="002F6175">
        <w:rPr>
          <w:b/>
          <w:bCs/>
          <w:sz w:val="18"/>
        </w:rPr>
        <w:t>2021</w:t>
      </w:r>
      <w:r w:rsidRPr="002F6175">
        <w:rPr>
          <w:sz w:val="18"/>
        </w:rPr>
        <w:t xml:space="preserve">, </w:t>
      </w:r>
      <w:r w:rsidRPr="002F6175">
        <w:rPr>
          <w:i/>
          <w:iCs/>
          <w:sz w:val="18"/>
        </w:rPr>
        <w:t>1</w:t>
      </w:r>
      <w:r w:rsidRPr="002F6175">
        <w:rPr>
          <w:sz w:val="18"/>
        </w:rPr>
        <w:t>, 214–224, doi:10.3390/biomechanics1020018.</w:t>
      </w:r>
    </w:p>
    <w:p w14:paraId="5E0940C2" w14:textId="77777777" w:rsidR="002F6175" w:rsidRPr="002F6175" w:rsidRDefault="002F6175" w:rsidP="002F6175">
      <w:pPr>
        <w:pStyle w:val="Bibliography"/>
        <w:rPr>
          <w:sz w:val="18"/>
        </w:rPr>
      </w:pPr>
      <w:r w:rsidRPr="002F6175">
        <w:rPr>
          <w:sz w:val="18"/>
        </w:rPr>
        <w:t xml:space="preserve">6. </w:t>
      </w:r>
      <w:r w:rsidRPr="002F6175">
        <w:rPr>
          <w:sz w:val="18"/>
        </w:rPr>
        <w:tab/>
        <w:t xml:space="preserve">Susilowati, I.H.; </w:t>
      </w:r>
      <w:proofErr w:type="spellStart"/>
      <w:r w:rsidRPr="002F6175">
        <w:rPr>
          <w:sz w:val="18"/>
        </w:rPr>
        <w:t>Kurniawidjaja</w:t>
      </w:r>
      <w:proofErr w:type="spellEnd"/>
      <w:r w:rsidRPr="002F6175">
        <w:rPr>
          <w:sz w:val="18"/>
        </w:rPr>
        <w:t xml:space="preserve">, L.M.; </w:t>
      </w:r>
      <w:proofErr w:type="spellStart"/>
      <w:r w:rsidRPr="002F6175">
        <w:rPr>
          <w:sz w:val="18"/>
        </w:rPr>
        <w:t>Nugraha</w:t>
      </w:r>
      <w:proofErr w:type="spellEnd"/>
      <w:r w:rsidRPr="002F6175">
        <w:rPr>
          <w:sz w:val="18"/>
        </w:rPr>
        <w:t xml:space="preserve">, S.; Nasri, S.M.; </w:t>
      </w:r>
      <w:proofErr w:type="spellStart"/>
      <w:r w:rsidRPr="002F6175">
        <w:rPr>
          <w:sz w:val="18"/>
        </w:rPr>
        <w:t>Pujiriani</w:t>
      </w:r>
      <w:proofErr w:type="spellEnd"/>
      <w:r w:rsidRPr="002F6175">
        <w:rPr>
          <w:sz w:val="18"/>
        </w:rPr>
        <w:t xml:space="preserve">, I.; </w:t>
      </w:r>
      <w:proofErr w:type="spellStart"/>
      <w:r w:rsidRPr="002F6175">
        <w:rPr>
          <w:sz w:val="18"/>
        </w:rPr>
        <w:t>Hasiholan</w:t>
      </w:r>
      <w:proofErr w:type="spellEnd"/>
      <w:r w:rsidRPr="002F6175">
        <w:rPr>
          <w:sz w:val="18"/>
        </w:rPr>
        <w:t xml:space="preserve">, B.P. The Prevalence of Bad Posture and Musculoskeletal Symptoms Originating from the Use of Gadgets as an Impact of the Work from Home Program of the University Community. </w:t>
      </w:r>
      <w:proofErr w:type="spellStart"/>
      <w:r w:rsidRPr="002F6175">
        <w:rPr>
          <w:i/>
          <w:iCs/>
          <w:sz w:val="18"/>
        </w:rPr>
        <w:t>Heliyon</w:t>
      </w:r>
      <w:proofErr w:type="spellEnd"/>
      <w:r w:rsidRPr="002F6175">
        <w:rPr>
          <w:sz w:val="18"/>
        </w:rPr>
        <w:t xml:space="preserve"> </w:t>
      </w:r>
      <w:r w:rsidRPr="002F6175">
        <w:rPr>
          <w:b/>
          <w:bCs/>
          <w:sz w:val="18"/>
        </w:rPr>
        <w:t>2022</w:t>
      </w:r>
      <w:r w:rsidRPr="002F6175">
        <w:rPr>
          <w:sz w:val="18"/>
        </w:rPr>
        <w:t xml:space="preserve">, </w:t>
      </w:r>
      <w:r w:rsidRPr="002F6175">
        <w:rPr>
          <w:i/>
          <w:iCs/>
          <w:sz w:val="18"/>
        </w:rPr>
        <w:t>8</w:t>
      </w:r>
      <w:r w:rsidRPr="002F6175">
        <w:rPr>
          <w:sz w:val="18"/>
        </w:rPr>
        <w:t xml:space="preserve">, e11059, </w:t>
      </w:r>
      <w:proofErr w:type="gramStart"/>
      <w:r w:rsidRPr="002F6175">
        <w:rPr>
          <w:sz w:val="18"/>
        </w:rPr>
        <w:t>doi:10.1016/j.heliyon</w:t>
      </w:r>
      <w:proofErr w:type="gramEnd"/>
      <w:r w:rsidRPr="002F6175">
        <w:rPr>
          <w:sz w:val="18"/>
        </w:rPr>
        <w:t>.2022.e11059.</w:t>
      </w:r>
    </w:p>
    <w:p w14:paraId="240649D7" w14:textId="77777777" w:rsidR="002F6175" w:rsidRPr="002F6175" w:rsidRDefault="002F6175" w:rsidP="002F6175">
      <w:pPr>
        <w:pStyle w:val="Bibliography"/>
        <w:rPr>
          <w:sz w:val="18"/>
        </w:rPr>
      </w:pPr>
      <w:r w:rsidRPr="002F6175">
        <w:rPr>
          <w:sz w:val="18"/>
        </w:rPr>
        <w:t xml:space="preserve">7. </w:t>
      </w:r>
      <w:r w:rsidRPr="002F6175">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2F6175">
        <w:rPr>
          <w:i/>
          <w:iCs/>
          <w:sz w:val="18"/>
        </w:rPr>
        <w:t>Journal of Tissue Viability</w:t>
      </w:r>
      <w:r w:rsidRPr="002F6175">
        <w:rPr>
          <w:sz w:val="18"/>
        </w:rPr>
        <w:t xml:space="preserve"> </w:t>
      </w:r>
      <w:r w:rsidRPr="002F6175">
        <w:rPr>
          <w:b/>
          <w:bCs/>
          <w:sz w:val="18"/>
        </w:rPr>
        <w:t>2018</w:t>
      </w:r>
      <w:r w:rsidRPr="002F6175">
        <w:rPr>
          <w:sz w:val="18"/>
        </w:rPr>
        <w:t xml:space="preserve">, </w:t>
      </w:r>
      <w:r w:rsidRPr="002F6175">
        <w:rPr>
          <w:i/>
          <w:iCs/>
          <w:sz w:val="18"/>
        </w:rPr>
        <w:t>27</w:t>
      </w:r>
      <w:r w:rsidRPr="002F6175">
        <w:rPr>
          <w:sz w:val="18"/>
        </w:rPr>
        <w:t xml:space="preserve">, 59–73, </w:t>
      </w:r>
      <w:proofErr w:type="gramStart"/>
      <w:r w:rsidRPr="002F6175">
        <w:rPr>
          <w:sz w:val="18"/>
        </w:rPr>
        <w:t>doi:10.1016/j.jtv</w:t>
      </w:r>
      <w:proofErr w:type="gramEnd"/>
      <w:r w:rsidRPr="002F6175">
        <w:rPr>
          <w:sz w:val="18"/>
        </w:rPr>
        <w:t>.2017.09.004.</w:t>
      </w:r>
    </w:p>
    <w:p w14:paraId="204B7E25" w14:textId="77777777" w:rsidR="002F6175" w:rsidRPr="002F6175" w:rsidRDefault="002F6175" w:rsidP="002F6175">
      <w:pPr>
        <w:pStyle w:val="Bibliography"/>
        <w:rPr>
          <w:sz w:val="18"/>
        </w:rPr>
      </w:pPr>
      <w:r w:rsidRPr="002F6175">
        <w:rPr>
          <w:sz w:val="18"/>
        </w:rPr>
        <w:t xml:space="preserve">8. </w:t>
      </w:r>
      <w:r w:rsidRPr="002F6175">
        <w:rPr>
          <w:sz w:val="18"/>
        </w:rPr>
        <w:tab/>
      </w:r>
      <w:proofErr w:type="spellStart"/>
      <w:r w:rsidRPr="002F6175">
        <w:rPr>
          <w:sz w:val="18"/>
        </w:rPr>
        <w:t>Benatti</w:t>
      </w:r>
      <w:proofErr w:type="spellEnd"/>
      <w:r w:rsidRPr="002F6175">
        <w:rPr>
          <w:sz w:val="18"/>
        </w:rPr>
        <w:t xml:space="preserve">, F.B.; Ried-Larsen, M. The Effects of Breaking up Prolonged Sitting Time: A Review of Experimental Studies. </w:t>
      </w:r>
      <w:r w:rsidRPr="002F6175">
        <w:rPr>
          <w:i/>
          <w:iCs/>
          <w:sz w:val="18"/>
        </w:rPr>
        <w:t>Medicine &amp; Science in Sports &amp; Exercise</w:t>
      </w:r>
      <w:r w:rsidRPr="002F6175">
        <w:rPr>
          <w:sz w:val="18"/>
        </w:rPr>
        <w:t xml:space="preserve"> </w:t>
      </w:r>
      <w:r w:rsidRPr="002F6175">
        <w:rPr>
          <w:b/>
          <w:bCs/>
          <w:sz w:val="18"/>
        </w:rPr>
        <w:t>2015</w:t>
      </w:r>
      <w:r w:rsidRPr="002F6175">
        <w:rPr>
          <w:sz w:val="18"/>
        </w:rPr>
        <w:t xml:space="preserve">, </w:t>
      </w:r>
      <w:r w:rsidRPr="002F6175">
        <w:rPr>
          <w:i/>
          <w:iCs/>
          <w:sz w:val="18"/>
        </w:rPr>
        <w:t>47</w:t>
      </w:r>
      <w:r w:rsidRPr="002F6175">
        <w:rPr>
          <w:sz w:val="18"/>
        </w:rPr>
        <w:t>, 2053–2061, doi:10.1249/MSS.0000000000000654.</w:t>
      </w:r>
    </w:p>
    <w:p w14:paraId="0B331E65" w14:textId="77777777" w:rsidR="002F6175" w:rsidRPr="002F6175" w:rsidRDefault="002F6175" w:rsidP="002F6175">
      <w:pPr>
        <w:pStyle w:val="Bibliography"/>
        <w:rPr>
          <w:sz w:val="18"/>
        </w:rPr>
      </w:pPr>
      <w:r w:rsidRPr="002F6175">
        <w:rPr>
          <w:sz w:val="18"/>
        </w:rPr>
        <w:t xml:space="preserve">9. </w:t>
      </w:r>
      <w:r w:rsidRPr="002F6175">
        <w:rPr>
          <w:sz w:val="18"/>
        </w:rPr>
        <w:tab/>
        <w:t xml:space="preserve">Odesola, D.F.; </w:t>
      </w:r>
      <w:proofErr w:type="spellStart"/>
      <w:r w:rsidRPr="002F6175">
        <w:rPr>
          <w:sz w:val="18"/>
        </w:rPr>
        <w:t>Kulon</w:t>
      </w:r>
      <w:proofErr w:type="spellEnd"/>
      <w:r w:rsidRPr="002F6175">
        <w:rPr>
          <w:sz w:val="18"/>
        </w:rPr>
        <w:t xml:space="preserve">, J.; Verghese, S.; Partlow, A.; Gibson, C. Smart Sensing Chairs for Sitting Posture Detection, Classification, and Monitoring: A Comprehensive Review. </w:t>
      </w:r>
      <w:r w:rsidRPr="002F6175">
        <w:rPr>
          <w:i/>
          <w:iCs/>
          <w:sz w:val="18"/>
        </w:rPr>
        <w:t>Sensors</w:t>
      </w:r>
      <w:r w:rsidRPr="002F6175">
        <w:rPr>
          <w:sz w:val="18"/>
        </w:rPr>
        <w:t xml:space="preserve"> </w:t>
      </w:r>
      <w:r w:rsidRPr="002F6175">
        <w:rPr>
          <w:b/>
          <w:bCs/>
          <w:sz w:val="18"/>
        </w:rPr>
        <w:t>2024</w:t>
      </w:r>
      <w:r w:rsidRPr="002F6175">
        <w:rPr>
          <w:sz w:val="18"/>
        </w:rPr>
        <w:t xml:space="preserve">, </w:t>
      </w:r>
      <w:r w:rsidRPr="002F6175">
        <w:rPr>
          <w:i/>
          <w:iCs/>
          <w:sz w:val="18"/>
        </w:rPr>
        <w:t>24</w:t>
      </w:r>
      <w:r w:rsidRPr="002F6175">
        <w:rPr>
          <w:sz w:val="18"/>
        </w:rPr>
        <w:t>, 2940, doi:10.3390/s24092940.</w:t>
      </w:r>
    </w:p>
    <w:p w14:paraId="4321D113" w14:textId="77777777" w:rsidR="002F6175" w:rsidRPr="002F6175" w:rsidRDefault="002F6175" w:rsidP="002F6175">
      <w:pPr>
        <w:pStyle w:val="Bibliography"/>
        <w:rPr>
          <w:sz w:val="18"/>
        </w:rPr>
      </w:pPr>
      <w:r w:rsidRPr="002F6175">
        <w:rPr>
          <w:sz w:val="18"/>
        </w:rPr>
        <w:t xml:space="preserve">10. </w:t>
      </w:r>
      <w:r w:rsidRPr="002F6175">
        <w:rPr>
          <w:sz w:val="18"/>
        </w:rPr>
        <w:tab/>
      </w:r>
      <w:proofErr w:type="spellStart"/>
      <w:r w:rsidRPr="002F6175">
        <w:rPr>
          <w:sz w:val="18"/>
        </w:rPr>
        <w:t>Vermander</w:t>
      </w:r>
      <w:proofErr w:type="spellEnd"/>
      <w:r w:rsidRPr="002F6175">
        <w:rPr>
          <w:sz w:val="18"/>
        </w:rPr>
        <w:t xml:space="preserve">, P.; </w:t>
      </w:r>
      <w:proofErr w:type="spellStart"/>
      <w:r w:rsidRPr="002F6175">
        <w:rPr>
          <w:sz w:val="18"/>
        </w:rPr>
        <w:t>Mancisidor</w:t>
      </w:r>
      <w:proofErr w:type="spellEnd"/>
      <w:r w:rsidRPr="002F6175">
        <w:rPr>
          <w:sz w:val="18"/>
        </w:rPr>
        <w:t xml:space="preserve">, A.; Cabanes, I.; Perez, N. Intelligent Systems for Sitting Posture Monitoring and Anomaly Detection: An Overview. </w:t>
      </w:r>
      <w:r w:rsidRPr="002F6175">
        <w:rPr>
          <w:i/>
          <w:iCs/>
          <w:sz w:val="18"/>
        </w:rPr>
        <w:t xml:space="preserve">J </w:t>
      </w:r>
      <w:proofErr w:type="spellStart"/>
      <w:r w:rsidRPr="002F6175">
        <w:rPr>
          <w:i/>
          <w:iCs/>
          <w:sz w:val="18"/>
        </w:rPr>
        <w:t>NeuroEngineering</w:t>
      </w:r>
      <w:proofErr w:type="spellEnd"/>
      <w:r w:rsidRPr="002F6175">
        <w:rPr>
          <w:i/>
          <w:iCs/>
          <w:sz w:val="18"/>
        </w:rPr>
        <w:t xml:space="preserve"> </w:t>
      </w:r>
      <w:proofErr w:type="spellStart"/>
      <w:r w:rsidRPr="002F6175">
        <w:rPr>
          <w:i/>
          <w:iCs/>
          <w:sz w:val="18"/>
        </w:rPr>
        <w:t>Rehabil</w:t>
      </w:r>
      <w:proofErr w:type="spellEnd"/>
      <w:r w:rsidRPr="002F6175">
        <w:rPr>
          <w:sz w:val="18"/>
        </w:rPr>
        <w:t xml:space="preserve"> </w:t>
      </w:r>
      <w:r w:rsidRPr="002F6175">
        <w:rPr>
          <w:b/>
          <w:bCs/>
          <w:sz w:val="18"/>
        </w:rPr>
        <w:t>2024</w:t>
      </w:r>
      <w:r w:rsidRPr="002F6175">
        <w:rPr>
          <w:sz w:val="18"/>
        </w:rPr>
        <w:t xml:space="preserve">, </w:t>
      </w:r>
      <w:r w:rsidRPr="002F6175">
        <w:rPr>
          <w:i/>
          <w:iCs/>
          <w:sz w:val="18"/>
        </w:rPr>
        <w:t>21</w:t>
      </w:r>
      <w:r w:rsidRPr="002F6175">
        <w:rPr>
          <w:sz w:val="18"/>
        </w:rPr>
        <w:t>, 28, doi:10.1186/s12984-024-01322-z.</w:t>
      </w:r>
    </w:p>
    <w:p w14:paraId="035E8B37" w14:textId="77777777" w:rsidR="002F6175" w:rsidRPr="002F6175" w:rsidRDefault="002F6175" w:rsidP="002F6175">
      <w:pPr>
        <w:pStyle w:val="Bibliography"/>
        <w:rPr>
          <w:sz w:val="18"/>
        </w:rPr>
      </w:pPr>
      <w:r w:rsidRPr="002F6175">
        <w:rPr>
          <w:sz w:val="18"/>
        </w:rPr>
        <w:t xml:space="preserve">11. </w:t>
      </w:r>
      <w:r w:rsidRPr="002F6175">
        <w:rPr>
          <w:sz w:val="18"/>
        </w:rPr>
        <w:tab/>
        <w:t xml:space="preserve">Cajamarca, G.; Rodríguez, I.; </w:t>
      </w:r>
      <w:proofErr w:type="spellStart"/>
      <w:r w:rsidRPr="002F6175">
        <w:rPr>
          <w:sz w:val="18"/>
        </w:rPr>
        <w:t>Herskovic</w:t>
      </w:r>
      <w:proofErr w:type="spellEnd"/>
      <w:r w:rsidRPr="002F6175">
        <w:rPr>
          <w:sz w:val="18"/>
        </w:rPr>
        <w:t xml:space="preserve">, V.; Campos, M.; </w:t>
      </w:r>
      <w:proofErr w:type="spellStart"/>
      <w:r w:rsidRPr="002F6175">
        <w:rPr>
          <w:sz w:val="18"/>
        </w:rPr>
        <w:t>Riofrío</w:t>
      </w:r>
      <w:proofErr w:type="spellEnd"/>
      <w:r w:rsidRPr="002F6175">
        <w:rPr>
          <w:sz w:val="18"/>
        </w:rPr>
        <w:t xml:space="preserve">, J.C. </w:t>
      </w:r>
      <w:proofErr w:type="spellStart"/>
      <w:r w:rsidRPr="002F6175">
        <w:rPr>
          <w:sz w:val="18"/>
        </w:rPr>
        <w:t>StraightenUp</w:t>
      </w:r>
      <w:proofErr w:type="spellEnd"/>
      <w:r w:rsidRPr="002F6175">
        <w:rPr>
          <w:sz w:val="18"/>
        </w:rPr>
        <w:t xml:space="preserve">+: Monitoring of Posture during Daily Activities for Older Persons Using Wearable Sensors.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3409, doi:10.3390/s18103409.</w:t>
      </w:r>
    </w:p>
    <w:p w14:paraId="5D0F7121" w14:textId="77777777" w:rsidR="002F6175" w:rsidRPr="002F6175" w:rsidRDefault="002F6175" w:rsidP="002F6175">
      <w:pPr>
        <w:pStyle w:val="Bibliography"/>
        <w:rPr>
          <w:sz w:val="18"/>
        </w:rPr>
      </w:pPr>
      <w:r w:rsidRPr="002F6175">
        <w:rPr>
          <w:sz w:val="18"/>
        </w:rPr>
        <w:t xml:space="preserve">12. </w:t>
      </w:r>
      <w:r w:rsidRPr="002F6175">
        <w:rPr>
          <w:sz w:val="18"/>
        </w:rPr>
        <w:tab/>
        <w:t xml:space="preserve">Ardito, M.; Mascolo, F.; Valentini, M.; </w:t>
      </w:r>
      <w:proofErr w:type="spellStart"/>
      <w:r w:rsidRPr="002F6175">
        <w:rPr>
          <w:sz w:val="18"/>
        </w:rPr>
        <w:t>Dell’Olio</w:t>
      </w:r>
      <w:proofErr w:type="spellEnd"/>
      <w:r w:rsidRPr="002F6175">
        <w:rPr>
          <w:sz w:val="18"/>
        </w:rPr>
        <w:t xml:space="preserve">, F. Low-Cost Wireless Wearable System for Posture Monitoring. </w:t>
      </w:r>
      <w:r w:rsidRPr="002F6175">
        <w:rPr>
          <w:i/>
          <w:iCs/>
          <w:sz w:val="18"/>
        </w:rPr>
        <w:t>Electronics</w:t>
      </w:r>
      <w:r w:rsidRPr="002F6175">
        <w:rPr>
          <w:sz w:val="18"/>
        </w:rPr>
        <w:t xml:space="preserve"> </w:t>
      </w:r>
      <w:r w:rsidRPr="002F6175">
        <w:rPr>
          <w:b/>
          <w:bCs/>
          <w:sz w:val="18"/>
        </w:rPr>
        <w:t>2021</w:t>
      </w:r>
      <w:r w:rsidRPr="002F6175">
        <w:rPr>
          <w:sz w:val="18"/>
        </w:rPr>
        <w:t xml:space="preserve">, </w:t>
      </w:r>
      <w:r w:rsidRPr="002F6175">
        <w:rPr>
          <w:i/>
          <w:iCs/>
          <w:sz w:val="18"/>
        </w:rPr>
        <w:t>10</w:t>
      </w:r>
      <w:r w:rsidRPr="002F6175">
        <w:rPr>
          <w:sz w:val="18"/>
        </w:rPr>
        <w:t>, 2569, doi:10.3390/electronics10212569.</w:t>
      </w:r>
    </w:p>
    <w:p w14:paraId="3473E903" w14:textId="77777777" w:rsidR="002F6175" w:rsidRPr="002F6175" w:rsidRDefault="002F6175" w:rsidP="002F6175">
      <w:pPr>
        <w:pStyle w:val="Bibliography"/>
        <w:rPr>
          <w:sz w:val="18"/>
        </w:rPr>
      </w:pPr>
      <w:r w:rsidRPr="002F6175">
        <w:rPr>
          <w:sz w:val="18"/>
        </w:rPr>
        <w:t xml:space="preserve">13. </w:t>
      </w:r>
      <w:r w:rsidRPr="002F6175">
        <w:rPr>
          <w:sz w:val="18"/>
        </w:rPr>
        <w:tab/>
        <w:t xml:space="preserve">Upright </w:t>
      </w:r>
      <w:proofErr w:type="spellStart"/>
      <w:r w:rsidRPr="002F6175">
        <w:rPr>
          <w:sz w:val="18"/>
        </w:rPr>
        <w:t>Upright</w:t>
      </w:r>
      <w:proofErr w:type="spellEnd"/>
      <w:r w:rsidRPr="002F6175">
        <w:rPr>
          <w:sz w:val="18"/>
        </w:rPr>
        <w:t xml:space="preserve"> Go 2 Available online: https://store.uprightpose.com/products/upright-go2.</w:t>
      </w:r>
    </w:p>
    <w:p w14:paraId="5DBEF2C0" w14:textId="77777777" w:rsidR="002F6175" w:rsidRPr="002F6175" w:rsidRDefault="002F6175" w:rsidP="002F6175">
      <w:pPr>
        <w:pStyle w:val="Bibliography"/>
        <w:rPr>
          <w:sz w:val="18"/>
        </w:rPr>
      </w:pPr>
      <w:r w:rsidRPr="002F6175">
        <w:rPr>
          <w:sz w:val="18"/>
        </w:rPr>
        <w:t xml:space="preserve">14. </w:t>
      </w:r>
      <w:r w:rsidRPr="002F6175">
        <w:rPr>
          <w:sz w:val="18"/>
        </w:rPr>
        <w:tab/>
        <w:t>Estrada, J.; Vea, L. Sitting Posture Recognition for Computer Users Using Smartphones and a Web Camera. In Proceedings of the TENCON 2017 - 2017 IEEE Region 10 Conference; IEEE: Penang, November 2017; pp. 1520–1525.</w:t>
      </w:r>
    </w:p>
    <w:p w14:paraId="0173A7B7" w14:textId="77777777" w:rsidR="002F6175" w:rsidRPr="002F6175" w:rsidRDefault="002F6175" w:rsidP="002F6175">
      <w:pPr>
        <w:pStyle w:val="Bibliography"/>
        <w:rPr>
          <w:sz w:val="18"/>
        </w:rPr>
      </w:pPr>
      <w:r w:rsidRPr="002F6175">
        <w:rPr>
          <w:sz w:val="18"/>
        </w:rPr>
        <w:t xml:space="preserve">15. </w:t>
      </w:r>
      <w:r w:rsidRPr="002F6175">
        <w:rPr>
          <w:sz w:val="18"/>
        </w:rPr>
        <w:tab/>
        <w:t xml:space="preserve">Liu, B.; Li, Y.; Zhang, S.; Ye, X. Healthy Human Sitting Posture Estimation in RGB-D Scenes Using Object Context. </w:t>
      </w:r>
      <w:proofErr w:type="spellStart"/>
      <w:r w:rsidRPr="002F6175">
        <w:rPr>
          <w:i/>
          <w:iCs/>
          <w:sz w:val="18"/>
        </w:rPr>
        <w:t>Multimed</w:t>
      </w:r>
      <w:proofErr w:type="spellEnd"/>
      <w:r w:rsidRPr="002F6175">
        <w:rPr>
          <w:i/>
          <w:iCs/>
          <w:sz w:val="18"/>
        </w:rPr>
        <w:t xml:space="preserve"> Tools Appl</w:t>
      </w:r>
      <w:r w:rsidRPr="002F6175">
        <w:rPr>
          <w:sz w:val="18"/>
        </w:rPr>
        <w:t xml:space="preserve"> </w:t>
      </w:r>
      <w:r w:rsidRPr="002F6175">
        <w:rPr>
          <w:b/>
          <w:bCs/>
          <w:sz w:val="18"/>
        </w:rPr>
        <w:t>2017</w:t>
      </w:r>
      <w:r w:rsidRPr="002F6175">
        <w:rPr>
          <w:sz w:val="18"/>
        </w:rPr>
        <w:t xml:space="preserve">, </w:t>
      </w:r>
      <w:r w:rsidRPr="002F6175">
        <w:rPr>
          <w:i/>
          <w:iCs/>
          <w:sz w:val="18"/>
        </w:rPr>
        <w:t>76</w:t>
      </w:r>
      <w:r w:rsidRPr="002F6175">
        <w:rPr>
          <w:sz w:val="18"/>
        </w:rPr>
        <w:t>, 10721–10739, doi:10.1007/s11042-015-3189-x.</w:t>
      </w:r>
    </w:p>
    <w:p w14:paraId="4CF5C38A" w14:textId="77777777" w:rsidR="002F6175" w:rsidRPr="002F6175" w:rsidRDefault="002F6175" w:rsidP="002F6175">
      <w:pPr>
        <w:pStyle w:val="Bibliography"/>
        <w:rPr>
          <w:sz w:val="18"/>
        </w:rPr>
      </w:pPr>
      <w:r w:rsidRPr="002F6175">
        <w:rPr>
          <w:sz w:val="18"/>
        </w:rPr>
        <w:t xml:space="preserve">16. </w:t>
      </w:r>
      <w:r w:rsidRPr="002F6175">
        <w:rPr>
          <w:sz w:val="18"/>
        </w:rPr>
        <w:tab/>
        <w:t xml:space="preserve">Estrada, J.E.; Vea, L.A.; Devaraj, M. Modelling Proper and Improper Sitting Posture of Computer Users Using Machine Vision for a Human–Computer Intelligent Interactive System during COVID-19. </w:t>
      </w:r>
      <w:r w:rsidRPr="002F6175">
        <w:rPr>
          <w:i/>
          <w:iCs/>
          <w:sz w:val="18"/>
        </w:rPr>
        <w:t>Applied Sciences</w:t>
      </w:r>
      <w:r w:rsidRPr="002F6175">
        <w:rPr>
          <w:sz w:val="18"/>
        </w:rPr>
        <w:t xml:space="preserve"> </w:t>
      </w:r>
      <w:r w:rsidRPr="002F6175">
        <w:rPr>
          <w:b/>
          <w:bCs/>
          <w:sz w:val="18"/>
        </w:rPr>
        <w:t>2023</w:t>
      </w:r>
      <w:r w:rsidRPr="002F6175">
        <w:rPr>
          <w:sz w:val="18"/>
        </w:rPr>
        <w:t xml:space="preserve">, </w:t>
      </w:r>
      <w:r w:rsidRPr="002F6175">
        <w:rPr>
          <w:i/>
          <w:iCs/>
          <w:sz w:val="18"/>
        </w:rPr>
        <w:t>13</w:t>
      </w:r>
      <w:r w:rsidRPr="002F6175">
        <w:rPr>
          <w:sz w:val="18"/>
        </w:rPr>
        <w:t>, 5402, doi:10.3390/app13095402.</w:t>
      </w:r>
    </w:p>
    <w:p w14:paraId="0B5B577C" w14:textId="77777777" w:rsidR="002F6175" w:rsidRPr="002F6175" w:rsidRDefault="002F6175" w:rsidP="002F6175">
      <w:pPr>
        <w:pStyle w:val="Bibliography"/>
        <w:rPr>
          <w:sz w:val="18"/>
        </w:rPr>
      </w:pPr>
      <w:r w:rsidRPr="002F6175">
        <w:rPr>
          <w:sz w:val="18"/>
        </w:rPr>
        <w:t xml:space="preserve">17. </w:t>
      </w:r>
      <w:r w:rsidRPr="002F6175">
        <w:rPr>
          <w:sz w:val="18"/>
        </w:rPr>
        <w:tab/>
        <w:t xml:space="preserve">Tan, H.Z.; </w:t>
      </w:r>
      <w:proofErr w:type="spellStart"/>
      <w:r w:rsidRPr="002F6175">
        <w:rPr>
          <w:sz w:val="18"/>
        </w:rPr>
        <w:t>Slivovsky</w:t>
      </w:r>
      <w:proofErr w:type="spellEnd"/>
      <w:r w:rsidRPr="002F6175">
        <w:rPr>
          <w:sz w:val="18"/>
        </w:rPr>
        <w:t xml:space="preserve">, L.A.; Pentland, A. A Sensing Chair Using Pressure Distribution Sensors. </w:t>
      </w:r>
      <w:r w:rsidRPr="002F6175">
        <w:rPr>
          <w:i/>
          <w:iCs/>
          <w:sz w:val="18"/>
        </w:rPr>
        <w:t xml:space="preserve">IEEE/ASME Trans. </w:t>
      </w:r>
      <w:proofErr w:type="spellStart"/>
      <w:r w:rsidRPr="002F6175">
        <w:rPr>
          <w:i/>
          <w:iCs/>
          <w:sz w:val="18"/>
        </w:rPr>
        <w:t>Mechatron</w:t>
      </w:r>
      <w:proofErr w:type="spellEnd"/>
      <w:r w:rsidRPr="002F6175">
        <w:rPr>
          <w:i/>
          <w:iCs/>
          <w:sz w:val="18"/>
        </w:rPr>
        <w:t>.</w:t>
      </w:r>
      <w:r w:rsidRPr="002F6175">
        <w:rPr>
          <w:sz w:val="18"/>
        </w:rPr>
        <w:t xml:space="preserve"> </w:t>
      </w:r>
      <w:r w:rsidRPr="002F6175">
        <w:rPr>
          <w:b/>
          <w:bCs/>
          <w:sz w:val="18"/>
        </w:rPr>
        <w:t>2001</w:t>
      </w:r>
      <w:r w:rsidRPr="002F6175">
        <w:rPr>
          <w:sz w:val="18"/>
        </w:rPr>
        <w:t xml:space="preserve">, </w:t>
      </w:r>
      <w:r w:rsidRPr="002F6175">
        <w:rPr>
          <w:i/>
          <w:iCs/>
          <w:sz w:val="18"/>
        </w:rPr>
        <w:t>6</w:t>
      </w:r>
      <w:r w:rsidRPr="002F6175">
        <w:rPr>
          <w:sz w:val="18"/>
        </w:rPr>
        <w:t>, 261–268, doi:10.1109/3516.951364.</w:t>
      </w:r>
    </w:p>
    <w:p w14:paraId="4A37E086" w14:textId="77777777" w:rsidR="002F6175" w:rsidRPr="002F6175" w:rsidRDefault="002F6175" w:rsidP="002F6175">
      <w:pPr>
        <w:pStyle w:val="Bibliography"/>
        <w:rPr>
          <w:sz w:val="18"/>
        </w:rPr>
      </w:pPr>
      <w:r w:rsidRPr="002F6175">
        <w:rPr>
          <w:sz w:val="18"/>
        </w:rPr>
        <w:t xml:space="preserve">18. </w:t>
      </w:r>
      <w:r w:rsidRPr="002F6175">
        <w:rPr>
          <w:sz w:val="18"/>
        </w:rPr>
        <w:tab/>
        <w:t xml:space="preserve">Wang, J.; </w:t>
      </w:r>
      <w:proofErr w:type="spellStart"/>
      <w:r w:rsidRPr="002F6175">
        <w:rPr>
          <w:sz w:val="18"/>
        </w:rPr>
        <w:t>Hafidh</w:t>
      </w:r>
      <w:proofErr w:type="spellEnd"/>
      <w:r w:rsidRPr="002F6175">
        <w:rPr>
          <w:sz w:val="18"/>
        </w:rPr>
        <w:t xml:space="preserve">, B.; Dong, H.; El Saddik, A. Sitting Posture Recognition Using a Spiking Neural Network. </w:t>
      </w:r>
      <w:r w:rsidRPr="002F6175">
        <w:rPr>
          <w:i/>
          <w:iCs/>
          <w:sz w:val="18"/>
        </w:rPr>
        <w:t>IEEE Sensors J.</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1779–1786, doi:10.1109/JSEN.2020.3016611.</w:t>
      </w:r>
    </w:p>
    <w:p w14:paraId="5CAD6286" w14:textId="77777777" w:rsidR="002F6175" w:rsidRPr="002F6175" w:rsidRDefault="002F6175" w:rsidP="002F6175">
      <w:pPr>
        <w:pStyle w:val="Bibliography"/>
        <w:rPr>
          <w:sz w:val="18"/>
        </w:rPr>
      </w:pPr>
      <w:r w:rsidRPr="002F6175">
        <w:rPr>
          <w:sz w:val="18"/>
        </w:rPr>
        <w:t xml:space="preserve">19. </w:t>
      </w:r>
      <w:r w:rsidRPr="002F6175">
        <w:rPr>
          <w:sz w:val="18"/>
        </w:rPr>
        <w:tab/>
        <w:t xml:space="preserve">Tsai, M.-C.; Chu, E.T.-H.; Lee, C.-R. An Automated Sitting Posture Recognition System Utilizing Pressure Sensors. </w:t>
      </w:r>
      <w:r w:rsidRPr="002F6175">
        <w:rPr>
          <w:i/>
          <w:iCs/>
          <w:sz w:val="18"/>
        </w:rPr>
        <w:t>Sensors</w:t>
      </w:r>
      <w:r w:rsidRPr="002F6175">
        <w:rPr>
          <w:sz w:val="18"/>
        </w:rPr>
        <w:t xml:space="preserve"> </w:t>
      </w:r>
      <w:r w:rsidRPr="002F6175">
        <w:rPr>
          <w:b/>
          <w:bCs/>
          <w:sz w:val="18"/>
        </w:rPr>
        <w:t>2023</w:t>
      </w:r>
      <w:r w:rsidRPr="002F6175">
        <w:rPr>
          <w:sz w:val="18"/>
        </w:rPr>
        <w:t xml:space="preserve">, </w:t>
      </w:r>
      <w:r w:rsidRPr="002F6175">
        <w:rPr>
          <w:i/>
          <w:iCs/>
          <w:sz w:val="18"/>
        </w:rPr>
        <w:t>23</w:t>
      </w:r>
      <w:r w:rsidRPr="002F6175">
        <w:rPr>
          <w:sz w:val="18"/>
        </w:rPr>
        <w:t>, 5894, doi:10.3390/s23135894.</w:t>
      </w:r>
    </w:p>
    <w:p w14:paraId="02A99376" w14:textId="77777777" w:rsidR="002F6175" w:rsidRPr="002F6175" w:rsidRDefault="002F6175" w:rsidP="002F6175">
      <w:pPr>
        <w:pStyle w:val="Bibliography"/>
        <w:rPr>
          <w:sz w:val="18"/>
        </w:rPr>
      </w:pPr>
      <w:r w:rsidRPr="002F6175">
        <w:rPr>
          <w:sz w:val="18"/>
        </w:rPr>
        <w:t xml:space="preserve">20. </w:t>
      </w:r>
      <w:r w:rsidRPr="002F6175">
        <w:rPr>
          <w:sz w:val="18"/>
        </w:rPr>
        <w:tab/>
      </w:r>
      <w:proofErr w:type="spellStart"/>
      <w:r w:rsidRPr="002F6175">
        <w:rPr>
          <w:sz w:val="18"/>
        </w:rPr>
        <w:t>Matuska</w:t>
      </w:r>
      <w:proofErr w:type="spellEnd"/>
      <w:r w:rsidRPr="002F6175">
        <w:rPr>
          <w:sz w:val="18"/>
        </w:rPr>
        <w:t xml:space="preserve">, S.; Paralic, M.; Hudec, R. A Smart System for Sitting Posture Detection Based on Force Sensors and Mobile Application. </w:t>
      </w:r>
      <w:r w:rsidRPr="002F6175">
        <w:rPr>
          <w:i/>
          <w:iCs/>
          <w:sz w:val="18"/>
        </w:rPr>
        <w:t>Mobile Information Systems</w:t>
      </w:r>
      <w:r w:rsidRPr="002F6175">
        <w:rPr>
          <w:sz w:val="18"/>
        </w:rPr>
        <w:t xml:space="preserve"> </w:t>
      </w:r>
      <w:r w:rsidRPr="002F6175">
        <w:rPr>
          <w:b/>
          <w:bCs/>
          <w:sz w:val="18"/>
        </w:rPr>
        <w:t>2020</w:t>
      </w:r>
      <w:r w:rsidRPr="002F6175">
        <w:rPr>
          <w:sz w:val="18"/>
        </w:rPr>
        <w:t xml:space="preserve">, </w:t>
      </w:r>
      <w:r w:rsidRPr="002F6175">
        <w:rPr>
          <w:i/>
          <w:iCs/>
          <w:sz w:val="18"/>
        </w:rPr>
        <w:t>2020</w:t>
      </w:r>
      <w:r w:rsidRPr="002F6175">
        <w:rPr>
          <w:sz w:val="18"/>
        </w:rPr>
        <w:t>, 1–13, doi:10.1155/2020/6625797.</w:t>
      </w:r>
    </w:p>
    <w:p w14:paraId="3E8AD51B" w14:textId="77777777" w:rsidR="002F6175" w:rsidRPr="002F6175" w:rsidRDefault="002F6175" w:rsidP="002F6175">
      <w:pPr>
        <w:pStyle w:val="Bibliography"/>
        <w:rPr>
          <w:sz w:val="18"/>
        </w:rPr>
      </w:pPr>
      <w:r w:rsidRPr="002F6175">
        <w:rPr>
          <w:sz w:val="18"/>
        </w:rPr>
        <w:t xml:space="preserve">21. </w:t>
      </w:r>
      <w:r w:rsidRPr="002F6175">
        <w:rPr>
          <w:sz w:val="18"/>
        </w:rPr>
        <w:tab/>
        <w:t xml:space="preserve">Martínez-Estrada, M.; </w:t>
      </w:r>
      <w:proofErr w:type="spellStart"/>
      <w:r w:rsidRPr="002F6175">
        <w:rPr>
          <w:sz w:val="18"/>
        </w:rPr>
        <w:t>Vuohijoki</w:t>
      </w:r>
      <w:proofErr w:type="spellEnd"/>
      <w:r w:rsidRPr="002F6175">
        <w:rPr>
          <w:sz w:val="18"/>
        </w:rPr>
        <w:t xml:space="preserve">, T.; </w:t>
      </w:r>
      <w:proofErr w:type="spellStart"/>
      <w:r w:rsidRPr="002F6175">
        <w:rPr>
          <w:sz w:val="18"/>
        </w:rPr>
        <w:t>Poberznik</w:t>
      </w:r>
      <w:proofErr w:type="spellEnd"/>
      <w:r w:rsidRPr="002F6175">
        <w:rPr>
          <w:sz w:val="18"/>
        </w:rPr>
        <w:t xml:space="preserve">, A.; Shaikh, A.; </w:t>
      </w:r>
      <w:proofErr w:type="spellStart"/>
      <w:r w:rsidRPr="002F6175">
        <w:rPr>
          <w:sz w:val="18"/>
        </w:rPr>
        <w:t>Virkki</w:t>
      </w:r>
      <w:proofErr w:type="spellEnd"/>
      <w:r w:rsidRPr="002F6175">
        <w:rPr>
          <w:sz w:val="18"/>
        </w:rPr>
        <w:t xml:space="preserve">, J.; Gil, I.; Fernández-García, R. A Smart Chair to Monitor Sitting Posture by Capacitive Textile Sensors. </w:t>
      </w:r>
      <w:r w:rsidRPr="002F6175">
        <w:rPr>
          <w:i/>
          <w:iCs/>
          <w:sz w:val="18"/>
        </w:rPr>
        <w:t>Materials</w:t>
      </w:r>
      <w:r w:rsidRPr="002F6175">
        <w:rPr>
          <w:sz w:val="18"/>
        </w:rPr>
        <w:t xml:space="preserve"> </w:t>
      </w:r>
      <w:r w:rsidRPr="002F6175">
        <w:rPr>
          <w:b/>
          <w:bCs/>
          <w:sz w:val="18"/>
        </w:rPr>
        <w:t>2023</w:t>
      </w:r>
      <w:r w:rsidRPr="002F6175">
        <w:rPr>
          <w:sz w:val="18"/>
        </w:rPr>
        <w:t xml:space="preserve">, </w:t>
      </w:r>
      <w:r w:rsidRPr="002F6175">
        <w:rPr>
          <w:i/>
          <w:iCs/>
          <w:sz w:val="18"/>
        </w:rPr>
        <w:t>16</w:t>
      </w:r>
      <w:r w:rsidRPr="002F6175">
        <w:rPr>
          <w:sz w:val="18"/>
        </w:rPr>
        <w:t>, 4838, doi:10.3390/ma16134838.</w:t>
      </w:r>
    </w:p>
    <w:p w14:paraId="6F1E5256" w14:textId="77777777" w:rsidR="002F6175" w:rsidRPr="002F6175" w:rsidRDefault="002F6175" w:rsidP="002F6175">
      <w:pPr>
        <w:pStyle w:val="Bibliography"/>
        <w:rPr>
          <w:sz w:val="18"/>
        </w:rPr>
      </w:pPr>
      <w:r w:rsidRPr="002F6175">
        <w:rPr>
          <w:sz w:val="18"/>
        </w:rPr>
        <w:t xml:space="preserve">22. </w:t>
      </w:r>
      <w:r w:rsidRPr="002F6175">
        <w:rPr>
          <w:sz w:val="18"/>
        </w:rPr>
        <w:tab/>
        <w:t xml:space="preserve">Pereira, L.; Plácido Da Silva, H. A Novel Smart Chair System for Posture Classification and Invisible ECG Monitoring. </w:t>
      </w:r>
      <w:r w:rsidRPr="002F6175">
        <w:rPr>
          <w:i/>
          <w:iCs/>
          <w:sz w:val="18"/>
        </w:rPr>
        <w:t>Sensors</w:t>
      </w:r>
      <w:r w:rsidRPr="002F6175">
        <w:rPr>
          <w:sz w:val="18"/>
        </w:rPr>
        <w:t xml:space="preserve"> </w:t>
      </w:r>
      <w:r w:rsidRPr="002F6175">
        <w:rPr>
          <w:b/>
          <w:bCs/>
          <w:sz w:val="18"/>
        </w:rPr>
        <w:t>2023</w:t>
      </w:r>
      <w:r w:rsidRPr="002F6175">
        <w:rPr>
          <w:sz w:val="18"/>
        </w:rPr>
        <w:t xml:space="preserve">, </w:t>
      </w:r>
      <w:r w:rsidRPr="002F6175">
        <w:rPr>
          <w:i/>
          <w:iCs/>
          <w:sz w:val="18"/>
        </w:rPr>
        <w:t>23</w:t>
      </w:r>
      <w:r w:rsidRPr="002F6175">
        <w:rPr>
          <w:sz w:val="18"/>
        </w:rPr>
        <w:t>, 719, doi:10.3390/s23020719.</w:t>
      </w:r>
    </w:p>
    <w:p w14:paraId="7949A2CD" w14:textId="77777777" w:rsidR="002F6175" w:rsidRPr="002F6175" w:rsidRDefault="002F6175" w:rsidP="002F6175">
      <w:pPr>
        <w:pStyle w:val="Bibliography"/>
        <w:rPr>
          <w:sz w:val="18"/>
        </w:rPr>
      </w:pPr>
      <w:r w:rsidRPr="002F6175">
        <w:rPr>
          <w:sz w:val="18"/>
        </w:rPr>
        <w:t xml:space="preserve">23. </w:t>
      </w:r>
      <w:r w:rsidRPr="002F6175">
        <w:rPr>
          <w:sz w:val="18"/>
        </w:rPr>
        <w:tab/>
        <w:t xml:space="preserve">Jeong, H.; Park, W. Developing and Evaluating a Mixed Sensor Smart Chair System for Real-Time Posture Classification: Combining Pressure and Distance Sensors. </w:t>
      </w:r>
      <w:r w:rsidRPr="002F6175">
        <w:rPr>
          <w:i/>
          <w:iCs/>
          <w:sz w:val="18"/>
        </w:rPr>
        <w:t>IEEE J. Biomed. Health Inform.</w:t>
      </w:r>
      <w:r w:rsidRPr="002F6175">
        <w:rPr>
          <w:sz w:val="18"/>
        </w:rPr>
        <w:t xml:space="preserve"> </w:t>
      </w:r>
      <w:r w:rsidRPr="002F6175">
        <w:rPr>
          <w:b/>
          <w:bCs/>
          <w:sz w:val="18"/>
        </w:rPr>
        <w:t>2021</w:t>
      </w:r>
      <w:r w:rsidRPr="002F6175">
        <w:rPr>
          <w:sz w:val="18"/>
        </w:rPr>
        <w:t xml:space="preserve">, </w:t>
      </w:r>
      <w:r w:rsidRPr="002F6175">
        <w:rPr>
          <w:i/>
          <w:iCs/>
          <w:sz w:val="18"/>
        </w:rPr>
        <w:t>25</w:t>
      </w:r>
      <w:r w:rsidRPr="002F6175">
        <w:rPr>
          <w:sz w:val="18"/>
        </w:rPr>
        <w:t>, 1805–1813, doi:10.1109/JBHI.2020.3030096.</w:t>
      </w:r>
    </w:p>
    <w:p w14:paraId="18F79287" w14:textId="77777777" w:rsidR="002F6175" w:rsidRPr="002F6175" w:rsidRDefault="002F6175" w:rsidP="002F6175">
      <w:pPr>
        <w:pStyle w:val="Bibliography"/>
        <w:rPr>
          <w:sz w:val="18"/>
        </w:rPr>
      </w:pPr>
      <w:r w:rsidRPr="002F6175">
        <w:rPr>
          <w:sz w:val="18"/>
        </w:rPr>
        <w:lastRenderedPageBreak/>
        <w:t xml:space="preserve">24. </w:t>
      </w:r>
      <w:r w:rsidRPr="002F6175">
        <w:rPr>
          <w:sz w:val="18"/>
        </w:rPr>
        <w:tab/>
      </w:r>
      <w:proofErr w:type="spellStart"/>
      <w:r w:rsidRPr="002F6175">
        <w:rPr>
          <w:sz w:val="18"/>
        </w:rPr>
        <w:t>Fragkiadakis</w:t>
      </w:r>
      <w:proofErr w:type="spellEnd"/>
      <w:r w:rsidRPr="002F6175">
        <w:rPr>
          <w:sz w:val="18"/>
        </w:rPr>
        <w:t xml:space="preserve">, E.; </w:t>
      </w:r>
      <w:proofErr w:type="spellStart"/>
      <w:r w:rsidRPr="002F6175">
        <w:rPr>
          <w:sz w:val="18"/>
        </w:rPr>
        <w:t>Dalakleidi</w:t>
      </w:r>
      <w:proofErr w:type="spellEnd"/>
      <w:r w:rsidRPr="002F6175">
        <w:rPr>
          <w:sz w:val="18"/>
        </w:rPr>
        <w:t>, K.V.; Nikita, K.S. Design and Development of a Sitting Posture Recognition System. In Proceedings of the 2019 41st Annual International Conference of the IEEE Engineering in Medicine and Biology Society (EMBC); IEEE: Berlin, Germany, July 2019; pp. 3364–3367.</w:t>
      </w:r>
    </w:p>
    <w:p w14:paraId="6CBD08DA" w14:textId="77777777" w:rsidR="002F6175" w:rsidRPr="002F6175" w:rsidRDefault="002F6175" w:rsidP="002F6175">
      <w:pPr>
        <w:pStyle w:val="Bibliography"/>
        <w:rPr>
          <w:sz w:val="18"/>
        </w:rPr>
      </w:pPr>
      <w:r w:rsidRPr="002F6175">
        <w:rPr>
          <w:sz w:val="18"/>
        </w:rPr>
        <w:t xml:space="preserve">25. </w:t>
      </w:r>
      <w:r w:rsidRPr="002F6175">
        <w:rPr>
          <w:sz w:val="18"/>
        </w:rPr>
        <w:tab/>
        <w:t xml:space="preserve">Javaid, A.; Abbas, A.; Arshad, J.; Rahmani, M.K.I.; </w:t>
      </w:r>
      <w:proofErr w:type="spellStart"/>
      <w:r w:rsidRPr="002F6175">
        <w:rPr>
          <w:sz w:val="18"/>
        </w:rPr>
        <w:t>Chauhdary</w:t>
      </w:r>
      <w:proofErr w:type="spellEnd"/>
      <w:r w:rsidRPr="002F6175">
        <w:rPr>
          <w:sz w:val="18"/>
        </w:rPr>
        <w:t xml:space="preserve">, S.T.; </w:t>
      </w:r>
      <w:proofErr w:type="spellStart"/>
      <w:r w:rsidRPr="002F6175">
        <w:rPr>
          <w:sz w:val="18"/>
        </w:rPr>
        <w:t>Jaffery</w:t>
      </w:r>
      <w:proofErr w:type="spellEnd"/>
      <w:r w:rsidRPr="002F6175">
        <w:rPr>
          <w:sz w:val="18"/>
        </w:rPr>
        <w:t xml:space="preserve">, M.H.; Banga, A.S. Force Sensitive Resistors-Based Real-Time Posture Detection System Using Machine Learning Algorithms. </w:t>
      </w:r>
      <w:r w:rsidRPr="002F6175">
        <w:rPr>
          <w:i/>
          <w:iCs/>
          <w:sz w:val="18"/>
        </w:rPr>
        <w:t>CMC</w:t>
      </w:r>
      <w:r w:rsidRPr="002F6175">
        <w:rPr>
          <w:sz w:val="18"/>
        </w:rPr>
        <w:t xml:space="preserve"> </w:t>
      </w:r>
      <w:r w:rsidRPr="002F6175">
        <w:rPr>
          <w:b/>
          <w:bCs/>
          <w:sz w:val="18"/>
        </w:rPr>
        <w:t>2023</w:t>
      </w:r>
      <w:r w:rsidRPr="002F6175">
        <w:rPr>
          <w:sz w:val="18"/>
        </w:rPr>
        <w:t xml:space="preserve">, </w:t>
      </w:r>
      <w:r w:rsidRPr="002F6175">
        <w:rPr>
          <w:i/>
          <w:iCs/>
          <w:sz w:val="18"/>
        </w:rPr>
        <w:t>77</w:t>
      </w:r>
      <w:r w:rsidRPr="002F6175">
        <w:rPr>
          <w:sz w:val="18"/>
        </w:rPr>
        <w:t>, 1795–1814, doi:10.32604/cmc.2023.044140.</w:t>
      </w:r>
    </w:p>
    <w:p w14:paraId="2B097BCC" w14:textId="77777777" w:rsidR="002F6175" w:rsidRPr="002F6175" w:rsidRDefault="002F6175" w:rsidP="002F6175">
      <w:pPr>
        <w:pStyle w:val="Bibliography"/>
        <w:rPr>
          <w:sz w:val="18"/>
        </w:rPr>
      </w:pPr>
      <w:r w:rsidRPr="002F6175">
        <w:rPr>
          <w:sz w:val="18"/>
        </w:rPr>
        <w:t xml:space="preserve">26. </w:t>
      </w:r>
      <w:r w:rsidRPr="002F6175">
        <w:rPr>
          <w:sz w:val="18"/>
        </w:rPr>
        <w:tab/>
        <w:t xml:space="preserve">Ma, C.; Li, W.; Gravina, R.; Fortino, G. Posture Detection Based on Smart Cushion for Wheelchair Users. </w:t>
      </w:r>
      <w:r w:rsidRPr="002F6175">
        <w:rPr>
          <w:i/>
          <w:iCs/>
          <w:sz w:val="18"/>
        </w:rPr>
        <w:t>Sensors</w:t>
      </w:r>
      <w:r w:rsidRPr="002F6175">
        <w:rPr>
          <w:sz w:val="18"/>
        </w:rPr>
        <w:t xml:space="preserve"> </w:t>
      </w:r>
      <w:r w:rsidRPr="002F6175">
        <w:rPr>
          <w:b/>
          <w:bCs/>
          <w:sz w:val="18"/>
        </w:rPr>
        <w:t>2017</w:t>
      </w:r>
      <w:r w:rsidRPr="002F6175">
        <w:rPr>
          <w:sz w:val="18"/>
        </w:rPr>
        <w:t xml:space="preserve">, </w:t>
      </w:r>
      <w:r w:rsidRPr="002F6175">
        <w:rPr>
          <w:i/>
          <w:iCs/>
          <w:sz w:val="18"/>
        </w:rPr>
        <w:t>17</w:t>
      </w:r>
      <w:r w:rsidRPr="002F6175">
        <w:rPr>
          <w:sz w:val="18"/>
        </w:rPr>
        <w:t>, 719, doi:10.3390/s17040719.</w:t>
      </w:r>
    </w:p>
    <w:p w14:paraId="25DF0A77" w14:textId="77777777" w:rsidR="002F6175" w:rsidRPr="002F6175" w:rsidRDefault="002F6175" w:rsidP="002F6175">
      <w:pPr>
        <w:pStyle w:val="Bibliography"/>
        <w:rPr>
          <w:sz w:val="18"/>
        </w:rPr>
      </w:pPr>
      <w:r w:rsidRPr="002F6175">
        <w:rPr>
          <w:sz w:val="18"/>
        </w:rPr>
        <w:t xml:space="preserve">27. </w:t>
      </w:r>
      <w:r w:rsidRPr="002F6175">
        <w:rPr>
          <w:sz w:val="18"/>
        </w:rPr>
        <w:tab/>
        <w:t xml:space="preserve">Ma, C.; Li, W.; Gravina, R.; Du, J.; Li, Q.; Fortino, G. Smart Cushion-Based Activity Recognition: Prompting Users to Maintain a Healthy Seated Posture. </w:t>
      </w:r>
      <w:r w:rsidRPr="002F6175">
        <w:rPr>
          <w:i/>
          <w:iCs/>
          <w:sz w:val="18"/>
        </w:rPr>
        <w:t xml:space="preserve">IEEE Syst. Man </w:t>
      </w:r>
      <w:proofErr w:type="spellStart"/>
      <w:r w:rsidRPr="002F6175">
        <w:rPr>
          <w:i/>
          <w:iCs/>
          <w:sz w:val="18"/>
        </w:rPr>
        <w:t>Cybern</w:t>
      </w:r>
      <w:proofErr w:type="spellEnd"/>
      <w:r w:rsidRPr="002F6175">
        <w:rPr>
          <w:i/>
          <w:iCs/>
          <w:sz w:val="18"/>
        </w:rPr>
        <w:t>. Mag.</w:t>
      </w:r>
      <w:r w:rsidRPr="002F6175">
        <w:rPr>
          <w:sz w:val="18"/>
        </w:rPr>
        <w:t xml:space="preserve"> </w:t>
      </w:r>
      <w:r w:rsidRPr="002F6175">
        <w:rPr>
          <w:b/>
          <w:bCs/>
          <w:sz w:val="18"/>
        </w:rPr>
        <w:t>2020</w:t>
      </w:r>
      <w:r w:rsidRPr="002F6175">
        <w:rPr>
          <w:sz w:val="18"/>
        </w:rPr>
        <w:t xml:space="preserve">, </w:t>
      </w:r>
      <w:r w:rsidRPr="002F6175">
        <w:rPr>
          <w:i/>
          <w:iCs/>
          <w:sz w:val="18"/>
        </w:rPr>
        <w:t>6</w:t>
      </w:r>
      <w:r w:rsidRPr="002F6175">
        <w:rPr>
          <w:sz w:val="18"/>
        </w:rPr>
        <w:t>, 6–14, doi:10.1109/MSMC.2019.2962226.</w:t>
      </w:r>
    </w:p>
    <w:p w14:paraId="78A14A66" w14:textId="77777777" w:rsidR="002F6175" w:rsidRPr="002F6175" w:rsidRDefault="002F6175" w:rsidP="002F6175">
      <w:pPr>
        <w:pStyle w:val="Bibliography"/>
        <w:rPr>
          <w:sz w:val="18"/>
        </w:rPr>
      </w:pPr>
      <w:r w:rsidRPr="002F6175">
        <w:rPr>
          <w:sz w:val="18"/>
        </w:rPr>
        <w:t xml:space="preserve">28. </w:t>
      </w:r>
      <w:r w:rsidRPr="002F6175">
        <w:rPr>
          <w:sz w:val="18"/>
        </w:rPr>
        <w:tab/>
        <w:t xml:space="preserve">Fu, T.; Macleod, A. </w:t>
      </w:r>
      <w:proofErr w:type="spellStart"/>
      <w:r w:rsidRPr="002F6175">
        <w:rPr>
          <w:sz w:val="18"/>
        </w:rPr>
        <w:t>IntelliChair</w:t>
      </w:r>
      <w:proofErr w:type="spellEnd"/>
      <w:r w:rsidRPr="002F6175">
        <w:rPr>
          <w:sz w:val="18"/>
        </w:rPr>
        <w:t>: An Approach for Activity Detection and Prediction via Posture Analysis. In Proceedings of the 2014 International Conference on Intelligent Environments; IEEE: China, June 2014; pp. 211–213.</w:t>
      </w:r>
    </w:p>
    <w:p w14:paraId="5EB01CB8" w14:textId="77777777" w:rsidR="002F6175" w:rsidRPr="002F6175" w:rsidRDefault="002F6175" w:rsidP="002F6175">
      <w:pPr>
        <w:pStyle w:val="Bibliography"/>
        <w:rPr>
          <w:sz w:val="18"/>
        </w:rPr>
      </w:pPr>
      <w:r w:rsidRPr="002F6175">
        <w:rPr>
          <w:sz w:val="18"/>
        </w:rPr>
        <w:t xml:space="preserve">29. </w:t>
      </w:r>
      <w:r w:rsidRPr="002F6175">
        <w:rPr>
          <w:sz w:val="18"/>
        </w:rPr>
        <w:tab/>
        <w:t xml:space="preserve">Wan, Q.; Zhao, H.; Li, J.; Xu, P. Hip Positioning and Sitting Posture Recognition Based on Human Sitting Pressure Image. </w:t>
      </w:r>
      <w:r w:rsidRPr="002F6175">
        <w:rPr>
          <w:i/>
          <w:iCs/>
          <w:sz w:val="18"/>
        </w:rPr>
        <w:t>Sensors</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426, doi:10.3390/s21020426.</w:t>
      </w:r>
    </w:p>
    <w:p w14:paraId="254AADD1" w14:textId="77777777" w:rsidR="002F6175" w:rsidRPr="002F6175" w:rsidRDefault="002F6175" w:rsidP="002F6175">
      <w:pPr>
        <w:pStyle w:val="Bibliography"/>
        <w:rPr>
          <w:sz w:val="18"/>
        </w:rPr>
      </w:pPr>
      <w:r w:rsidRPr="002F6175">
        <w:rPr>
          <w:sz w:val="18"/>
        </w:rPr>
        <w:t xml:space="preserve">30. </w:t>
      </w:r>
      <w:r w:rsidRPr="002F6175">
        <w:rPr>
          <w:sz w:val="18"/>
        </w:rPr>
        <w:tab/>
        <w:t xml:space="preserve">Roh, J.; Park, H.; Lee, K.; Hyeong, J.; Kim, S.; Lee, B. Sitting Posture Monitoring System Based on a Low-Cost Load Cell Using Machine Learning.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208, doi:10.3390/s18010208.</w:t>
      </w:r>
    </w:p>
    <w:p w14:paraId="3CFADEC7" w14:textId="77777777" w:rsidR="002F6175" w:rsidRPr="002F6175" w:rsidRDefault="002F6175" w:rsidP="002F6175">
      <w:pPr>
        <w:pStyle w:val="Bibliography"/>
        <w:rPr>
          <w:sz w:val="18"/>
        </w:rPr>
      </w:pPr>
      <w:r w:rsidRPr="002F6175">
        <w:rPr>
          <w:sz w:val="18"/>
        </w:rPr>
        <w:t xml:space="preserve">31. </w:t>
      </w:r>
      <w:r w:rsidRPr="002F6175">
        <w:rPr>
          <w:sz w:val="18"/>
        </w:rPr>
        <w:tab/>
        <w:t xml:space="preserve">Feng, L.; Li, Z.; Liu, C. Are You Sitting </w:t>
      </w:r>
      <w:proofErr w:type="gramStart"/>
      <w:r w:rsidRPr="002F6175">
        <w:rPr>
          <w:sz w:val="18"/>
        </w:rPr>
        <w:t>Right?-</w:t>
      </w:r>
      <w:proofErr w:type="gramEnd"/>
      <w:r w:rsidRPr="002F6175">
        <w:rPr>
          <w:sz w:val="18"/>
        </w:rPr>
        <w:t>Sitting Posture Recognition Using RF Signals. In Proceedings of the 2019 IEEE Pacific Rim Conference on Communications, Computers and Signal Processing (PACRIM); IEEE: Victoria, BC, Canada, August 2019; pp. 1–6.</w:t>
      </w:r>
    </w:p>
    <w:p w14:paraId="7F414671" w14:textId="77777777" w:rsidR="002F6175" w:rsidRPr="002F6175" w:rsidRDefault="002F6175" w:rsidP="002F6175">
      <w:pPr>
        <w:pStyle w:val="Bibliography"/>
        <w:rPr>
          <w:sz w:val="18"/>
        </w:rPr>
      </w:pPr>
      <w:r w:rsidRPr="002F6175">
        <w:rPr>
          <w:sz w:val="18"/>
        </w:rPr>
        <w:t xml:space="preserve">32. </w:t>
      </w:r>
      <w:r w:rsidRPr="002F6175">
        <w:rPr>
          <w:sz w:val="18"/>
        </w:rPr>
        <w:tab/>
      </w:r>
      <w:proofErr w:type="spellStart"/>
      <w:r w:rsidRPr="002F6175">
        <w:rPr>
          <w:sz w:val="18"/>
        </w:rPr>
        <w:t>Zemp</w:t>
      </w:r>
      <w:proofErr w:type="spellEnd"/>
      <w:r w:rsidRPr="002F6175">
        <w:rPr>
          <w:sz w:val="18"/>
        </w:rPr>
        <w:t xml:space="preserve">, R.; </w:t>
      </w:r>
      <w:proofErr w:type="spellStart"/>
      <w:r w:rsidRPr="002F6175">
        <w:rPr>
          <w:sz w:val="18"/>
        </w:rPr>
        <w:t>Tanadini</w:t>
      </w:r>
      <w:proofErr w:type="spellEnd"/>
      <w:r w:rsidRPr="002F6175">
        <w:rPr>
          <w:sz w:val="18"/>
        </w:rPr>
        <w:t xml:space="preserve">, M.; </w:t>
      </w:r>
      <w:proofErr w:type="spellStart"/>
      <w:r w:rsidRPr="002F6175">
        <w:rPr>
          <w:sz w:val="18"/>
        </w:rPr>
        <w:t>Plüss</w:t>
      </w:r>
      <w:proofErr w:type="spellEnd"/>
      <w:r w:rsidRPr="002F6175">
        <w:rPr>
          <w:sz w:val="18"/>
        </w:rPr>
        <w:t xml:space="preserve">, S.; </w:t>
      </w:r>
      <w:proofErr w:type="spellStart"/>
      <w:r w:rsidRPr="002F6175">
        <w:rPr>
          <w:sz w:val="18"/>
        </w:rPr>
        <w:t>Schnüriger</w:t>
      </w:r>
      <w:proofErr w:type="spellEnd"/>
      <w:r w:rsidRPr="002F6175">
        <w:rPr>
          <w:sz w:val="18"/>
        </w:rPr>
        <w:t xml:space="preserve">, K.; Singh, N.B.; Taylor, W.R.; Lorenzetti, S. Application of Machine Learning Approaches for Classifying Sitting Posture Based on Force and Acceleration Sensors. </w:t>
      </w:r>
      <w:r w:rsidRPr="002F6175">
        <w:rPr>
          <w:i/>
          <w:iCs/>
          <w:sz w:val="18"/>
        </w:rPr>
        <w:t>BioMed Research International</w:t>
      </w:r>
      <w:r w:rsidRPr="002F6175">
        <w:rPr>
          <w:sz w:val="18"/>
        </w:rPr>
        <w:t xml:space="preserve"> </w:t>
      </w:r>
      <w:r w:rsidRPr="002F6175">
        <w:rPr>
          <w:b/>
          <w:bCs/>
          <w:sz w:val="18"/>
        </w:rPr>
        <w:t>2016</w:t>
      </w:r>
      <w:r w:rsidRPr="002F6175">
        <w:rPr>
          <w:sz w:val="18"/>
        </w:rPr>
        <w:t xml:space="preserve">, </w:t>
      </w:r>
      <w:r w:rsidRPr="002F6175">
        <w:rPr>
          <w:i/>
          <w:iCs/>
          <w:sz w:val="18"/>
        </w:rPr>
        <w:t>2016</w:t>
      </w:r>
      <w:r w:rsidRPr="002F6175">
        <w:rPr>
          <w:sz w:val="18"/>
        </w:rPr>
        <w:t>, 1–9, doi:10.1155/2016/5978489.</w:t>
      </w:r>
    </w:p>
    <w:p w14:paraId="06384834" w14:textId="77777777" w:rsidR="002F6175" w:rsidRPr="002F6175" w:rsidRDefault="002F6175" w:rsidP="002F6175">
      <w:pPr>
        <w:pStyle w:val="Bibliography"/>
        <w:rPr>
          <w:sz w:val="18"/>
        </w:rPr>
      </w:pPr>
      <w:r w:rsidRPr="002F6175">
        <w:rPr>
          <w:sz w:val="18"/>
        </w:rPr>
        <w:t xml:space="preserve">33. </w:t>
      </w:r>
      <w:r w:rsidRPr="002F6175">
        <w:rPr>
          <w:sz w:val="18"/>
        </w:rPr>
        <w:tab/>
      </w:r>
      <w:proofErr w:type="spellStart"/>
      <w:r w:rsidRPr="002F6175">
        <w:rPr>
          <w:sz w:val="18"/>
        </w:rPr>
        <w:t>Bourahmoune</w:t>
      </w:r>
      <w:proofErr w:type="spellEnd"/>
      <w:r w:rsidRPr="002F6175">
        <w:rPr>
          <w:sz w:val="18"/>
        </w:rPr>
        <w:t xml:space="preserve">, K.; </w:t>
      </w:r>
      <w:proofErr w:type="spellStart"/>
      <w:r w:rsidRPr="002F6175">
        <w:rPr>
          <w:sz w:val="18"/>
        </w:rPr>
        <w:t>Ishac</w:t>
      </w:r>
      <w:proofErr w:type="spellEnd"/>
      <w:r w:rsidRPr="002F6175">
        <w:rPr>
          <w:sz w:val="18"/>
        </w:rPr>
        <w:t xml:space="preserve">, K.; </w:t>
      </w:r>
      <w:proofErr w:type="spellStart"/>
      <w:r w:rsidRPr="002F6175">
        <w:rPr>
          <w:sz w:val="18"/>
        </w:rPr>
        <w:t>Amagasa</w:t>
      </w:r>
      <w:proofErr w:type="spellEnd"/>
      <w:r w:rsidRPr="002F6175">
        <w:rPr>
          <w:sz w:val="18"/>
        </w:rPr>
        <w:t xml:space="preserve">, T. Intelligent Posture Training: Machine-Learning-Powered Human Sitting Posture Recognition Based on a Pressure-Sensing IoT Cushion. </w:t>
      </w:r>
      <w:r w:rsidRPr="002F6175">
        <w:rPr>
          <w:i/>
          <w:iCs/>
          <w:sz w:val="18"/>
        </w:rPr>
        <w:t>Sensors</w:t>
      </w:r>
      <w:r w:rsidRPr="002F6175">
        <w:rPr>
          <w:sz w:val="18"/>
        </w:rPr>
        <w:t xml:space="preserve"> </w:t>
      </w:r>
      <w:r w:rsidRPr="002F6175">
        <w:rPr>
          <w:b/>
          <w:bCs/>
          <w:sz w:val="18"/>
        </w:rPr>
        <w:t>2022</w:t>
      </w:r>
      <w:r w:rsidRPr="002F6175">
        <w:rPr>
          <w:sz w:val="18"/>
        </w:rPr>
        <w:t xml:space="preserve">, </w:t>
      </w:r>
      <w:r w:rsidRPr="002F6175">
        <w:rPr>
          <w:i/>
          <w:iCs/>
          <w:sz w:val="18"/>
        </w:rPr>
        <w:t>22</w:t>
      </w:r>
      <w:r w:rsidRPr="002F6175">
        <w:rPr>
          <w:sz w:val="18"/>
        </w:rPr>
        <w:t>, 5337, doi:10.3390/s22145337.</w:t>
      </w:r>
    </w:p>
    <w:p w14:paraId="38369CA0" w14:textId="77777777" w:rsidR="002F6175" w:rsidRPr="002F6175" w:rsidRDefault="002F6175" w:rsidP="002F6175">
      <w:pPr>
        <w:pStyle w:val="Bibliography"/>
        <w:rPr>
          <w:sz w:val="18"/>
        </w:rPr>
      </w:pPr>
      <w:r w:rsidRPr="002F6175">
        <w:rPr>
          <w:sz w:val="18"/>
        </w:rPr>
        <w:t xml:space="preserve">34. </w:t>
      </w:r>
      <w:r w:rsidRPr="002F6175">
        <w:rPr>
          <w:sz w:val="18"/>
        </w:rPr>
        <w:tab/>
        <w:t xml:space="preserve">Kim, Y.; Son, Y.; Kim, W.; Jin, B.; Yun, M. Classification of Children’s Sitting Postures Using Machine Learning Algorithms. </w:t>
      </w:r>
      <w:r w:rsidRPr="002F6175">
        <w:rPr>
          <w:i/>
          <w:iCs/>
          <w:sz w:val="18"/>
        </w:rPr>
        <w:t>Applied Sciences</w:t>
      </w:r>
      <w:r w:rsidRPr="002F6175">
        <w:rPr>
          <w:sz w:val="18"/>
        </w:rPr>
        <w:t xml:space="preserve"> </w:t>
      </w:r>
      <w:r w:rsidRPr="002F6175">
        <w:rPr>
          <w:b/>
          <w:bCs/>
          <w:sz w:val="18"/>
        </w:rPr>
        <w:t>2018</w:t>
      </w:r>
      <w:r w:rsidRPr="002F6175">
        <w:rPr>
          <w:sz w:val="18"/>
        </w:rPr>
        <w:t xml:space="preserve">, </w:t>
      </w:r>
      <w:r w:rsidRPr="002F6175">
        <w:rPr>
          <w:i/>
          <w:iCs/>
          <w:sz w:val="18"/>
        </w:rPr>
        <w:t>8</w:t>
      </w:r>
      <w:r w:rsidRPr="002F6175">
        <w:rPr>
          <w:sz w:val="18"/>
        </w:rPr>
        <w:t>, 1280, doi:10.3390/app8081280.</w:t>
      </w:r>
    </w:p>
    <w:p w14:paraId="222386A3" w14:textId="77777777" w:rsidR="002F6175" w:rsidRPr="002F6175" w:rsidRDefault="002F6175" w:rsidP="002F6175">
      <w:pPr>
        <w:pStyle w:val="Bibliography"/>
        <w:rPr>
          <w:sz w:val="18"/>
        </w:rPr>
      </w:pPr>
      <w:r w:rsidRPr="002F6175">
        <w:rPr>
          <w:sz w:val="18"/>
        </w:rPr>
        <w:t xml:space="preserve">35. </w:t>
      </w:r>
      <w:r w:rsidRPr="002F6175">
        <w:rPr>
          <w:sz w:val="18"/>
        </w:rPr>
        <w:tab/>
        <w:t xml:space="preserve">Fan, Z.; Hu, X.; Chen, W.-M.; Zhang, D.-W.; Ma, X. A Deep Learning Based 2-Dimensional Hip Pressure Signals Analysis Method for Sitting Posture Recognition. </w:t>
      </w:r>
      <w:r w:rsidRPr="002F6175">
        <w:rPr>
          <w:i/>
          <w:iCs/>
          <w:sz w:val="18"/>
        </w:rPr>
        <w:t>Biomedical Signal Processing and Control</w:t>
      </w:r>
      <w:r w:rsidRPr="002F6175">
        <w:rPr>
          <w:sz w:val="18"/>
        </w:rPr>
        <w:t xml:space="preserve"> </w:t>
      </w:r>
      <w:r w:rsidRPr="002F6175">
        <w:rPr>
          <w:b/>
          <w:bCs/>
          <w:sz w:val="18"/>
        </w:rPr>
        <w:t>2022</w:t>
      </w:r>
      <w:r w:rsidRPr="002F6175">
        <w:rPr>
          <w:sz w:val="18"/>
        </w:rPr>
        <w:t xml:space="preserve">, </w:t>
      </w:r>
      <w:r w:rsidRPr="002F6175">
        <w:rPr>
          <w:i/>
          <w:iCs/>
          <w:sz w:val="18"/>
        </w:rPr>
        <w:t>73</w:t>
      </w:r>
      <w:r w:rsidRPr="002F6175">
        <w:rPr>
          <w:sz w:val="18"/>
        </w:rPr>
        <w:t xml:space="preserve">, 103432, </w:t>
      </w:r>
      <w:proofErr w:type="gramStart"/>
      <w:r w:rsidRPr="002F6175">
        <w:rPr>
          <w:sz w:val="18"/>
        </w:rPr>
        <w:t>doi:10.1016/j.bspc</w:t>
      </w:r>
      <w:proofErr w:type="gramEnd"/>
      <w:r w:rsidRPr="002F6175">
        <w:rPr>
          <w:sz w:val="18"/>
        </w:rPr>
        <w:t>.2021.103432.</w:t>
      </w:r>
    </w:p>
    <w:p w14:paraId="47F0CCE4" w14:textId="77777777" w:rsidR="002F6175" w:rsidRPr="002F6175" w:rsidRDefault="002F6175" w:rsidP="002F6175">
      <w:pPr>
        <w:pStyle w:val="Bibliography"/>
        <w:rPr>
          <w:sz w:val="18"/>
        </w:rPr>
      </w:pPr>
      <w:r w:rsidRPr="002F6175">
        <w:rPr>
          <w:sz w:val="18"/>
        </w:rPr>
        <w:t xml:space="preserve">36. </w:t>
      </w:r>
      <w:r w:rsidRPr="002F6175">
        <w:rPr>
          <w:sz w:val="18"/>
        </w:rPr>
        <w:tab/>
        <w:t xml:space="preserve">Chen, K. Sitting Posture Recognition Based on </w:t>
      </w:r>
      <w:proofErr w:type="spellStart"/>
      <w:r w:rsidRPr="002F6175">
        <w:rPr>
          <w:sz w:val="18"/>
        </w:rPr>
        <w:t>OpenPose</w:t>
      </w:r>
      <w:proofErr w:type="spellEnd"/>
      <w:r w:rsidRPr="002F6175">
        <w:rPr>
          <w:sz w:val="18"/>
        </w:rPr>
        <w:t xml:space="preserve">. </w:t>
      </w:r>
      <w:r w:rsidRPr="002F6175">
        <w:rPr>
          <w:i/>
          <w:iCs/>
          <w:sz w:val="18"/>
        </w:rPr>
        <w:t>IOP Conf. Ser.: Mater. Sci. Eng.</w:t>
      </w:r>
      <w:r w:rsidRPr="002F6175">
        <w:rPr>
          <w:sz w:val="18"/>
        </w:rPr>
        <w:t xml:space="preserve"> </w:t>
      </w:r>
      <w:r w:rsidRPr="002F6175">
        <w:rPr>
          <w:b/>
          <w:bCs/>
          <w:sz w:val="18"/>
        </w:rPr>
        <w:t>2019</w:t>
      </w:r>
      <w:r w:rsidRPr="002F6175">
        <w:rPr>
          <w:sz w:val="18"/>
        </w:rPr>
        <w:t xml:space="preserve">, </w:t>
      </w:r>
      <w:r w:rsidRPr="002F6175">
        <w:rPr>
          <w:i/>
          <w:iCs/>
          <w:sz w:val="18"/>
        </w:rPr>
        <w:t>677</w:t>
      </w:r>
      <w:r w:rsidRPr="002F6175">
        <w:rPr>
          <w:sz w:val="18"/>
        </w:rPr>
        <w:t>, 032057, doi:10.1088/1757-899X/677/3/032057.</w:t>
      </w:r>
    </w:p>
    <w:p w14:paraId="7BF13113" w14:textId="77777777" w:rsidR="002F6175" w:rsidRPr="002F6175" w:rsidRDefault="002F6175" w:rsidP="002F6175">
      <w:pPr>
        <w:pStyle w:val="Bibliography"/>
        <w:rPr>
          <w:sz w:val="18"/>
        </w:rPr>
      </w:pPr>
      <w:r w:rsidRPr="002F6175">
        <w:rPr>
          <w:sz w:val="18"/>
        </w:rPr>
        <w:t xml:space="preserve">37. </w:t>
      </w:r>
      <w:r w:rsidRPr="002F6175">
        <w:rPr>
          <w:sz w:val="18"/>
        </w:rPr>
        <w:tab/>
        <w:t xml:space="preserve">Ran, X.; Wang, C.; Xiao, Y.; Gao, X.; Zhu, Z.; Chen, B. A Portable Sitting Posture Monitoring System Based on a Pressure Sensor Array and Machine Learning. </w:t>
      </w:r>
      <w:r w:rsidRPr="002F6175">
        <w:rPr>
          <w:i/>
          <w:iCs/>
          <w:sz w:val="18"/>
        </w:rPr>
        <w:t>Sensors and Actuators A: Physical</w:t>
      </w:r>
      <w:r w:rsidRPr="002F6175">
        <w:rPr>
          <w:sz w:val="18"/>
        </w:rPr>
        <w:t xml:space="preserve"> </w:t>
      </w:r>
      <w:r w:rsidRPr="002F6175">
        <w:rPr>
          <w:b/>
          <w:bCs/>
          <w:sz w:val="18"/>
        </w:rPr>
        <w:t>2021</w:t>
      </w:r>
      <w:r w:rsidRPr="002F6175">
        <w:rPr>
          <w:sz w:val="18"/>
        </w:rPr>
        <w:t xml:space="preserve">, </w:t>
      </w:r>
      <w:r w:rsidRPr="002F6175">
        <w:rPr>
          <w:i/>
          <w:iCs/>
          <w:sz w:val="18"/>
        </w:rPr>
        <w:t>331</w:t>
      </w:r>
      <w:r w:rsidRPr="002F6175">
        <w:rPr>
          <w:sz w:val="18"/>
        </w:rPr>
        <w:t xml:space="preserve">, 112900, </w:t>
      </w:r>
      <w:proofErr w:type="gramStart"/>
      <w:r w:rsidRPr="002F6175">
        <w:rPr>
          <w:sz w:val="18"/>
        </w:rPr>
        <w:t>doi:10.1016/j.sna</w:t>
      </w:r>
      <w:proofErr w:type="gramEnd"/>
      <w:r w:rsidRPr="002F6175">
        <w:rPr>
          <w:sz w:val="18"/>
        </w:rPr>
        <w:t>.2021.112900.</w:t>
      </w:r>
    </w:p>
    <w:p w14:paraId="6EF49578" w14:textId="77777777" w:rsidR="002F6175" w:rsidRPr="002F6175" w:rsidRDefault="002F6175" w:rsidP="002F6175">
      <w:pPr>
        <w:pStyle w:val="Bibliography"/>
        <w:rPr>
          <w:sz w:val="18"/>
        </w:rPr>
      </w:pPr>
      <w:r w:rsidRPr="002F6175">
        <w:rPr>
          <w:sz w:val="18"/>
        </w:rPr>
        <w:t xml:space="preserve">38. </w:t>
      </w:r>
      <w:r w:rsidRPr="002F6175">
        <w:rPr>
          <w:sz w:val="18"/>
        </w:rPr>
        <w:tab/>
        <w:t>Luna-</w:t>
      </w:r>
      <w:proofErr w:type="spellStart"/>
      <w:r w:rsidRPr="002F6175">
        <w:rPr>
          <w:sz w:val="18"/>
        </w:rPr>
        <w:t>Perejón</w:t>
      </w:r>
      <w:proofErr w:type="spellEnd"/>
      <w:r w:rsidRPr="002F6175">
        <w:rPr>
          <w:sz w:val="18"/>
        </w:rPr>
        <w:t>, F.; Montes-Sánchez, J.M.; Durán-López, L.; Vazquez-Baeza, A.; Beasley-</w:t>
      </w:r>
      <w:proofErr w:type="spellStart"/>
      <w:r w:rsidRPr="002F6175">
        <w:rPr>
          <w:sz w:val="18"/>
        </w:rPr>
        <w:t>Bohórquez</w:t>
      </w:r>
      <w:proofErr w:type="spellEnd"/>
      <w:r w:rsidRPr="002F6175">
        <w:rPr>
          <w:sz w:val="18"/>
        </w:rPr>
        <w:t xml:space="preserve">, I.; Sevillano-Ramos, J.L. IoT Device for Sitting Posture Classification Using Artificial Neural Networks. </w:t>
      </w:r>
      <w:r w:rsidRPr="002F6175">
        <w:rPr>
          <w:i/>
          <w:iCs/>
          <w:sz w:val="18"/>
        </w:rPr>
        <w:t>Electronics</w:t>
      </w:r>
      <w:r w:rsidRPr="002F6175">
        <w:rPr>
          <w:sz w:val="18"/>
        </w:rPr>
        <w:t xml:space="preserve"> </w:t>
      </w:r>
      <w:r w:rsidRPr="002F6175">
        <w:rPr>
          <w:b/>
          <w:bCs/>
          <w:sz w:val="18"/>
        </w:rPr>
        <w:t>2021</w:t>
      </w:r>
      <w:r w:rsidRPr="002F6175">
        <w:rPr>
          <w:sz w:val="18"/>
        </w:rPr>
        <w:t xml:space="preserve">, </w:t>
      </w:r>
      <w:r w:rsidRPr="002F6175">
        <w:rPr>
          <w:i/>
          <w:iCs/>
          <w:sz w:val="18"/>
        </w:rPr>
        <w:t>10</w:t>
      </w:r>
      <w:r w:rsidRPr="002F6175">
        <w:rPr>
          <w:sz w:val="18"/>
        </w:rPr>
        <w:t>, 1825, doi:10.3390/electronics10151825.</w:t>
      </w:r>
    </w:p>
    <w:p w14:paraId="38170844" w14:textId="77777777" w:rsidR="002F6175" w:rsidRPr="002F6175" w:rsidRDefault="002F6175" w:rsidP="002F6175">
      <w:pPr>
        <w:pStyle w:val="Bibliography"/>
        <w:rPr>
          <w:sz w:val="18"/>
        </w:rPr>
      </w:pPr>
      <w:r w:rsidRPr="002F6175">
        <w:rPr>
          <w:sz w:val="18"/>
        </w:rPr>
        <w:t xml:space="preserve">39. </w:t>
      </w:r>
      <w:r w:rsidRPr="002F6175">
        <w:rPr>
          <w:sz w:val="18"/>
        </w:rPr>
        <w:tab/>
        <w:t xml:space="preserve">Ren, X.; Yu, B.; Lu, Y.; Zhang, B.; Hu, J.; </w:t>
      </w:r>
      <w:proofErr w:type="spellStart"/>
      <w:r w:rsidRPr="002F6175">
        <w:rPr>
          <w:sz w:val="18"/>
        </w:rPr>
        <w:t>Brombacher</w:t>
      </w:r>
      <w:proofErr w:type="spellEnd"/>
      <w:r w:rsidRPr="002F6175">
        <w:rPr>
          <w:sz w:val="18"/>
        </w:rPr>
        <w:t xml:space="preserve">, A. </w:t>
      </w:r>
      <w:proofErr w:type="spellStart"/>
      <w:r w:rsidRPr="002F6175">
        <w:rPr>
          <w:sz w:val="18"/>
        </w:rPr>
        <w:t>LightSit</w:t>
      </w:r>
      <w:proofErr w:type="spellEnd"/>
      <w:r w:rsidRPr="002F6175">
        <w:rPr>
          <w:sz w:val="18"/>
        </w:rPr>
        <w:t xml:space="preserve">: An Unobtrusive Health-Promoting System for Relaxation and Fitness Microbreaks at Work. </w:t>
      </w:r>
      <w:r w:rsidRPr="002F6175">
        <w:rPr>
          <w:i/>
          <w:iCs/>
          <w:sz w:val="18"/>
        </w:rPr>
        <w:t>Sensors</w:t>
      </w:r>
      <w:r w:rsidRPr="002F6175">
        <w:rPr>
          <w:sz w:val="18"/>
        </w:rPr>
        <w:t xml:space="preserve"> </w:t>
      </w:r>
      <w:r w:rsidRPr="002F6175">
        <w:rPr>
          <w:b/>
          <w:bCs/>
          <w:sz w:val="18"/>
        </w:rPr>
        <w:t>2019</w:t>
      </w:r>
      <w:r w:rsidRPr="002F6175">
        <w:rPr>
          <w:sz w:val="18"/>
        </w:rPr>
        <w:t xml:space="preserve">, </w:t>
      </w:r>
      <w:r w:rsidRPr="002F6175">
        <w:rPr>
          <w:i/>
          <w:iCs/>
          <w:sz w:val="18"/>
        </w:rPr>
        <w:t>19</w:t>
      </w:r>
      <w:r w:rsidRPr="002F6175">
        <w:rPr>
          <w:sz w:val="18"/>
        </w:rPr>
        <w:t>, 2162, doi:10.3390/s19092162.</w:t>
      </w:r>
    </w:p>
    <w:p w14:paraId="66A4F34A" w14:textId="77777777" w:rsidR="002F6175" w:rsidRPr="002F6175" w:rsidRDefault="002F6175" w:rsidP="002F6175">
      <w:pPr>
        <w:pStyle w:val="Bibliography"/>
        <w:rPr>
          <w:sz w:val="18"/>
        </w:rPr>
      </w:pPr>
      <w:r w:rsidRPr="002F6175">
        <w:rPr>
          <w:sz w:val="18"/>
        </w:rPr>
        <w:t xml:space="preserve">40. </w:t>
      </w:r>
      <w:r w:rsidRPr="002F6175">
        <w:rPr>
          <w:sz w:val="18"/>
        </w:rPr>
        <w:tab/>
        <w:t xml:space="preserve">Cai, W.; Zhao, D.; Zhang, M.; Xu, Y.; Li, Z. Improved Self-Organizing Map-Based Unsupervised Learning Algorithm for Sitting Posture Recognition System. </w:t>
      </w:r>
      <w:r w:rsidRPr="002F6175">
        <w:rPr>
          <w:i/>
          <w:iCs/>
          <w:sz w:val="18"/>
        </w:rPr>
        <w:t>Sensors</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6246, doi:10.3390/s21186246.</w:t>
      </w:r>
    </w:p>
    <w:p w14:paraId="61164EDF" w14:textId="77777777" w:rsidR="002F6175" w:rsidRPr="002F6175" w:rsidRDefault="002F6175" w:rsidP="002F6175">
      <w:pPr>
        <w:pStyle w:val="Bibliography"/>
        <w:rPr>
          <w:sz w:val="18"/>
        </w:rPr>
      </w:pPr>
      <w:r w:rsidRPr="002F6175">
        <w:rPr>
          <w:sz w:val="18"/>
        </w:rPr>
        <w:t xml:space="preserve">41. </w:t>
      </w:r>
      <w:r w:rsidRPr="002F6175">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2FDCBDEB" w14:textId="77777777" w:rsidR="002F6175" w:rsidRPr="002F6175" w:rsidRDefault="002F6175" w:rsidP="002F6175">
      <w:pPr>
        <w:pStyle w:val="Bibliography"/>
        <w:rPr>
          <w:sz w:val="18"/>
        </w:rPr>
      </w:pPr>
      <w:r w:rsidRPr="002F6175">
        <w:rPr>
          <w:sz w:val="18"/>
        </w:rPr>
        <w:lastRenderedPageBreak/>
        <w:t xml:space="preserve">42. </w:t>
      </w:r>
      <w:r w:rsidRPr="002F6175">
        <w:rPr>
          <w:sz w:val="18"/>
        </w:rPr>
        <w:tab/>
      </w:r>
      <w:proofErr w:type="spellStart"/>
      <w:r w:rsidRPr="002F6175">
        <w:rPr>
          <w:sz w:val="18"/>
        </w:rPr>
        <w:t>Ishac</w:t>
      </w:r>
      <w:proofErr w:type="spellEnd"/>
      <w:r w:rsidRPr="002F6175">
        <w:rPr>
          <w:sz w:val="18"/>
        </w:rPr>
        <w:t xml:space="preserve">, K.; Suzuki, K. </w:t>
      </w:r>
      <w:proofErr w:type="spellStart"/>
      <w:r w:rsidRPr="002F6175">
        <w:rPr>
          <w:sz w:val="18"/>
        </w:rPr>
        <w:t>LifeChair</w:t>
      </w:r>
      <w:proofErr w:type="spellEnd"/>
      <w:r w:rsidRPr="002F6175">
        <w:rPr>
          <w:sz w:val="18"/>
        </w:rPr>
        <w:t xml:space="preserve">: A Conductive Fabric Sensor-Based Smart Cushion for Actively Shaping Sitting Posture.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2261, doi:10.3390/s18072261.</w:t>
      </w:r>
    </w:p>
    <w:p w14:paraId="426EB258" w14:textId="77777777" w:rsidR="002F6175" w:rsidRPr="002F6175" w:rsidRDefault="002F6175" w:rsidP="002F6175">
      <w:pPr>
        <w:pStyle w:val="Bibliography"/>
        <w:rPr>
          <w:sz w:val="18"/>
        </w:rPr>
      </w:pPr>
      <w:r w:rsidRPr="002F6175">
        <w:rPr>
          <w:sz w:val="18"/>
        </w:rPr>
        <w:t xml:space="preserve">43. </w:t>
      </w:r>
      <w:r w:rsidRPr="002F6175">
        <w:rPr>
          <w:sz w:val="18"/>
        </w:rPr>
        <w:tab/>
        <w:t xml:space="preserve">Ren, X.; Yu, B.; Lu, Y.; Chen, Y.; Pu, P. </w:t>
      </w:r>
      <w:proofErr w:type="spellStart"/>
      <w:r w:rsidRPr="002F6175">
        <w:rPr>
          <w:sz w:val="18"/>
        </w:rPr>
        <w:t>HealthSit</w:t>
      </w:r>
      <w:proofErr w:type="spellEnd"/>
      <w:r w:rsidRPr="002F6175">
        <w:rPr>
          <w:sz w:val="18"/>
        </w:rPr>
        <w:t xml:space="preserve">: Designing Posture-Based Interaction to Promote Exercise during Fitness Breaks. </w:t>
      </w:r>
      <w:r w:rsidRPr="002F6175">
        <w:rPr>
          <w:i/>
          <w:iCs/>
          <w:sz w:val="18"/>
        </w:rPr>
        <w:t>International Journal of Human–Computer Interaction</w:t>
      </w:r>
      <w:r w:rsidRPr="002F6175">
        <w:rPr>
          <w:sz w:val="18"/>
        </w:rPr>
        <w:t xml:space="preserve"> </w:t>
      </w:r>
      <w:r w:rsidRPr="002F6175">
        <w:rPr>
          <w:b/>
          <w:bCs/>
          <w:sz w:val="18"/>
        </w:rPr>
        <w:t>2019</w:t>
      </w:r>
      <w:r w:rsidRPr="002F6175">
        <w:rPr>
          <w:sz w:val="18"/>
        </w:rPr>
        <w:t xml:space="preserve">, </w:t>
      </w:r>
      <w:r w:rsidRPr="002F6175">
        <w:rPr>
          <w:i/>
          <w:iCs/>
          <w:sz w:val="18"/>
        </w:rPr>
        <w:t>35</w:t>
      </w:r>
      <w:r w:rsidRPr="002F6175">
        <w:rPr>
          <w:sz w:val="18"/>
        </w:rPr>
        <w:t>, 870–885, doi:10.1080/10447318.2018.1506641.</w:t>
      </w:r>
    </w:p>
    <w:p w14:paraId="2BBCA8DF" w14:textId="77777777" w:rsidR="002F6175" w:rsidRPr="002F6175" w:rsidRDefault="002F6175" w:rsidP="002F6175">
      <w:pPr>
        <w:pStyle w:val="Bibliography"/>
        <w:rPr>
          <w:sz w:val="18"/>
        </w:rPr>
      </w:pPr>
      <w:r w:rsidRPr="002F6175">
        <w:rPr>
          <w:sz w:val="18"/>
        </w:rPr>
        <w:t xml:space="preserve">44. </w:t>
      </w:r>
      <w:r w:rsidRPr="002F6175">
        <w:rPr>
          <w:sz w:val="18"/>
        </w:rPr>
        <w:tab/>
      </w:r>
      <w:proofErr w:type="spellStart"/>
      <w:r w:rsidRPr="002F6175">
        <w:rPr>
          <w:sz w:val="18"/>
        </w:rPr>
        <w:t>Tekscan</w:t>
      </w:r>
      <w:proofErr w:type="spellEnd"/>
      <w:r w:rsidRPr="002F6175">
        <w:rPr>
          <w:sz w:val="18"/>
        </w:rPr>
        <w:t xml:space="preserve"> </w:t>
      </w:r>
      <w:proofErr w:type="spellStart"/>
      <w:r w:rsidRPr="002F6175">
        <w:rPr>
          <w:sz w:val="18"/>
        </w:rPr>
        <w:t>Tekscan</w:t>
      </w:r>
      <w:proofErr w:type="spellEnd"/>
      <w:r w:rsidRPr="002F6175">
        <w:rPr>
          <w:sz w:val="18"/>
        </w:rPr>
        <w:t xml:space="preserve"> Available online: https://www.tekscan.com (accessed on 8 October 2024).</w:t>
      </w:r>
    </w:p>
    <w:p w14:paraId="7FA730C0" w14:textId="77777777" w:rsidR="002F6175" w:rsidRPr="002F6175" w:rsidRDefault="002F6175" w:rsidP="002F6175">
      <w:pPr>
        <w:pStyle w:val="Bibliography"/>
        <w:rPr>
          <w:sz w:val="18"/>
        </w:rPr>
      </w:pPr>
      <w:r w:rsidRPr="002F6175">
        <w:rPr>
          <w:sz w:val="18"/>
        </w:rPr>
        <w:t xml:space="preserve">45. </w:t>
      </w:r>
      <w:r w:rsidRPr="002F6175">
        <w:rPr>
          <w:sz w:val="18"/>
        </w:rPr>
        <w:tab/>
      </w:r>
      <w:proofErr w:type="spellStart"/>
      <w:r w:rsidRPr="002F6175">
        <w:rPr>
          <w:sz w:val="18"/>
        </w:rPr>
        <w:t>Tekscan</w:t>
      </w:r>
      <w:proofErr w:type="spellEnd"/>
      <w:r w:rsidRPr="002F6175">
        <w:rPr>
          <w:sz w:val="18"/>
        </w:rPr>
        <w:t xml:space="preserve"> Body Pressure Measurement System (BPMS) - Research Available online: https://www.tekscan.com/products-solutions/systems/body-pressure-measurement-system-bpms-research.</w:t>
      </w:r>
    </w:p>
    <w:p w14:paraId="4C06295D" w14:textId="77777777" w:rsidR="002F6175" w:rsidRPr="002F6175" w:rsidRDefault="002F6175" w:rsidP="002F6175">
      <w:pPr>
        <w:pStyle w:val="Bibliography"/>
        <w:rPr>
          <w:sz w:val="18"/>
        </w:rPr>
      </w:pPr>
      <w:r w:rsidRPr="002F6175">
        <w:rPr>
          <w:sz w:val="18"/>
        </w:rPr>
        <w:t xml:space="preserve">46. </w:t>
      </w:r>
      <w:r w:rsidRPr="002F6175">
        <w:rPr>
          <w:sz w:val="18"/>
        </w:rPr>
        <w:tab/>
      </w:r>
      <w:proofErr w:type="spellStart"/>
      <w:r w:rsidRPr="002F6175">
        <w:rPr>
          <w:sz w:val="18"/>
        </w:rPr>
        <w:t>Rokach</w:t>
      </w:r>
      <w:proofErr w:type="spellEnd"/>
      <w:r w:rsidRPr="002F6175">
        <w:rPr>
          <w:sz w:val="18"/>
        </w:rPr>
        <w:t xml:space="preserve">, L.; Maimon, O. Decision Trees. In </w:t>
      </w:r>
      <w:r w:rsidRPr="002F6175">
        <w:rPr>
          <w:i/>
          <w:iCs/>
          <w:sz w:val="18"/>
        </w:rPr>
        <w:t>Data Mining and Knowledge Discovery Handbook</w:t>
      </w:r>
      <w:r w:rsidRPr="002F6175">
        <w:rPr>
          <w:sz w:val="18"/>
        </w:rPr>
        <w:t xml:space="preserve">; Maimon, O., </w:t>
      </w:r>
      <w:proofErr w:type="spellStart"/>
      <w:r w:rsidRPr="002F6175">
        <w:rPr>
          <w:sz w:val="18"/>
        </w:rPr>
        <w:t>Rokach</w:t>
      </w:r>
      <w:proofErr w:type="spellEnd"/>
      <w:r w:rsidRPr="002F6175">
        <w:rPr>
          <w:sz w:val="18"/>
        </w:rPr>
        <w:t>, L., Eds.; Springer-Verlag: New York, 2005; pp. 165–192 ISBN 978-0-387-24435-8.</w:t>
      </w:r>
    </w:p>
    <w:p w14:paraId="236DB91E" w14:textId="77777777" w:rsidR="002F6175" w:rsidRPr="002F6175" w:rsidRDefault="002F6175" w:rsidP="002F6175">
      <w:pPr>
        <w:pStyle w:val="Bibliography"/>
        <w:rPr>
          <w:sz w:val="18"/>
        </w:rPr>
      </w:pPr>
      <w:r w:rsidRPr="002F6175">
        <w:rPr>
          <w:sz w:val="18"/>
        </w:rPr>
        <w:t xml:space="preserve">47. </w:t>
      </w:r>
      <w:r w:rsidRPr="002F6175">
        <w:rPr>
          <w:sz w:val="18"/>
        </w:rPr>
        <w:tab/>
        <w:t xml:space="preserve">Cutler, A.; Cutler, D.R.; Stevens, J.R. Random Forests. In </w:t>
      </w:r>
      <w:r w:rsidRPr="002F6175">
        <w:rPr>
          <w:i/>
          <w:iCs/>
          <w:sz w:val="18"/>
        </w:rPr>
        <w:t>Ensemble Machine Learning</w:t>
      </w:r>
      <w:r w:rsidRPr="002F6175">
        <w:rPr>
          <w:sz w:val="18"/>
        </w:rPr>
        <w:t>; Zhang, C., Ma, Y., Eds.; Springer New York: New York, NY, 2012; pp. 157–175 ISBN 978-1-4419-9325-0.</w:t>
      </w:r>
    </w:p>
    <w:p w14:paraId="43636FB1" w14:textId="77777777" w:rsidR="002F6175" w:rsidRPr="002F6175" w:rsidRDefault="002F6175" w:rsidP="002F6175">
      <w:pPr>
        <w:pStyle w:val="Bibliography"/>
        <w:rPr>
          <w:sz w:val="18"/>
        </w:rPr>
      </w:pPr>
      <w:r w:rsidRPr="002F6175">
        <w:rPr>
          <w:sz w:val="18"/>
        </w:rPr>
        <w:t xml:space="preserve">48. </w:t>
      </w:r>
      <w:r w:rsidRPr="002F6175">
        <w:rPr>
          <w:sz w:val="18"/>
        </w:rPr>
        <w:tab/>
        <w:t>IBM What Is Random Forest? Available online: https://www.ibm.com/topics/random-forest#:~:text=Random%20forest%20is%20a%20commonly,both%20classification%20and%20regression%20problems.</w:t>
      </w:r>
    </w:p>
    <w:p w14:paraId="58C0B131" w14:textId="77777777" w:rsidR="002F6175" w:rsidRPr="002F6175" w:rsidRDefault="002F6175" w:rsidP="002F6175">
      <w:pPr>
        <w:pStyle w:val="Bibliography"/>
        <w:rPr>
          <w:sz w:val="18"/>
        </w:rPr>
      </w:pPr>
      <w:r w:rsidRPr="002F6175">
        <w:rPr>
          <w:sz w:val="18"/>
        </w:rPr>
        <w:t xml:space="preserve">49. </w:t>
      </w:r>
      <w:r w:rsidRPr="002F6175">
        <w:rPr>
          <w:sz w:val="18"/>
        </w:rPr>
        <w:tab/>
        <w:t xml:space="preserve">Awad, M.; Khanna, R. Support Vector Machines for Classification. In </w:t>
      </w:r>
      <w:r w:rsidRPr="002F6175">
        <w:rPr>
          <w:i/>
          <w:iCs/>
          <w:sz w:val="18"/>
        </w:rPr>
        <w:t>Efficient Learning Machines</w:t>
      </w:r>
      <w:r w:rsidRPr="002F6175">
        <w:rPr>
          <w:sz w:val="18"/>
        </w:rPr>
        <w:t xml:space="preserve">; </w:t>
      </w:r>
      <w:proofErr w:type="spellStart"/>
      <w:r w:rsidRPr="002F6175">
        <w:rPr>
          <w:sz w:val="18"/>
        </w:rPr>
        <w:t>Apress</w:t>
      </w:r>
      <w:proofErr w:type="spellEnd"/>
      <w:r w:rsidRPr="002F6175">
        <w:rPr>
          <w:sz w:val="18"/>
        </w:rPr>
        <w:t>: Berkeley, CA, 2015; pp. 39–66 ISBN 978-1-4302-5989-3.</w:t>
      </w:r>
    </w:p>
    <w:p w14:paraId="735A811C" w14:textId="77777777" w:rsidR="002F6175" w:rsidRPr="002F6175" w:rsidRDefault="002F6175" w:rsidP="002F6175">
      <w:pPr>
        <w:pStyle w:val="Bibliography"/>
        <w:rPr>
          <w:sz w:val="18"/>
        </w:rPr>
      </w:pPr>
      <w:r w:rsidRPr="002F6175">
        <w:rPr>
          <w:sz w:val="18"/>
        </w:rPr>
        <w:t xml:space="preserve">50. </w:t>
      </w:r>
      <w:r w:rsidRPr="002F6175">
        <w:rPr>
          <w:sz w:val="18"/>
        </w:rPr>
        <w:tab/>
        <w:t xml:space="preserve">Cunningham, P.; Delany, S.J. K-Nearest </w:t>
      </w:r>
      <w:proofErr w:type="spellStart"/>
      <w:r w:rsidRPr="002F6175">
        <w:rPr>
          <w:sz w:val="18"/>
        </w:rPr>
        <w:t>Neighbour</w:t>
      </w:r>
      <w:proofErr w:type="spellEnd"/>
      <w:r w:rsidRPr="002F6175">
        <w:rPr>
          <w:sz w:val="18"/>
        </w:rPr>
        <w:t xml:space="preserve"> Classifiers - A Tutorial. </w:t>
      </w:r>
      <w:r w:rsidRPr="002F6175">
        <w:rPr>
          <w:i/>
          <w:iCs/>
          <w:sz w:val="18"/>
        </w:rPr>
        <w:t xml:space="preserve">ACM </w:t>
      </w:r>
      <w:proofErr w:type="spellStart"/>
      <w:r w:rsidRPr="002F6175">
        <w:rPr>
          <w:i/>
          <w:iCs/>
          <w:sz w:val="18"/>
        </w:rPr>
        <w:t>Comput</w:t>
      </w:r>
      <w:proofErr w:type="spellEnd"/>
      <w:r w:rsidRPr="002F6175">
        <w:rPr>
          <w:i/>
          <w:iCs/>
          <w:sz w:val="18"/>
        </w:rPr>
        <w:t xml:space="preserve">. </w:t>
      </w:r>
      <w:proofErr w:type="spellStart"/>
      <w:r w:rsidRPr="002F6175">
        <w:rPr>
          <w:i/>
          <w:iCs/>
          <w:sz w:val="18"/>
        </w:rPr>
        <w:t>Surv</w:t>
      </w:r>
      <w:proofErr w:type="spellEnd"/>
      <w:r w:rsidRPr="002F6175">
        <w:rPr>
          <w:i/>
          <w:iCs/>
          <w:sz w:val="18"/>
        </w:rPr>
        <w:t>.</w:t>
      </w:r>
      <w:r w:rsidRPr="002F6175">
        <w:rPr>
          <w:sz w:val="18"/>
        </w:rPr>
        <w:t xml:space="preserve"> </w:t>
      </w:r>
      <w:r w:rsidRPr="002F6175">
        <w:rPr>
          <w:b/>
          <w:bCs/>
          <w:sz w:val="18"/>
        </w:rPr>
        <w:t>2022</w:t>
      </w:r>
      <w:r w:rsidRPr="002F6175">
        <w:rPr>
          <w:sz w:val="18"/>
        </w:rPr>
        <w:t xml:space="preserve">, </w:t>
      </w:r>
      <w:r w:rsidRPr="002F6175">
        <w:rPr>
          <w:i/>
          <w:iCs/>
          <w:sz w:val="18"/>
        </w:rPr>
        <w:t>54</w:t>
      </w:r>
      <w:r w:rsidRPr="002F6175">
        <w:rPr>
          <w:sz w:val="18"/>
        </w:rPr>
        <w:t>, 1–25, doi:10.1145/3459665.</w:t>
      </w:r>
    </w:p>
    <w:p w14:paraId="721806FB" w14:textId="77777777" w:rsidR="002F6175" w:rsidRPr="002F6175" w:rsidRDefault="002F6175" w:rsidP="002F6175">
      <w:pPr>
        <w:pStyle w:val="Bibliography"/>
        <w:rPr>
          <w:sz w:val="18"/>
        </w:rPr>
      </w:pPr>
      <w:r w:rsidRPr="002F6175">
        <w:rPr>
          <w:sz w:val="18"/>
        </w:rPr>
        <w:t xml:space="preserve">51. </w:t>
      </w:r>
      <w:r w:rsidRPr="002F6175">
        <w:rPr>
          <w:sz w:val="18"/>
        </w:rPr>
        <w:tab/>
        <w:t xml:space="preserve">Ghosh, A.; </w:t>
      </w:r>
      <w:proofErr w:type="spellStart"/>
      <w:r w:rsidRPr="002F6175">
        <w:rPr>
          <w:sz w:val="18"/>
        </w:rPr>
        <w:t>Sufian</w:t>
      </w:r>
      <w:proofErr w:type="spellEnd"/>
      <w:r w:rsidRPr="002F6175">
        <w:rPr>
          <w:sz w:val="18"/>
        </w:rPr>
        <w:t xml:space="preserve">, A.; Sultana, F.; Chakrabarti, A.; De, D. Fundamental Concepts of Convolutional Neural Network. In </w:t>
      </w:r>
      <w:r w:rsidRPr="002F6175">
        <w:rPr>
          <w:i/>
          <w:iCs/>
          <w:sz w:val="18"/>
        </w:rPr>
        <w:t>Recent Trends and Advances in Artificial Intelligence and Internet of Things</w:t>
      </w:r>
      <w:r w:rsidRPr="002F6175">
        <w:rPr>
          <w:sz w:val="18"/>
        </w:rPr>
        <w:t>; Balas, V.E., Kumar, R., Srivastava, R., Eds.; Intelligent Systems Reference Library; Springer International Publishing: Cham, 2020; Vol. 172, pp. 519–567 ISBN 978-3-030-32643-2.</w:t>
      </w:r>
    </w:p>
    <w:p w14:paraId="69D67379" w14:textId="7A5D8E3A"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7"/>
      <w:headerReference w:type="default" r:id="rId28"/>
      <w:footerReference w:type="default" r:id="rId29"/>
      <w:headerReference w:type="first" r:id="rId30"/>
      <w:footerReference w:type="first" r:id="rId31"/>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2-08T23:56:00Z" w:initials="DO">
    <w:p w14:paraId="6AB5393D" w14:textId="77777777" w:rsidR="00697C95" w:rsidRDefault="00697C95" w:rsidP="00697C95">
      <w:pPr>
        <w:jc w:val="left"/>
      </w:pPr>
      <w:r>
        <w:rPr>
          <w:rStyle w:val="CommentReference"/>
        </w:rPr>
        <w:annotationRef/>
      </w:r>
      <w:r>
        <w:t>TODO</w:t>
      </w:r>
    </w:p>
  </w:comment>
  <w:comment w:id="1" w:author="Odesola D F (FCES)" w:date="2024-11-03T19:44:00Z" w:initials="DO">
    <w:p w14:paraId="63237072" w14:textId="13850B30" w:rsidR="002702BE" w:rsidRDefault="002702BE" w:rsidP="002702BE">
      <w:pPr>
        <w:jc w:val="left"/>
      </w:pPr>
      <w:r>
        <w:rPr>
          <w:rStyle w:val="CommentReference"/>
        </w:rPr>
        <w:annotationRef/>
      </w:r>
      <w:r>
        <w:t>Compress Related Works</w:t>
      </w:r>
    </w:p>
  </w:comment>
  <w:comment w:id="2" w:author="Odesola D F (FCES)" w:date="2024-12-05T04:56:00Z" w:initials="DO">
    <w:p w14:paraId="71D56AFC" w14:textId="77777777" w:rsidR="001A4DEB" w:rsidRDefault="001A4DEB" w:rsidP="001A4DEB">
      <w:pPr>
        <w:jc w:val="left"/>
      </w:pPr>
      <w:r>
        <w:rPr>
          <w:rStyle w:val="CommentReference"/>
        </w:rPr>
        <w:annotationRef/>
      </w:r>
      <w:r>
        <w:t>Add Summary of related works</w:t>
      </w:r>
    </w:p>
    <w:p w14:paraId="1155ED0D" w14:textId="77777777" w:rsidR="001A4DEB" w:rsidRDefault="001A4DEB" w:rsidP="001A4DEB">
      <w:pPr>
        <w:jc w:val="left"/>
      </w:pPr>
    </w:p>
  </w:comment>
  <w:comment w:id="3" w:author="Odesola D F (FCES)" w:date="2024-12-05T04:57:00Z" w:initials="DO">
    <w:p w14:paraId="6B3C8E8C" w14:textId="77777777" w:rsidR="001A4DEB" w:rsidRDefault="001A4DEB" w:rsidP="001A4DEB">
      <w:pPr>
        <w:jc w:val="left"/>
      </w:pPr>
      <w:r>
        <w:rPr>
          <w:rStyle w:val="CommentReference"/>
        </w:rPr>
        <w:annotationRef/>
      </w:r>
      <w:r>
        <w:t>Add section for ML Models</w:t>
      </w:r>
    </w:p>
  </w:comment>
  <w:comment w:id="4" w:author="Odesola D F (FCES)" w:date="2024-11-28T03:27:00Z" w:initials="DO">
    <w:p w14:paraId="5EBAE6E2" w14:textId="1F092069" w:rsidR="00B33010" w:rsidRDefault="00B33010" w:rsidP="00B33010">
      <w:pPr>
        <w:jc w:val="left"/>
      </w:pPr>
      <w:r>
        <w:rPr>
          <w:rStyle w:val="CommentReference"/>
        </w:rPr>
        <w:annotationRef/>
      </w:r>
      <w:r>
        <w:t>Update image</w:t>
      </w:r>
    </w:p>
  </w:comment>
  <w:comment w:id="7" w:author="Odesola D F (FCES)" w:date="2024-12-10T13:19:00Z" w:initials="DO">
    <w:p w14:paraId="046C28DF" w14:textId="77777777" w:rsidR="005C09B2" w:rsidRDefault="005C09B2" w:rsidP="005C09B2">
      <w:pPr>
        <w:jc w:val="left"/>
      </w:pPr>
      <w:r>
        <w:rPr>
          <w:rStyle w:val="CommentReference"/>
        </w:rPr>
        <w:annotationRef/>
      </w:r>
      <w:r>
        <w:t>Should we talk about the entire app here?</w:t>
      </w:r>
    </w:p>
  </w:comment>
  <w:comment w:id="8" w:author="Odesola D F (FCES)" w:date="2024-11-03T21:08:00Z" w:initials="DO">
    <w:p w14:paraId="0F0E1438" w14:textId="2D946C55" w:rsidR="006F42ED" w:rsidRDefault="006F42ED" w:rsidP="006F42ED">
      <w:pPr>
        <w:jc w:val="left"/>
      </w:pPr>
      <w:r>
        <w:rPr>
          <w:rStyle w:val="CommentReference"/>
        </w:rPr>
        <w:annotationRef/>
      </w:r>
      <w:r>
        <w:t>We need to explain the why we have only 1 participant for this experiment.</w:t>
      </w:r>
    </w:p>
  </w:comment>
  <w:comment w:id="9"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10"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11"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12" w:author="Odesola D F (FCES)" w:date="2024-11-06T21:41:00Z" w:initials="DO">
    <w:p w14:paraId="6237BD9F" w14:textId="7BBABD4B" w:rsidR="00242AF1" w:rsidRDefault="00242AF1" w:rsidP="00242AF1">
      <w:pPr>
        <w:jc w:val="left"/>
      </w:pPr>
      <w:r>
        <w:rPr>
          <w:rStyle w:val="CommentReference"/>
        </w:rPr>
        <w:annotationRef/>
      </w:r>
      <w:r>
        <w:t>Need to discuss this in a greater detail</w:t>
      </w:r>
    </w:p>
  </w:comment>
  <w:comment w:id="13"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14"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15" w:author="Odesola D F (FCES)" w:date="2024-12-08T21:12:00Z" w:initials="DO">
    <w:p w14:paraId="05CB208A" w14:textId="77777777" w:rsidR="00144CB1" w:rsidRDefault="00144CB1" w:rsidP="00144CB1">
      <w:pPr>
        <w:jc w:val="left"/>
      </w:pPr>
      <w:r>
        <w:rPr>
          <w:rStyle w:val="CommentReference"/>
        </w:rPr>
        <w:annotationRef/>
      </w:r>
      <w:r>
        <w:t>Add reference to Figure</w:t>
      </w:r>
    </w:p>
  </w:comment>
  <w:comment w:id="16" w:author="Odesola D F (FCES)" w:date="2024-12-08T21:30:00Z" w:initials="DO">
    <w:p w14:paraId="00AEF8A7" w14:textId="77777777" w:rsidR="0018157F" w:rsidRDefault="0018157F" w:rsidP="0018157F">
      <w:pPr>
        <w:jc w:val="left"/>
      </w:pPr>
      <w:r>
        <w:rPr>
          <w:rStyle w:val="CommentReference"/>
        </w:rPr>
        <w:annotationRef/>
      </w:r>
      <w:r>
        <w:t>Might be worth adding the accuracy on a per-posture level</w:t>
      </w:r>
    </w:p>
  </w:comment>
  <w:comment w:id="17" w:author="Odesola D F (FCES)" w:date="2024-12-08T22:35:00Z" w:initials="DO">
    <w:p w14:paraId="6A0CF123" w14:textId="77777777" w:rsidR="00424EFD" w:rsidRDefault="00424EFD" w:rsidP="00424EFD">
      <w:pPr>
        <w:jc w:val="left"/>
      </w:pPr>
      <w:r>
        <w:rPr>
          <w:rStyle w:val="CommentReference"/>
        </w:rPr>
        <w:annotationRef/>
      </w:r>
      <w:r>
        <w:t>Outdated</w:t>
      </w:r>
    </w:p>
  </w:comment>
  <w:comment w:id="18" w:author="Odesola D F (FCES)" w:date="2024-11-12T17:42:00Z" w:initials="DO">
    <w:p w14:paraId="530139B2" w14:textId="67B5CCFA" w:rsidR="00447387" w:rsidRDefault="00447387" w:rsidP="00447387">
      <w:pPr>
        <w:jc w:val="left"/>
      </w:pPr>
      <w:r>
        <w:rPr>
          <w:rStyle w:val="CommentReference"/>
        </w:rPr>
        <w:annotationRef/>
      </w:r>
      <w:r>
        <w:t>Improve image quality</w:t>
      </w:r>
    </w:p>
  </w:comment>
  <w:comment w:id="19" w:author="Odesola D F (FCES)" w:date="2024-12-08T22:46:00Z" w:initials="DO">
    <w:p w14:paraId="2F624593" w14:textId="77777777" w:rsidR="007B506F" w:rsidRDefault="007B506F" w:rsidP="007B506F">
      <w:pPr>
        <w:jc w:val="left"/>
      </w:pPr>
      <w:r>
        <w:rPr>
          <w:rStyle w:val="CommentReference"/>
        </w:rPr>
        <w:annotationRef/>
      </w:r>
      <w:r>
        <w:t>In Progress</w:t>
      </w:r>
    </w:p>
  </w:comment>
  <w:comment w:id="20" w:author="Odesola D F (FCES)" w:date="2024-12-08T23:42:00Z" w:initials="DO">
    <w:p w14:paraId="0D69B618" w14:textId="77777777" w:rsidR="00F3076A" w:rsidRDefault="00F3076A" w:rsidP="00F3076A">
      <w:pPr>
        <w:jc w:val="left"/>
      </w:pPr>
      <w:r>
        <w:rPr>
          <w:rStyle w:val="CommentReference"/>
        </w:rPr>
        <w:annotationRef/>
      </w:r>
      <w:r>
        <w:t>Need to discuss deeper about LLM</w:t>
      </w:r>
    </w:p>
  </w:comment>
  <w:comment w:id="22" w:author="Odesola D F (FCES)" w:date="2024-12-08T23:53:00Z" w:initials="DO">
    <w:p w14:paraId="3E63DAE6" w14:textId="77777777" w:rsidR="00EC53AC" w:rsidRDefault="00EC53AC" w:rsidP="00EC53AC">
      <w:pPr>
        <w:jc w:val="left"/>
      </w:pPr>
      <w:r>
        <w:rPr>
          <w:rStyle w:val="CommentReference"/>
        </w:rPr>
        <w:annotationRef/>
      </w:r>
      <w:r>
        <w:t>Explain in great detail on how the postural scores derived</w:t>
      </w:r>
    </w:p>
  </w:comment>
  <w:comment w:id="21" w:author="Odesola D F (FCES)" w:date="2024-12-08T23:55:00Z" w:initials="DO">
    <w:p w14:paraId="6D8D00E0" w14:textId="77777777" w:rsidR="00EC53AC" w:rsidRDefault="00EC53AC" w:rsidP="00EC53AC">
      <w:pPr>
        <w:jc w:val="left"/>
      </w:pPr>
      <w:r>
        <w:rPr>
          <w:rStyle w:val="CommentReference"/>
        </w:rPr>
        <w:annotationRef/>
      </w:r>
      <w:r>
        <w:t>TODO: Explain in greater detail how the posture score is derived</w:t>
      </w:r>
    </w:p>
  </w:comment>
  <w:comment w:id="23" w:author="Odesola D F (FCES)" w:date="2024-12-08T23:55:00Z" w:initials="DO">
    <w:p w14:paraId="211F648E" w14:textId="77777777" w:rsidR="00EC53AC" w:rsidRDefault="00EC53AC" w:rsidP="00EC53AC">
      <w:pPr>
        <w:jc w:val="left"/>
      </w:pPr>
      <w:r>
        <w:rPr>
          <w:rStyle w:val="CommentReference"/>
        </w:rPr>
        <w:annotationRef/>
      </w:r>
      <w:r>
        <w:t>Work in progress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AB5393D" w15:done="0"/>
  <w15:commentEx w15:paraId="63237072" w15:done="0"/>
  <w15:commentEx w15:paraId="1155ED0D" w15:paraIdParent="63237072" w15:done="0"/>
  <w15:commentEx w15:paraId="6B3C8E8C" w15:paraIdParent="63237072" w15:done="0"/>
  <w15:commentEx w15:paraId="5EBAE6E2" w15:done="1"/>
  <w15:commentEx w15:paraId="046C28DF" w15:done="0"/>
  <w15:commentEx w15:paraId="0F0E1438" w15:done="1"/>
  <w15:commentEx w15:paraId="11D540D1" w15:done="0"/>
  <w15:commentEx w15:paraId="24BDFDB2" w15:done="1"/>
  <w15:commentEx w15:paraId="72184F1E" w15:done="0"/>
  <w15:commentEx w15:paraId="6237BD9F" w15:done="1"/>
  <w15:commentEx w15:paraId="5E38C360" w15:paraIdParent="6237BD9F" w15:done="1"/>
  <w15:commentEx w15:paraId="47C8D30C" w15:paraIdParent="6237BD9F" w15:done="1"/>
  <w15:commentEx w15:paraId="05CB208A" w15:done="0"/>
  <w15:commentEx w15:paraId="00AEF8A7" w15:done="0"/>
  <w15:commentEx w15:paraId="6A0CF123" w15:done="0"/>
  <w15:commentEx w15:paraId="530139B2" w15:done="1"/>
  <w15:commentEx w15:paraId="2F624593" w15:done="0"/>
  <w15:commentEx w15:paraId="0D69B618" w15:done="0"/>
  <w15:commentEx w15:paraId="3E63DAE6" w15:done="1"/>
  <w15:commentEx w15:paraId="6D8D00E0" w15:done="0"/>
  <w15:commentEx w15:paraId="211F64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B7D6AEE" w16cex:dateUtc="2024-12-08T23:56:00Z"/>
  <w16cex:commentExtensible w16cex:durableId="516166E0" w16cex:dateUtc="2024-11-03T19:44:00Z"/>
  <w16cex:commentExtensible w16cex:durableId="38F88A7C" w16cex:dateUtc="2024-12-05T04:56:00Z"/>
  <w16cex:commentExtensible w16cex:durableId="38FC0FF7" w16cex:dateUtc="2024-12-05T04:57:00Z"/>
  <w16cex:commentExtensible w16cex:durableId="6C5AA9EA" w16cex:dateUtc="2024-11-28T03:27:00Z"/>
  <w16cex:commentExtensible w16cex:durableId="2E2EC3E6" w16cex:dateUtc="2024-12-10T13:19:00Z"/>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3E0A20B6" w16cex:dateUtc="2024-11-06T21:41:00Z"/>
  <w16cex:commentExtensible w16cex:durableId="7D6D61B1" w16cex:dateUtc="2024-11-16T20:27:00Z"/>
  <w16cex:commentExtensible w16cex:durableId="20D080AC" w16cex:dateUtc="2024-11-16T20:43:00Z"/>
  <w16cex:commentExtensible w16cex:durableId="285781B5" w16cex:dateUtc="2024-12-08T21:12:00Z"/>
  <w16cex:commentExtensible w16cex:durableId="683416DF" w16cex:dateUtc="2024-12-08T21:30:00Z"/>
  <w16cex:commentExtensible w16cex:durableId="6C0282DB" w16cex:dateUtc="2024-12-08T22:35:00Z"/>
  <w16cex:commentExtensible w16cex:durableId="261E4FE0" w16cex:dateUtc="2024-11-12T17:42:00Z"/>
  <w16cex:commentExtensible w16cex:durableId="75D7573C" w16cex:dateUtc="2024-12-08T22:46:00Z"/>
  <w16cex:commentExtensible w16cex:durableId="244AD0AE" w16cex:dateUtc="2024-12-08T23:42:00Z"/>
  <w16cex:commentExtensible w16cex:durableId="0E9F5FFA" w16cex:dateUtc="2024-12-08T23:53:00Z"/>
  <w16cex:commentExtensible w16cex:durableId="21D2AAE7" w16cex:dateUtc="2024-12-08T23:55:00Z"/>
  <w16cex:commentExtensible w16cex:durableId="40A449C9" w16cex:dateUtc="2024-12-08T2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AB5393D" w16cid:durableId="1B7D6AEE"/>
  <w16cid:commentId w16cid:paraId="63237072" w16cid:durableId="516166E0"/>
  <w16cid:commentId w16cid:paraId="1155ED0D" w16cid:durableId="38F88A7C"/>
  <w16cid:commentId w16cid:paraId="6B3C8E8C" w16cid:durableId="38FC0FF7"/>
  <w16cid:commentId w16cid:paraId="5EBAE6E2" w16cid:durableId="6C5AA9EA"/>
  <w16cid:commentId w16cid:paraId="046C28DF" w16cid:durableId="2E2EC3E6"/>
  <w16cid:commentId w16cid:paraId="0F0E1438" w16cid:durableId="0A6F2298"/>
  <w16cid:commentId w16cid:paraId="11D540D1" w16cid:durableId="40538367"/>
  <w16cid:commentId w16cid:paraId="24BDFDB2" w16cid:durableId="2901F14A"/>
  <w16cid:commentId w16cid:paraId="72184F1E" w16cid:durableId="4D179FBB"/>
  <w16cid:commentId w16cid:paraId="6237BD9F" w16cid:durableId="3E0A20B6"/>
  <w16cid:commentId w16cid:paraId="5E38C360" w16cid:durableId="7D6D61B1"/>
  <w16cid:commentId w16cid:paraId="47C8D30C" w16cid:durableId="20D080AC"/>
  <w16cid:commentId w16cid:paraId="05CB208A" w16cid:durableId="285781B5"/>
  <w16cid:commentId w16cid:paraId="00AEF8A7" w16cid:durableId="683416DF"/>
  <w16cid:commentId w16cid:paraId="6A0CF123" w16cid:durableId="6C0282DB"/>
  <w16cid:commentId w16cid:paraId="530139B2" w16cid:durableId="261E4FE0"/>
  <w16cid:commentId w16cid:paraId="2F624593" w16cid:durableId="75D7573C"/>
  <w16cid:commentId w16cid:paraId="0D69B618" w16cid:durableId="244AD0AE"/>
  <w16cid:commentId w16cid:paraId="3E63DAE6" w16cid:durableId="0E9F5FFA"/>
  <w16cid:commentId w16cid:paraId="6D8D00E0" w16cid:durableId="21D2AAE7"/>
  <w16cid:commentId w16cid:paraId="211F648E" w16cid:durableId="40A449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F9566D" w14:textId="77777777" w:rsidR="00585786" w:rsidRDefault="00585786">
      <w:pPr>
        <w:spacing w:line="240" w:lineRule="auto"/>
      </w:pPr>
      <w:r>
        <w:separator/>
      </w:r>
    </w:p>
  </w:endnote>
  <w:endnote w:type="continuationSeparator" w:id="0">
    <w:p w14:paraId="1B808A92" w14:textId="77777777" w:rsidR="00585786" w:rsidRDefault="005857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09A0F4" w14:textId="77777777" w:rsidR="00585786" w:rsidRDefault="00585786">
      <w:pPr>
        <w:spacing w:line="240" w:lineRule="auto"/>
      </w:pPr>
      <w:r>
        <w:separator/>
      </w:r>
    </w:p>
  </w:footnote>
  <w:footnote w:type="continuationSeparator" w:id="0">
    <w:p w14:paraId="3448F6B8" w14:textId="77777777" w:rsidR="00585786" w:rsidRDefault="005857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1E66"/>
    <w:rsid w:val="000122AB"/>
    <w:rsid w:val="00012AF9"/>
    <w:rsid w:val="00012F4D"/>
    <w:rsid w:val="000135D6"/>
    <w:rsid w:val="000139BC"/>
    <w:rsid w:val="00021088"/>
    <w:rsid w:val="00022EE0"/>
    <w:rsid w:val="000308C4"/>
    <w:rsid w:val="000308FA"/>
    <w:rsid w:val="00031281"/>
    <w:rsid w:val="0003130D"/>
    <w:rsid w:val="00032901"/>
    <w:rsid w:val="000346E9"/>
    <w:rsid w:val="00035DBF"/>
    <w:rsid w:val="00036414"/>
    <w:rsid w:val="00037C9D"/>
    <w:rsid w:val="00037D21"/>
    <w:rsid w:val="00041A88"/>
    <w:rsid w:val="00047185"/>
    <w:rsid w:val="00051C65"/>
    <w:rsid w:val="00054346"/>
    <w:rsid w:val="00055B41"/>
    <w:rsid w:val="000561FF"/>
    <w:rsid w:val="00057F45"/>
    <w:rsid w:val="00061BB1"/>
    <w:rsid w:val="00062186"/>
    <w:rsid w:val="00062A7B"/>
    <w:rsid w:val="00062C89"/>
    <w:rsid w:val="00062EB3"/>
    <w:rsid w:val="00063897"/>
    <w:rsid w:val="00064A99"/>
    <w:rsid w:val="00070792"/>
    <w:rsid w:val="00072F75"/>
    <w:rsid w:val="00074EE7"/>
    <w:rsid w:val="00074FAD"/>
    <w:rsid w:val="00080004"/>
    <w:rsid w:val="00080493"/>
    <w:rsid w:val="0008228A"/>
    <w:rsid w:val="00082BC6"/>
    <w:rsid w:val="00084DAC"/>
    <w:rsid w:val="00085F09"/>
    <w:rsid w:val="0008750F"/>
    <w:rsid w:val="00091B9E"/>
    <w:rsid w:val="000921C6"/>
    <w:rsid w:val="000A0D81"/>
    <w:rsid w:val="000A1CF4"/>
    <w:rsid w:val="000A22EF"/>
    <w:rsid w:val="000A2687"/>
    <w:rsid w:val="000A6751"/>
    <w:rsid w:val="000B0C7D"/>
    <w:rsid w:val="000B1601"/>
    <w:rsid w:val="000B32BE"/>
    <w:rsid w:val="000B38ED"/>
    <w:rsid w:val="000B3DC7"/>
    <w:rsid w:val="000B3F93"/>
    <w:rsid w:val="000B5EC8"/>
    <w:rsid w:val="000C154A"/>
    <w:rsid w:val="000C25A8"/>
    <w:rsid w:val="000C2C3D"/>
    <w:rsid w:val="000C2F99"/>
    <w:rsid w:val="000C5D62"/>
    <w:rsid w:val="000D093B"/>
    <w:rsid w:val="000D0AF6"/>
    <w:rsid w:val="000D25DC"/>
    <w:rsid w:val="000E067E"/>
    <w:rsid w:val="000E1C5E"/>
    <w:rsid w:val="000E693F"/>
    <w:rsid w:val="000E6D20"/>
    <w:rsid w:val="000E7502"/>
    <w:rsid w:val="000E7AFE"/>
    <w:rsid w:val="000E7B20"/>
    <w:rsid w:val="000F0E6B"/>
    <w:rsid w:val="000F5DC5"/>
    <w:rsid w:val="000F6533"/>
    <w:rsid w:val="000F6BC7"/>
    <w:rsid w:val="00104584"/>
    <w:rsid w:val="00104755"/>
    <w:rsid w:val="00106710"/>
    <w:rsid w:val="00107292"/>
    <w:rsid w:val="00110184"/>
    <w:rsid w:val="00110C6B"/>
    <w:rsid w:val="001134EC"/>
    <w:rsid w:val="00113F5D"/>
    <w:rsid w:val="00115223"/>
    <w:rsid w:val="001154C0"/>
    <w:rsid w:val="00117C59"/>
    <w:rsid w:val="00120D4B"/>
    <w:rsid w:val="001242B9"/>
    <w:rsid w:val="001263A6"/>
    <w:rsid w:val="00126708"/>
    <w:rsid w:val="0013238C"/>
    <w:rsid w:val="0013291E"/>
    <w:rsid w:val="001329EF"/>
    <w:rsid w:val="00133645"/>
    <w:rsid w:val="00135066"/>
    <w:rsid w:val="00141D18"/>
    <w:rsid w:val="0014357F"/>
    <w:rsid w:val="00143FC3"/>
    <w:rsid w:val="001445B9"/>
    <w:rsid w:val="00144CB1"/>
    <w:rsid w:val="00145B73"/>
    <w:rsid w:val="00146E4D"/>
    <w:rsid w:val="00146F28"/>
    <w:rsid w:val="00155694"/>
    <w:rsid w:val="00161301"/>
    <w:rsid w:val="00163483"/>
    <w:rsid w:val="0016380C"/>
    <w:rsid w:val="0016398A"/>
    <w:rsid w:val="00164646"/>
    <w:rsid w:val="00164AE5"/>
    <w:rsid w:val="00167482"/>
    <w:rsid w:val="00170985"/>
    <w:rsid w:val="00171982"/>
    <w:rsid w:val="00171992"/>
    <w:rsid w:val="0017537C"/>
    <w:rsid w:val="001774CA"/>
    <w:rsid w:val="00177F39"/>
    <w:rsid w:val="00180846"/>
    <w:rsid w:val="0018157F"/>
    <w:rsid w:val="00181772"/>
    <w:rsid w:val="00182F27"/>
    <w:rsid w:val="00183C47"/>
    <w:rsid w:val="00194794"/>
    <w:rsid w:val="00195BA2"/>
    <w:rsid w:val="001A280C"/>
    <w:rsid w:val="001A305A"/>
    <w:rsid w:val="001A364B"/>
    <w:rsid w:val="001A4797"/>
    <w:rsid w:val="001A4DEB"/>
    <w:rsid w:val="001B0B76"/>
    <w:rsid w:val="001B199E"/>
    <w:rsid w:val="001B2108"/>
    <w:rsid w:val="001B3687"/>
    <w:rsid w:val="001B3B25"/>
    <w:rsid w:val="001B4319"/>
    <w:rsid w:val="001B4D52"/>
    <w:rsid w:val="001B594B"/>
    <w:rsid w:val="001B5EE2"/>
    <w:rsid w:val="001B64F1"/>
    <w:rsid w:val="001B65E3"/>
    <w:rsid w:val="001C034E"/>
    <w:rsid w:val="001C4008"/>
    <w:rsid w:val="001C448B"/>
    <w:rsid w:val="001C76B1"/>
    <w:rsid w:val="001D0C5E"/>
    <w:rsid w:val="001D3579"/>
    <w:rsid w:val="001D36C9"/>
    <w:rsid w:val="001D49B7"/>
    <w:rsid w:val="001D51EF"/>
    <w:rsid w:val="001D637D"/>
    <w:rsid w:val="001D6683"/>
    <w:rsid w:val="001D7802"/>
    <w:rsid w:val="001E077F"/>
    <w:rsid w:val="001E2397"/>
    <w:rsid w:val="001E2AEB"/>
    <w:rsid w:val="001F17D0"/>
    <w:rsid w:val="001F1D12"/>
    <w:rsid w:val="001F308A"/>
    <w:rsid w:val="001F5853"/>
    <w:rsid w:val="001F7B67"/>
    <w:rsid w:val="00200453"/>
    <w:rsid w:val="0021070E"/>
    <w:rsid w:val="0021138A"/>
    <w:rsid w:val="00214271"/>
    <w:rsid w:val="00217BC0"/>
    <w:rsid w:val="00221B1B"/>
    <w:rsid w:val="00222CA6"/>
    <w:rsid w:val="00223486"/>
    <w:rsid w:val="002242AC"/>
    <w:rsid w:val="00225B97"/>
    <w:rsid w:val="00226328"/>
    <w:rsid w:val="0023111C"/>
    <w:rsid w:val="00232AD5"/>
    <w:rsid w:val="002371A1"/>
    <w:rsid w:val="002378F6"/>
    <w:rsid w:val="00241047"/>
    <w:rsid w:val="00241D00"/>
    <w:rsid w:val="00242AF1"/>
    <w:rsid w:val="00245113"/>
    <w:rsid w:val="00251416"/>
    <w:rsid w:val="002523E6"/>
    <w:rsid w:val="00252CF9"/>
    <w:rsid w:val="002532CA"/>
    <w:rsid w:val="00253947"/>
    <w:rsid w:val="00254FA4"/>
    <w:rsid w:val="00255A6D"/>
    <w:rsid w:val="00257113"/>
    <w:rsid w:val="00257A4B"/>
    <w:rsid w:val="00264A24"/>
    <w:rsid w:val="0026576E"/>
    <w:rsid w:val="002702BE"/>
    <w:rsid w:val="00270D32"/>
    <w:rsid w:val="00271537"/>
    <w:rsid w:val="00271DB7"/>
    <w:rsid w:val="002743C7"/>
    <w:rsid w:val="002748AE"/>
    <w:rsid w:val="00275478"/>
    <w:rsid w:val="00275871"/>
    <w:rsid w:val="00280EAF"/>
    <w:rsid w:val="0028224B"/>
    <w:rsid w:val="00286EFA"/>
    <w:rsid w:val="00286FCF"/>
    <w:rsid w:val="00291C82"/>
    <w:rsid w:val="002A1D0B"/>
    <w:rsid w:val="002A1F1B"/>
    <w:rsid w:val="002A4F12"/>
    <w:rsid w:val="002A557B"/>
    <w:rsid w:val="002A77E9"/>
    <w:rsid w:val="002A7993"/>
    <w:rsid w:val="002B207A"/>
    <w:rsid w:val="002B39C6"/>
    <w:rsid w:val="002B48CE"/>
    <w:rsid w:val="002B5297"/>
    <w:rsid w:val="002B675E"/>
    <w:rsid w:val="002B6EA8"/>
    <w:rsid w:val="002B786A"/>
    <w:rsid w:val="002C0305"/>
    <w:rsid w:val="002C3209"/>
    <w:rsid w:val="002C3F0E"/>
    <w:rsid w:val="002C5826"/>
    <w:rsid w:val="002C622D"/>
    <w:rsid w:val="002D0F6E"/>
    <w:rsid w:val="002D2C14"/>
    <w:rsid w:val="002D42F7"/>
    <w:rsid w:val="002D6365"/>
    <w:rsid w:val="002D7D5E"/>
    <w:rsid w:val="002E2B53"/>
    <w:rsid w:val="002E327A"/>
    <w:rsid w:val="002E453C"/>
    <w:rsid w:val="002E6927"/>
    <w:rsid w:val="002F24E0"/>
    <w:rsid w:val="002F26EF"/>
    <w:rsid w:val="002F2BD0"/>
    <w:rsid w:val="002F6175"/>
    <w:rsid w:val="00302BB0"/>
    <w:rsid w:val="00304ECE"/>
    <w:rsid w:val="0030503D"/>
    <w:rsid w:val="003067AA"/>
    <w:rsid w:val="00307E66"/>
    <w:rsid w:val="003127BD"/>
    <w:rsid w:val="0031368C"/>
    <w:rsid w:val="0031544F"/>
    <w:rsid w:val="00316D9A"/>
    <w:rsid w:val="00316E7D"/>
    <w:rsid w:val="00320D3C"/>
    <w:rsid w:val="00321B44"/>
    <w:rsid w:val="00321E01"/>
    <w:rsid w:val="00324A8C"/>
    <w:rsid w:val="00325EC1"/>
    <w:rsid w:val="00326141"/>
    <w:rsid w:val="00331911"/>
    <w:rsid w:val="00332751"/>
    <w:rsid w:val="00332D2D"/>
    <w:rsid w:val="00333CBC"/>
    <w:rsid w:val="00336CD6"/>
    <w:rsid w:val="00336E32"/>
    <w:rsid w:val="00340BBC"/>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142C"/>
    <w:rsid w:val="003721CE"/>
    <w:rsid w:val="00372267"/>
    <w:rsid w:val="00372339"/>
    <w:rsid w:val="00372EE7"/>
    <w:rsid w:val="00375A07"/>
    <w:rsid w:val="00381331"/>
    <w:rsid w:val="00384DAE"/>
    <w:rsid w:val="003910C2"/>
    <w:rsid w:val="00394847"/>
    <w:rsid w:val="003A2904"/>
    <w:rsid w:val="003A2F78"/>
    <w:rsid w:val="003A3FC2"/>
    <w:rsid w:val="003A532B"/>
    <w:rsid w:val="003A6333"/>
    <w:rsid w:val="003A679F"/>
    <w:rsid w:val="003B0DA9"/>
    <w:rsid w:val="003B20F2"/>
    <w:rsid w:val="003B2676"/>
    <w:rsid w:val="003B313C"/>
    <w:rsid w:val="003B44DD"/>
    <w:rsid w:val="003C08D6"/>
    <w:rsid w:val="003C26E1"/>
    <w:rsid w:val="003C391D"/>
    <w:rsid w:val="003C5B16"/>
    <w:rsid w:val="003C6E1D"/>
    <w:rsid w:val="003C7292"/>
    <w:rsid w:val="003D1885"/>
    <w:rsid w:val="003D2C42"/>
    <w:rsid w:val="003D428C"/>
    <w:rsid w:val="003D4FF8"/>
    <w:rsid w:val="003D660D"/>
    <w:rsid w:val="003D68F2"/>
    <w:rsid w:val="003D6D46"/>
    <w:rsid w:val="003D7B39"/>
    <w:rsid w:val="003E1F3A"/>
    <w:rsid w:val="003E2099"/>
    <w:rsid w:val="003E3CB9"/>
    <w:rsid w:val="003E46C7"/>
    <w:rsid w:val="003E60EA"/>
    <w:rsid w:val="003E742A"/>
    <w:rsid w:val="003E7DD1"/>
    <w:rsid w:val="003E7FFA"/>
    <w:rsid w:val="003F0D48"/>
    <w:rsid w:val="003F1EA4"/>
    <w:rsid w:val="003F3232"/>
    <w:rsid w:val="003F3E95"/>
    <w:rsid w:val="003F5356"/>
    <w:rsid w:val="003F6B55"/>
    <w:rsid w:val="0040008C"/>
    <w:rsid w:val="00401D30"/>
    <w:rsid w:val="004026F5"/>
    <w:rsid w:val="00403CC1"/>
    <w:rsid w:val="004106DB"/>
    <w:rsid w:val="004139E7"/>
    <w:rsid w:val="00414E33"/>
    <w:rsid w:val="004156D6"/>
    <w:rsid w:val="00424EFD"/>
    <w:rsid w:val="00430C4E"/>
    <w:rsid w:val="00431E05"/>
    <w:rsid w:val="00434CA5"/>
    <w:rsid w:val="00434E4B"/>
    <w:rsid w:val="00436E02"/>
    <w:rsid w:val="00437999"/>
    <w:rsid w:val="004404EC"/>
    <w:rsid w:val="004419C5"/>
    <w:rsid w:val="00441D71"/>
    <w:rsid w:val="00442F15"/>
    <w:rsid w:val="004447F0"/>
    <w:rsid w:val="00445713"/>
    <w:rsid w:val="00445C3D"/>
    <w:rsid w:val="00446701"/>
    <w:rsid w:val="00446C4B"/>
    <w:rsid w:val="00447387"/>
    <w:rsid w:val="004503D3"/>
    <w:rsid w:val="00452DFF"/>
    <w:rsid w:val="0045658A"/>
    <w:rsid w:val="0046113C"/>
    <w:rsid w:val="00461C0D"/>
    <w:rsid w:val="00466881"/>
    <w:rsid w:val="004707CD"/>
    <w:rsid w:val="00473E89"/>
    <w:rsid w:val="00483ABD"/>
    <w:rsid w:val="004846E4"/>
    <w:rsid w:val="004853C6"/>
    <w:rsid w:val="0048591A"/>
    <w:rsid w:val="00485F96"/>
    <w:rsid w:val="004860FC"/>
    <w:rsid w:val="00487CF3"/>
    <w:rsid w:val="0049403A"/>
    <w:rsid w:val="00494C08"/>
    <w:rsid w:val="0049520B"/>
    <w:rsid w:val="004955E5"/>
    <w:rsid w:val="0049666E"/>
    <w:rsid w:val="00497020"/>
    <w:rsid w:val="00497112"/>
    <w:rsid w:val="004A0682"/>
    <w:rsid w:val="004A14FA"/>
    <w:rsid w:val="004A299E"/>
    <w:rsid w:val="004A432D"/>
    <w:rsid w:val="004A49D9"/>
    <w:rsid w:val="004A4F70"/>
    <w:rsid w:val="004A66FF"/>
    <w:rsid w:val="004A6981"/>
    <w:rsid w:val="004A6C6B"/>
    <w:rsid w:val="004B2B0E"/>
    <w:rsid w:val="004B31D7"/>
    <w:rsid w:val="004B6A96"/>
    <w:rsid w:val="004C01EE"/>
    <w:rsid w:val="004C3326"/>
    <w:rsid w:val="004C63A6"/>
    <w:rsid w:val="004C6624"/>
    <w:rsid w:val="004D3153"/>
    <w:rsid w:val="004D5B1E"/>
    <w:rsid w:val="004D5F42"/>
    <w:rsid w:val="004D7751"/>
    <w:rsid w:val="004D7BC9"/>
    <w:rsid w:val="004E1FD8"/>
    <w:rsid w:val="004E699E"/>
    <w:rsid w:val="004F263C"/>
    <w:rsid w:val="004F327B"/>
    <w:rsid w:val="004F37B3"/>
    <w:rsid w:val="004F560F"/>
    <w:rsid w:val="004F5EEF"/>
    <w:rsid w:val="004F5F68"/>
    <w:rsid w:val="004F6EC7"/>
    <w:rsid w:val="004F77F3"/>
    <w:rsid w:val="00502FC5"/>
    <w:rsid w:val="0050400E"/>
    <w:rsid w:val="005044C8"/>
    <w:rsid w:val="005050F2"/>
    <w:rsid w:val="00511374"/>
    <w:rsid w:val="00513BA5"/>
    <w:rsid w:val="00513F2B"/>
    <w:rsid w:val="0051522F"/>
    <w:rsid w:val="00520A3C"/>
    <w:rsid w:val="00521416"/>
    <w:rsid w:val="005227CC"/>
    <w:rsid w:val="0052387B"/>
    <w:rsid w:val="00523A86"/>
    <w:rsid w:val="00524451"/>
    <w:rsid w:val="00525289"/>
    <w:rsid w:val="005268F6"/>
    <w:rsid w:val="0053084E"/>
    <w:rsid w:val="00532F95"/>
    <w:rsid w:val="00533911"/>
    <w:rsid w:val="00535E6D"/>
    <w:rsid w:val="00536869"/>
    <w:rsid w:val="00546AF1"/>
    <w:rsid w:val="00553910"/>
    <w:rsid w:val="00554016"/>
    <w:rsid w:val="00554082"/>
    <w:rsid w:val="00554115"/>
    <w:rsid w:val="005608DF"/>
    <w:rsid w:val="00560CE4"/>
    <w:rsid w:val="00562FC7"/>
    <w:rsid w:val="005643C5"/>
    <w:rsid w:val="00566AA2"/>
    <w:rsid w:val="00567D65"/>
    <w:rsid w:val="0057218A"/>
    <w:rsid w:val="00572A35"/>
    <w:rsid w:val="005739E1"/>
    <w:rsid w:val="00577638"/>
    <w:rsid w:val="00581077"/>
    <w:rsid w:val="00582E73"/>
    <w:rsid w:val="00583991"/>
    <w:rsid w:val="005851B2"/>
    <w:rsid w:val="00585647"/>
    <w:rsid w:val="00585786"/>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134D"/>
    <w:rsid w:val="005B1F76"/>
    <w:rsid w:val="005B2224"/>
    <w:rsid w:val="005B2BBA"/>
    <w:rsid w:val="005B33B4"/>
    <w:rsid w:val="005B606F"/>
    <w:rsid w:val="005B7064"/>
    <w:rsid w:val="005B750C"/>
    <w:rsid w:val="005C0056"/>
    <w:rsid w:val="005C09B2"/>
    <w:rsid w:val="005C14FB"/>
    <w:rsid w:val="005C1CA5"/>
    <w:rsid w:val="005C24CC"/>
    <w:rsid w:val="005C4902"/>
    <w:rsid w:val="005C5C32"/>
    <w:rsid w:val="005C64F1"/>
    <w:rsid w:val="005C743B"/>
    <w:rsid w:val="005D0CFE"/>
    <w:rsid w:val="005D3F34"/>
    <w:rsid w:val="005D6948"/>
    <w:rsid w:val="005D7FC9"/>
    <w:rsid w:val="005E0BD5"/>
    <w:rsid w:val="005E2BCD"/>
    <w:rsid w:val="005F033E"/>
    <w:rsid w:val="005F0450"/>
    <w:rsid w:val="005F0872"/>
    <w:rsid w:val="005F159A"/>
    <w:rsid w:val="005F3446"/>
    <w:rsid w:val="005F3B6B"/>
    <w:rsid w:val="005F4016"/>
    <w:rsid w:val="005F6B69"/>
    <w:rsid w:val="005F74C9"/>
    <w:rsid w:val="006008F6"/>
    <w:rsid w:val="00601879"/>
    <w:rsid w:val="0060215B"/>
    <w:rsid w:val="00603C97"/>
    <w:rsid w:val="00604B06"/>
    <w:rsid w:val="0060528D"/>
    <w:rsid w:val="0060704E"/>
    <w:rsid w:val="00611AF2"/>
    <w:rsid w:val="00612026"/>
    <w:rsid w:val="00612FC6"/>
    <w:rsid w:val="006133D0"/>
    <w:rsid w:val="00614489"/>
    <w:rsid w:val="00621CE1"/>
    <w:rsid w:val="00621FA4"/>
    <w:rsid w:val="006221B1"/>
    <w:rsid w:val="00622FFB"/>
    <w:rsid w:val="00624DFD"/>
    <w:rsid w:val="00625FF5"/>
    <w:rsid w:val="006302F4"/>
    <w:rsid w:val="00630ACA"/>
    <w:rsid w:val="00630AD2"/>
    <w:rsid w:val="00630E5F"/>
    <w:rsid w:val="006317C1"/>
    <w:rsid w:val="00633515"/>
    <w:rsid w:val="006342C5"/>
    <w:rsid w:val="006344D6"/>
    <w:rsid w:val="00637B2B"/>
    <w:rsid w:val="00637BD0"/>
    <w:rsid w:val="0064018E"/>
    <w:rsid w:val="0064101C"/>
    <w:rsid w:val="006415F1"/>
    <w:rsid w:val="00652DA3"/>
    <w:rsid w:val="00653931"/>
    <w:rsid w:val="00661C49"/>
    <w:rsid w:val="006633C8"/>
    <w:rsid w:val="006665DF"/>
    <w:rsid w:val="0066708D"/>
    <w:rsid w:val="00667A39"/>
    <w:rsid w:val="00676031"/>
    <w:rsid w:val="006768E5"/>
    <w:rsid w:val="006843E2"/>
    <w:rsid w:val="00691AA3"/>
    <w:rsid w:val="00691B4C"/>
    <w:rsid w:val="00691DC4"/>
    <w:rsid w:val="00692393"/>
    <w:rsid w:val="00693B56"/>
    <w:rsid w:val="0069422D"/>
    <w:rsid w:val="006967A2"/>
    <w:rsid w:val="00696A6E"/>
    <w:rsid w:val="006977D7"/>
    <w:rsid w:val="00697C95"/>
    <w:rsid w:val="006A64EF"/>
    <w:rsid w:val="006A7894"/>
    <w:rsid w:val="006B097E"/>
    <w:rsid w:val="006B09EC"/>
    <w:rsid w:val="006B1B4E"/>
    <w:rsid w:val="006B20D5"/>
    <w:rsid w:val="006B3F5E"/>
    <w:rsid w:val="006B6061"/>
    <w:rsid w:val="006B72CE"/>
    <w:rsid w:val="006C2311"/>
    <w:rsid w:val="006C4480"/>
    <w:rsid w:val="006C6ED9"/>
    <w:rsid w:val="006C6F07"/>
    <w:rsid w:val="006D3202"/>
    <w:rsid w:val="006D6377"/>
    <w:rsid w:val="006D6A6F"/>
    <w:rsid w:val="006D7E36"/>
    <w:rsid w:val="006E1AAC"/>
    <w:rsid w:val="006E1CF8"/>
    <w:rsid w:val="006E6B70"/>
    <w:rsid w:val="006E7470"/>
    <w:rsid w:val="006E79A4"/>
    <w:rsid w:val="006F2E13"/>
    <w:rsid w:val="006F3FC9"/>
    <w:rsid w:val="006F42ED"/>
    <w:rsid w:val="006F6136"/>
    <w:rsid w:val="006F7630"/>
    <w:rsid w:val="00704B35"/>
    <w:rsid w:val="00705181"/>
    <w:rsid w:val="0070534D"/>
    <w:rsid w:val="0071214F"/>
    <w:rsid w:val="00713740"/>
    <w:rsid w:val="00721FD4"/>
    <w:rsid w:val="007226A9"/>
    <w:rsid w:val="00723C96"/>
    <w:rsid w:val="00724EB6"/>
    <w:rsid w:val="0072512B"/>
    <w:rsid w:val="007259C8"/>
    <w:rsid w:val="007273C6"/>
    <w:rsid w:val="0073010C"/>
    <w:rsid w:val="00732743"/>
    <w:rsid w:val="00732A6D"/>
    <w:rsid w:val="00732FEA"/>
    <w:rsid w:val="007355A4"/>
    <w:rsid w:val="007364F7"/>
    <w:rsid w:val="00741D7B"/>
    <w:rsid w:val="00743447"/>
    <w:rsid w:val="00743DD4"/>
    <w:rsid w:val="00745DF4"/>
    <w:rsid w:val="00750084"/>
    <w:rsid w:val="00751718"/>
    <w:rsid w:val="00754647"/>
    <w:rsid w:val="00754C1C"/>
    <w:rsid w:val="0075771E"/>
    <w:rsid w:val="0076273B"/>
    <w:rsid w:val="00763DAC"/>
    <w:rsid w:val="00764ED9"/>
    <w:rsid w:val="0076650F"/>
    <w:rsid w:val="0076724D"/>
    <w:rsid w:val="00770BB4"/>
    <w:rsid w:val="007712FB"/>
    <w:rsid w:val="00771E3A"/>
    <w:rsid w:val="007737F3"/>
    <w:rsid w:val="00777CAB"/>
    <w:rsid w:val="00780435"/>
    <w:rsid w:val="00790507"/>
    <w:rsid w:val="00792C65"/>
    <w:rsid w:val="00794D95"/>
    <w:rsid w:val="0079531E"/>
    <w:rsid w:val="007975D7"/>
    <w:rsid w:val="007A24AE"/>
    <w:rsid w:val="007A2857"/>
    <w:rsid w:val="007A3A68"/>
    <w:rsid w:val="007A70F5"/>
    <w:rsid w:val="007A7581"/>
    <w:rsid w:val="007B01DF"/>
    <w:rsid w:val="007B1620"/>
    <w:rsid w:val="007B4167"/>
    <w:rsid w:val="007B4388"/>
    <w:rsid w:val="007B506F"/>
    <w:rsid w:val="007B5346"/>
    <w:rsid w:val="007B5611"/>
    <w:rsid w:val="007B6906"/>
    <w:rsid w:val="007B749B"/>
    <w:rsid w:val="007B7FAD"/>
    <w:rsid w:val="007C0707"/>
    <w:rsid w:val="007C23CC"/>
    <w:rsid w:val="007C3104"/>
    <w:rsid w:val="007C4144"/>
    <w:rsid w:val="007C6566"/>
    <w:rsid w:val="007D1F39"/>
    <w:rsid w:val="007D3CDC"/>
    <w:rsid w:val="007D6544"/>
    <w:rsid w:val="007E0FE6"/>
    <w:rsid w:val="007E2296"/>
    <w:rsid w:val="007E6058"/>
    <w:rsid w:val="007F1819"/>
    <w:rsid w:val="007F2D39"/>
    <w:rsid w:val="007F434A"/>
    <w:rsid w:val="007F44CF"/>
    <w:rsid w:val="007F4A19"/>
    <w:rsid w:val="007F4C65"/>
    <w:rsid w:val="007F61E0"/>
    <w:rsid w:val="008024DB"/>
    <w:rsid w:val="00807733"/>
    <w:rsid w:val="008101EF"/>
    <w:rsid w:val="00812D7F"/>
    <w:rsid w:val="00814BD1"/>
    <w:rsid w:val="00814EA6"/>
    <w:rsid w:val="0082107C"/>
    <w:rsid w:val="00821C7C"/>
    <w:rsid w:val="0082331D"/>
    <w:rsid w:val="00823AC5"/>
    <w:rsid w:val="00824F40"/>
    <w:rsid w:val="00825441"/>
    <w:rsid w:val="00825EC9"/>
    <w:rsid w:val="00826665"/>
    <w:rsid w:val="008275C3"/>
    <w:rsid w:val="00830A8F"/>
    <w:rsid w:val="00833AAF"/>
    <w:rsid w:val="00835800"/>
    <w:rsid w:val="0084380B"/>
    <w:rsid w:val="0084411E"/>
    <w:rsid w:val="00845612"/>
    <w:rsid w:val="008465B9"/>
    <w:rsid w:val="008465E9"/>
    <w:rsid w:val="008479CE"/>
    <w:rsid w:val="008507D3"/>
    <w:rsid w:val="00852EE3"/>
    <w:rsid w:val="00854686"/>
    <w:rsid w:val="00855216"/>
    <w:rsid w:val="0086092D"/>
    <w:rsid w:val="00860C31"/>
    <w:rsid w:val="00862F8B"/>
    <w:rsid w:val="0086397A"/>
    <w:rsid w:val="00864137"/>
    <w:rsid w:val="00865C42"/>
    <w:rsid w:val="008666F8"/>
    <w:rsid w:val="008707E3"/>
    <w:rsid w:val="00874E39"/>
    <w:rsid w:val="00877F4C"/>
    <w:rsid w:val="0088102D"/>
    <w:rsid w:val="0088200B"/>
    <w:rsid w:val="00882971"/>
    <w:rsid w:val="00882A71"/>
    <w:rsid w:val="008837AF"/>
    <w:rsid w:val="00885012"/>
    <w:rsid w:val="008850E9"/>
    <w:rsid w:val="008911EE"/>
    <w:rsid w:val="008919DF"/>
    <w:rsid w:val="00892001"/>
    <w:rsid w:val="0089538F"/>
    <w:rsid w:val="00897848"/>
    <w:rsid w:val="00897A8F"/>
    <w:rsid w:val="008A0690"/>
    <w:rsid w:val="008A074D"/>
    <w:rsid w:val="008A36DD"/>
    <w:rsid w:val="008A464C"/>
    <w:rsid w:val="008A71B7"/>
    <w:rsid w:val="008A7450"/>
    <w:rsid w:val="008B204F"/>
    <w:rsid w:val="008B35E1"/>
    <w:rsid w:val="008B3E4A"/>
    <w:rsid w:val="008B78DD"/>
    <w:rsid w:val="008C0445"/>
    <w:rsid w:val="008C4951"/>
    <w:rsid w:val="008C59BD"/>
    <w:rsid w:val="008D0D99"/>
    <w:rsid w:val="008D1383"/>
    <w:rsid w:val="008D1F88"/>
    <w:rsid w:val="008D2D50"/>
    <w:rsid w:val="008D45E5"/>
    <w:rsid w:val="008D7180"/>
    <w:rsid w:val="008D74C8"/>
    <w:rsid w:val="008D783B"/>
    <w:rsid w:val="008E5863"/>
    <w:rsid w:val="008E5B7B"/>
    <w:rsid w:val="008E5E6D"/>
    <w:rsid w:val="008E62A8"/>
    <w:rsid w:val="008E66FB"/>
    <w:rsid w:val="008E7A80"/>
    <w:rsid w:val="008F0CDA"/>
    <w:rsid w:val="008F0D5C"/>
    <w:rsid w:val="008F45E6"/>
    <w:rsid w:val="008F7CFC"/>
    <w:rsid w:val="00900D35"/>
    <w:rsid w:val="009056B9"/>
    <w:rsid w:val="00911B1A"/>
    <w:rsid w:val="00913916"/>
    <w:rsid w:val="00913BBC"/>
    <w:rsid w:val="009149F5"/>
    <w:rsid w:val="00915F79"/>
    <w:rsid w:val="009160BF"/>
    <w:rsid w:val="0091683E"/>
    <w:rsid w:val="009169F1"/>
    <w:rsid w:val="0091702E"/>
    <w:rsid w:val="0092234C"/>
    <w:rsid w:val="00922E27"/>
    <w:rsid w:val="00923D1B"/>
    <w:rsid w:val="00925AEC"/>
    <w:rsid w:val="00925BF0"/>
    <w:rsid w:val="009306EC"/>
    <w:rsid w:val="009366C7"/>
    <w:rsid w:val="00936A76"/>
    <w:rsid w:val="009403C0"/>
    <w:rsid w:val="0094165E"/>
    <w:rsid w:val="0094402D"/>
    <w:rsid w:val="009445D8"/>
    <w:rsid w:val="00944AC4"/>
    <w:rsid w:val="00946574"/>
    <w:rsid w:val="00947030"/>
    <w:rsid w:val="00947F77"/>
    <w:rsid w:val="00951152"/>
    <w:rsid w:val="00952152"/>
    <w:rsid w:val="00954494"/>
    <w:rsid w:val="009555C6"/>
    <w:rsid w:val="00955A01"/>
    <w:rsid w:val="00956B98"/>
    <w:rsid w:val="00961E00"/>
    <w:rsid w:val="00964FE3"/>
    <w:rsid w:val="009666EA"/>
    <w:rsid w:val="00967AA5"/>
    <w:rsid w:val="00967F36"/>
    <w:rsid w:val="00973C9C"/>
    <w:rsid w:val="00974112"/>
    <w:rsid w:val="00974880"/>
    <w:rsid w:val="00974C4D"/>
    <w:rsid w:val="009762B9"/>
    <w:rsid w:val="0097642D"/>
    <w:rsid w:val="00977423"/>
    <w:rsid w:val="009800B0"/>
    <w:rsid w:val="009822CD"/>
    <w:rsid w:val="009844CB"/>
    <w:rsid w:val="00984B4C"/>
    <w:rsid w:val="00985EB9"/>
    <w:rsid w:val="00990FE4"/>
    <w:rsid w:val="00994B8B"/>
    <w:rsid w:val="009957C7"/>
    <w:rsid w:val="009977E7"/>
    <w:rsid w:val="009A3984"/>
    <w:rsid w:val="009A435E"/>
    <w:rsid w:val="009A4DA1"/>
    <w:rsid w:val="009A6675"/>
    <w:rsid w:val="009A67E2"/>
    <w:rsid w:val="009B05BA"/>
    <w:rsid w:val="009B0A7A"/>
    <w:rsid w:val="009B263E"/>
    <w:rsid w:val="009B32B4"/>
    <w:rsid w:val="009C0990"/>
    <w:rsid w:val="009C1197"/>
    <w:rsid w:val="009C5967"/>
    <w:rsid w:val="009C79DE"/>
    <w:rsid w:val="009D0C0D"/>
    <w:rsid w:val="009D0D08"/>
    <w:rsid w:val="009D11C6"/>
    <w:rsid w:val="009D23BF"/>
    <w:rsid w:val="009D3FED"/>
    <w:rsid w:val="009D5D04"/>
    <w:rsid w:val="009D68F1"/>
    <w:rsid w:val="009E7DA2"/>
    <w:rsid w:val="009F3030"/>
    <w:rsid w:val="009F5F6B"/>
    <w:rsid w:val="009F70E6"/>
    <w:rsid w:val="00A002AC"/>
    <w:rsid w:val="00A05001"/>
    <w:rsid w:val="00A072E7"/>
    <w:rsid w:val="00A07C26"/>
    <w:rsid w:val="00A1027A"/>
    <w:rsid w:val="00A10674"/>
    <w:rsid w:val="00A1131B"/>
    <w:rsid w:val="00A11348"/>
    <w:rsid w:val="00A131E8"/>
    <w:rsid w:val="00A13890"/>
    <w:rsid w:val="00A13902"/>
    <w:rsid w:val="00A17DA6"/>
    <w:rsid w:val="00A22663"/>
    <w:rsid w:val="00A238E1"/>
    <w:rsid w:val="00A24A5B"/>
    <w:rsid w:val="00A2706A"/>
    <w:rsid w:val="00A3255B"/>
    <w:rsid w:val="00A34842"/>
    <w:rsid w:val="00A34E4E"/>
    <w:rsid w:val="00A36A10"/>
    <w:rsid w:val="00A40CBC"/>
    <w:rsid w:val="00A41310"/>
    <w:rsid w:val="00A419B3"/>
    <w:rsid w:val="00A41F22"/>
    <w:rsid w:val="00A42597"/>
    <w:rsid w:val="00A44597"/>
    <w:rsid w:val="00A446F5"/>
    <w:rsid w:val="00A45D2B"/>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10B3"/>
    <w:rsid w:val="00A8236E"/>
    <w:rsid w:val="00A83CE2"/>
    <w:rsid w:val="00A84D7D"/>
    <w:rsid w:val="00A8692B"/>
    <w:rsid w:val="00A910BB"/>
    <w:rsid w:val="00A91D27"/>
    <w:rsid w:val="00A920A9"/>
    <w:rsid w:val="00A92F0B"/>
    <w:rsid w:val="00A944CF"/>
    <w:rsid w:val="00A9622D"/>
    <w:rsid w:val="00A96D54"/>
    <w:rsid w:val="00A97C3E"/>
    <w:rsid w:val="00AA13E6"/>
    <w:rsid w:val="00AA1CF0"/>
    <w:rsid w:val="00AA34D1"/>
    <w:rsid w:val="00AA5DD1"/>
    <w:rsid w:val="00AA5E2A"/>
    <w:rsid w:val="00AA6472"/>
    <w:rsid w:val="00AA6EBE"/>
    <w:rsid w:val="00AB0005"/>
    <w:rsid w:val="00AB141A"/>
    <w:rsid w:val="00AB5DD6"/>
    <w:rsid w:val="00AC022C"/>
    <w:rsid w:val="00AC1248"/>
    <w:rsid w:val="00AC3061"/>
    <w:rsid w:val="00AD19EE"/>
    <w:rsid w:val="00AD1D46"/>
    <w:rsid w:val="00AD57B9"/>
    <w:rsid w:val="00AD7AB9"/>
    <w:rsid w:val="00AE0F97"/>
    <w:rsid w:val="00AE1F6B"/>
    <w:rsid w:val="00AE2596"/>
    <w:rsid w:val="00AE2FAE"/>
    <w:rsid w:val="00AE54B9"/>
    <w:rsid w:val="00AE59A2"/>
    <w:rsid w:val="00AF1AF7"/>
    <w:rsid w:val="00AF1F35"/>
    <w:rsid w:val="00AF504B"/>
    <w:rsid w:val="00AF52C8"/>
    <w:rsid w:val="00AF67A2"/>
    <w:rsid w:val="00AF68C1"/>
    <w:rsid w:val="00B01EAB"/>
    <w:rsid w:val="00B01EAE"/>
    <w:rsid w:val="00B0341F"/>
    <w:rsid w:val="00B03E75"/>
    <w:rsid w:val="00B045E6"/>
    <w:rsid w:val="00B0588C"/>
    <w:rsid w:val="00B06506"/>
    <w:rsid w:val="00B10A1D"/>
    <w:rsid w:val="00B13A35"/>
    <w:rsid w:val="00B13F94"/>
    <w:rsid w:val="00B14FA9"/>
    <w:rsid w:val="00B16D31"/>
    <w:rsid w:val="00B17B20"/>
    <w:rsid w:val="00B20D99"/>
    <w:rsid w:val="00B21AEB"/>
    <w:rsid w:val="00B21D61"/>
    <w:rsid w:val="00B22DC7"/>
    <w:rsid w:val="00B22FDD"/>
    <w:rsid w:val="00B23295"/>
    <w:rsid w:val="00B27AB4"/>
    <w:rsid w:val="00B311FB"/>
    <w:rsid w:val="00B3227F"/>
    <w:rsid w:val="00B32EDA"/>
    <w:rsid w:val="00B33010"/>
    <w:rsid w:val="00B363C9"/>
    <w:rsid w:val="00B401EC"/>
    <w:rsid w:val="00B41DE3"/>
    <w:rsid w:val="00B443A5"/>
    <w:rsid w:val="00B47DFB"/>
    <w:rsid w:val="00B536F3"/>
    <w:rsid w:val="00B53E13"/>
    <w:rsid w:val="00B54CF1"/>
    <w:rsid w:val="00B60861"/>
    <w:rsid w:val="00B629E5"/>
    <w:rsid w:val="00B6507C"/>
    <w:rsid w:val="00B65190"/>
    <w:rsid w:val="00B65A2B"/>
    <w:rsid w:val="00B716C5"/>
    <w:rsid w:val="00B71F18"/>
    <w:rsid w:val="00B74304"/>
    <w:rsid w:val="00B753B4"/>
    <w:rsid w:val="00B768DE"/>
    <w:rsid w:val="00B8003B"/>
    <w:rsid w:val="00B8195B"/>
    <w:rsid w:val="00B83AA5"/>
    <w:rsid w:val="00B8421D"/>
    <w:rsid w:val="00B843DF"/>
    <w:rsid w:val="00B85B68"/>
    <w:rsid w:val="00B87F90"/>
    <w:rsid w:val="00B92A2C"/>
    <w:rsid w:val="00B9467E"/>
    <w:rsid w:val="00B952A3"/>
    <w:rsid w:val="00B958EA"/>
    <w:rsid w:val="00BA0077"/>
    <w:rsid w:val="00BA02AE"/>
    <w:rsid w:val="00BA0B2D"/>
    <w:rsid w:val="00BA249F"/>
    <w:rsid w:val="00BA310A"/>
    <w:rsid w:val="00BA3FE1"/>
    <w:rsid w:val="00BA55FF"/>
    <w:rsid w:val="00BA5C12"/>
    <w:rsid w:val="00BB0DF8"/>
    <w:rsid w:val="00BB216D"/>
    <w:rsid w:val="00BB6348"/>
    <w:rsid w:val="00BB683B"/>
    <w:rsid w:val="00BB7246"/>
    <w:rsid w:val="00BB7FC2"/>
    <w:rsid w:val="00BC341C"/>
    <w:rsid w:val="00BC5266"/>
    <w:rsid w:val="00BC6D51"/>
    <w:rsid w:val="00BD0684"/>
    <w:rsid w:val="00BD07E6"/>
    <w:rsid w:val="00BD0D6D"/>
    <w:rsid w:val="00BD263F"/>
    <w:rsid w:val="00BD3389"/>
    <w:rsid w:val="00BD4CB6"/>
    <w:rsid w:val="00BD63BA"/>
    <w:rsid w:val="00BD672C"/>
    <w:rsid w:val="00BD7971"/>
    <w:rsid w:val="00BE4B26"/>
    <w:rsid w:val="00BE4F77"/>
    <w:rsid w:val="00BE7E82"/>
    <w:rsid w:val="00BF0F0A"/>
    <w:rsid w:val="00BF529B"/>
    <w:rsid w:val="00BF6337"/>
    <w:rsid w:val="00BF78CD"/>
    <w:rsid w:val="00BF7FF8"/>
    <w:rsid w:val="00C008DF"/>
    <w:rsid w:val="00C01F8F"/>
    <w:rsid w:val="00C0550C"/>
    <w:rsid w:val="00C07026"/>
    <w:rsid w:val="00C1007D"/>
    <w:rsid w:val="00C10409"/>
    <w:rsid w:val="00C118A4"/>
    <w:rsid w:val="00C12008"/>
    <w:rsid w:val="00C1344D"/>
    <w:rsid w:val="00C137EF"/>
    <w:rsid w:val="00C203BB"/>
    <w:rsid w:val="00C24F53"/>
    <w:rsid w:val="00C25AD1"/>
    <w:rsid w:val="00C266E2"/>
    <w:rsid w:val="00C26F76"/>
    <w:rsid w:val="00C2717F"/>
    <w:rsid w:val="00C31700"/>
    <w:rsid w:val="00C3191B"/>
    <w:rsid w:val="00C32A89"/>
    <w:rsid w:val="00C361D0"/>
    <w:rsid w:val="00C36ED2"/>
    <w:rsid w:val="00C4209E"/>
    <w:rsid w:val="00C43558"/>
    <w:rsid w:val="00C44DC4"/>
    <w:rsid w:val="00C467EA"/>
    <w:rsid w:val="00C56BE0"/>
    <w:rsid w:val="00C56F2E"/>
    <w:rsid w:val="00C60289"/>
    <w:rsid w:val="00C63CFB"/>
    <w:rsid w:val="00C6419F"/>
    <w:rsid w:val="00C65A5E"/>
    <w:rsid w:val="00C66502"/>
    <w:rsid w:val="00C67385"/>
    <w:rsid w:val="00C67892"/>
    <w:rsid w:val="00C67BEB"/>
    <w:rsid w:val="00C71A67"/>
    <w:rsid w:val="00C72E0B"/>
    <w:rsid w:val="00C74E65"/>
    <w:rsid w:val="00C7504A"/>
    <w:rsid w:val="00C76330"/>
    <w:rsid w:val="00C84F7B"/>
    <w:rsid w:val="00C8591A"/>
    <w:rsid w:val="00C90BCB"/>
    <w:rsid w:val="00C92457"/>
    <w:rsid w:val="00C93814"/>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66D9"/>
    <w:rsid w:val="00CC343D"/>
    <w:rsid w:val="00CC7157"/>
    <w:rsid w:val="00CD11D8"/>
    <w:rsid w:val="00CD1ED8"/>
    <w:rsid w:val="00CD4B8A"/>
    <w:rsid w:val="00CD6410"/>
    <w:rsid w:val="00CD6C60"/>
    <w:rsid w:val="00CE1A63"/>
    <w:rsid w:val="00CE223B"/>
    <w:rsid w:val="00CE2AA0"/>
    <w:rsid w:val="00CE489C"/>
    <w:rsid w:val="00CE5D1E"/>
    <w:rsid w:val="00CE65FD"/>
    <w:rsid w:val="00CF363C"/>
    <w:rsid w:val="00CF5283"/>
    <w:rsid w:val="00D00DEA"/>
    <w:rsid w:val="00D0323C"/>
    <w:rsid w:val="00D03724"/>
    <w:rsid w:val="00D03CBA"/>
    <w:rsid w:val="00D042E7"/>
    <w:rsid w:val="00D04CD8"/>
    <w:rsid w:val="00D10740"/>
    <w:rsid w:val="00D11846"/>
    <w:rsid w:val="00D12291"/>
    <w:rsid w:val="00D147B7"/>
    <w:rsid w:val="00D157BF"/>
    <w:rsid w:val="00D15ED5"/>
    <w:rsid w:val="00D1614C"/>
    <w:rsid w:val="00D2074A"/>
    <w:rsid w:val="00D21544"/>
    <w:rsid w:val="00D25682"/>
    <w:rsid w:val="00D2767E"/>
    <w:rsid w:val="00D30B96"/>
    <w:rsid w:val="00D3265B"/>
    <w:rsid w:val="00D32880"/>
    <w:rsid w:val="00D32CE4"/>
    <w:rsid w:val="00D352B8"/>
    <w:rsid w:val="00D35906"/>
    <w:rsid w:val="00D36DD9"/>
    <w:rsid w:val="00D42D71"/>
    <w:rsid w:val="00D42FE4"/>
    <w:rsid w:val="00D44512"/>
    <w:rsid w:val="00D44EE7"/>
    <w:rsid w:val="00D45776"/>
    <w:rsid w:val="00D50265"/>
    <w:rsid w:val="00D50437"/>
    <w:rsid w:val="00D52967"/>
    <w:rsid w:val="00D565D4"/>
    <w:rsid w:val="00D56F8F"/>
    <w:rsid w:val="00D5732B"/>
    <w:rsid w:val="00D57D9F"/>
    <w:rsid w:val="00D60F9D"/>
    <w:rsid w:val="00D61481"/>
    <w:rsid w:val="00D62A8C"/>
    <w:rsid w:val="00D63200"/>
    <w:rsid w:val="00D64326"/>
    <w:rsid w:val="00D6621F"/>
    <w:rsid w:val="00D667BD"/>
    <w:rsid w:val="00D709CF"/>
    <w:rsid w:val="00D70AE4"/>
    <w:rsid w:val="00D7512D"/>
    <w:rsid w:val="00D8161A"/>
    <w:rsid w:val="00D8196C"/>
    <w:rsid w:val="00D81CDC"/>
    <w:rsid w:val="00D836BD"/>
    <w:rsid w:val="00D84C3B"/>
    <w:rsid w:val="00D874C0"/>
    <w:rsid w:val="00D87A22"/>
    <w:rsid w:val="00D9287D"/>
    <w:rsid w:val="00D94F65"/>
    <w:rsid w:val="00DA1A42"/>
    <w:rsid w:val="00DA1BD6"/>
    <w:rsid w:val="00DA1FD6"/>
    <w:rsid w:val="00DB0EFF"/>
    <w:rsid w:val="00DB3364"/>
    <w:rsid w:val="00DB4D11"/>
    <w:rsid w:val="00DB554F"/>
    <w:rsid w:val="00DC04F0"/>
    <w:rsid w:val="00DC399A"/>
    <w:rsid w:val="00DC5725"/>
    <w:rsid w:val="00DC728D"/>
    <w:rsid w:val="00DD2C50"/>
    <w:rsid w:val="00DD34F9"/>
    <w:rsid w:val="00DD40C3"/>
    <w:rsid w:val="00DD5B48"/>
    <w:rsid w:val="00DD762E"/>
    <w:rsid w:val="00DE026F"/>
    <w:rsid w:val="00DE052F"/>
    <w:rsid w:val="00DE1AD9"/>
    <w:rsid w:val="00DE5E2F"/>
    <w:rsid w:val="00DE6D14"/>
    <w:rsid w:val="00DE75D1"/>
    <w:rsid w:val="00DF25C3"/>
    <w:rsid w:val="00DF2A6B"/>
    <w:rsid w:val="00DF3ACF"/>
    <w:rsid w:val="00E007DD"/>
    <w:rsid w:val="00E02AA2"/>
    <w:rsid w:val="00E044E9"/>
    <w:rsid w:val="00E04F0E"/>
    <w:rsid w:val="00E05C7B"/>
    <w:rsid w:val="00E07F0F"/>
    <w:rsid w:val="00E107C0"/>
    <w:rsid w:val="00E149A1"/>
    <w:rsid w:val="00E16CB6"/>
    <w:rsid w:val="00E23DED"/>
    <w:rsid w:val="00E2476B"/>
    <w:rsid w:val="00E24A48"/>
    <w:rsid w:val="00E25B0B"/>
    <w:rsid w:val="00E26815"/>
    <w:rsid w:val="00E3124C"/>
    <w:rsid w:val="00E3147B"/>
    <w:rsid w:val="00E32E52"/>
    <w:rsid w:val="00E3360A"/>
    <w:rsid w:val="00E35AB9"/>
    <w:rsid w:val="00E35AEE"/>
    <w:rsid w:val="00E401DB"/>
    <w:rsid w:val="00E40704"/>
    <w:rsid w:val="00E42F61"/>
    <w:rsid w:val="00E44E6D"/>
    <w:rsid w:val="00E460EA"/>
    <w:rsid w:val="00E467C7"/>
    <w:rsid w:val="00E46B71"/>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14EE"/>
    <w:rsid w:val="00EB2DDE"/>
    <w:rsid w:val="00EB531D"/>
    <w:rsid w:val="00EC13D3"/>
    <w:rsid w:val="00EC26F7"/>
    <w:rsid w:val="00EC38D0"/>
    <w:rsid w:val="00EC4A55"/>
    <w:rsid w:val="00EC53AC"/>
    <w:rsid w:val="00ED131D"/>
    <w:rsid w:val="00ED3A86"/>
    <w:rsid w:val="00ED4192"/>
    <w:rsid w:val="00ED5F77"/>
    <w:rsid w:val="00ED70FC"/>
    <w:rsid w:val="00ED7579"/>
    <w:rsid w:val="00EE044C"/>
    <w:rsid w:val="00EE06ED"/>
    <w:rsid w:val="00EE1590"/>
    <w:rsid w:val="00EE632A"/>
    <w:rsid w:val="00EF0531"/>
    <w:rsid w:val="00EF08AF"/>
    <w:rsid w:val="00EF1D02"/>
    <w:rsid w:val="00EF392A"/>
    <w:rsid w:val="00EF4D55"/>
    <w:rsid w:val="00EF6801"/>
    <w:rsid w:val="00EF6C57"/>
    <w:rsid w:val="00F00BB3"/>
    <w:rsid w:val="00F0207C"/>
    <w:rsid w:val="00F077E1"/>
    <w:rsid w:val="00F17EFC"/>
    <w:rsid w:val="00F20494"/>
    <w:rsid w:val="00F21475"/>
    <w:rsid w:val="00F22B98"/>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250"/>
    <w:rsid w:val="00F36307"/>
    <w:rsid w:val="00F363CC"/>
    <w:rsid w:val="00F41192"/>
    <w:rsid w:val="00F43FA0"/>
    <w:rsid w:val="00F449BC"/>
    <w:rsid w:val="00F4659E"/>
    <w:rsid w:val="00F46846"/>
    <w:rsid w:val="00F47EE4"/>
    <w:rsid w:val="00F55287"/>
    <w:rsid w:val="00F559CB"/>
    <w:rsid w:val="00F6283E"/>
    <w:rsid w:val="00F62E4A"/>
    <w:rsid w:val="00F63563"/>
    <w:rsid w:val="00F71520"/>
    <w:rsid w:val="00F72534"/>
    <w:rsid w:val="00F73976"/>
    <w:rsid w:val="00F75613"/>
    <w:rsid w:val="00F75D8B"/>
    <w:rsid w:val="00F8147A"/>
    <w:rsid w:val="00F845A0"/>
    <w:rsid w:val="00F858A2"/>
    <w:rsid w:val="00F85C44"/>
    <w:rsid w:val="00F866AE"/>
    <w:rsid w:val="00F8683B"/>
    <w:rsid w:val="00F8699A"/>
    <w:rsid w:val="00F8751E"/>
    <w:rsid w:val="00F90D53"/>
    <w:rsid w:val="00F95656"/>
    <w:rsid w:val="00F96D1C"/>
    <w:rsid w:val="00F97249"/>
    <w:rsid w:val="00FA7232"/>
    <w:rsid w:val="00FB20AF"/>
    <w:rsid w:val="00FB2688"/>
    <w:rsid w:val="00FB28C7"/>
    <w:rsid w:val="00FB5D0A"/>
    <w:rsid w:val="00FB6B92"/>
    <w:rsid w:val="00FC0996"/>
    <w:rsid w:val="00FC21DC"/>
    <w:rsid w:val="00FC230C"/>
    <w:rsid w:val="00FC4EC7"/>
    <w:rsid w:val="00FD090C"/>
    <w:rsid w:val="00FD28E3"/>
    <w:rsid w:val="00FD3072"/>
    <w:rsid w:val="00FD3564"/>
    <w:rsid w:val="00FD68BF"/>
    <w:rsid w:val="00FD6AF3"/>
    <w:rsid w:val="00FE00CA"/>
    <w:rsid w:val="00FE06B3"/>
    <w:rsid w:val="00FE1704"/>
    <w:rsid w:val="00FE2A09"/>
    <w:rsid w:val="00FE2B52"/>
    <w:rsid w:val="00FE3158"/>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2.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header" Target="header3.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19411</TotalTime>
  <Pages>21</Pages>
  <Words>18738</Words>
  <Characters>106812</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125300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641</cp:revision>
  <dcterms:created xsi:type="dcterms:W3CDTF">2024-08-29T21:11:00Z</dcterms:created>
  <dcterms:modified xsi:type="dcterms:W3CDTF">2024-12-10T13:41:00Z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id="zEuAP2zJ"/&gt;&lt;style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