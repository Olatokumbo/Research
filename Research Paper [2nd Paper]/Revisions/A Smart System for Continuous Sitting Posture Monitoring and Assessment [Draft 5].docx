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8ED24" w14:textId="2DFE4CCA" w:rsidR="00E93210" w:rsidRPr="006453D9" w:rsidRDefault="00E93210" w:rsidP="00E93210">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6077278F"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E93210" w:rsidRPr="00D945EC">
        <w:t xml:space="preserve"> and</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Lastname</w:t>
            </w:r>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7777777"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2024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31E3398E" w:rsidR="00E93210" w:rsidRPr="00142187" w:rsidRDefault="00E93210" w:rsidP="007F411B">
      <w:pPr>
        <w:pStyle w:val="MDPI17abstract"/>
      </w:pPr>
      <w:r w:rsidRPr="003414C2">
        <w:rPr>
          <w:b/>
          <w:bCs/>
        </w:rPr>
        <w:t>Abstract</w:t>
      </w:r>
      <w:r w:rsidRPr="00550626">
        <w:t xml:space="preserve">: </w:t>
      </w:r>
      <w:commentRangeStart w:id="0"/>
      <w:commentRangeStart w:id="1"/>
      <w:r w:rsidR="007F411B">
        <w:t>Prolonged</w:t>
      </w:r>
      <w:commentRangeEnd w:id="0"/>
      <w:r w:rsidR="001E7576">
        <w:rPr>
          <w:rStyle w:val="CommentReference"/>
          <w:rFonts w:eastAsia="SimSun"/>
          <w:lang w:eastAsia="zh-CN" w:bidi="ar-SA"/>
        </w:rPr>
        <w:commentReference w:id="0"/>
      </w:r>
      <w:commentRangeEnd w:id="1"/>
      <w:r w:rsidR="009854C9">
        <w:rPr>
          <w:rStyle w:val="CommentReference"/>
          <w:rFonts w:eastAsia="SimSun"/>
          <w:lang w:eastAsia="zh-CN" w:bidi="ar-SA"/>
        </w:rPr>
        <w:commentReference w:id="1"/>
      </w:r>
      <w:r w:rsidR="007F411B">
        <w:t xml:space="preserve"> sitting and the adoption of improper sitting postures have</w:t>
      </w:r>
      <w:r w:rsidR="00142187" w:rsidRPr="00142187">
        <w:t xml:space="preserve"> been a common </w:t>
      </w:r>
      <w:r w:rsidR="007F411B">
        <w:t>issue generally seen</w:t>
      </w:r>
      <w:r w:rsidR="00142187">
        <w:t xml:space="preserve"> </w:t>
      </w:r>
      <w:r w:rsidR="00F640E8">
        <w:t xml:space="preserve">among </w:t>
      </w:r>
      <w:r w:rsidR="00142187">
        <w:t xml:space="preserve">many adults and </w:t>
      </w:r>
      <w:r w:rsidR="009534D0">
        <w:t xml:space="preserve">the working </w:t>
      </w:r>
      <w:r w:rsidR="007F411B">
        <w:t>population</w:t>
      </w:r>
      <w:r w:rsidR="00142187">
        <w:t xml:space="preserve"> </w:t>
      </w:r>
      <w:r w:rsidR="00F640E8">
        <w:t>in</w:t>
      </w:r>
      <w:r w:rsidR="00142187">
        <w:t xml:space="preserve"> recent years. </w:t>
      </w:r>
      <w:r w:rsidR="009534D0">
        <w:t>This alone has</w:t>
      </w:r>
      <w:r w:rsidR="00142187">
        <w:t xml:space="preserve"> </w:t>
      </w:r>
      <w:r w:rsidR="00C776E2">
        <w:t>contributed</w:t>
      </w:r>
      <w:r w:rsidR="00142187">
        <w:t xml:space="preserve"> to </w:t>
      </w:r>
      <w:r w:rsidR="009534D0">
        <w:t>the alarming rise of</w:t>
      </w:r>
      <w:r w:rsidR="00C776E2">
        <w:t xml:space="preserve"> </w:t>
      </w:r>
      <w:r w:rsidR="009534D0">
        <w:t xml:space="preserve">various </w:t>
      </w:r>
      <w:r w:rsidR="00C776E2">
        <w:t xml:space="preserve">health </w:t>
      </w:r>
      <w:r w:rsidR="009534D0">
        <w:t>issues</w:t>
      </w:r>
      <w:r w:rsidR="0032737B">
        <w:t>,</w:t>
      </w:r>
      <w:r w:rsidR="00C776E2">
        <w:t xml:space="preserve"> such as</w:t>
      </w:r>
      <w:r w:rsidR="00142187">
        <w:t xml:space="preserve"> </w:t>
      </w:r>
      <w:r w:rsidR="00142187" w:rsidRPr="00142187">
        <w:t>musculoskeletal disorders</w:t>
      </w:r>
      <w:r w:rsidR="009A4BEE">
        <w:t xml:space="preserve"> and chronic di</w:t>
      </w:r>
      <w:r w:rsidR="006A5A89">
        <w:t>seases</w:t>
      </w:r>
      <w:r w:rsidR="00C776E2">
        <w:t>. Furthermore,</w:t>
      </w:r>
      <w:r w:rsidR="009534D0">
        <w:t xml:space="preserve"> this </w:t>
      </w:r>
      <w:r w:rsidR="00C776E2">
        <w:t xml:space="preserve">paper </w:t>
      </w:r>
      <w:r w:rsidR="009534D0">
        <w:t xml:space="preserve">proposes the development of </w:t>
      </w:r>
      <w:r w:rsidR="00C776E2">
        <w:t xml:space="preserve">a </w:t>
      </w:r>
      <w:r w:rsidR="00542E3A">
        <w:t xml:space="preserve">novel </w:t>
      </w:r>
      <w:r w:rsidR="00C776E2">
        <w:t>smart-sensing chair</w:t>
      </w:r>
      <w:r w:rsidR="00542E3A">
        <w:t xml:space="preserve"> system designed to</w:t>
      </w:r>
      <w:r w:rsidR="007A4B8D">
        <w:t xml:space="preserve"> </w:t>
      </w:r>
      <w:proofErr w:type="spellStart"/>
      <w:r w:rsidR="00A73E74">
        <w:t>analy</w:t>
      </w:r>
      <w:r w:rsidR="0032737B">
        <w:t>s</w:t>
      </w:r>
      <w:r w:rsidR="00A73E74">
        <w:t>e</w:t>
      </w:r>
      <w:proofErr w:type="spellEnd"/>
      <w:r w:rsidR="007A4B8D">
        <w:t xml:space="preserve"> and provide </w:t>
      </w:r>
      <w:r w:rsidR="00A73E74">
        <w:t>actionable insights</w:t>
      </w:r>
      <w:r w:rsidR="007A4B8D">
        <w:t xml:space="preserve"> </w:t>
      </w:r>
      <w:r w:rsidR="00A73E74">
        <w:t xml:space="preserve">to help encourage better postural habits and </w:t>
      </w:r>
      <w:r w:rsidR="00063165">
        <w:t xml:space="preserve">promote </w:t>
      </w:r>
      <w:r w:rsidR="007C338F">
        <w:t>well-being</w:t>
      </w:r>
      <w:r w:rsidR="007A4B8D">
        <w:t>.</w:t>
      </w:r>
      <w:r w:rsidR="00C776E2">
        <w:t xml:space="preserve"> </w:t>
      </w:r>
      <w:r w:rsidR="007A4B8D">
        <w:t xml:space="preserve">Our proposed system </w:t>
      </w:r>
      <w:r w:rsidR="007C338F">
        <w:t>was</w:t>
      </w:r>
      <w:r w:rsidR="007A4B8D">
        <w:t xml:space="preserve"> </w:t>
      </w:r>
      <w:r w:rsidR="00C776E2">
        <w:t>equipped with (2) 32x32 pressure sensor mats</w:t>
      </w:r>
      <w:r w:rsidR="0032737B">
        <w:t>,</w:t>
      </w:r>
      <w:r w:rsidR="000C0231">
        <w:t xml:space="preserve"> </w:t>
      </w:r>
      <w:r w:rsidR="007C338F">
        <w:t xml:space="preserve">which </w:t>
      </w:r>
      <w:r w:rsidR="001F29BB">
        <w:t>were</w:t>
      </w:r>
      <w:r w:rsidR="007C338F">
        <w:t xml:space="preserve"> integrated into a</w:t>
      </w:r>
      <w:r w:rsidR="001F29BB">
        <w:t xml:space="preserve">n </w:t>
      </w:r>
      <w:r w:rsidR="007C338F">
        <w:t xml:space="preserve">office chair to </w:t>
      </w:r>
      <w:r w:rsidR="001F29BB">
        <w:t xml:space="preserve">facilitate the </w:t>
      </w:r>
      <w:r w:rsidR="007C338F">
        <w:t>collect</w:t>
      </w:r>
      <w:r w:rsidR="001F29BB">
        <w:t>ion</w:t>
      </w:r>
      <w:r w:rsidR="007C338F">
        <w:t xml:space="preserve"> </w:t>
      </w:r>
      <w:r w:rsidR="001F29BB">
        <w:t xml:space="preserve">of </w:t>
      </w:r>
      <w:r w:rsidR="007C338F">
        <w:t>the continuous streams of postural data. We trained</w:t>
      </w:r>
      <w:r w:rsidR="001F29BB">
        <w:t xml:space="preserve"> </w:t>
      </w:r>
      <w:r w:rsidR="0032737B">
        <w:t xml:space="preserve">the </w:t>
      </w:r>
      <w:r w:rsidR="001F29BB">
        <w:t xml:space="preserve">dataset </w:t>
      </w:r>
      <w:r w:rsidR="008E7B6B">
        <w:t xml:space="preserve">using </w:t>
      </w:r>
      <w:r w:rsidR="0032737B">
        <w:t>five</w:t>
      </w:r>
      <w:r w:rsidR="001F29BB">
        <w:t xml:space="preserve"> different</w:t>
      </w:r>
      <w:r w:rsidR="007C338F">
        <w:t xml:space="preserve"> machine lea</w:t>
      </w:r>
      <w:r w:rsidR="0032737B">
        <w:t>r</w:t>
      </w:r>
      <w:r w:rsidR="007C338F">
        <w:t>ning models</w:t>
      </w:r>
      <w:r w:rsidR="0032737B">
        <w:t xml:space="preserve"> </w:t>
      </w:r>
      <w:r w:rsidR="001F29BB">
        <w:t>Decision Tree, Random Forest, Support Vector Machine (SVM), K-Nearest Neighbors (KNN), and Convolutional Neural Networks (CNN)</w:t>
      </w:r>
      <w:r w:rsidR="008E7B6B">
        <w:t>-</w:t>
      </w:r>
      <w:r w:rsidR="001F29BB">
        <w:t xml:space="preserve">to classify 19 </w:t>
      </w:r>
      <w:r w:rsidR="008E7B6B">
        <w:t>distinct</w:t>
      </w:r>
      <w:r w:rsidR="001F29BB">
        <w:t xml:space="preserve"> sitting postures. </w:t>
      </w:r>
      <w:r w:rsidR="00B65925">
        <w:t>Overall, CNN achieved the highest accuracy</w:t>
      </w:r>
      <w:r w:rsidR="0032737B">
        <w:t>,</w:t>
      </w:r>
      <w:r w:rsidR="00B65925">
        <w:t xml:space="preserve"> with 99.65%. </w:t>
      </w:r>
      <w:r w:rsidR="00DF1E06">
        <w:t>W</w:t>
      </w:r>
      <w:r w:rsidR="00B65925">
        <w:t xml:space="preserve">e also developed </w:t>
      </w:r>
      <w:r w:rsidR="00D50612">
        <w:t>the “</w:t>
      </w:r>
      <w:proofErr w:type="spellStart"/>
      <w:r w:rsidR="00D50612">
        <w:t>SitRight</w:t>
      </w:r>
      <w:proofErr w:type="spellEnd"/>
      <w:r w:rsidR="00D50612">
        <w:t xml:space="preserve">” dashboard which is a </w:t>
      </w:r>
      <w:r w:rsidR="00C776E2">
        <w:t xml:space="preserve">web-based posture feedback </w:t>
      </w:r>
      <w:r w:rsidR="00B65925">
        <w:t>platform</w:t>
      </w:r>
      <w:r w:rsidR="00C776E2">
        <w:t xml:space="preserve"> </w:t>
      </w:r>
      <w:r w:rsidR="00B65925">
        <w:t xml:space="preserve">which integrated OpenAI’s GPT-4o Large-Language Model </w:t>
      </w:r>
      <w:r w:rsidR="00C02673">
        <w:t>(</w:t>
      </w:r>
      <w:r w:rsidR="00B65925">
        <w:t>LLM</w:t>
      </w:r>
      <w:r w:rsidR="00C02673">
        <w:t>)</w:t>
      </w:r>
      <w:r w:rsidR="00B65925">
        <w:t xml:space="preserve"> to provide</w:t>
      </w:r>
      <w:r w:rsidR="00C776E2">
        <w:t xml:space="preserve"> </w:t>
      </w:r>
      <w:proofErr w:type="spellStart"/>
      <w:r w:rsidR="00B65925">
        <w:t>personali</w:t>
      </w:r>
      <w:r w:rsidR="0032737B">
        <w:t>s</w:t>
      </w:r>
      <w:r w:rsidR="00B65925">
        <w:t>ed</w:t>
      </w:r>
      <w:proofErr w:type="spellEnd"/>
      <w:r w:rsidR="00C776E2">
        <w:t xml:space="preserve"> insight</w:t>
      </w:r>
      <w:r w:rsidR="00B65925">
        <w:t>s</w:t>
      </w:r>
      <w:r w:rsidR="00C776E2">
        <w:t xml:space="preserve"> </w:t>
      </w:r>
      <w:r w:rsidR="0032737B">
        <w:t>about</w:t>
      </w:r>
      <w:r w:rsidR="00C776E2">
        <w:t xml:space="preserve"> the different posture</w:t>
      </w:r>
      <w:r w:rsidR="0032737B">
        <w:t>s</w:t>
      </w:r>
      <w:r w:rsidR="00C776E2">
        <w:t xml:space="preserve"> being adopted over </w:t>
      </w:r>
      <w:r w:rsidR="00C35893">
        <w:t>a given period</w:t>
      </w:r>
      <w:r w:rsidR="00C776E2">
        <w:t>.</w:t>
      </w:r>
    </w:p>
    <w:p w14:paraId="66C29773" w14:textId="16844A3D" w:rsidR="00E93210" w:rsidRPr="00550626" w:rsidRDefault="00E93210" w:rsidP="00E93210">
      <w:pPr>
        <w:pStyle w:val="MDPI18keywords"/>
        <w:rPr>
          <w:szCs w:val="18"/>
        </w:rPr>
      </w:pPr>
      <w:r w:rsidRPr="00550626">
        <w:rPr>
          <w:b/>
          <w:szCs w:val="18"/>
        </w:rPr>
        <w:t xml:space="preserve">Keywords: </w:t>
      </w:r>
      <w:r w:rsidR="00A34E4E">
        <w:rPr>
          <w:szCs w:val="18"/>
        </w:rPr>
        <w:t>sitting posture</w:t>
      </w:r>
      <w:r w:rsidR="00232AD5">
        <w:rPr>
          <w:szCs w:val="18"/>
        </w:rPr>
        <w:t xml:space="preserve"> classification, smart-sensing chair, </w:t>
      </w:r>
      <w:r w:rsidR="00BA310A">
        <w:rPr>
          <w:szCs w:val="18"/>
        </w:rPr>
        <w:t xml:space="preserve">machine learning, </w:t>
      </w:r>
      <w:r w:rsidR="00B13A35">
        <w:rPr>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23BE2A7E" w:rsidR="00EE632A" w:rsidRDefault="00B91BA7" w:rsidP="00AB141A">
      <w:pPr>
        <w:pStyle w:val="MDPI31text"/>
      </w:pPr>
      <w:r>
        <w:t>Over recent years</w:t>
      </w:r>
      <w:r w:rsidR="00B54CF1">
        <w:t>,</w:t>
      </w:r>
      <w:r w:rsidR="00AC3061">
        <w:t xml:space="preserve"> </w:t>
      </w:r>
      <w:r w:rsidR="00EA4084">
        <w:t xml:space="preserve">sedentary </w:t>
      </w:r>
      <w:proofErr w:type="spellStart"/>
      <w:r w:rsidR="00EA4084">
        <w:t>behavio</w:t>
      </w:r>
      <w:r w:rsidR="0032737B">
        <w:t>u</w:t>
      </w:r>
      <w:r w:rsidR="00EA4084">
        <w:t>rs</w:t>
      </w:r>
      <w:proofErr w:type="spellEnd"/>
      <w:r w:rsidR="00EA4084">
        <w:t xml:space="preserve"> such as</w:t>
      </w:r>
      <w:r w:rsidR="00DE052F">
        <w:t xml:space="preserve"> prolonged</w:t>
      </w:r>
      <w:r w:rsidR="00EA4084">
        <w:t xml:space="preserve"> </w:t>
      </w:r>
      <w:r w:rsidR="00B54CF1">
        <w:t>sitting ha</w:t>
      </w:r>
      <w:r w:rsidR="0032737B">
        <w:t>ve</w:t>
      </w:r>
      <w:r w:rsidR="00B54CF1">
        <w:t xml:space="preserve">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w:t>
      </w:r>
      <w:r w:rsidR="00B41DE3">
        <w:t xml:space="preserve">, </w:t>
      </w:r>
      <w:r w:rsidR="00133645">
        <w:t xml:space="preserve">seen </w:t>
      </w:r>
      <w:r w:rsidR="00B41DE3">
        <w:t xml:space="preserve">especially </w:t>
      </w:r>
      <w:r w:rsidR="00D60F9D">
        <w:t>among office workers</w:t>
      </w:r>
      <w:r w:rsidR="008D74C8">
        <w:t>.</w:t>
      </w:r>
      <w:r w:rsidR="00ED7579">
        <w:t xml:space="preserve"> </w:t>
      </w:r>
      <w:r w:rsidR="00AC3061">
        <w:t xml:space="preserve">These individuals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32737B">
        <w:t>,</w:t>
      </w:r>
      <w:r w:rsidR="006C4480">
        <w:t xml:space="preserve"> a pattern that has proven to be</w:t>
      </w:r>
      <w:r w:rsidR="00572A35">
        <w:t xml:space="preserve"> 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w:t>
      </w:r>
      <w:proofErr w:type="spellStart"/>
      <w:r w:rsidR="00EE632A">
        <w:t>behavio</w:t>
      </w:r>
      <w:r w:rsidR="0032737B">
        <w:t>u</w:t>
      </w:r>
      <w:r w:rsidR="00EE632A">
        <w:t>rs</w:t>
      </w:r>
      <w:proofErr w:type="spellEnd"/>
      <w:r w:rsidR="00EE632A">
        <w:t xml:space="preserve"> </w:t>
      </w:r>
      <w:r w:rsidR="0032737B">
        <w:t>cost</w:t>
      </w:r>
      <w:r w:rsidR="007B5346">
        <w:t xml:space="preserve"> an estimate</w:t>
      </w:r>
      <w:r w:rsidR="00EE632A">
        <w:t>d US</w:t>
      </w:r>
      <w:r w:rsidR="006F5B27">
        <w:t xml:space="preserve"> </w:t>
      </w:r>
      <w:r w:rsidR="00EE632A">
        <w:t xml:space="preserve">$27 billion annually and </w:t>
      </w:r>
      <w:r w:rsidR="0032737B">
        <w:t>are</w:t>
      </w:r>
      <w:r w:rsidR="0030503D">
        <w:t xml:space="preserve">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117C4F4B" w:rsidR="00E93210" w:rsidRDefault="00C11090" w:rsidP="00434E4B">
      <w:pPr>
        <w:pStyle w:val="MDPI31text"/>
      </w:pPr>
      <w:r>
        <w:t>Additionally, t</w:t>
      </w:r>
      <w:r w:rsidR="00AB141A">
        <w:t xml:space="preserve">he </w:t>
      </w:r>
      <w:r>
        <w:t xml:space="preserve">frequent </w:t>
      </w:r>
      <w:r w:rsidR="00AB141A">
        <w:t xml:space="preserve">adoption of </w:t>
      </w:r>
      <w:r w:rsidR="005C14FB">
        <w:t>improper sitting posture</w:t>
      </w:r>
      <w:r w:rsidR="00AB141A">
        <w:t>s</w:t>
      </w:r>
      <w:r w:rsidR="0032737B">
        <w:t>,</w:t>
      </w:r>
      <w:r w:rsidR="00AB141A">
        <w:t xml:space="preserve"> such as slouching and asymmetric </w:t>
      </w:r>
      <w:r w:rsidR="00AE54B9">
        <w:t>sitting</w:t>
      </w:r>
      <w:r w:rsidR="00A36A10">
        <w:t xml:space="preserve"> </w:t>
      </w:r>
      <w:r w:rsidR="00AB141A">
        <w:t xml:space="preserve">is a contributing factor that further increases </w:t>
      </w:r>
      <w:r w:rsidR="00D25682">
        <w:t>the</w:t>
      </w:r>
      <w:r w:rsidR="00AB141A">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the elderly population but also</w:t>
      </w:r>
      <w:r w:rsidR="00AE54B9">
        <w:t xml:space="preserve"> across</w:t>
      </w:r>
      <w:r w:rsidR="00434E4B">
        <w:t xml:space="preserve"> individuals </w:t>
      </w:r>
      <w:r w:rsidR="00AE54B9">
        <w:t>within</w:t>
      </w:r>
      <w:r w:rsidR="00434E4B">
        <w:t xml:space="preserve"> different age groups</w:t>
      </w:r>
      <w:r w:rsidR="00E86395">
        <w:t xml:space="preserve"> </w:t>
      </w:r>
      <w:r w:rsidR="00E86395">
        <w:fldChar w:fldCharType="begin"/>
      </w:r>
      <w:r w:rsidR="00E86395">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fldChar w:fldCharType="separate"/>
      </w:r>
      <w:r w:rsidR="00E86395">
        <w:rPr>
          <w:noProof/>
        </w:rPr>
        <w:t>[4]</w:t>
      </w:r>
      <w:r w:rsidR="00E86395">
        <w:fldChar w:fldCharType="end"/>
      </w:r>
      <w:r w:rsidR="00A446F5">
        <w:t xml:space="preserve">. </w:t>
      </w:r>
      <w:r w:rsidR="001C6194">
        <w:t>Exhibiting s</w:t>
      </w:r>
      <w:r w:rsidR="005924D4">
        <w:t>uch</w:t>
      </w:r>
      <w:r w:rsidR="0046354C">
        <w:t xml:space="preserve"> a</w:t>
      </w:r>
      <w:r w:rsidR="005924D4">
        <w:t xml:space="preserve"> pattern over a </w:t>
      </w:r>
      <w:r w:rsidR="00E8000C">
        <w:t>long-term period</w:t>
      </w:r>
      <w:r w:rsidR="00862F8B">
        <w:t xml:space="preserve"> </w:t>
      </w:r>
      <w:r w:rsidR="00E8000C">
        <w:t>could</w:t>
      </w:r>
      <w:r w:rsidR="00A446F5">
        <w:t xml:space="preserve"> </w:t>
      </w:r>
      <w:r w:rsidR="009A6675">
        <w:t>thereby</w:t>
      </w:r>
      <w:r w:rsidR="00C44DC4">
        <w:t xml:space="preserve"> lead</w:t>
      </w:r>
      <w:r w:rsidR="00A07C26">
        <w:t xml:space="preserve"> to </w:t>
      </w:r>
      <w:r w:rsidR="0049666E">
        <w:t>the development of</w:t>
      </w:r>
      <w:r w:rsidR="00A446F5">
        <w:t xml:space="preserve"> </w:t>
      </w:r>
      <w:r w:rsidR="00862F8B">
        <w:t xml:space="preserve">chronic health issues such as lower back </w:t>
      </w:r>
      <w:r w:rsidR="002A4F12">
        <w:t>pain</w:t>
      </w:r>
      <w:r w:rsidR="007E6058">
        <w:t xml:space="preserve">s </w:t>
      </w:r>
      <w:r w:rsidR="007E6058">
        <w:fldChar w:fldCharType="begin"/>
      </w:r>
      <w:r w:rsidR="007E6058">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fldChar w:fldCharType="separate"/>
      </w:r>
      <w:r w:rsidR="007E6058">
        <w:rPr>
          <w:noProof/>
        </w:rPr>
        <w:t>[5]</w:t>
      </w:r>
      <w:r w:rsidR="007E6058">
        <w:fldChar w:fldCharType="end"/>
      </w:r>
      <w:r w:rsidR="00CF5DD1">
        <w:t xml:space="preserve">, scoliosis </w:t>
      </w:r>
      <w:r w:rsidR="00CF5DD1">
        <w:fldChar w:fldCharType="begin"/>
      </w:r>
      <w:r w:rsidR="00CF5DD1">
        <w:instrText xml:space="preserve"> ADDIN ZOTERO_ITEM CSL_CITATION {"citationID":"HuQ3xhn0","properties":{"formattedCitation":"[6]","plainCitation":"[6]","noteIndex":0},"citationItems":[{"id":402,"uris":["http://zotero.org/users/11398818/items/83442YFW"],"itemData":{"id":402,"type":"article-journal","container-title":"Research in Developmental Disabilities","DOI":"10.1016/j.ridd.2017.09.019","ISSN":"08914222","journalAbbreviation":"Research in Developmental Disabilities","language":"en","page":"18-23","source":"DOI.org (Crossref)","title":"The effect of asymmetrical limited hip flexion on seating posture, scoliosis and windswept hip distortion","volume":"71","author":[{"family":"Ágústsson","given":"Atli"},{"family":"Sveinsson","given":"Þórarinn"},{"family":"Rodby-Bousquet","given":"Elisabet"}],"issued":{"date-parts":[["2017",12]]}}}],"schema":"https://github.com/citation-style-language/schema/raw/master/csl-citation.json"} </w:instrText>
      </w:r>
      <w:r w:rsidR="00CF5DD1">
        <w:fldChar w:fldCharType="separate"/>
      </w:r>
      <w:r w:rsidR="00CF5DD1">
        <w:rPr>
          <w:noProof/>
        </w:rPr>
        <w:t>[6]</w:t>
      </w:r>
      <w:r w:rsidR="00CF5DD1">
        <w:fldChar w:fldCharType="end"/>
      </w:r>
      <w:r w:rsidR="0049666E">
        <w:t xml:space="preserve"> </w:t>
      </w:r>
      <w:r w:rsidR="00862F8B">
        <w:t xml:space="preserve">and other </w:t>
      </w:r>
      <w:r w:rsidR="0049666E" w:rsidRPr="0049666E">
        <w:t>musculoskeletal</w:t>
      </w:r>
      <w:r w:rsidR="0049666E">
        <w:t xml:space="preserve"> </w:t>
      </w:r>
      <w:r w:rsidR="00CF5DD1">
        <w:t>disorders</w:t>
      </w:r>
      <w:r w:rsidR="00E86395">
        <w:t xml:space="preserve"> </w:t>
      </w:r>
      <w:r w:rsidR="00E86395">
        <w:fldChar w:fldCharType="begin"/>
      </w:r>
      <w:r w:rsidR="00CF5DD1">
        <w:instrText xml:space="preserve"> ADDIN ZOTERO_ITEM CSL_CITATION {"citationID":"krtL7B85","properties":{"formattedCitation":"[7]","plainCitation":"[7]","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fldChar w:fldCharType="separate"/>
      </w:r>
      <w:r w:rsidR="00CF5DD1">
        <w:t>[7]</w:t>
      </w:r>
      <w:r w:rsidR="00E86395">
        <w:fldChar w:fldCharType="end"/>
      </w:r>
      <w:r w:rsidR="0049666E">
        <w:t xml:space="preserve">. </w:t>
      </w:r>
      <w:r w:rsidR="002A4F12">
        <w:t xml:space="preserve">Hence, it is </w:t>
      </w:r>
      <w:r w:rsidR="00AF1F35">
        <w:t>typically</w:t>
      </w:r>
      <w:r w:rsidR="002A4F12">
        <w:t xml:space="preserve"> </w:t>
      </w:r>
      <w:r w:rsidR="00D35906">
        <w:t>advised</w:t>
      </w:r>
      <w:r w:rsidR="002A4F12">
        <w:t xml:space="preserve"> by doctors</w:t>
      </w:r>
      <w:r w:rsidR="00D35906">
        <w:t xml:space="preserve"> and healthcare professionals</w:t>
      </w:r>
      <w:r w:rsidR="002A4F12">
        <w:t xml:space="preserve"> to consistently maintain an upright sitting posture</w:t>
      </w:r>
      <w:r w:rsidR="0032737B">
        <w:t>,</w:t>
      </w:r>
      <w:r w:rsidR="007B7FAD">
        <w:t xml:space="preserve"> </w:t>
      </w:r>
      <w:r w:rsidR="00F73976">
        <w:t>which involves</w:t>
      </w:r>
      <w:r w:rsidR="007B7FAD">
        <w:t xml:space="preserve"> having your back in a straight position</w:t>
      </w:r>
      <w:r w:rsidR="00AE54B9">
        <w:t xml:space="preserve"> </w:t>
      </w:r>
      <w:r w:rsidR="009445D8">
        <w:t>or</w:t>
      </w:r>
      <w:r w:rsidR="00AE54B9">
        <w:t xml:space="preserve"> perpendicular to the </w:t>
      </w:r>
      <w:r w:rsidR="00BD7971">
        <w:t>chair’s</w:t>
      </w:r>
      <w:r w:rsidR="00AE54B9">
        <w:t xml:space="preserve"> backrest</w:t>
      </w:r>
      <w:r w:rsidR="00D35906">
        <w:t>.</w:t>
      </w:r>
      <w:r w:rsidR="00C92FB0">
        <w:t xml:space="preserve"> I</w:t>
      </w:r>
      <w:r w:rsidR="00985EB9">
        <w:t xml:space="preserve">n addition to </w:t>
      </w:r>
      <w:r w:rsidR="00C641EB">
        <w:t xml:space="preserve">constantly </w:t>
      </w:r>
      <w:r w:rsidR="00985EB9">
        <w:t xml:space="preserve">maintaining an upright sitting posture, it is also </w:t>
      </w:r>
      <w:r w:rsidR="008465E9">
        <w:t xml:space="preserve">recommended </w:t>
      </w:r>
      <w:r w:rsidR="00985EB9">
        <w:t xml:space="preserve">to avoid sitting </w:t>
      </w:r>
      <w:r w:rsidR="004A66FF">
        <w:t xml:space="preserve">for a long period </w:t>
      </w:r>
      <w:r w:rsidR="008465E9">
        <w:t>or</w:t>
      </w:r>
      <w:r w:rsidR="00D50437">
        <w:t xml:space="preserve"> minimizing the</w:t>
      </w:r>
      <w:r w:rsidR="008465E9">
        <w:t xml:space="preserve"> </w:t>
      </w:r>
      <w:r w:rsidR="006003BF">
        <w:t>maintenance of</w:t>
      </w:r>
      <w:r w:rsidR="008465E9">
        <w:t xml:space="preserve"> a singular posture for a </w:t>
      </w:r>
      <w:r w:rsidR="008465E9">
        <w:lastRenderedPageBreak/>
        <w:t xml:space="preserve">long duration </w:t>
      </w:r>
      <w:r w:rsidR="008465E9">
        <w:fldChar w:fldCharType="begin"/>
      </w:r>
      <w:r w:rsidR="00CF5DD1">
        <w:instrText xml:space="preserve"> ADDIN ZOTERO_ITEM CSL_CITATION {"citationID":"iwfMw5dM","properties":{"formattedCitation":"[8,9]","plainCitation":"[8,9]","noteIndex":0},"citationItems":[{"id":363,"uris":["http://zotero.org/users/11398818/items/BMX22JCX"],"itemData":{"id":363,"type":"article-journal","container-title":"Journal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fldChar w:fldCharType="separate"/>
      </w:r>
      <w:r w:rsidR="00CF5DD1">
        <w:rPr>
          <w:noProof/>
        </w:rPr>
        <w:t>[8,9]</w:t>
      </w:r>
      <w:r w:rsidR="008465E9">
        <w:fldChar w:fldCharType="end"/>
      </w:r>
      <w:r w:rsidR="004A66FF">
        <w:t>.</w:t>
      </w:r>
      <w:r w:rsidR="00E747B3">
        <w:t xml:space="preserve"> </w:t>
      </w:r>
      <w:r w:rsidR="00D44488">
        <w:t>A</w:t>
      </w:r>
      <w:r w:rsidR="00E747B3">
        <w:t xml:space="preserve"> few</w:t>
      </w:r>
      <w:r w:rsidR="004A6981">
        <w:t xml:space="preserve"> walking</w:t>
      </w:r>
      <w:r w:rsidR="004A66FF">
        <w:t xml:space="preserve"> breaks</w:t>
      </w:r>
      <w:r w:rsidR="00DC728D">
        <w:t xml:space="preserve"> </w:t>
      </w:r>
      <w:r w:rsidR="00271537">
        <w:t xml:space="preserve">are </w:t>
      </w:r>
      <w:r w:rsidR="00D50437">
        <w:t xml:space="preserve">recommended </w:t>
      </w:r>
      <w:r w:rsidR="00790507">
        <w:t xml:space="preserve">within </w:t>
      </w:r>
      <w:r w:rsidR="004F263C">
        <w:t>certain period</w:t>
      </w:r>
      <w:r w:rsidR="00CF0774">
        <w:t>s</w:t>
      </w:r>
      <w:r w:rsidR="00790507">
        <w:t xml:space="preserve"> </w:t>
      </w:r>
      <w:r w:rsidR="00CF0774">
        <w:t>of</w:t>
      </w:r>
      <w:r w:rsidR="00790507">
        <w:t xml:space="preserve"> the day</w:t>
      </w:r>
      <w:r w:rsidR="00DC728D">
        <w:t>.</w:t>
      </w:r>
      <w:r w:rsidR="009D5D04">
        <w:t xml:space="preserve"> </w:t>
      </w:r>
      <w:r w:rsidR="0049666E">
        <w:t xml:space="preserve"> </w:t>
      </w:r>
    </w:p>
    <w:p w14:paraId="1330655E" w14:textId="3FDA8B47" w:rsidR="00B378B5" w:rsidRDefault="00B561EF" w:rsidP="00B378B5">
      <w:pPr>
        <w:pStyle w:val="MDPI31text"/>
      </w:pPr>
      <w:r>
        <w:t xml:space="preserve">To </w:t>
      </w:r>
      <w:r w:rsidR="00705181">
        <w:t xml:space="preserve">help combat </w:t>
      </w:r>
      <w:r w:rsidR="001C6194">
        <w:t>the</w:t>
      </w:r>
      <w:r w:rsidR="00F62E4A">
        <w:t xml:space="preserve"> </w:t>
      </w:r>
      <w:r w:rsidR="00257A1E">
        <w:t>regular adoption</w:t>
      </w:r>
      <w:r w:rsidR="00414829">
        <w:t xml:space="preserve"> of bad sitting habits </w:t>
      </w:r>
      <w:r>
        <w:t>and promo</w:t>
      </w:r>
      <w:r w:rsidR="00414829">
        <w:t xml:space="preserve">te </w:t>
      </w:r>
      <w:r>
        <w:t xml:space="preserve">better sitting </w:t>
      </w:r>
      <w:r w:rsidR="005460B8">
        <w:t>lifestyles</w:t>
      </w:r>
      <w:r w:rsidR="00F62E4A">
        <w:t xml:space="preserve">, </w:t>
      </w:r>
      <w:r w:rsidR="00291C82">
        <w:t xml:space="preserve">various </w:t>
      </w:r>
      <w:r w:rsidR="00F62E4A">
        <w:t>researchers</w:t>
      </w:r>
      <w:r w:rsidR="0026576E">
        <w:t xml:space="preserve"> have explored the</w:t>
      </w:r>
      <w:r w:rsidR="00DB554F">
        <w:t xml:space="preserve"> use</w:t>
      </w:r>
      <w:r w:rsidR="002B5297">
        <w:t xml:space="preserve"> of </w:t>
      </w:r>
      <w:r w:rsidR="00F62E4A">
        <w:t>smart</w:t>
      </w:r>
      <w:r w:rsidR="005460B8">
        <w:t>-</w:t>
      </w:r>
      <w:r w:rsidR="00F62E4A">
        <w:t xml:space="preserve">sensing </w:t>
      </w:r>
      <w:r w:rsidR="00F62E4A" w:rsidRPr="00336CD6">
        <w:rPr>
          <w:color w:val="000000" w:themeColor="text1"/>
        </w:rPr>
        <w:t>chair</w:t>
      </w:r>
      <w:r w:rsidR="00F17EFC" w:rsidRPr="00336CD6">
        <w:rPr>
          <w:color w:val="000000" w:themeColor="text1"/>
        </w:rPr>
        <w:t xml:space="preserve"> systems</w:t>
      </w:r>
      <w:r w:rsidR="00145E3E">
        <w:rPr>
          <w:color w:val="000000" w:themeColor="text1"/>
        </w:rPr>
        <w:t>,</w:t>
      </w:r>
      <w:r w:rsidR="0026576E" w:rsidRPr="00336CD6">
        <w:rPr>
          <w:color w:val="000000" w:themeColor="text1"/>
        </w:rPr>
        <w:t xml:space="preserve"> </w:t>
      </w:r>
      <w:r w:rsidR="0091683E" w:rsidRPr="00336CD6">
        <w:rPr>
          <w:color w:val="000000" w:themeColor="text1"/>
        </w:rPr>
        <w:t>capable of detecting</w:t>
      </w:r>
      <w:r w:rsidR="00A74632" w:rsidRPr="00336CD6">
        <w:rPr>
          <w:color w:val="000000" w:themeColor="text1"/>
        </w:rPr>
        <w:t xml:space="preserve"> various</w:t>
      </w:r>
      <w:r w:rsidR="00F17EFC" w:rsidRPr="00336CD6">
        <w:rPr>
          <w:color w:val="000000" w:themeColor="text1"/>
        </w:rPr>
        <w:t xml:space="preserve"> </w:t>
      </w:r>
      <w:r w:rsidR="002B5297" w:rsidRPr="00336CD6">
        <w:rPr>
          <w:color w:val="000000" w:themeColor="text1"/>
        </w:rPr>
        <w:t>sitting postures</w:t>
      </w:r>
      <w:r w:rsidR="0094402D" w:rsidRPr="00336CD6">
        <w:rPr>
          <w:color w:val="000000" w:themeColor="text1"/>
        </w:rPr>
        <w:t xml:space="preserve">. </w:t>
      </w:r>
      <w:r w:rsidR="00414829">
        <w:rPr>
          <w:color w:val="000000" w:themeColor="text1"/>
        </w:rPr>
        <w:t>Currently</w:t>
      </w:r>
      <w:r w:rsidR="00F41192" w:rsidRPr="00336CD6">
        <w:rPr>
          <w:color w:val="000000" w:themeColor="text1"/>
        </w:rPr>
        <w:t>,</w:t>
      </w:r>
      <w:r w:rsidR="00F8683B" w:rsidRPr="00336CD6">
        <w:rPr>
          <w:color w:val="000000" w:themeColor="text1"/>
        </w:rPr>
        <w:t xml:space="preserve"> </w:t>
      </w:r>
      <w:r w:rsidR="00BD07E6" w:rsidRPr="00336CD6">
        <w:rPr>
          <w:color w:val="000000" w:themeColor="text1"/>
        </w:rPr>
        <w:t xml:space="preserve">there are </w:t>
      </w:r>
      <w:r w:rsidR="003F1EA4">
        <w:t>var</w:t>
      </w:r>
      <w:r w:rsidR="00BD07E6">
        <w:t>ying</w:t>
      </w:r>
      <w:r w:rsidR="003F1EA4">
        <w:t xml:space="preserve"> </w:t>
      </w:r>
      <w:r w:rsidR="00F63563">
        <w:t>method</w:t>
      </w:r>
      <w:r w:rsidR="003F1EA4">
        <w:t xml:space="preserve">s </w:t>
      </w:r>
      <w:r w:rsidR="00BD07E6">
        <w:t>being</w:t>
      </w:r>
      <w:r w:rsidR="00F41192">
        <w:t xml:space="preserve"> </w:t>
      </w:r>
      <w:r w:rsidR="00F8683B">
        <w:t>employed</w:t>
      </w:r>
      <w:r w:rsidR="00F41192">
        <w:t xml:space="preserve"> </w:t>
      </w:r>
      <w:r w:rsidR="003F1EA4">
        <w:t xml:space="preserve">in the development </w:t>
      </w:r>
      <w:r w:rsidR="00C24F53">
        <w:t>o</w:t>
      </w:r>
      <w:r w:rsidR="003F1EA4">
        <w:t>f such</w:t>
      </w:r>
      <w:r w:rsidR="006B3F5E">
        <w:t xml:space="preserve"> </w:t>
      </w:r>
      <w:r w:rsidR="003F1EA4">
        <w:t xml:space="preserve">systems ranging from </w:t>
      </w:r>
      <w:r w:rsidR="00BD07E6">
        <w:t>different</w:t>
      </w:r>
      <w:r w:rsidR="00C24F53">
        <w:t xml:space="preserve"> </w:t>
      </w:r>
      <w:r w:rsidR="00874E39">
        <w:t xml:space="preserve">classification </w:t>
      </w:r>
      <w:r w:rsidR="00874E39" w:rsidRPr="007E0FE6">
        <w:rPr>
          <w:color w:val="000000" w:themeColor="text1"/>
        </w:rPr>
        <w:t>methods</w:t>
      </w:r>
      <w:r w:rsidR="009822CD" w:rsidRPr="007E0FE6">
        <w:rPr>
          <w:color w:val="000000" w:themeColor="text1"/>
        </w:rPr>
        <w:t>,</w:t>
      </w:r>
      <w:r w:rsidR="00BD07E6">
        <w:rPr>
          <w:color w:val="000000" w:themeColor="text1"/>
        </w:rPr>
        <w:t xml:space="preserve"> </w:t>
      </w:r>
      <w:r w:rsidR="009822CD" w:rsidRPr="007E0FE6">
        <w:rPr>
          <w:color w:val="000000" w:themeColor="text1"/>
        </w:rPr>
        <w:t>sen</w:t>
      </w:r>
      <w:r w:rsidR="009056B9" w:rsidRPr="007E0FE6">
        <w:rPr>
          <w:color w:val="000000" w:themeColor="text1"/>
        </w:rPr>
        <w:t>s</w:t>
      </w:r>
      <w:r w:rsidR="009822CD" w:rsidRPr="007E0FE6">
        <w:rPr>
          <w:color w:val="000000" w:themeColor="text1"/>
        </w:rPr>
        <w:t>or</w:t>
      </w:r>
      <w:r w:rsidR="00BD07E6">
        <w:rPr>
          <w:color w:val="000000" w:themeColor="text1"/>
        </w:rPr>
        <w:t xml:space="preserve"> types,</w:t>
      </w:r>
      <w:r w:rsidR="0091683E">
        <w:rPr>
          <w:color w:val="000000" w:themeColor="text1"/>
        </w:rPr>
        <w:t xml:space="preserve"> senso</w:t>
      </w:r>
      <w:r w:rsidR="00E24CBB">
        <w:rPr>
          <w:color w:val="000000" w:themeColor="text1"/>
        </w:rPr>
        <w:t>r</w:t>
      </w:r>
      <w:r w:rsidR="0091683E">
        <w:rPr>
          <w:color w:val="000000" w:themeColor="text1"/>
        </w:rPr>
        <w:t xml:space="preserve"> placement strategies</w:t>
      </w:r>
      <w:r w:rsidR="00BD07E6">
        <w:rPr>
          <w:color w:val="000000" w:themeColor="text1"/>
        </w:rPr>
        <w:t xml:space="preserve"> and feedback mechanisms</w:t>
      </w:r>
      <w:r w:rsidR="009822CD" w:rsidRPr="007E0FE6">
        <w:rPr>
          <w:color w:val="000000" w:themeColor="text1"/>
        </w:rPr>
        <w:t>.</w:t>
      </w:r>
      <w:r w:rsidR="001242B9" w:rsidRPr="007E0FE6">
        <w:rPr>
          <w:color w:val="000000" w:themeColor="text1"/>
        </w:rPr>
        <w:t xml:space="preserve"> </w:t>
      </w:r>
      <w:r w:rsidR="00884551">
        <w:rPr>
          <w:color w:val="000000" w:themeColor="text1"/>
        </w:rPr>
        <w:t xml:space="preserve">There is no doubt that </w:t>
      </w:r>
      <w:r w:rsidR="00755D95">
        <w:rPr>
          <w:color w:val="000000" w:themeColor="text1"/>
        </w:rPr>
        <w:t>s</w:t>
      </w:r>
      <w:r w:rsidR="005050F2">
        <w:rPr>
          <w:color w:val="000000" w:themeColor="text1"/>
        </w:rPr>
        <w:t>itting is a continuous task</w:t>
      </w:r>
      <w:r w:rsidR="0091683E">
        <w:rPr>
          <w:color w:val="000000" w:themeColor="text1"/>
        </w:rPr>
        <w:t xml:space="preserve"> that often changes and varies among individual</w:t>
      </w:r>
      <w:r w:rsidR="00E80AF5">
        <w:rPr>
          <w:color w:val="000000" w:themeColor="text1"/>
        </w:rPr>
        <w:t>s</w:t>
      </w:r>
      <w:r w:rsidR="0091683E">
        <w:rPr>
          <w:color w:val="000000" w:themeColor="text1"/>
        </w:rPr>
        <w:t xml:space="preserve"> of different bodily structure</w:t>
      </w:r>
      <w:r w:rsidR="00D44488">
        <w:rPr>
          <w:color w:val="000000" w:themeColor="text1"/>
        </w:rPr>
        <w:t>s</w:t>
      </w:r>
      <w:r w:rsidR="0091683E">
        <w:rPr>
          <w:color w:val="000000" w:themeColor="text1"/>
        </w:rPr>
        <w:t>.</w:t>
      </w:r>
      <w:r w:rsidR="005050F2">
        <w:rPr>
          <w:color w:val="000000" w:themeColor="text1"/>
        </w:rPr>
        <w:t xml:space="preserve"> </w:t>
      </w:r>
      <w:r w:rsidR="0091683E">
        <w:rPr>
          <w:color w:val="000000" w:themeColor="text1"/>
        </w:rPr>
        <w:t>Hence,</w:t>
      </w:r>
      <w:r w:rsidR="005050F2">
        <w:rPr>
          <w:color w:val="000000" w:themeColor="text1"/>
        </w:rPr>
        <w:t xml:space="preserve"> </w:t>
      </w:r>
      <w:r w:rsidR="0091683E">
        <w:rPr>
          <w:color w:val="000000" w:themeColor="text1"/>
        </w:rPr>
        <w:t xml:space="preserve">the </w:t>
      </w:r>
      <w:r w:rsidR="005050F2">
        <w:rPr>
          <w:color w:val="000000" w:themeColor="text1"/>
        </w:rPr>
        <w:t>incorporation of corrective feedback system</w:t>
      </w:r>
      <w:r w:rsidR="0091683E">
        <w:rPr>
          <w:color w:val="000000" w:themeColor="text1"/>
        </w:rPr>
        <w:t>s</w:t>
      </w:r>
      <w:r w:rsidR="005050F2">
        <w:rPr>
          <w:color w:val="000000" w:themeColor="text1"/>
        </w:rPr>
        <w:t xml:space="preserve"> </w:t>
      </w:r>
      <w:r w:rsidR="00E80AF5">
        <w:rPr>
          <w:color w:val="000000" w:themeColor="text1"/>
        </w:rPr>
        <w:t>is</w:t>
      </w:r>
      <w:r w:rsidR="005050F2">
        <w:rPr>
          <w:color w:val="000000" w:themeColor="text1"/>
        </w:rPr>
        <w:t xml:space="preserve"> crucial in </w:t>
      </w:r>
      <w:r w:rsidR="0091683E">
        <w:rPr>
          <w:color w:val="000000" w:themeColor="text1"/>
        </w:rPr>
        <w:t xml:space="preserve">both </w:t>
      </w:r>
      <w:r w:rsidR="005050F2">
        <w:rPr>
          <w:color w:val="000000" w:themeColor="text1"/>
        </w:rPr>
        <w:t>promoting</w:t>
      </w:r>
      <w:r w:rsidR="0091683E">
        <w:rPr>
          <w:color w:val="000000" w:themeColor="text1"/>
        </w:rPr>
        <w:t xml:space="preserve"> and recommending</w:t>
      </w:r>
      <w:r w:rsidR="005050F2">
        <w:rPr>
          <w:color w:val="000000" w:themeColor="text1"/>
        </w:rPr>
        <w:t xml:space="preserve"> proper sitting</w:t>
      </w:r>
      <w:r w:rsidR="0091683E">
        <w:rPr>
          <w:color w:val="000000" w:themeColor="text1"/>
        </w:rPr>
        <w:t xml:space="preserve"> habits</w:t>
      </w:r>
      <w:r w:rsidR="005050F2">
        <w:rPr>
          <w:color w:val="000000" w:themeColor="text1"/>
        </w:rPr>
        <w:t xml:space="preserve"> </w:t>
      </w:r>
      <w:r w:rsidR="0091683E">
        <w:rPr>
          <w:color w:val="000000" w:themeColor="text1"/>
        </w:rPr>
        <w:t xml:space="preserve">on a per-user basis. </w:t>
      </w:r>
      <w:r w:rsidR="001242B9" w:rsidRPr="007E0FE6">
        <w:rPr>
          <w:color w:val="000000" w:themeColor="text1"/>
        </w:rPr>
        <w:t>A</w:t>
      </w:r>
      <w:r w:rsidR="008911EE" w:rsidRPr="007E0FE6">
        <w:rPr>
          <w:color w:val="000000" w:themeColor="text1"/>
        </w:rPr>
        <w:t xml:space="preserve"> </w:t>
      </w:r>
      <w:r w:rsidR="00C3015C">
        <w:rPr>
          <w:color w:val="000000" w:themeColor="text1"/>
        </w:rPr>
        <w:t>review</w:t>
      </w:r>
      <w:r w:rsidR="008911EE" w:rsidRPr="007E0FE6">
        <w:rPr>
          <w:color w:val="000000" w:themeColor="text1"/>
        </w:rPr>
        <w:t xml:space="preserve"> study</w:t>
      </w:r>
      <w:r w:rsidR="00C3015C">
        <w:rPr>
          <w:color w:val="000000" w:themeColor="text1"/>
        </w:rPr>
        <w:t xml:space="preserve"> done</w:t>
      </w:r>
      <w:r w:rsidR="008911EE" w:rsidRPr="007E0FE6">
        <w:rPr>
          <w:color w:val="000000" w:themeColor="text1"/>
        </w:rPr>
        <w:t xml:space="preserve"> by</w:t>
      </w:r>
      <w:r w:rsidR="00FC0996" w:rsidRPr="007E0FE6">
        <w:rPr>
          <w:color w:val="000000" w:themeColor="text1"/>
        </w:rPr>
        <w:t xml:space="preserve"> </w:t>
      </w:r>
      <w:r w:rsidR="00FE00CA" w:rsidRPr="007E0FE6">
        <w:rPr>
          <w:color w:val="000000" w:themeColor="text1"/>
        </w:rPr>
        <w:t>our team</w:t>
      </w:r>
      <w:r w:rsidR="008911EE" w:rsidRPr="007E0FE6">
        <w:rPr>
          <w:color w:val="000000" w:themeColor="text1"/>
        </w:rPr>
        <w:t xml:space="preserve"> </w:t>
      </w:r>
      <w:r w:rsidR="00C6419F" w:rsidRPr="007E0FE6">
        <w:rPr>
          <w:color w:val="000000" w:themeColor="text1"/>
        </w:rPr>
        <w:fldChar w:fldCharType="begin"/>
      </w:r>
      <w:r w:rsidR="00CF5DD1">
        <w:rPr>
          <w:color w:val="000000" w:themeColor="text1"/>
        </w:rPr>
        <w:instrText xml:space="preserve"> ADDIN ZOTERO_ITEM CSL_CITATION {"citationID":"0ZArbvLN","properties":{"formattedCitation":"[10]","plainCitation":"[10]","noteIndex":0},"citationItems":[{"id":215,"uris":["http://zotero.org/users/11398818/items/6NT4SXRW"],"itemData":{"id":215,"type":"article-journal","abstract":"Incorrect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7E0FE6">
        <w:rPr>
          <w:color w:val="000000" w:themeColor="text1"/>
        </w:rPr>
        <w:fldChar w:fldCharType="separate"/>
      </w:r>
      <w:r w:rsidR="00CF5DD1">
        <w:rPr>
          <w:color w:val="000000" w:themeColor="text1"/>
        </w:rPr>
        <w:t>[10]</w:t>
      </w:r>
      <w:r w:rsidR="00C6419F" w:rsidRPr="007E0FE6">
        <w:rPr>
          <w:color w:val="000000" w:themeColor="text1"/>
        </w:rPr>
        <w:fldChar w:fldCharType="end"/>
      </w:r>
      <w:r w:rsidR="008911EE" w:rsidRPr="007E0FE6">
        <w:rPr>
          <w:color w:val="000000" w:themeColor="text1"/>
        </w:rPr>
        <w:t xml:space="preserve"> highlighted </w:t>
      </w:r>
      <w:r w:rsidR="00331911" w:rsidRPr="007E0FE6">
        <w:rPr>
          <w:color w:val="000000" w:themeColor="text1"/>
        </w:rPr>
        <w:t xml:space="preserve">a </w:t>
      </w:r>
      <w:r w:rsidR="00FE00CA" w:rsidRPr="007E0FE6">
        <w:rPr>
          <w:color w:val="000000" w:themeColor="text1"/>
        </w:rPr>
        <w:t xml:space="preserve">notable </w:t>
      </w:r>
      <w:r w:rsidR="00331911" w:rsidRPr="007E0FE6">
        <w:rPr>
          <w:color w:val="000000" w:themeColor="text1"/>
        </w:rPr>
        <w:t xml:space="preserve">gap </w:t>
      </w:r>
      <w:r w:rsidR="001242B9" w:rsidRPr="007E0FE6">
        <w:rPr>
          <w:color w:val="000000" w:themeColor="text1"/>
        </w:rPr>
        <w:t>in the current research landscape</w:t>
      </w:r>
      <w:r w:rsidR="00BD07E6">
        <w:rPr>
          <w:color w:val="000000" w:themeColor="text1"/>
        </w:rPr>
        <w:t xml:space="preserve"> which saw that the</w:t>
      </w:r>
      <w:r w:rsidR="007E0FE6">
        <w:rPr>
          <w:color w:val="000000" w:themeColor="text1"/>
        </w:rPr>
        <w:t xml:space="preserve"> </w:t>
      </w:r>
      <w:r w:rsidR="00FE00CA" w:rsidRPr="007E0FE6">
        <w:rPr>
          <w:color w:val="000000" w:themeColor="text1"/>
        </w:rPr>
        <w:t xml:space="preserve">vast majority of </w:t>
      </w:r>
      <w:r w:rsidR="00B045E6" w:rsidRPr="007E0FE6">
        <w:rPr>
          <w:color w:val="000000" w:themeColor="text1"/>
        </w:rPr>
        <w:t xml:space="preserve">studies </w:t>
      </w:r>
      <w:r w:rsidR="00961E00" w:rsidRPr="007E0FE6">
        <w:rPr>
          <w:color w:val="000000" w:themeColor="text1"/>
        </w:rPr>
        <w:t xml:space="preserve">primarily </w:t>
      </w:r>
      <w:r w:rsidR="00D44488">
        <w:rPr>
          <w:color w:val="000000" w:themeColor="text1"/>
        </w:rPr>
        <w:t>focus</w:t>
      </w:r>
      <w:r w:rsidR="00C84F7B" w:rsidRPr="007E0FE6">
        <w:rPr>
          <w:color w:val="000000" w:themeColor="text1"/>
        </w:rPr>
        <w:t xml:space="preserve"> on </w:t>
      </w:r>
      <w:r w:rsidR="00D44488">
        <w:rPr>
          <w:color w:val="000000" w:themeColor="text1"/>
        </w:rPr>
        <w:t>classifying</w:t>
      </w:r>
      <w:r w:rsidR="00C84F7B" w:rsidRPr="007E0FE6">
        <w:rPr>
          <w:color w:val="000000" w:themeColor="text1"/>
        </w:rPr>
        <w:t xml:space="preserve"> different sitting postures</w:t>
      </w:r>
      <w:r w:rsidR="00BF0F0A" w:rsidRPr="007E0FE6">
        <w:rPr>
          <w:color w:val="000000" w:themeColor="text1"/>
        </w:rPr>
        <w:t xml:space="preserve"> </w:t>
      </w:r>
      <w:r w:rsidR="00BD07E6">
        <w:rPr>
          <w:color w:val="000000" w:themeColor="text1"/>
        </w:rPr>
        <w:t>and</w:t>
      </w:r>
      <w:r w:rsidR="00BF0F0A" w:rsidRPr="007E0FE6">
        <w:rPr>
          <w:color w:val="000000" w:themeColor="text1"/>
        </w:rPr>
        <w:t xml:space="preserve"> achieving</w:t>
      </w:r>
      <w:r w:rsidR="00C84F7B" w:rsidRPr="007E0FE6">
        <w:rPr>
          <w:color w:val="000000" w:themeColor="text1"/>
        </w:rPr>
        <w:t xml:space="preserve"> </w:t>
      </w:r>
      <w:r w:rsidR="001242B9" w:rsidRPr="007E0FE6">
        <w:rPr>
          <w:color w:val="000000" w:themeColor="text1"/>
        </w:rPr>
        <w:t xml:space="preserve">high </w:t>
      </w:r>
      <w:r w:rsidR="00C84F7B" w:rsidRPr="007E0FE6">
        <w:rPr>
          <w:color w:val="000000" w:themeColor="text1"/>
        </w:rPr>
        <w:t>classification accurac</w:t>
      </w:r>
      <w:r w:rsidR="00BD07E6">
        <w:rPr>
          <w:color w:val="000000" w:themeColor="text1"/>
        </w:rPr>
        <w:t>ies</w:t>
      </w:r>
      <w:r w:rsidR="00E80AF5">
        <w:rPr>
          <w:color w:val="000000" w:themeColor="text1"/>
        </w:rPr>
        <w:t xml:space="preserve"> while not giving little to </w:t>
      </w:r>
      <w:r w:rsidR="00DA1370">
        <w:rPr>
          <w:color w:val="000000" w:themeColor="text1"/>
        </w:rPr>
        <w:t xml:space="preserve">no </w:t>
      </w:r>
      <w:r w:rsidR="00E80AF5">
        <w:rPr>
          <w:color w:val="000000" w:themeColor="text1"/>
        </w:rPr>
        <w:t xml:space="preserve">attention </w:t>
      </w:r>
      <w:r w:rsidR="00C100D4">
        <w:rPr>
          <w:color w:val="000000" w:themeColor="text1"/>
        </w:rPr>
        <w:t>to</w:t>
      </w:r>
      <w:r w:rsidR="00E80AF5">
        <w:rPr>
          <w:color w:val="000000" w:themeColor="text1"/>
        </w:rPr>
        <w:t xml:space="preserve"> the feedback mechanism</w:t>
      </w:r>
      <w:r w:rsidR="007E0FE6">
        <w:t>.</w:t>
      </w:r>
      <w:r w:rsidR="00E80AF5">
        <w:t xml:space="preserve"> </w:t>
      </w:r>
      <w:r w:rsidR="0054518C">
        <w:t>No doub</w:t>
      </w:r>
      <w:r w:rsidR="0012483F">
        <w:t>t e</w:t>
      </w:r>
      <w:r w:rsidR="00DC5725">
        <w:t>nhancing the feedback mechanism</w:t>
      </w:r>
      <w:r w:rsidR="00120D4B">
        <w:t xml:space="preserve"> </w:t>
      </w:r>
      <w:r w:rsidR="00CF53A5">
        <w:t xml:space="preserve">with </w:t>
      </w:r>
      <w:r w:rsidR="00286EFA">
        <w:t>postural analysis</w:t>
      </w:r>
      <w:r w:rsidR="00DC5725">
        <w:t xml:space="preserve"> </w:t>
      </w:r>
      <w:r w:rsidR="00CF53A5">
        <w:t xml:space="preserve">and </w:t>
      </w:r>
      <w:r w:rsidR="00122712">
        <w:t>actionable</w:t>
      </w:r>
      <w:r w:rsidR="00DC5725">
        <w:t xml:space="preserve"> </w:t>
      </w:r>
      <w:r w:rsidR="00F95942">
        <w:t>recommendations</w:t>
      </w:r>
      <w:r w:rsidR="00DC5725">
        <w:t xml:space="preserve"> </w:t>
      </w:r>
      <w:r w:rsidR="00CF53A5">
        <w:t>will provide substantial benefit</w:t>
      </w:r>
      <w:r w:rsidR="00C100D4">
        <w:t>s</w:t>
      </w:r>
      <w:r w:rsidR="00CF53A5">
        <w:t xml:space="preserve"> towards the</w:t>
      </w:r>
      <w:r w:rsidR="00E80AF5">
        <w:t xml:space="preserve"> end</w:t>
      </w:r>
      <w:r w:rsidR="00C100D4">
        <w:t xml:space="preserve"> </w:t>
      </w:r>
      <w:r w:rsidR="00E80AF5">
        <w:t>user</w:t>
      </w:r>
      <w:r w:rsidR="00120D4B">
        <w:t>.</w:t>
      </w:r>
    </w:p>
    <w:p w14:paraId="511A966D" w14:textId="37DA42D7" w:rsidR="002B3771" w:rsidRDefault="002B3771" w:rsidP="002B3771">
      <w:pPr>
        <w:pStyle w:val="MDPI22heading2"/>
      </w:pPr>
      <w:r>
        <w:t>1.</w:t>
      </w:r>
      <w:r w:rsidR="00E42DD8">
        <w:t>2</w:t>
      </w:r>
      <w:r>
        <w:t xml:space="preserve"> Research Objectives</w:t>
      </w:r>
    </w:p>
    <w:p w14:paraId="029E813F" w14:textId="6B95B41C" w:rsidR="005B0618" w:rsidRDefault="00BB216D" w:rsidP="002748AE">
      <w:pPr>
        <w:pStyle w:val="MDPI31text"/>
      </w:pPr>
      <w:r>
        <w:t>The primary aim of this study is to design and develop a smart</w:t>
      </w:r>
      <w:r w:rsidR="005B0618">
        <w:t>-sensing</w:t>
      </w:r>
      <w:r>
        <w:t xml:space="preserve"> chair system</w:t>
      </w:r>
      <w:r w:rsidR="005B0618">
        <w:t xml:space="preserve"> fitted with 2 (32x32) sensor arrays which can classify</w:t>
      </w:r>
      <w:r w:rsidR="00F2588B">
        <w:t xml:space="preserve"> </w:t>
      </w:r>
      <w:r w:rsidR="005B0618">
        <w:t>19 distinct</w:t>
      </w:r>
      <w:r>
        <w:t xml:space="preserve"> sitting postures using machine learnin</w:t>
      </w:r>
      <w:r w:rsidR="005B0618">
        <w:t>g</w:t>
      </w:r>
      <w:r w:rsidR="007B1620">
        <w:t>.</w:t>
      </w:r>
      <w:r w:rsidR="005B0618">
        <w:t xml:space="preserve"> To evaluate its performance, it was compared </w:t>
      </w:r>
      <w:r w:rsidR="007B09D4">
        <w:t>among</w:t>
      </w:r>
      <w:r w:rsidR="005B0618">
        <w:t xml:space="preserve"> five different classification algorithms (Decision Tree, Random Forest, SVM, KNN, and CNN). </w:t>
      </w:r>
      <w:r w:rsidR="007B1620">
        <w:t xml:space="preserve">This paper also aims to develop a comprehensive posture feedback system which </w:t>
      </w:r>
      <w:r w:rsidR="005B0618">
        <w:t>provides informative and personalized insights into one’s sitting habits.</w:t>
      </w:r>
    </w:p>
    <w:p w14:paraId="6414E7D4" w14:textId="13E9365D" w:rsidR="004D7751" w:rsidRDefault="00E93210" w:rsidP="004D7751">
      <w:pPr>
        <w:pStyle w:val="MDPI21heading1"/>
      </w:pPr>
      <w:r w:rsidRPr="00FA04F1">
        <w:rPr>
          <w:lang w:eastAsia="zh-CN"/>
        </w:rPr>
        <w:t xml:space="preserve">2. </w:t>
      </w:r>
      <w:r w:rsidR="00F96D1C">
        <w:t>Related Works</w:t>
      </w:r>
    </w:p>
    <w:p w14:paraId="7990B348" w14:textId="47ACE034" w:rsidR="005C2EF8" w:rsidRDefault="005C2EF8" w:rsidP="005C2EF8">
      <w:pPr>
        <w:pStyle w:val="MDPI22heading2"/>
      </w:pPr>
      <w:r>
        <w:t>2.1 Sensors</w:t>
      </w:r>
    </w:p>
    <w:p w14:paraId="3FCD679C" w14:textId="6700397F" w:rsidR="003127BD" w:rsidRDefault="00E149A1" w:rsidP="003127BD">
      <w:pPr>
        <w:pStyle w:val="MDPI31text"/>
      </w:pPr>
      <w:r>
        <w:t>Over recent year</w:t>
      </w:r>
      <w:r w:rsidR="00031281">
        <w:t>s</w:t>
      </w:r>
      <w:r w:rsidR="00E24A48">
        <w:t xml:space="preserve">, </w:t>
      </w:r>
      <w:r w:rsidR="00EC38D0">
        <w:t xml:space="preserve">there has been </w:t>
      </w:r>
      <w:r w:rsidR="006B097E">
        <w:t xml:space="preserve">a </w:t>
      </w:r>
      <w:r w:rsidR="00542E3A">
        <w:t>consistent</w:t>
      </w:r>
      <w:r w:rsidR="006302F4">
        <w:t xml:space="preserve"> </w:t>
      </w:r>
      <w:r w:rsidR="00EC38D0">
        <w:t xml:space="preserve">rise in the </w:t>
      </w:r>
      <w:r w:rsidR="00161301">
        <w:t>number</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C100D4">
        <w:t>s</w:t>
      </w:r>
      <w:r w:rsidR="006302F4">
        <w:t xml:space="preserve">. This growing attention among researchers highlights </w:t>
      </w:r>
      <w:r w:rsidR="009A4DA1">
        <w:t xml:space="preserve">this </w:t>
      </w:r>
      <w:r w:rsidR="00B27AB4">
        <w:t>research’s</w:t>
      </w:r>
      <w:r w:rsidR="009A4DA1">
        <w:t xml:space="preserve"> potential </w:t>
      </w:r>
      <w:r w:rsidR="0054518C">
        <w:t>to drive</w:t>
      </w:r>
      <w:r w:rsidR="009A4DA1">
        <w:t xml:space="preserve"> significant change by positively impacting postural habits among individuals, subsequently improving the quality of life</w:t>
      </w:r>
      <w:r w:rsidR="00A97C3E">
        <w:t xml:space="preserve"> </w:t>
      </w:r>
      <w:r w:rsidR="00A97C3E">
        <w:fldChar w:fldCharType="begin"/>
      </w:r>
      <w:r w:rsidR="00CF5DD1">
        <w:instrText xml:space="preserve"> ADDIN ZOTERO_ITEM CSL_CITATION {"citationID":"EbfZ3Qrp","properties":{"formattedCitation":"[10]","plainCitation":"[10]","noteIndex":0},"citationItems":[{"id":215,"uris":["http://zotero.org/users/11398818/items/6NT4SXRW"],"itemData":{"id":215,"type":"article-journal","abstract":"Incorrect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CF5DD1">
        <w:rPr>
          <w:noProof/>
        </w:rPr>
        <w:t>[10]</w:t>
      </w:r>
      <w:r w:rsidR="00A97C3E">
        <w:fldChar w:fldCharType="end"/>
      </w:r>
      <w:r w:rsidR="009A4DA1">
        <w:t>.</w:t>
      </w:r>
      <w:r w:rsidR="00A97C3E">
        <w:t xml:space="preserve"> </w:t>
      </w:r>
      <w:r w:rsidR="00257113">
        <w:t xml:space="preserve">Currently, </w:t>
      </w:r>
      <w:r w:rsidR="0058739E">
        <w:t xml:space="preserve">there are 2 main categories of posture monitoring </w:t>
      </w:r>
      <w:r w:rsidR="00EE52D8">
        <w:t>systems</w:t>
      </w:r>
      <w:r w:rsidR="0058739E">
        <w:t xml:space="preserve">, </w:t>
      </w:r>
      <w:r w:rsidR="00257113">
        <w:t>wearable devices and non-wearable devices</w:t>
      </w:r>
      <w:r w:rsidR="0058739E">
        <w:t>.</w:t>
      </w:r>
      <w:r w:rsidR="00257113">
        <w:t xml:space="preserve"> Wearable devices are systems which are fitted with sensors which must be always worn </w:t>
      </w:r>
      <w:r w:rsidR="003E742A">
        <w:t>to</w:t>
      </w:r>
      <w:r w:rsidR="00257113">
        <w:t xml:space="preserve"> capture real-time postural readings</w:t>
      </w:r>
      <w:r w:rsidR="00104584">
        <w:t>, mainly focusing on the spinal area</w:t>
      </w:r>
      <w:r w:rsidR="00257113">
        <w:t xml:space="preserve">. </w:t>
      </w:r>
      <w:r w:rsidR="008B204F">
        <w:t>The</w:t>
      </w:r>
      <w:r w:rsidR="00BE4F77">
        <w:t>se</w:t>
      </w:r>
      <w:r w:rsidR="008B204F">
        <w:t xml:space="preserve"> sensors </w:t>
      </w:r>
      <w:r w:rsidR="00257113">
        <w:t xml:space="preserve">are typically </w:t>
      </w:r>
      <w:r w:rsidR="008B204F">
        <w:t>small</w:t>
      </w:r>
      <w:r w:rsidR="00257113">
        <w:t xml:space="preserve"> and</w:t>
      </w:r>
      <w:r w:rsidR="00BE4F77">
        <w:t xml:space="preserve"> are</w:t>
      </w:r>
      <w:r w:rsidR="00257113">
        <w:t xml:space="preserve"> often integrated into </w:t>
      </w:r>
      <w:r w:rsidR="003A532B">
        <w:t>clothing wear</w:t>
      </w:r>
      <w:r w:rsidR="00B03E75">
        <w:t xml:space="preserve"> which must </w:t>
      </w:r>
      <w:r w:rsidR="008A71B7">
        <w:t>constantly have bodily contact</w:t>
      </w:r>
      <w:r w:rsidR="009742FA">
        <w:t xml:space="preserve"> </w:t>
      </w:r>
      <w:r w:rsidR="00C100D4">
        <w:t>with</w:t>
      </w:r>
      <w:r w:rsidR="009742FA">
        <w:t xml:space="preserve"> the user</w:t>
      </w:r>
      <w:r w:rsidR="00257113">
        <w:t>.</w:t>
      </w:r>
      <w:r w:rsidR="008B204F">
        <w:t xml:space="preserve"> Due to </w:t>
      </w:r>
      <w:r w:rsidR="003A532B">
        <w:t>its</w:t>
      </w:r>
      <w:r w:rsidR="008B204F">
        <w:t xml:space="preserve"> highly invasive nature</w:t>
      </w:r>
      <w:r w:rsidR="003A532B">
        <w:t xml:space="preserve">, </w:t>
      </w:r>
      <w:r w:rsidR="006B72CE">
        <w:t>many</w:t>
      </w:r>
      <w:r w:rsidR="003A532B">
        <w:t xml:space="preserve"> individuals may find it quite uncomfortable and disruptive to their daily activities.</w:t>
      </w:r>
      <w:r w:rsidR="00BE4F77">
        <w:t xml:space="preserve"> </w:t>
      </w:r>
      <w:r w:rsidR="00B03E75">
        <w:t>In terms of the practicality of</w:t>
      </w:r>
      <w:r w:rsidR="00BE4F77">
        <w:t xml:space="preserve"> such systems</w:t>
      </w:r>
      <w:r w:rsidR="00B03E75">
        <w:t xml:space="preserve"> among the general population</w:t>
      </w:r>
      <w:r w:rsidR="00BE4F77">
        <w:t>, it is of great importance</w:t>
      </w:r>
      <w:r w:rsidR="00B03E75">
        <w:t xml:space="preserve"> </w:t>
      </w:r>
      <w:r w:rsidR="00F1655C">
        <w:t xml:space="preserve">to </w:t>
      </w:r>
      <w:r w:rsidR="00B03E75">
        <w:t xml:space="preserve">consider areas such </w:t>
      </w:r>
      <w:r w:rsidR="0054518C">
        <w:t xml:space="preserve">as </w:t>
      </w:r>
      <w:r w:rsidR="00B03E75">
        <w:t>energy consumption, portability</w:t>
      </w:r>
      <w:r w:rsidR="00BE4F77">
        <w:t xml:space="preserve"> and non-invasive</w:t>
      </w:r>
      <w:r w:rsidR="00B03E75">
        <w:t xml:space="preserve">ness </w:t>
      </w:r>
      <w:r w:rsidR="006977D7">
        <w:fldChar w:fldCharType="begin"/>
      </w:r>
      <w:r w:rsidR="00CF5DD1">
        <w:instrText xml:space="preserve"> ADDIN ZOTERO_ITEM CSL_CITATION {"citationID":"e3XuO6rS","properties":{"formattedCitation":"[11]","plainCitation":"[11]","noteIndex":0},"citationItems":[{"id":365,"uris":["http://zotero.org/users/11398818/items/AS7VVTP8"],"itemData":{"id":365,"type":"article-journal","abstract":"Abstract\n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fldChar w:fldCharType="separate"/>
      </w:r>
      <w:r w:rsidR="00CF5DD1">
        <w:rPr>
          <w:noProof/>
        </w:rPr>
        <w:t>[11]</w:t>
      </w:r>
      <w:r w:rsidR="006977D7">
        <w:fldChar w:fldCharType="end"/>
      </w:r>
      <w:r w:rsidR="00BE4F77">
        <w:t>.</w:t>
      </w:r>
      <w:r w:rsidR="006221B1">
        <w:t xml:space="preserve"> </w:t>
      </w:r>
      <w:r w:rsidR="0051275B">
        <w:t>The use of i</w:t>
      </w:r>
      <w:r w:rsidR="005C24CC">
        <w:t xml:space="preserve">nertial sensors such as </w:t>
      </w:r>
      <w:r w:rsidR="00B03E75">
        <w:t>IMUs (Inertial Measurement Unit</w:t>
      </w:r>
      <w:r w:rsidR="00C100D4">
        <w:t>s</w:t>
      </w:r>
      <w:r w:rsidR="00B03E75">
        <w:t>)</w:t>
      </w:r>
      <w:r w:rsidR="008D7B13">
        <w:t xml:space="preserve">, </w:t>
      </w:r>
      <w:r w:rsidR="005C24CC">
        <w:t xml:space="preserve">normally comprised of </w:t>
      </w:r>
      <w:r w:rsidR="00612026">
        <w:t>g</w:t>
      </w:r>
      <w:r w:rsidR="00B03E75">
        <w:t>yroscopes</w:t>
      </w:r>
      <w:r w:rsidR="005C24CC">
        <w:t xml:space="preserve">, </w:t>
      </w:r>
      <w:r w:rsidR="00612026">
        <w:t>a</w:t>
      </w:r>
      <w:r w:rsidR="005C24CC">
        <w:t xml:space="preserve">ccelerometers and </w:t>
      </w:r>
      <w:r w:rsidR="00612026">
        <w:t>m</w:t>
      </w:r>
      <w:r w:rsidR="005C24CC">
        <w:t>agnetometer</w:t>
      </w:r>
      <w:r w:rsidR="00612026">
        <w:t>s</w:t>
      </w:r>
      <w:r w:rsidR="005C24CC">
        <w:t xml:space="preserve"> </w:t>
      </w:r>
      <w:r w:rsidR="00C100D4">
        <w:t>is</w:t>
      </w:r>
      <w:r w:rsidR="005C24CC">
        <w:t xml:space="preserve"> </w:t>
      </w:r>
      <w:r w:rsidR="008D7B13">
        <w:t xml:space="preserve">a </w:t>
      </w:r>
      <w:r w:rsidR="005C24CC">
        <w:t>popular</w:t>
      </w:r>
      <w:r w:rsidR="008D7B13">
        <w:t xml:space="preserve"> senso</w:t>
      </w:r>
      <w:r w:rsidR="00C100D4">
        <w:t>r</w:t>
      </w:r>
      <w:r w:rsidR="008D7B13">
        <w:t xml:space="preserve"> option among researchers</w:t>
      </w:r>
      <w:r w:rsidR="005C24CC">
        <w:t xml:space="preserve"> to </w:t>
      </w:r>
      <w:r w:rsidR="00612026">
        <w:t xml:space="preserve">capture </w:t>
      </w:r>
      <w:r w:rsidR="005C24CC">
        <w:t>an individual’s bodily measurements</w:t>
      </w:r>
      <w:r w:rsidR="00612026">
        <w:t>.</w:t>
      </w:r>
      <w:r w:rsidR="00161301">
        <w:t xml:space="preserve"> </w:t>
      </w:r>
      <w:r w:rsidR="00852EE3">
        <w:t>Here are some of the</w:t>
      </w:r>
      <w:r w:rsidR="00161301">
        <w:t xml:space="preserve"> </w:t>
      </w:r>
      <w:r w:rsidR="00852EE3">
        <w:t xml:space="preserve">existing </w:t>
      </w:r>
      <w:r w:rsidR="00765455">
        <w:t>research studies</w:t>
      </w:r>
      <w:r w:rsidR="00852EE3">
        <w:t xml:space="preserve"> found</w:t>
      </w:r>
      <w:r w:rsidR="00765455">
        <w:t xml:space="preserve"> on this</w:t>
      </w:r>
      <w:r w:rsidR="00852EE3">
        <w:t xml:space="preserve"> </w:t>
      </w:r>
      <w:r w:rsidR="00852EE3">
        <w:fldChar w:fldCharType="begin"/>
      </w:r>
      <w:r w:rsidR="00CF5DD1">
        <w:instrText xml:space="preserve"> ADDIN ZOTERO_ITEM CSL_CITATION {"citationID":"Kwj6VEGs","properties":{"formattedCitation":"[12\\uc0\\u8211{}14]","plainCitation":"[12–14]","noteIndex":0},"citationItems":[{"id":376,"uris":["http://zotero.org/users/11398818/items/63BA3469"],"itemData":{"id":376,"type":"article-journal","abstract":"Monitoring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Carlos"}],"issued":{"date-parts":[["2018",10,11]]}}},{"id":378,"uris":["http://zotero.org/users/11398818/items/MBN3LY95"],"itemData":{"id":378,"type":"article-journal","abstract":"Posture monitoring aiming at preventing many of the pathologies affecting the spine is becoming more and more essential in many contexts, including telemedicine. The market pushes towards the development of new technical solutions that are comfortable for the user and that are increasingly becoming lower in terms of cost. Some systems at the state of the art level are effective and sometimes quite comfortable, but they have a degree of complexity that is not compatible with some market segments. Here, we report on the development, at a prototype level, a simple, low-cost, and potentially very comfortable microcontroller-based system capable of signaling incorrect postures with great sensitivity. The prototype, which has been tested also using video analysis, has shown its capacity to be easily integrated into a garment. Experimental activity has proven the prototype’s functionality. The wearable embedded system is able to detect flections in the back region monitored by the flex sensor with an accuracy of &lt;3°. The achievement represents a further demonstration of the potential of wearable electronics in the context of cyber-physical systems for healthcare.","container-title":"Electronics","DOI":"10.3390/electronics10212569","ISSN":"2079-9292","issue":"21","journalAbbreviation":"Electronics","language":"en","license":"https://creativecommons.org/licenses/by/4.0/","page":"2569","source":"DOI.org (Crossref)","title":"Low-Cost Wireless Wearable System for Posture Monitoring","volume":"10","author":[{"family":"Ardito","given":"Marilda"},{"family":"Mascolo","given":"Fabiana"},{"family":"Valentini","given":"Martina"},{"family":"Dell’Olio","given":"Francesco"}],"issued":{"date-parts":[["2021",10,21]]}}},{"id":380,"uris":["http://zotero.org/users/11398818/items/DDCRISAE"],"itemData":{"id":380,"type":"webpage","title":"Upright Go 2","URL":"https://store.uprightpose.com/products/upright-go2","author":[{"literal":"Upright"}]}}],"schema":"https://github.com/citation-style-language/schema/raw/master/csl-citation.json"} </w:instrText>
      </w:r>
      <w:r w:rsidR="00852EE3">
        <w:fldChar w:fldCharType="separate"/>
      </w:r>
      <w:r w:rsidR="00CF5DD1" w:rsidRPr="00CF5DD1">
        <w:t>[12–14]</w:t>
      </w:r>
      <w:r w:rsidR="00852EE3">
        <w:fldChar w:fldCharType="end"/>
      </w:r>
      <w:r w:rsidR="00852EE3">
        <w:t>.</w:t>
      </w:r>
      <w:r w:rsidR="00080493">
        <w:t xml:space="preserve"> </w:t>
      </w:r>
    </w:p>
    <w:p w14:paraId="5E16F7B3" w14:textId="66EF7C46" w:rsidR="005C2EF8" w:rsidRDefault="00A62466" w:rsidP="005C2EF8">
      <w:pPr>
        <w:pStyle w:val="MDPI31text"/>
      </w:pPr>
      <w:r>
        <w:t xml:space="preserve">On the other hand, there are non-wearable solutions which do not require an individual to wear any special clothing or device. These systems are non-invasive by nature </w:t>
      </w:r>
      <w:r w:rsidR="00C100D4">
        <w:t xml:space="preserve">and </w:t>
      </w:r>
      <w:r>
        <w:t xml:space="preserve">are meant to capture postural measurements without being disruptive towards the end user in any way. </w:t>
      </w:r>
      <w:r w:rsidR="00A675D3">
        <w:t xml:space="preserve">Within this research field, </w:t>
      </w:r>
      <w:r w:rsidR="00C100D4">
        <w:t>various methods are</w:t>
      </w:r>
      <w:r w:rsidR="00A675D3">
        <w:t xml:space="preserve"> </w:t>
      </w:r>
      <w:r w:rsidR="006221B1">
        <w:t xml:space="preserve">being employed such as the use of camera-based systems and </w:t>
      </w:r>
      <w:r w:rsidR="004447F0">
        <w:t>sensor-infused sitting</w:t>
      </w:r>
      <w:r w:rsidR="006221B1">
        <w:t xml:space="preserve"> mats. </w:t>
      </w:r>
      <w:r w:rsidR="003A2F78">
        <w:t>Camera-based systems</w:t>
      </w:r>
      <w:r w:rsidR="001B4319">
        <w:t xml:space="preserve"> </w:t>
      </w:r>
      <w:r w:rsidR="00DD5B48">
        <w:t>work</w:t>
      </w:r>
      <w:r w:rsidR="001B4319">
        <w:t xml:space="preserve"> </w:t>
      </w:r>
      <w:r w:rsidR="00DD5B48">
        <w:t>by having a set of cameras which meant to capture multiple reference points of the human body such as the head, shoulders and the hips</w:t>
      </w:r>
      <w:r w:rsidR="003127BD">
        <w:t xml:space="preserve"> to detect different postures</w:t>
      </w:r>
      <w:r w:rsidR="003127BD">
        <w:rPr>
          <w:b/>
          <w:bCs/>
          <w:lang w:val="en-GB"/>
        </w:rPr>
        <w:t xml:space="preserve"> </w:t>
      </w:r>
      <w:r w:rsidR="003127BD">
        <w:fldChar w:fldCharType="begin"/>
      </w:r>
      <w:r w:rsidR="00CF5DD1">
        <w:instrText xml:space="preserve"> ADDIN ZOTERO_ITEM CSL_CITATION {"citationID":"7DITaDE3","properties":{"formattedCitation":"[15\\uc0\\u8211{}17]","plainCitation":"[15–17]","noteIndex":0},"citationItems":[{"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id":381,"uris":["http://zotero.org/users/11398818/items/WSSD6HCR"],"itemData":{"id":381,"type":"article-journal","container-title":"Multimedia Tools and Applications","DOI":"10.1007/s11042-015-3189-x","ISSN":"1380-7501, 1573-7721","issue":"8","journalAbbreviation":"Multimed Tools Appl","language":"en","page":"10721-10739","source":"DOI.org (Crossref)","title":"Healthy human sitting posture estimation in RGB-D scenes using object context","volume":"76","author":[{"family":"Liu","given":"Baolong"},{"family":"Li","given":"Yi"},{"family":"Zhang","given":"Sanyuan"},{"family":"Ye","given":"Xiuzi"}],"issued":{"date-parts":[["2017",4]]}}},{"id":382,"uris":["http://zotero.org/users/11398818/items/WPSEI9BU"],"itemData":{"id":382,"type":"article-journal","abstract":"Human posture recognition is one of the most challenging tasks due to the variation in human appearance, changes in the background and illumination, additional noise in the frame, and diverse characteristics and amount of data generated. Aside from these, generating a high configuration for recognition of human body parts, occlusion, nearly identical parts of the body, variations of colors due to clothing, and other various factors make this task one of the hardest in computer vision. Therefore, these studies require high-computing devices and machines that could handle the computational load of this task. This study used a small-scale convolutional neural network and a smartphone built-in camera to recognize proper and improper sitting posture in a work-from-home setup. Aside from the recognition of body points, this study also utilized points’ distances and angles to help in recognition. Overall, the study was able to develop two objective datasets capturing the left and right side of the participants with the supervision and guidance of licensed physical therapists. The study shows accuracies of 85.18% and 92.07%, and kappas of 0.691 and 0.838, respectively. The system was developed, implemented, and tested in a work-from-home environment.","container-title":"Applied Sciences","DOI":"10.3390/app13095402","ISSN":"2076-3417","issue":"9","journalAbbreviation":"Applied Sciences","language":"en","license":"https://creativecommons.org/licenses/by/4.0/","page":"5402","source":"DOI.org (Crossref)","title":"Modelling Proper and Improper Sitting Posture of Computer Users Using Machine Vision for a Human–Computer Intelligent Interactive System during COVID-19","volume":"13","author":[{"family":"Estrada","given":"Jheanel E."},{"family":"Vea","given":"Larry A."},{"family":"Devaraj","given":"Madhavi"}],"issued":{"date-parts":[["2023",4,26]]}}}],"schema":"https://github.com/citation-style-language/schema/raw/master/csl-citation.json"} </w:instrText>
      </w:r>
      <w:r w:rsidR="003127BD">
        <w:fldChar w:fldCharType="separate"/>
      </w:r>
      <w:r w:rsidR="00CF5DD1" w:rsidRPr="00CF5DD1">
        <w:t>[15–17]</w:t>
      </w:r>
      <w:r w:rsidR="003127BD">
        <w:fldChar w:fldCharType="end"/>
      </w:r>
      <w:r w:rsidR="00DD5B48">
        <w:t xml:space="preserve">. This typically functions </w:t>
      </w:r>
      <w:r w:rsidR="001B4319">
        <w:t xml:space="preserve">by having one or more </w:t>
      </w:r>
      <w:r w:rsidR="00DD5B48">
        <w:t>cameras placed at different point</w:t>
      </w:r>
      <w:r w:rsidR="00C100D4">
        <w:t>s</w:t>
      </w:r>
      <w:r w:rsidR="00DD5B48">
        <w:t xml:space="preserve"> of view </w:t>
      </w:r>
      <w:r w:rsidR="009B263E">
        <w:t>to</w:t>
      </w:r>
      <w:r w:rsidR="00DD5B48">
        <w:t xml:space="preserve"> effectively capture al</w:t>
      </w:r>
      <w:r w:rsidR="009B263E">
        <w:t>l</w:t>
      </w:r>
      <w:r w:rsidR="00DD5B48">
        <w:t xml:space="preserve"> the </w:t>
      </w:r>
      <w:r w:rsidR="008E699B">
        <w:t xml:space="preserve">individual’s </w:t>
      </w:r>
      <w:r w:rsidR="00DD5B48">
        <w:t>body point</w:t>
      </w:r>
      <w:r w:rsidR="008A074D">
        <w:t>s</w:t>
      </w:r>
      <w:r w:rsidR="00DD5B48">
        <w:t xml:space="preserve">. </w:t>
      </w:r>
      <w:r w:rsidR="009B263E">
        <w:t>For</w:t>
      </w:r>
      <w:r w:rsidR="00DD5B48">
        <w:t xml:space="preserve"> this to work effectively, there must be no obstruction between the camera</w:t>
      </w:r>
      <w:r w:rsidR="005A4025">
        <w:t>’s view</w:t>
      </w:r>
      <w:r w:rsidR="008A074D">
        <w:t xml:space="preserve"> and the subject being assessed,</w:t>
      </w:r>
      <w:r w:rsidR="00B21AEB">
        <w:t xml:space="preserve"> and </w:t>
      </w:r>
      <w:r w:rsidR="00DD5B48">
        <w:t xml:space="preserve">there must </w:t>
      </w:r>
      <w:r w:rsidR="008A074D">
        <w:t>always be proper lighting available</w:t>
      </w:r>
      <w:r w:rsidR="00DD5B48">
        <w:t xml:space="preserve">. </w:t>
      </w:r>
      <w:r w:rsidR="008A074D">
        <w:t xml:space="preserve">Overall, </w:t>
      </w:r>
      <w:r w:rsidR="004C63A6">
        <w:t xml:space="preserve">this suggests that </w:t>
      </w:r>
      <w:r w:rsidR="00525289">
        <w:t xml:space="preserve">the viability </w:t>
      </w:r>
      <w:r w:rsidR="00525289">
        <w:lastRenderedPageBreak/>
        <w:t xml:space="preserve">of </w:t>
      </w:r>
      <w:r w:rsidR="004C63A6">
        <w:t xml:space="preserve">camera-based systems </w:t>
      </w:r>
      <w:r w:rsidR="00525289">
        <w:t>primarily depends on a</w:t>
      </w:r>
      <w:r w:rsidR="008A074D">
        <w:t xml:space="preserve"> </w:t>
      </w:r>
      <w:r w:rsidR="004C63A6">
        <w:t xml:space="preserve">properly </w:t>
      </w:r>
      <w:r w:rsidR="008A074D">
        <w:t>controlled environment</w:t>
      </w:r>
      <w:r w:rsidR="008D1383">
        <w:t>, making it a</w:t>
      </w:r>
      <w:r w:rsidR="007C3104">
        <w:t>n un</w:t>
      </w:r>
      <w:r w:rsidR="008D1383">
        <w:t>popular option</w:t>
      </w:r>
      <w:r w:rsidR="00EF6801">
        <w:t xml:space="preserve"> among research studies</w:t>
      </w:r>
      <w:r w:rsidR="008A074D">
        <w:t xml:space="preserve"> </w:t>
      </w:r>
      <w:r w:rsidR="008A074D">
        <w:fldChar w:fldCharType="begin"/>
      </w:r>
      <w:r w:rsidR="00CF5DD1">
        <w:instrText xml:space="preserve"> ADDIN ZOTERO_ITEM CSL_CITATION {"citationID":"C8NPU7BH","properties":{"formattedCitation":"[11]","plainCitation":"[11]","noteIndex":0},"citationItems":[{"id":365,"uris":["http://zotero.org/users/11398818/items/AS7VVTP8"],"itemData":{"id":365,"type":"article-journal","abstract":"Abstract\n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8A074D">
        <w:fldChar w:fldCharType="separate"/>
      </w:r>
      <w:r w:rsidR="00CF5DD1">
        <w:rPr>
          <w:noProof/>
        </w:rPr>
        <w:t>[11]</w:t>
      </w:r>
      <w:r w:rsidR="008A074D">
        <w:fldChar w:fldCharType="end"/>
      </w:r>
      <w:r w:rsidR="008A074D">
        <w:t>.</w:t>
      </w:r>
    </w:p>
    <w:p w14:paraId="5005BD08" w14:textId="36A1BFB2" w:rsidR="001E7576" w:rsidRDefault="002B48CE" w:rsidP="004A6C6B">
      <w:pPr>
        <w:pStyle w:val="MDPI31text"/>
      </w:pPr>
      <w:r>
        <w:t>Another</w:t>
      </w:r>
      <w:r w:rsidR="001134EC">
        <w:t xml:space="preserve"> </w:t>
      </w:r>
      <w:r w:rsidR="00891FA0">
        <w:t>widely used implementation</w:t>
      </w:r>
      <w:r w:rsidR="001134EC">
        <w:t xml:space="preserve"> is the </w:t>
      </w:r>
      <w:r w:rsidR="00891FA0">
        <w:t>adoption</w:t>
      </w:r>
      <w:r w:rsidR="001134EC">
        <w:t xml:space="preserve"> of</w:t>
      </w:r>
      <w:r w:rsidR="008D1383">
        <w:t xml:space="preserve"> sensor-infused</w:t>
      </w:r>
      <w:r w:rsidR="00041A88">
        <w:t xml:space="preserve"> sitting mats</w:t>
      </w:r>
      <w:r w:rsidR="001134EC">
        <w:t xml:space="preserve"> which</w:t>
      </w:r>
      <w:r w:rsidR="005C4902">
        <w:t xml:space="preserve"> goes</w:t>
      </w:r>
      <w:r w:rsidR="00891FA0">
        <w:t xml:space="preserve"> on the</w:t>
      </w:r>
      <w:r w:rsidR="005C4902">
        <w:t xml:space="preserve"> notion of</w:t>
      </w:r>
      <w:r w:rsidR="005A4025">
        <w:t xml:space="preserve"> having one or more sensors integrated into the backrest and the seating area of a</w:t>
      </w:r>
      <w:r w:rsidR="0056494C">
        <w:t xml:space="preserve"> typical</w:t>
      </w:r>
      <w:r w:rsidR="002E0625">
        <w:t xml:space="preserve"> office</w:t>
      </w:r>
      <w:r w:rsidR="005A4025">
        <w:t xml:space="preserve"> </w:t>
      </w:r>
      <w:r w:rsidR="007E2296">
        <w:t>chair</w:t>
      </w:r>
      <w:r w:rsidR="005A4025">
        <w:t>.</w:t>
      </w:r>
      <w:r w:rsidR="001134EC">
        <w:t xml:space="preserve"> As the user seats and subtly moves about the chair, the system can both capture and identify the different postures being adopted. Some 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984B4C">
        <w:t xml:space="preserve"> sensing chair </w:t>
      </w:r>
      <w:r w:rsidR="00061BB1">
        <w:t xml:space="preserve">system </w:t>
      </w:r>
      <w:r w:rsidR="00984B4C">
        <w:t xml:space="preserve">was by Tan </w:t>
      </w:r>
      <w:r w:rsidR="00D8161A">
        <w:t>el</w:t>
      </w:r>
      <w:r w:rsidR="00032901">
        <w:t>.</w:t>
      </w:r>
      <w:r w:rsidR="00D8161A">
        <w:t xml:space="preserve"> </w:t>
      </w:r>
      <w:r w:rsidR="00D8161A">
        <w:fldChar w:fldCharType="begin"/>
      </w:r>
      <w:r w:rsidR="00CF5DD1">
        <w:instrText xml:space="preserve"> ADDIN ZOTERO_ITEM CSL_CITATION {"citationID":"Np1uUkLq","properties":{"formattedCitation":"[18]","plainCitation":"[18]","noteIndex":0},"citationItems":[{"id":295,"uris":["http://zotero.org/users/11398818/items/LUPZ3F98"],"itemData":{"id":295,"type":"article-journal","container-title":"IEEE/ASME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D8161A">
        <w:fldChar w:fldCharType="separate"/>
      </w:r>
      <w:r w:rsidR="00CF5DD1">
        <w:t>[18]</w:t>
      </w:r>
      <w:r w:rsidR="00D8161A">
        <w:fldChar w:fldCharType="end"/>
      </w:r>
      <w:r w:rsidR="00D8161A">
        <w:t xml:space="preserve"> </w:t>
      </w:r>
      <w:r w:rsidR="00C100D4">
        <w:t>B</w:t>
      </w:r>
      <w:r w:rsidR="00D8161A">
        <w:t>ack in 2001</w:t>
      </w:r>
      <w:r w:rsidR="00F47EE4">
        <w:t>.</w:t>
      </w:r>
      <w:r w:rsidR="006D3202">
        <w:t xml:space="preserve"> </w:t>
      </w:r>
      <w:r w:rsidR="0049403A">
        <w:t>They were able to classify</w:t>
      </w:r>
      <w:r w:rsidR="00B10A1D">
        <w:t xml:space="preserve"> 14 different sit</w:t>
      </w:r>
      <w:r w:rsidR="00C100D4">
        <w:t>t</w:t>
      </w:r>
      <w:r w:rsidR="00B10A1D">
        <w:t>ing postures using</w:t>
      </w:r>
      <w:r w:rsidR="00763DAC">
        <w:t xml:space="preserve"> a </w:t>
      </w:r>
      <w:r w:rsidR="00B10A1D">
        <w:t>(</w:t>
      </w:r>
      <w:r w:rsidR="001154C0">
        <w:t xml:space="preserve">Principal Component </w:t>
      </w:r>
      <w:r w:rsidR="009C1EFA">
        <w:t>analysis</w:t>
      </w:r>
      <w:r w:rsidR="00B10A1D">
        <w:t>-based</w:t>
      </w:r>
      <w:r w:rsidR="00763DAC">
        <w:t xml:space="preserve"> algorithm</w:t>
      </w:r>
      <w:r w:rsidR="009C1EFA">
        <w:t>,</w:t>
      </w:r>
      <w:r w:rsidR="001154C0">
        <w:t xml:space="preserve"> which </w:t>
      </w:r>
      <w:r w:rsidR="00763DAC">
        <w:t>interfaced</w:t>
      </w:r>
      <w:r w:rsidR="001154C0">
        <w:t xml:space="preserve"> with </w:t>
      </w:r>
      <w:r w:rsidR="00C100D4">
        <w:t xml:space="preserve">a </w:t>
      </w:r>
      <w:r w:rsidR="004F5F68">
        <w:t>pressure sensor array module</w:t>
      </w:r>
      <w:r w:rsidR="002C3209">
        <w:t xml:space="preserve"> placed both the backrest and the sitting area of the </w:t>
      </w:r>
      <w:r w:rsidR="00A87216">
        <w:t>chair,</w:t>
      </w:r>
      <w:r w:rsidR="00051C65">
        <w:t xml:space="preserve"> </w:t>
      </w:r>
      <w:r w:rsidR="00763DAC">
        <w:t xml:space="preserve">achieving an </w:t>
      </w:r>
      <w:r w:rsidR="00183C47">
        <w:t xml:space="preserve">overall accuracy </w:t>
      </w:r>
      <w:r w:rsidR="00763DAC">
        <w:t xml:space="preserve">ranging </w:t>
      </w:r>
      <w:r w:rsidR="00183C47">
        <w:t xml:space="preserve">between 79% to 96%. </w:t>
      </w:r>
      <w:r w:rsidR="00CE223B">
        <w:t>Subsequently,</w:t>
      </w:r>
      <w:r w:rsidR="002D6365">
        <w:t xml:space="preserve"> </w:t>
      </w:r>
      <w:r w:rsidR="002C3209">
        <w:t xml:space="preserve">a lot of </w:t>
      </w:r>
      <w:r w:rsidR="00183C47">
        <w:t>research</w:t>
      </w:r>
      <w:r w:rsidR="005C1CA5">
        <w:t xml:space="preserve"> studie</w:t>
      </w:r>
      <w:r w:rsidR="00183C47">
        <w:t xml:space="preserve">s </w:t>
      </w:r>
      <w:r w:rsidR="00763DAC">
        <w:t>ha</w:t>
      </w:r>
      <w:r w:rsidR="00C100D4">
        <w:t>ve</w:t>
      </w:r>
      <w:r w:rsidR="00763DAC">
        <w:t xml:space="preserve"> been</w:t>
      </w:r>
      <w:r w:rsidR="002C3209">
        <w:t xml:space="preserve"> published</w:t>
      </w:r>
      <w:r w:rsidR="00763DAC">
        <w:t xml:space="preserve"> primarily following</w:t>
      </w:r>
      <w:r w:rsidR="00994B8B">
        <w:t xml:space="preserve"> a</w:t>
      </w:r>
      <w:r w:rsidR="00763DAC">
        <w:t xml:space="preserve"> very</w:t>
      </w:r>
      <w:r w:rsidR="00994B8B">
        <w:t xml:space="preserve"> similar approach.</w:t>
      </w:r>
      <w:r w:rsidR="004A6C6B">
        <w:t xml:space="preserve"> </w:t>
      </w:r>
      <w:r w:rsidR="009F5F6B">
        <w:t xml:space="preserve">Wang et al. </w:t>
      </w:r>
      <w:r w:rsidR="009F5F6B">
        <w:fldChar w:fldCharType="begin"/>
      </w:r>
      <w:r w:rsidR="00CF5DD1">
        <w:instrText xml:space="preserve"> ADDIN ZOTERO_ITEM CSL_CITATION {"citationID":"7AU2CkXM","properties":{"formattedCitation":"[19]","plainCitation":"[19]","noteIndex":0},"citationItems":[{"id":34,"uris":["http://zotero.org/users/11398818/items/Y3DRPCH2"],"itemData":{"id":34,"type":"article-journal","container-title":"IEEE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9F5F6B">
        <w:fldChar w:fldCharType="separate"/>
      </w:r>
      <w:r w:rsidR="00CF5DD1">
        <w:rPr>
          <w:noProof/>
        </w:rPr>
        <w:t>[19]</w:t>
      </w:r>
      <w:r w:rsidR="009F5F6B">
        <w:fldChar w:fldCharType="end"/>
      </w:r>
      <w:r w:rsidR="009F5F6B">
        <w:t xml:space="preserve"> </w:t>
      </w:r>
      <w:r w:rsidR="00696A6E">
        <w:t>developed a</w:t>
      </w:r>
      <w:r w:rsidR="001B3B25">
        <w:t xml:space="preserve"> smart chair system equipped with </w:t>
      </w:r>
      <w:r w:rsidR="002B39C6">
        <w:t>a</w:t>
      </w:r>
      <w:r w:rsidR="001B3B25">
        <w:t xml:space="preserve"> </w:t>
      </w:r>
      <w:r w:rsidR="001F308A">
        <w:t xml:space="preserve">(9x9) &amp; </w:t>
      </w:r>
      <w:r w:rsidR="002242AC">
        <w:t xml:space="preserve">(10x9) </w:t>
      </w:r>
      <w:r w:rsidR="001B3B25">
        <w:t xml:space="preserve">FSR pressure matrix </w:t>
      </w:r>
      <w:r w:rsidR="002242AC">
        <w:t>which were used to</w:t>
      </w:r>
      <w:r w:rsidR="001B3B25">
        <w:t xml:space="preserve"> classify</w:t>
      </w:r>
      <w:r w:rsidR="002242AC">
        <w:t xml:space="preserve"> up to</w:t>
      </w:r>
      <w:r w:rsidR="00524451">
        <w:t xml:space="preserve"> </w:t>
      </w:r>
      <w:r w:rsidR="001B3B25">
        <w:t>15 different sitting postures</w:t>
      </w:r>
      <w:r w:rsidR="00524451">
        <w:t xml:space="preserve"> using the SNN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8E189B">
        <w:t>.</w:t>
      </w:r>
      <w:r w:rsidR="002B39C6">
        <w:t xml:space="preserve"> </w:t>
      </w:r>
      <w:r w:rsidR="002B39C6">
        <w:fldChar w:fldCharType="begin"/>
      </w:r>
      <w:r w:rsidR="00CF5DD1">
        <w:instrText xml:space="preserve"> ADDIN ZOTERO_ITEM CSL_CITATION {"citationID":"hLHvGkxR","properties":{"formattedCitation":"[20]","plainCitation":"[20]","noteIndex":0},"citationItems":[{"id":22,"uris":["http://zotero.org/users/11398818/items/UGIYCU8F"],"itemData":{"id":22,"type":"article-journal","abstract":"Prolonged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CF5DD1">
        <w:rPr>
          <w:noProof/>
        </w:rPr>
        <w:t>[20]</w:t>
      </w:r>
      <w:r w:rsidR="002B39C6">
        <w:fldChar w:fldCharType="end"/>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7 sitting postures</w:t>
      </w:r>
      <w:r w:rsidR="00520A3C">
        <w:t xml:space="preserve"> while </w:t>
      </w:r>
      <w:r w:rsidR="0084380B">
        <w:t>achieving</w:t>
      </w:r>
      <w:r w:rsidR="00520A3C">
        <w:t xml:space="preserve"> an overall classification accuracy of 85.9%</w:t>
      </w:r>
      <w:r w:rsidR="00532F95">
        <w:t>.</w:t>
      </w:r>
    </w:p>
    <w:p w14:paraId="2F6FA1BD" w14:textId="77777777" w:rsidR="00A06BE4" w:rsidRDefault="00A06BE4" w:rsidP="004A6C6B">
      <w:pPr>
        <w:pStyle w:val="MDPI31text"/>
      </w:pPr>
    </w:p>
    <w:p w14:paraId="313286E8" w14:textId="41F02C68" w:rsidR="001E7576" w:rsidRDefault="001E7576" w:rsidP="001E7576">
      <w:pPr>
        <w:pStyle w:val="MDPI22heading2"/>
      </w:pPr>
      <w:r>
        <w:t xml:space="preserve">2.2 </w:t>
      </w:r>
      <w:commentRangeStart w:id="2"/>
      <w:r>
        <w:t>Machine Lea</w:t>
      </w:r>
      <w:r w:rsidR="0054518C">
        <w:t>r</w:t>
      </w:r>
      <w:r>
        <w:t>ning Algorithms</w:t>
      </w:r>
      <w:commentRangeEnd w:id="2"/>
      <w:r w:rsidR="00852FC7">
        <w:rPr>
          <w:rStyle w:val="CommentReference"/>
          <w:rFonts w:eastAsia="SimSun"/>
          <w:i w:val="0"/>
          <w:noProof w:val="0"/>
          <w:snapToGrid/>
          <w:lang w:eastAsia="zh-CN" w:bidi="ar-SA"/>
        </w:rPr>
        <w:commentReference w:id="2"/>
      </w:r>
    </w:p>
    <w:p w14:paraId="78291AB6" w14:textId="51D845A0" w:rsidR="00E423AB" w:rsidRDefault="00852FC7" w:rsidP="00A06BE4">
      <w:pPr>
        <w:pStyle w:val="MDPI31text"/>
      </w:pPr>
      <w:r>
        <w:t xml:space="preserve">Currently, </w:t>
      </w:r>
      <w:r w:rsidR="0032737B">
        <w:t>various classification methods are</w:t>
      </w:r>
      <w:r>
        <w:t xml:space="preserve"> being used to detect and classify sitting patterns</w:t>
      </w:r>
      <w:r w:rsidR="0032737B">
        <w:t>,</w:t>
      </w:r>
      <w:r>
        <w:t xml:space="preserve"> ranging from simple rule-based </w:t>
      </w:r>
      <w:r w:rsidR="00392666">
        <w:t>systems to</w:t>
      </w:r>
      <w:r>
        <w:t xml:space="preserve"> more complex machine</w:t>
      </w:r>
      <w:r w:rsidR="0032737B">
        <w:t>-</w:t>
      </w:r>
      <w:r>
        <w:t xml:space="preserve">learning algorithms. </w:t>
      </w:r>
      <w:r w:rsidR="00716F77">
        <w:t>Within this research domain</w:t>
      </w:r>
      <w:r w:rsidR="004A6C6B">
        <w:t xml:space="preserve">, </w:t>
      </w:r>
      <w:r w:rsidR="00716F77">
        <w:t>these methods include</w:t>
      </w:r>
      <w:r w:rsidR="004A6C6B">
        <w:t xml:space="preserve"> rule-based techniques </w:t>
      </w:r>
      <w:r w:rsidR="004A6C6B">
        <w:fldChar w:fldCharType="begin"/>
      </w:r>
      <w:r w:rsidR="00CF5DD1">
        <w:instrText xml:space="preserve"> ADDIN ZOTERO_ITEM CSL_CITATION {"citationID":"9YWhnd80","properties":{"formattedCitation":"[21,22]","plainCitation":"[21,22]","noteIndex":0},"citationItems":[{"id":19,"uris":["http://zotero.org/users/11398818/items/UWUTEDIW"],"itemData":{"id":19,"type":"article-journal","abstract":"The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4A6C6B">
        <w:fldChar w:fldCharType="separate"/>
      </w:r>
      <w:r w:rsidR="00CF5DD1">
        <w:rPr>
          <w:noProof/>
        </w:rPr>
        <w:t>[21,22]</w:t>
      </w:r>
      <w:r w:rsidR="004A6C6B">
        <w:fldChar w:fldCharType="end"/>
      </w:r>
      <w:r w:rsidR="004A6C6B">
        <w:t>, statistical models (</w:t>
      </w:r>
      <w:r w:rsidR="00E3147B" w:rsidRPr="00E3147B">
        <w:t>K-Nearest Neighbors (KNNs)</w:t>
      </w:r>
      <w:r w:rsidR="00E3147B">
        <w:t xml:space="preserve"> </w:t>
      </w:r>
      <w:r w:rsidR="00E3147B">
        <w:fldChar w:fldCharType="begin"/>
      </w:r>
      <w:r w:rsidR="00CF5DD1">
        <w:instrText xml:space="preserve"> ADDIN ZOTERO_ITEM CSL_CITATION {"citationID":"jsesNHfp","properties":{"formattedCitation":"[23\\uc0\\u8211{}26]","plainCitation":"[23–26]","noteIndex":0},"citationItems":[{"id":28,"uris":["http://zotero.org/users/11398818/items/A9UVN24S"],"itemData":{"id":28,"type":"article-journal","abstract":"In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E3147B">
        <w:fldChar w:fldCharType="separate"/>
      </w:r>
      <w:r w:rsidR="00CF5DD1" w:rsidRPr="00CF5DD1">
        <w:t>[23–26]</w:t>
      </w:r>
      <w:r w:rsidR="00E3147B">
        <w:fldChar w:fldCharType="end"/>
      </w:r>
      <w:r w:rsidR="00E3147B" w:rsidRPr="00E3147B">
        <w:t>, Decision Tree</w:t>
      </w:r>
      <w:r w:rsidR="00E3147B">
        <w:t xml:space="preserve"> </w:t>
      </w:r>
      <w:r w:rsidR="00E3147B">
        <w:fldChar w:fldCharType="begin"/>
      </w:r>
      <w:r w:rsidR="00CF5DD1">
        <w:instrText xml:space="preserve"> ADDIN ZOTERO_ITEM CSL_CITATION {"citationID":"xf5LJMMD","properties":{"formattedCitation":"[27\\uc0\\u8211{}29]","plainCitation":"[27–29]","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E3147B">
        <w:fldChar w:fldCharType="separate"/>
      </w:r>
      <w:r w:rsidR="00CF5DD1" w:rsidRPr="00CF5DD1">
        <w:t>[27–29]</w:t>
      </w:r>
      <w:r w:rsidR="00E3147B">
        <w:fldChar w:fldCharType="end"/>
      </w:r>
      <w:r w:rsidR="00E3147B" w:rsidRPr="00E3147B">
        <w:t>, Support Vector Machines (SVMs)</w:t>
      </w:r>
      <w:r w:rsidR="006633C8">
        <w:t xml:space="preserve"> </w:t>
      </w:r>
      <w:r w:rsidR="006633C8">
        <w:fldChar w:fldCharType="begin"/>
      </w:r>
      <w:r w:rsidR="00CF5DD1">
        <w:instrText xml:space="preserve"> ADDIN ZOTERO_ITEM CSL_CITATION {"citationID":"rIqyzP1G","properties":{"formattedCitation":"[20,30,31]","plainCitation":"[20,30,31]","noteIndex":0},"citationItems":[{"id":22,"uris":["http://zotero.org/users/11398818/items/UGIYCU8F"],"itemData":{"id":22,"type":"article-journal","abstract":"Prolonged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6633C8">
        <w:fldChar w:fldCharType="separate"/>
      </w:r>
      <w:r w:rsidR="00CF5DD1">
        <w:rPr>
          <w:noProof/>
        </w:rPr>
        <w:t>[20,30,31]</w:t>
      </w:r>
      <w:r w:rsidR="006633C8">
        <w:fldChar w:fldCharType="end"/>
      </w:r>
      <w:r w:rsidR="00E3147B" w:rsidRPr="00E3147B">
        <w:t xml:space="preserve">, Random Forests (RFs) </w:t>
      </w:r>
      <w:r w:rsidR="006633C8">
        <w:fldChar w:fldCharType="begin"/>
      </w:r>
      <w:r w:rsidR="00CF5DD1">
        <w:instrText xml:space="preserve"> ADDIN ZOTERO_ITEM CSL_CITATION {"citationID":"vwOdFOga","properties":{"formattedCitation":"[32\\uc0\\u8211{}34]","plainCitation":"[32–34]","noteIndex":0},"citationItems":[{"id":13,"uris":["http://zotero.org/users/11398818/items/95B8ZWLW"],"itemData":{"id":13,"type":"paper-conference","container-title":"2019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6633C8">
        <w:fldChar w:fldCharType="separate"/>
      </w:r>
      <w:r w:rsidR="00CF5DD1" w:rsidRPr="00CF5DD1">
        <w:t>[32–34]</w:t>
      </w:r>
      <w:r w:rsidR="006633C8">
        <w:fldChar w:fldCharType="end"/>
      </w:r>
      <w:r w:rsidR="004A6C6B">
        <w:t>), and deep learning models (</w:t>
      </w:r>
      <w:r w:rsidR="00D81CDC">
        <w:t>Convolutional Neural Networks (CNNs)</w:t>
      </w:r>
      <w:r w:rsidR="005F0872">
        <w:t xml:space="preserve"> </w:t>
      </w:r>
      <w:r w:rsidR="005F0872">
        <w:fldChar w:fldCharType="begin"/>
      </w:r>
      <w:r w:rsidR="00CF5DD1">
        <w:instrText xml:space="preserve"> ADDIN ZOTERO_ITEM CSL_CITATION {"citationID":"5Xo783GU","properties":{"formattedCitation":"[35\\uc0\\u8211{}37]","plainCitation":"[35–37]","noteIndex":0},"citationItems":[{"id":211,"uris":["http://zotero.org/users/11398818/items/SBMQ83RY"],"itemData":{"id":211,"type":"article-journal","abstract":"Sitting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F0872">
        <w:fldChar w:fldCharType="separate"/>
      </w:r>
      <w:r w:rsidR="00CF5DD1" w:rsidRPr="00CF5DD1">
        <w:t>[35–37]</w:t>
      </w:r>
      <w:r w:rsidR="005F0872">
        <w:fldChar w:fldCharType="end"/>
      </w:r>
      <w:r w:rsidR="00D81CDC">
        <w:t>, and Artificial Neural Networks (ANN</w:t>
      </w:r>
      <w:r w:rsidR="00344401">
        <w:t>s</w:t>
      </w:r>
      <w:r w:rsidR="00D81CDC">
        <w:t>)</w:t>
      </w:r>
      <w:r w:rsidR="00344401">
        <w:t xml:space="preserve"> </w:t>
      </w:r>
      <w:r w:rsidR="00344401">
        <w:fldChar w:fldCharType="begin"/>
      </w:r>
      <w:r w:rsidR="00CF5DD1">
        <w:instrText xml:space="preserve"> ADDIN ZOTERO_ITEM CSL_CITATION {"citationID":"wO5KKxU0","properties":{"formattedCitation":"[22,38\\uc0\\u8211{}40]","plainCitation":"[22,38–40]","noteIndex":0},"citationItems":[{"id":26,"uris":["http://zotero.org/users/11398818/items/NETFL3DX"],"itemData":{"id":26,"type":"article-journal","abstract":"In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344401">
        <w:fldChar w:fldCharType="separate"/>
      </w:r>
      <w:r w:rsidR="00CF5DD1" w:rsidRPr="00CF5DD1">
        <w:t>[22,38–40]</w:t>
      </w:r>
      <w:r w:rsidR="00344401">
        <w:fldChar w:fldCharType="end"/>
      </w:r>
      <w:r w:rsidR="004A6C6B">
        <w:t>)</w:t>
      </w:r>
      <w:r w:rsidR="00C01F8F">
        <w:t>.</w:t>
      </w:r>
    </w:p>
    <w:p w14:paraId="22B006A2" w14:textId="77777777" w:rsidR="00A06BE4" w:rsidRDefault="00A06BE4" w:rsidP="00A06BE4">
      <w:pPr>
        <w:pStyle w:val="MDPI31text"/>
      </w:pPr>
    </w:p>
    <w:p w14:paraId="4DCF5CA2" w14:textId="6D4BDFD3" w:rsidR="006406BD" w:rsidRPr="00FF3B15" w:rsidRDefault="006406BD" w:rsidP="006406BD">
      <w:pPr>
        <w:pStyle w:val="MDPI22heading2"/>
      </w:pPr>
      <w:r>
        <w:t>2.</w:t>
      </w:r>
      <w:r w:rsidR="00F83E01">
        <w:t>3</w:t>
      </w:r>
      <w:r>
        <w:t xml:space="preserve"> Feedback Mechanism</w:t>
      </w:r>
    </w:p>
    <w:p w14:paraId="103D0E9D" w14:textId="43DEF961" w:rsidR="00372EE7" w:rsidRDefault="00AA1CF0" w:rsidP="004A6C6B">
      <w:pPr>
        <w:pStyle w:val="MDPI31text"/>
      </w:pPr>
      <w:r>
        <w:t>A</w:t>
      </w:r>
      <w:r w:rsidR="00C67385">
        <w:t xml:space="preserve"> </w:t>
      </w:r>
      <w:r>
        <w:t xml:space="preserve">well-constructed </w:t>
      </w:r>
      <w:r w:rsidR="00C67385">
        <w:t>feedback mechanism</w:t>
      </w:r>
      <w:r>
        <w:t xml:space="preserve"> </w:t>
      </w:r>
      <w:r w:rsidR="00611AF2">
        <w:t>is</w:t>
      </w:r>
      <w:r w:rsidR="00A84415">
        <w:t xml:space="preserve"> primarily aimed </w:t>
      </w:r>
      <w:r w:rsidR="00850153">
        <w:t>to</w:t>
      </w:r>
      <w:r w:rsidR="00611AF2">
        <w:t xml:space="preserve"> both </w:t>
      </w:r>
      <w:r w:rsidR="00226328">
        <w:t xml:space="preserve">inform and encourage </w:t>
      </w:r>
      <w:r w:rsidR="00A22663">
        <w:t>an individual</w:t>
      </w:r>
      <w:r w:rsidR="00226328">
        <w:t xml:space="preserve"> </w:t>
      </w:r>
      <w:r w:rsidR="00C67385">
        <w:t xml:space="preserve">to adopt “proper” sitting postures </w:t>
      </w:r>
      <w:r w:rsidR="00457864">
        <w:t>as well as</w:t>
      </w:r>
      <w:r w:rsidR="00A22663">
        <w:t xml:space="preserve"> provid</w:t>
      </w:r>
      <w:r w:rsidR="00AC0E2A">
        <w:t>e</w:t>
      </w:r>
      <w:r w:rsidR="00C67385">
        <w:t xml:space="preserve"> valuable </w:t>
      </w:r>
      <w:r w:rsidR="004A6C6B">
        <w:t xml:space="preserve">postural </w:t>
      </w:r>
      <w:r w:rsidR="00C67385">
        <w:t xml:space="preserve">insights that would improve their overall sitting </w:t>
      </w:r>
      <w:r w:rsidR="00D32880">
        <w:t>habits</w:t>
      </w:r>
      <w:r w:rsidR="00C67385">
        <w:t>.</w:t>
      </w:r>
      <w:r w:rsidR="00A22663">
        <w:t xml:space="preserve"> </w:t>
      </w:r>
      <w:r w:rsidR="007355A4">
        <w:t xml:space="preserve">Within the current research landscape, there are multiple ways that a user </w:t>
      </w:r>
      <w:r w:rsidR="0053084E">
        <w:t>can receive valuable feedback</w:t>
      </w:r>
      <w:r w:rsidR="00036414">
        <w:t xml:space="preserve">. Mobile phones </w:t>
      </w:r>
      <w:r w:rsidR="00F4659E">
        <w:t>have been emerging as</w:t>
      </w:r>
      <w:r w:rsidR="00036414">
        <w:t xml:space="preserve"> a popular medium </w:t>
      </w:r>
      <w:r w:rsidR="00F4659E">
        <w:t>for collecting and displaying</w:t>
      </w:r>
      <w:r w:rsidR="00036414">
        <w:t xml:space="preserve"> </w:t>
      </w:r>
      <w:r w:rsidR="00F4659E">
        <w:t xml:space="preserve">useful </w:t>
      </w:r>
      <w:r w:rsidR="00036414">
        <w:t xml:space="preserve">feedback </w:t>
      </w:r>
      <w:r w:rsidR="00F4659E">
        <w:t xml:space="preserve">back to the end user. Cai </w:t>
      </w:r>
      <w:r w:rsidR="005955F6">
        <w:t>et al</w:t>
      </w:r>
      <w:r w:rsidR="00275478">
        <w:t xml:space="preserve">. </w:t>
      </w:r>
      <w:r w:rsidR="00275478">
        <w:fldChar w:fldCharType="begin"/>
      </w:r>
      <w:r w:rsidR="00CF5DD1">
        <w:instrText xml:space="preserve"> ADDIN ZOTERO_ITEM CSL_CITATION {"citationID":"l982z2ut","properties":{"formattedCitation":"[41]","plainCitation":"[41]","noteIndex":0},"citationItems":[{"id":30,"uris":["http://zotero.org/users/11398818/items/6LWNY69L"],"itemData":{"id":30,"type":"article-journal","abstract":"As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fldChar w:fldCharType="separate"/>
      </w:r>
      <w:r w:rsidR="00CF5DD1">
        <w:rPr>
          <w:noProof/>
        </w:rPr>
        <w:t>[41]</w:t>
      </w:r>
      <w:r w:rsidR="00275478">
        <w:fldChar w:fldCharType="end"/>
      </w:r>
      <w:r w:rsidR="005955F6">
        <w:t xml:space="preserve"> </w:t>
      </w:r>
      <w:r w:rsidR="00F4659E">
        <w:t>developed a smart</w:t>
      </w:r>
      <w:r w:rsidR="00A43FC1">
        <w:t>-</w:t>
      </w:r>
      <w:r w:rsidR="00F4659E">
        <w:t xml:space="preserve">sensing chair system which relayed </w:t>
      </w:r>
      <w:r w:rsidR="00B363C9">
        <w:t xml:space="preserve">the detected posture via a mobile app. </w:t>
      </w:r>
      <w:r w:rsidR="00B87E5C">
        <w:t>Similarly</w:t>
      </w:r>
      <w:r w:rsidR="00B363C9">
        <w:t>, Cho et al</w:t>
      </w:r>
      <w:r w:rsidR="00485F96">
        <w:t>.</w:t>
      </w:r>
      <w:r w:rsidR="00B363C9">
        <w:t xml:space="preserve"> </w:t>
      </w:r>
      <w:r w:rsidR="004156D6">
        <w:fldChar w:fldCharType="begin"/>
      </w:r>
      <w:r w:rsidR="00CF5DD1">
        <w:instrText xml:space="preserve"> ADDIN ZOTERO_ITEM CSL_CITATION {"citationID":"wIKIsGTe","properties":{"formattedCitation":"[42]","plainCitation":"[42]","noteIndex":0},"citationItems":[{"id":282,"uris":["http://zotero.org/users/11398818/items/89B29YFX"],"itemData":{"id":282,"type":"paper-conference","container-title":"2019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fldChar w:fldCharType="separate"/>
      </w:r>
      <w:r w:rsidR="00CF5DD1">
        <w:rPr>
          <w:noProof/>
        </w:rPr>
        <w:t>[42]</w:t>
      </w:r>
      <w:r w:rsidR="004156D6">
        <w:fldChar w:fldCharType="end"/>
      </w:r>
      <w:r w:rsidR="004156D6">
        <w:t xml:space="preserve"> also developed a mobile app which provided statistical</w:t>
      </w:r>
      <w:r w:rsidR="003A6333">
        <w:t xml:space="preserve"> insights</w:t>
      </w:r>
      <w:r w:rsidR="004156D6">
        <w:t xml:space="preserve"> </w:t>
      </w:r>
      <w:r w:rsidR="003A6333">
        <w:t xml:space="preserve">along with </w:t>
      </w:r>
      <w:r w:rsidR="00FC230C">
        <w:t>recommended</w:t>
      </w:r>
      <w:r w:rsidR="00C10F68">
        <w:t xml:space="preserve"> relevant</w:t>
      </w:r>
      <w:r w:rsidR="00FC230C">
        <w:t xml:space="preserve"> </w:t>
      </w:r>
      <w:r w:rsidR="003A6333">
        <w:t>YouTube videos</w:t>
      </w:r>
      <w:r w:rsidR="000C154A">
        <w:t xml:space="preserve"> largely based on the sitting postures being adopted</w:t>
      </w:r>
      <w:r w:rsidR="00BF78CD">
        <w:t>.</w:t>
      </w:r>
      <w:r w:rsidR="00C74E65">
        <w:t xml:space="preserve"> </w:t>
      </w:r>
      <w:r w:rsidR="006317C1">
        <w:t xml:space="preserve">Ran et al. </w:t>
      </w:r>
      <w:r w:rsidR="006317C1">
        <w:fldChar w:fldCharType="begin"/>
      </w:r>
      <w:r w:rsidR="00CF5DD1">
        <w:instrText xml:space="preserve"> ADDIN ZOTERO_ITEM CSL_CITATION {"citationID":"PakQucIJ","properties":{"formattedCitation":"[38]","plainCitation":"[38]","noteIndex":0},"citationItems":[{"id":20,"uris":["http://zotero.org/users/11398818/items/L7KAFSQC"],"itemData":{"id":20,"type":"article-journal","container-title":"Sensors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fldChar w:fldCharType="separate"/>
      </w:r>
      <w:r w:rsidR="00CF5DD1">
        <w:rPr>
          <w:noProof/>
        </w:rPr>
        <w:t>[38]</w:t>
      </w:r>
      <w:r w:rsidR="006317C1">
        <w:fldChar w:fldCharType="end"/>
      </w:r>
      <w:r w:rsidR="007A24AE">
        <w:t xml:space="preserve"> and </w:t>
      </w:r>
      <w:proofErr w:type="spellStart"/>
      <w:r w:rsidR="007A24AE" w:rsidRPr="007A24AE">
        <w:t>Ishac</w:t>
      </w:r>
      <w:proofErr w:type="spellEnd"/>
      <w:r w:rsidR="007A24AE">
        <w:t xml:space="preserve"> et al.</w:t>
      </w:r>
      <w:r w:rsidR="007A24AE" w:rsidRPr="007A24AE">
        <w:t xml:space="preserve"> </w:t>
      </w:r>
      <w:r w:rsidR="007A24AE">
        <w:fldChar w:fldCharType="begin"/>
      </w:r>
      <w:r w:rsidR="00CF5DD1">
        <w:instrText xml:space="preserve"> ADDIN ZOTERO_ITEM CSL_CITATION {"citationID":"fjoUhxJ6","properties":{"formattedCitation":"[43]","plainCitation":"[43]","noteIndex":0},"citationItems":[{"id":352,"uris":["http://zotero.org/users/11398818/items/6NQHANGT"],"itemData":{"id":352,"type":"article-journal","abstract":"The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fldChar w:fldCharType="separate"/>
      </w:r>
      <w:r w:rsidR="00CF5DD1">
        <w:rPr>
          <w:noProof/>
        </w:rPr>
        <w:t>[43]</w:t>
      </w:r>
      <w:r w:rsidR="007A24AE">
        <w:fldChar w:fldCharType="end"/>
      </w:r>
      <w:r w:rsidR="007A24AE">
        <w:t xml:space="preserve"> </w:t>
      </w:r>
      <w:r w:rsidR="006317C1">
        <w:t xml:space="preserve">integrated haptic motors into the seating cushion which </w:t>
      </w:r>
      <w:r w:rsidR="007A24AE">
        <w:t xml:space="preserve">vibrated </w:t>
      </w:r>
      <w:r w:rsidR="006317C1">
        <w:t xml:space="preserve">whenever an improper sitting posture </w:t>
      </w:r>
      <w:r w:rsidR="0054518C">
        <w:t>was</w:t>
      </w:r>
      <w:r w:rsidR="006317C1">
        <w:t xml:space="preserve"> detected</w:t>
      </w:r>
      <w:r w:rsidR="0008750F">
        <w:t xml:space="preserve"> </w:t>
      </w:r>
      <w:r w:rsidR="0054518C">
        <w:t>and</w:t>
      </w:r>
      <w:r w:rsidR="007A24AE">
        <w:t xml:space="preserve"> continue</w:t>
      </w:r>
      <w:r w:rsidR="00284E62">
        <w:t>d to vibrate</w:t>
      </w:r>
      <w:r w:rsidR="007A24AE">
        <w:t xml:space="preserve"> </w:t>
      </w:r>
      <w:r w:rsidR="0008750F">
        <w:t xml:space="preserve">until </w:t>
      </w:r>
      <w:r w:rsidR="007A24AE">
        <w:t xml:space="preserve">an upright </w:t>
      </w:r>
      <w:r w:rsidR="0008750F">
        <w:t xml:space="preserve">posture </w:t>
      </w:r>
      <w:r w:rsidR="0054518C">
        <w:t>was</w:t>
      </w:r>
      <w:r w:rsidR="0008750F">
        <w:t xml:space="preserve"> achieve</w:t>
      </w:r>
      <w:r w:rsidR="00284E62">
        <w:t>d</w:t>
      </w:r>
      <w:r w:rsidR="006317C1">
        <w:t>.</w:t>
      </w:r>
      <w:r w:rsidR="00D2767E">
        <w:t xml:space="preserve"> Ren et al. </w:t>
      </w:r>
      <w:r w:rsidR="00D2767E">
        <w:fldChar w:fldCharType="begin"/>
      </w:r>
      <w:r w:rsidR="00CF5DD1">
        <w:instrText xml:space="preserve"> ADDIN ZOTERO_ITEM CSL_CITATION {"citationID":"u4PLUq2Z","properties":{"formattedCitation":"[44]","plainCitation":"[44]","noteIndex":0},"citationItems":[{"id":306,"uris":["http://zotero.org/users/11398818/items/A72X998B"],"itemData":{"id":306,"type":"article-journal","container-title":"International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fldChar w:fldCharType="separate"/>
      </w:r>
      <w:r w:rsidR="00CF5DD1">
        <w:rPr>
          <w:noProof/>
        </w:rPr>
        <w:t>[44]</w:t>
      </w:r>
      <w:r w:rsidR="00D2767E">
        <w:fldChar w:fldCharType="end"/>
      </w:r>
      <w:r w:rsidR="00EF69B5">
        <w:t xml:space="preserve"> </w:t>
      </w:r>
      <w:r w:rsidR="0040233F">
        <w:t>took a different approach and</w:t>
      </w:r>
      <w:r w:rsidR="00F31AEC">
        <w:t xml:space="preserve"> incorporated the use of </w:t>
      </w:r>
      <w:r w:rsidR="007B6906">
        <w:t>a</w:t>
      </w:r>
      <w:r w:rsidR="0054518C">
        <w:t>n</w:t>
      </w:r>
      <w:r w:rsidR="007B6906">
        <w:t xml:space="preserve"> </w:t>
      </w:r>
      <w:r w:rsidR="00F31AEC">
        <w:t xml:space="preserve">RGB </w:t>
      </w:r>
      <w:r w:rsidR="0054518C">
        <w:t>LED</w:t>
      </w:r>
      <w:r w:rsidR="007B6906">
        <w:t xml:space="preserve"> light strip</w:t>
      </w:r>
      <w:r w:rsidR="00AC0E2A">
        <w:t>,</w:t>
      </w:r>
      <w:r w:rsidR="007B6906">
        <w:t xml:space="preserve"> which changed in </w:t>
      </w:r>
      <w:proofErr w:type="spellStart"/>
      <w:r w:rsidR="00AC0E2A">
        <w:t>colo</w:t>
      </w:r>
      <w:r w:rsidR="003721D9">
        <w:t>u</w:t>
      </w:r>
      <w:r w:rsidR="00AC0E2A">
        <w:t>r</w:t>
      </w:r>
      <w:proofErr w:type="spellEnd"/>
      <w:r w:rsidR="007B6906">
        <w:t xml:space="preserve"> whenever the individual needed to change their sitting posture and tak</w:t>
      </w:r>
      <w:r w:rsidR="0054518C">
        <w:t>e</w:t>
      </w:r>
      <w:r w:rsidR="007B6906">
        <w:t xml:space="preserve"> microbreaks.</w:t>
      </w:r>
    </w:p>
    <w:p w14:paraId="6CE2253E" w14:textId="77777777" w:rsidR="0003767B" w:rsidRDefault="0003767B" w:rsidP="004A6C6B">
      <w:pPr>
        <w:pStyle w:val="MDPI31text"/>
      </w:pPr>
    </w:p>
    <w:p w14:paraId="2C9CD21C" w14:textId="01EFA4F1" w:rsidR="0003767B" w:rsidRDefault="006D72C6" w:rsidP="0003767B">
      <w:pPr>
        <w:pStyle w:val="MDPI22heading2"/>
      </w:pPr>
      <w:r>
        <w:t>2.</w:t>
      </w:r>
      <w:r w:rsidR="00F83E01">
        <w:t>4</w:t>
      </w:r>
      <w:r w:rsidR="0003767B">
        <w:t xml:space="preserve"> </w:t>
      </w:r>
      <w:commentRangeStart w:id="3"/>
      <w:r w:rsidR="0003767B">
        <w:t>Research Gap</w:t>
      </w:r>
      <w:commentRangeEnd w:id="3"/>
      <w:r w:rsidR="009C1EFA">
        <w:rPr>
          <w:rStyle w:val="CommentReference"/>
          <w:rFonts w:eastAsia="SimSun"/>
          <w:i w:val="0"/>
          <w:noProof w:val="0"/>
          <w:snapToGrid/>
          <w:lang w:eastAsia="zh-CN" w:bidi="ar-SA"/>
        </w:rPr>
        <w:commentReference w:id="3"/>
      </w:r>
    </w:p>
    <w:p w14:paraId="5F64BE15" w14:textId="1902BEBC" w:rsidR="00FD5194" w:rsidRPr="004F5E35" w:rsidRDefault="00372EE7" w:rsidP="004F5E35">
      <w:pPr>
        <w:pStyle w:val="MDPI31text"/>
      </w:pPr>
      <w:r w:rsidRPr="004F5E35">
        <w:t>Overall, it was seen that the feedback mechanism</w:t>
      </w:r>
      <w:r w:rsidR="005A537D" w:rsidRPr="004F5E35">
        <w:t xml:space="preserve"> implemented </w:t>
      </w:r>
      <w:r w:rsidR="005A02A9" w:rsidRPr="004F5E35">
        <w:t>among similar</w:t>
      </w:r>
      <w:r w:rsidR="005A537D" w:rsidRPr="004F5E35">
        <w:t xml:space="preserve"> studies w</w:t>
      </w:r>
      <w:r w:rsidR="0054518C" w:rsidRPr="004F5E35">
        <w:t>as</w:t>
      </w:r>
      <w:r w:rsidR="005A537D" w:rsidRPr="004F5E35">
        <w:t xml:space="preserve"> severely lacking mainly </w:t>
      </w:r>
      <w:r w:rsidR="004A4F70" w:rsidRPr="004F5E35">
        <w:t>in providing</w:t>
      </w:r>
      <w:r w:rsidR="005A537D" w:rsidRPr="004F5E35">
        <w:t xml:space="preserve"> informative elements and </w:t>
      </w:r>
      <w:r w:rsidR="004A4F70" w:rsidRPr="004F5E35">
        <w:t>actionable</w:t>
      </w:r>
      <w:r w:rsidR="005A537D" w:rsidRPr="004F5E35">
        <w:t xml:space="preserve"> insights</w:t>
      </w:r>
      <w:r w:rsidR="004A4F70" w:rsidRPr="004F5E35">
        <w:t>.</w:t>
      </w:r>
      <w:r w:rsidR="005A537D" w:rsidRPr="004F5E35">
        <w:t xml:space="preserve"> </w:t>
      </w:r>
      <w:r w:rsidR="004A4F70" w:rsidRPr="004F5E35">
        <w:t>I</w:t>
      </w:r>
      <w:r w:rsidR="005A537D" w:rsidRPr="004F5E35">
        <w:t>deally</w:t>
      </w:r>
      <w:r w:rsidR="004A4F70" w:rsidRPr="004F5E35">
        <w:t xml:space="preserve"> this</w:t>
      </w:r>
      <w:r w:rsidR="005A537D" w:rsidRPr="004F5E35">
        <w:t xml:space="preserve"> should encourage individuals</w:t>
      </w:r>
      <w:r w:rsidR="004A4F70" w:rsidRPr="004F5E35">
        <w:t xml:space="preserve"> </w:t>
      </w:r>
      <w:r w:rsidR="0054518C" w:rsidRPr="004F5E35">
        <w:t>to</w:t>
      </w:r>
      <w:r w:rsidR="004A4F70" w:rsidRPr="004F5E35">
        <w:t xml:space="preserve"> both adopt and maintain proper sitting postures</w:t>
      </w:r>
      <w:r w:rsidR="005A537D" w:rsidRPr="004F5E35">
        <w:t xml:space="preserve">. </w:t>
      </w:r>
      <w:r w:rsidR="004A4F70" w:rsidRPr="004F5E35">
        <w:t>However, m</w:t>
      </w:r>
      <w:r w:rsidR="005A537D" w:rsidRPr="004F5E35">
        <w:t>ost systems</w:t>
      </w:r>
      <w:r w:rsidR="005A02A9" w:rsidRPr="004F5E35">
        <w:t xml:space="preserve"> are</w:t>
      </w:r>
      <w:r w:rsidR="005A537D" w:rsidRPr="004F5E35">
        <w:t xml:space="preserve"> </w:t>
      </w:r>
      <w:r w:rsidR="005A02A9" w:rsidRPr="004F5E35">
        <w:t xml:space="preserve">more </w:t>
      </w:r>
      <w:r w:rsidR="00340BBC" w:rsidRPr="004F5E35">
        <w:t>focused on</w:t>
      </w:r>
      <w:r w:rsidR="005A02A9" w:rsidRPr="004F5E35">
        <w:t xml:space="preserve"> simply</w:t>
      </w:r>
      <w:r w:rsidR="00340BBC" w:rsidRPr="004F5E35">
        <w:t xml:space="preserve"> </w:t>
      </w:r>
      <w:r w:rsidR="005A537D" w:rsidRPr="004F5E35">
        <w:t>display</w:t>
      </w:r>
      <w:r w:rsidR="00340BBC" w:rsidRPr="004F5E35">
        <w:t>ing</w:t>
      </w:r>
      <w:r w:rsidR="005A537D" w:rsidRPr="004F5E35">
        <w:t xml:space="preserve"> the current posture being adopted without </w:t>
      </w:r>
      <w:r w:rsidR="00340BBC" w:rsidRPr="004F5E35">
        <w:t xml:space="preserve">any form of </w:t>
      </w:r>
      <w:r w:rsidR="00257A4B" w:rsidRPr="004F5E35">
        <w:t xml:space="preserve">valuable </w:t>
      </w:r>
      <w:r w:rsidR="00340BBC" w:rsidRPr="004F5E35">
        <w:t>feedback mechanism.</w:t>
      </w:r>
      <w:r w:rsidR="00BE7E82" w:rsidRPr="004F5E35">
        <w:t xml:space="preserve"> While most smart-sensing systems can detect and identify various sitting postures, </w:t>
      </w:r>
      <w:r w:rsidR="0032737B" w:rsidRPr="004F5E35">
        <w:t>some feature sets</w:t>
      </w:r>
      <w:r w:rsidR="00BE7E82" w:rsidRPr="004F5E35">
        <w:t xml:space="preserve"> are absent such as real-time feedback and posture scoring mechanism</w:t>
      </w:r>
      <w:r w:rsidR="0032737B" w:rsidRPr="004F5E35">
        <w:t>s</w:t>
      </w:r>
      <w:r w:rsidR="00BE7E82" w:rsidRPr="004F5E35">
        <w:t xml:space="preserve"> which would rate and provide a score on the current posture being adopted</w:t>
      </w:r>
      <w:r w:rsidR="00C7578D" w:rsidRPr="004F5E35">
        <w:t xml:space="preserve"> a</w:t>
      </w:r>
      <w:r w:rsidR="0032737B" w:rsidRPr="004F5E35">
        <w:t>nd</w:t>
      </w:r>
      <w:r w:rsidR="00C7578D" w:rsidRPr="004F5E35">
        <w:t xml:space="preserve"> provi</w:t>
      </w:r>
      <w:r w:rsidR="0054518C" w:rsidRPr="004F5E35">
        <w:t>de</w:t>
      </w:r>
      <w:r w:rsidR="00C7578D" w:rsidRPr="004F5E35">
        <w:t xml:space="preserve"> actionable </w:t>
      </w:r>
      <w:r w:rsidR="00C7578D" w:rsidRPr="004F5E35">
        <w:lastRenderedPageBreak/>
        <w:t>recommendations</w:t>
      </w:r>
      <w:r w:rsidR="00BE7E82" w:rsidRPr="004F5E35">
        <w:t xml:space="preserve">. </w:t>
      </w:r>
      <w:r w:rsidR="00456D9E" w:rsidRPr="004F5E35">
        <w:t>Looking f</w:t>
      </w:r>
      <w:r w:rsidR="00257A4B" w:rsidRPr="004F5E35">
        <w:t>rom the end user’s perspective,</w:t>
      </w:r>
      <w:r w:rsidR="00025765" w:rsidRPr="004F5E35">
        <w:t xml:space="preserve"> are there</w:t>
      </w:r>
      <w:r w:rsidR="00257A4B" w:rsidRPr="004F5E35">
        <w:t xml:space="preserve"> any </w:t>
      </w:r>
      <w:r w:rsidR="00025765" w:rsidRPr="004F5E35">
        <w:t>certainties that the</w:t>
      </w:r>
      <w:r w:rsidR="00257A4B" w:rsidRPr="004F5E35">
        <w:t xml:space="preserve"> implemented feedback system </w:t>
      </w:r>
      <w:r w:rsidR="00025765" w:rsidRPr="004F5E35">
        <w:t xml:space="preserve">in the research space </w:t>
      </w:r>
      <w:r w:rsidR="00257A4B" w:rsidRPr="004F5E35">
        <w:t xml:space="preserve">has achieved its goal of </w:t>
      </w:r>
      <w:r w:rsidR="00025765" w:rsidRPr="004F5E35">
        <w:t>encouraging</w:t>
      </w:r>
      <w:r w:rsidR="00257A4B" w:rsidRPr="004F5E35">
        <w:t xml:space="preserve"> </w:t>
      </w:r>
      <w:r w:rsidR="0054518C" w:rsidRPr="004F5E35">
        <w:t xml:space="preserve">the </w:t>
      </w:r>
      <w:r w:rsidR="00257A4B" w:rsidRPr="004F5E35">
        <w:t>adopti</w:t>
      </w:r>
      <w:r w:rsidR="0054518C" w:rsidRPr="004F5E35">
        <w:t>on</w:t>
      </w:r>
      <w:r w:rsidR="00257A4B" w:rsidRPr="004F5E35">
        <w:t xml:space="preserve"> of proper sitting postures</w:t>
      </w:r>
      <w:r w:rsidR="00025765" w:rsidRPr="004F5E35">
        <w:t xml:space="preserve"> among individuals</w:t>
      </w:r>
      <w:r w:rsidR="00257A4B" w:rsidRPr="004F5E35">
        <w:t xml:space="preserve">? </w:t>
      </w:r>
      <w:r w:rsidR="000C25A8" w:rsidRPr="004F5E35">
        <w:t>Furthermore, with the lack of comprehensive feedback o</w:t>
      </w:r>
      <w:r w:rsidR="0054518C" w:rsidRPr="004F5E35">
        <w:t>n</w:t>
      </w:r>
      <w:r w:rsidR="000C25A8" w:rsidRPr="004F5E35">
        <w:t xml:space="preserve"> such systems, a lot of questions can be raised </w:t>
      </w:r>
      <w:r w:rsidR="004C6624" w:rsidRPr="004F5E35">
        <w:t>regarding</w:t>
      </w:r>
      <w:r w:rsidR="000C25A8" w:rsidRPr="004F5E35">
        <w:t xml:space="preserve"> both </w:t>
      </w:r>
      <w:r w:rsidR="0054518C" w:rsidRPr="004F5E35">
        <w:t>their</w:t>
      </w:r>
      <w:r w:rsidR="000C25A8" w:rsidRPr="004F5E35">
        <w:t xml:space="preserve"> usability and </w:t>
      </w:r>
      <w:r w:rsidR="00622FFB" w:rsidRPr="004F5E35">
        <w:t>effectiveness</w:t>
      </w:r>
      <w:r w:rsidR="000C25A8" w:rsidRPr="004F5E35">
        <w:t xml:space="preserve"> in a real-life </w:t>
      </w:r>
      <w:r w:rsidR="004C6624" w:rsidRPr="004F5E35">
        <w:t>setting</w:t>
      </w:r>
      <w:r w:rsidR="008A25FB" w:rsidRPr="004F5E35">
        <w:t xml:space="preserve"> which still needs to be answered</w:t>
      </w:r>
      <w:r w:rsidR="000C25A8" w:rsidRPr="004F5E35">
        <w:t>.</w:t>
      </w:r>
    </w:p>
    <w:p w14:paraId="03A3B37D" w14:textId="17A2028A" w:rsidR="0079531E" w:rsidRDefault="00E93210" w:rsidP="0079531E">
      <w:pPr>
        <w:pStyle w:val="MDPI21heading1"/>
      </w:pPr>
      <w:r w:rsidRPr="001F31D1">
        <w:t xml:space="preserve">3. </w:t>
      </w:r>
      <w:r w:rsidR="0079531E">
        <w:t>Methods and Design</w:t>
      </w:r>
    </w:p>
    <w:p w14:paraId="1FDFF3D5" w14:textId="26450A16" w:rsidR="00FB20AF" w:rsidRDefault="00FB20AF" w:rsidP="00441D71">
      <w:pPr>
        <w:pStyle w:val="MDPI22heading2"/>
      </w:pPr>
      <w:r>
        <w:t>3.1 Design Requirements</w:t>
      </w:r>
      <w:r w:rsidR="00FD5194">
        <w:t xml:space="preserve"> and System Architecture</w:t>
      </w:r>
    </w:p>
    <w:p w14:paraId="6EFA7287" w14:textId="2A624906" w:rsidR="00FD5194" w:rsidRDefault="009160BF" w:rsidP="00FD5194">
      <w:pPr>
        <w:pStyle w:val="MDPI31text"/>
      </w:pPr>
      <w:r>
        <w:t xml:space="preserve">This paper </w:t>
      </w:r>
      <w:r w:rsidR="0079355D">
        <w:t xml:space="preserve">proposes </w:t>
      </w:r>
      <w:r w:rsidR="00FD5194">
        <w:t>the</w:t>
      </w:r>
      <w:r>
        <w:t xml:space="preserve"> development of </w:t>
      </w:r>
      <w:r w:rsidR="0054518C">
        <w:t xml:space="preserve">a </w:t>
      </w:r>
      <w:r>
        <w:t>smart</w:t>
      </w:r>
      <w:r w:rsidR="00FD5194">
        <w:t>-</w:t>
      </w:r>
      <w:r>
        <w:t xml:space="preserve">sensing chair capable of </w:t>
      </w:r>
      <w:r w:rsidR="005739E1">
        <w:t>classify</w:t>
      </w:r>
      <w:r>
        <w:t>ing</w:t>
      </w:r>
      <w:r w:rsidR="005739E1">
        <w:t xml:space="preserve"> </w:t>
      </w:r>
      <w:r w:rsidR="00A26D84">
        <w:t>19 distinct</w:t>
      </w:r>
      <w:r w:rsidR="00FD5194">
        <w:t xml:space="preserve"> </w:t>
      </w:r>
      <w:r w:rsidR="005739E1">
        <w:t xml:space="preserve">sitting postures using </w:t>
      </w:r>
      <w:r w:rsidR="004D7489">
        <w:t xml:space="preserve">(2) </w:t>
      </w:r>
      <w:r w:rsidR="00FD5194">
        <w:t>32x32</w:t>
      </w:r>
      <w:r w:rsidR="0079531E">
        <w:t xml:space="preserve"> p</w:t>
      </w:r>
      <w:r w:rsidR="005739E1">
        <w:t>ressure sensor array</w:t>
      </w:r>
      <w:r w:rsidR="004D7489">
        <w:t>s</w:t>
      </w:r>
      <w:r w:rsidR="005739E1">
        <w:t xml:space="preserve">. </w:t>
      </w:r>
      <w:r w:rsidR="004819F0">
        <w:t xml:space="preserve">All </w:t>
      </w:r>
      <w:r w:rsidR="00AD4CC9">
        <w:t xml:space="preserve">19 sitting postures </w:t>
      </w:r>
      <w:r w:rsidR="000A37C9">
        <w:t>are</w:t>
      </w:r>
      <w:r w:rsidR="00AD4CC9">
        <w:t xml:space="preserve"> </w:t>
      </w:r>
      <w:r w:rsidR="00FD5194">
        <w:t xml:space="preserve">listed in </w:t>
      </w:r>
      <w:r w:rsidR="005739E1">
        <w:t xml:space="preserve">Figure </w:t>
      </w:r>
      <w:r w:rsidR="00FE3158">
        <w:t>1</w:t>
      </w:r>
      <w:r w:rsidR="00FD5194">
        <w:t xml:space="preserve"> below</w:t>
      </w:r>
      <w:r w:rsidR="005739E1">
        <w:t>.</w:t>
      </w:r>
    </w:p>
    <w:p w14:paraId="30E4CD52" w14:textId="5722369C" w:rsidR="009C5257" w:rsidRDefault="009C5257" w:rsidP="0079531E">
      <w:pPr>
        <w:pStyle w:val="MDPI52figure"/>
      </w:pPr>
      <w:r>
        <w:rPr>
          <w:noProof/>
          <w:snapToGrid/>
        </w:rPr>
        <w:drawing>
          <wp:inline distT="0" distB="0" distL="0" distR="0" wp14:anchorId="5695EB77" wp14:editId="1EF38A34">
            <wp:extent cx="4980719" cy="5237791"/>
            <wp:effectExtent l="12700" t="12700" r="10795" b="7620"/>
            <wp:docPr id="733312634" name="Picture 1" descr="A collage of images of peop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12634" name="Picture 1" descr="A collage of images of people sitting&#10;&#10;Description automatically generated"/>
                    <pic:cNvPicPr/>
                  </pic:nvPicPr>
                  <pic:blipFill rotWithShape="1">
                    <a:blip r:embed="rId13"/>
                    <a:srcRect l="1583" t="5896" r="60422" b="35707"/>
                    <a:stretch/>
                  </pic:blipFill>
                  <pic:spPr bwMode="auto">
                    <a:xfrm>
                      <a:off x="0" y="0"/>
                      <a:ext cx="5185685" cy="5453336"/>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EB850D" w14:textId="0D558EDA" w:rsidR="00D45776" w:rsidRDefault="0079531E" w:rsidP="00B33010">
      <w:pPr>
        <w:pStyle w:val="MDPI51figurecaption"/>
      </w:pPr>
      <w:r w:rsidRPr="005B134D">
        <w:rPr>
          <w:b/>
          <w:bCs/>
          <w:color w:val="000000" w:themeColor="text1"/>
        </w:rPr>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w:t>
      </w:r>
      <w:r w:rsidR="003863C0">
        <w:t>s</w:t>
      </w:r>
      <w:r w:rsidR="00254FA4">
        <w:t>.</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xml:space="preserve">) Leaning forward with </w:t>
      </w:r>
      <w:r w:rsidR="0054518C">
        <w:t xml:space="preserve">a </w:t>
      </w:r>
      <w:r w:rsidR="00B01EAB">
        <w:t>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(SP10)</w:t>
      </w:r>
      <w:r w:rsidR="00723C96" w:rsidRPr="00723C96">
        <w:t xml:space="preserve"> Left Ankle Resting (LAR) on the right leg</w:t>
      </w:r>
      <w:r w:rsidR="00723C96">
        <w:t xml:space="preserve">, </w:t>
      </w:r>
      <w:r w:rsidR="00723C96" w:rsidRPr="00723C96">
        <w:rPr>
          <w:b/>
          <w:bCs/>
        </w:rPr>
        <w:t>(SP11)</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(SP13)</w:t>
      </w:r>
      <w:r w:rsidR="00723C96" w:rsidRPr="00723C96">
        <w:t xml:space="preserve"> Lean back and sitting on the edge</w:t>
      </w:r>
      <w:r w:rsidR="00723C96">
        <w:t>,</w:t>
      </w:r>
      <w:r w:rsidR="00803C91" w:rsidRPr="00803C91">
        <w:rPr>
          <w:b/>
          <w:bCs/>
        </w:rPr>
        <w:t xml:space="preserve"> </w:t>
      </w:r>
      <w:r w:rsidR="00803C91" w:rsidRPr="00723C96">
        <w:rPr>
          <w:b/>
          <w:bCs/>
        </w:rPr>
        <w:t>(SP1</w:t>
      </w:r>
      <w:r w:rsidR="00803C91">
        <w:rPr>
          <w:b/>
          <w:bCs/>
        </w:rPr>
        <w:t>4</w:t>
      </w:r>
      <w:r w:rsidR="00803C91" w:rsidRPr="00723C96">
        <w:rPr>
          <w:b/>
          <w:bCs/>
        </w:rPr>
        <w:t>)</w:t>
      </w:r>
      <w:r w:rsidR="00803C91" w:rsidRPr="00723C96">
        <w:t xml:space="preserve"> </w:t>
      </w:r>
      <w:r w:rsidR="00803C91">
        <w:t>Left</w:t>
      </w:r>
      <w:r w:rsidR="00803C91" w:rsidRPr="00723C96">
        <w:t xml:space="preserve"> Ankle Resting (</w:t>
      </w:r>
      <w:r w:rsidR="00803C91">
        <w:t>L</w:t>
      </w:r>
      <w:r w:rsidR="00803C91" w:rsidRPr="00723C96">
        <w:t xml:space="preserve">AR) on the </w:t>
      </w:r>
      <w:r w:rsidR="00803C91">
        <w:t>right</w:t>
      </w:r>
      <w:r w:rsidR="00803C91" w:rsidRPr="00723C96">
        <w:t xml:space="preserve"> leg and leaning back</w:t>
      </w:r>
      <w:r w:rsidR="00803C91">
        <w:t xml:space="preserve">, </w:t>
      </w:r>
      <w:r w:rsidR="00723C96" w:rsidRPr="00723C96">
        <w:rPr>
          <w:b/>
          <w:bCs/>
        </w:rPr>
        <w:t>(SP15)</w:t>
      </w:r>
      <w:r w:rsidR="00723C96" w:rsidRPr="00723C96">
        <w:t xml:space="preserve"> Right Ankle Resting (RAR) on the left leg and leaning back</w:t>
      </w:r>
      <w:r w:rsidR="00723C96">
        <w:t>,</w:t>
      </w:r>
      <w:r w:rsidR="009C5257">
        <w:t xml:space="preserve"> </w:t>
      </w:r>
      <w:r w:rsidR="009C5257" w:rsidRPr="00723C96">
        <w:rPr>
          <w:b/>
          <w:bCs/>
        </w:rPr>
        <w:t>(SP1</w:t>
      </w:r>
      <w:r w:rsidR="009C5257">
        <w:rPr>
          <w:b/>
          <w:bCs/>
        </w:rPr>
        <w:t>6</w:t>
      </w:r>
      <w:r w:rsidR="009C5257" w:rsidRPr="00723C96">
        <w:rPr>
          <w:b/>
          <w:bCs/>
        </w:rPr>
        <w:t>)</w:t>
      </w:r>
      <w:r w:rsidR="009C5257" w:rsidRPr="00723C96">
        <w:t xml:space="preserve"> Left Leg Crossed (LLC) over the right leg and leaning back</w:t>
      </w:r>
      <w:r w:rsidR="009C5257">
        <w:t>,</w:t>
      </w:r>
      <w:r w:rsidR="00723C96">
        <w:t xml:space="preserve"> </w:t>
      </w:r>
      <w:r w:rsidR="00723C96" w:rsidRPr="00723C96">
        <w:rPr>
          <w:b/>
          <w:bCs/>
        </w:rPr>
        <w:t>(SP1</w:t>
      </w:r>
      <w:r w:rsidR="009C5257">
        <w:rPr>
          <w:b/>
          <w:bCs/>
        </w:rPr>
        <w:t>7</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(SP18)</w:t>
      </w:r>
      <w:r w:rsidR="00723C96" w:rsidRPr="00723C96">
        <w:t xml:space="preserve"> Rotating the trunk (Left)</w:t>
      </w:r>
      <w:r w:rsidR="00723C96">
        <w:t xml:space="preserve">, and </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p>
    <w:p w14:paraId="066F2899" w14:textId="7414E0C4" w:rsidR="00BF5781" w:rsidRDefault="00BF5781" w:rsidP="00BF5781">
      <w:pPr>
        <w:pStyle w:val="MDPI31text"/>
      </w:pPr>
      <w:r w:rsidRPr="00BF5781">
        <w:lastRenderedPageBreak/>
        <w:t>The entire conceptual framework of our smart</w:t>
      </w:r>
      <w:r>
        <w:t xml:space="preserve"> </w:t>
      </w:r>
      <w:r w:rsidRPr="00BF5781">
        <w:t>chair system is illustrated in Figure 2 below. We had an office chair equipped with two pressure mats, one positioned on the backrest and the other on the seating cushion</w:t>
      </w:r>
      <w:r>
        <w:t xml:space="preserve"> surface</w:t>
      </w:r>
      <w:r w:rsidRPr="00BF5781">
        <w:t xml:space="preserve">. Both sensors </w:t>
      </w:r>
      <w:r>
        <w:t>were used together to compressively capture</w:t>
      </w:r>
      <w:r w:rsidRPr="00BF5781">
        <w:t xml:space="preserve"> the participant’s sitting postural data. A personal computer (PC) was used to </w:t>
      </w:r>
      <w:r>
        <w:t>process</w:t>
      </w:r>
      <w:r w:rsidRPr="00BF5781">
        <w:t xml:space="preserve"> and </w:t>
      </w:r>
      <w:r>
        <w:t>collect</w:t>
      </w:r>
      <w:r w:rsidRPr="00BF5781">
        <w:t xml:space="preserve"> the sensor data </w:t>
      </w:r>
      <w:r>
        <w:t xml:space="preserve">readings </w:t>
      </w:r>
      <w:r w:rsidRPr="00BF5781">
        <w:t xml:space="preserve">along with the relevant metadata. Furthermore, we proceeded to train the machine learning model based on the </w:t>
      </w:r>
      <w:r w:rsidR="009B7B44">
        <w:t>retrieved</w:t>
      </w:r>
      <w:r w:rsidRPr="00BF5781">
        <w:t xml:space="preserve"> dataset </w:t>
      </w:r>
      <w:r w:rsidR="009B7B44">
        <w:t>using</w:t>
      </w:r>
      <w:r w:rsidRPr="00BF5781">
        <w:t xml:space="preserve"> the Google Colab platform. </w:t>
      </w:r>
      <w:r>
        <w:t>Once the machine lea</w:t>
      </w:r>
      <w:r w:rsidR="009B7B44">
        <w:t>r</w:t>
      </w:r>
      <w:r>
        <w:t xml:space="preserve">ning model had been </w:t>
      </w:r>
      <w:r w:rsidR="009B7B44">
        <w:t>trained,</w:t>
      </w:r>
      <w:r>
        <w:t xml:space="preserve"> we then </w:t>
      </w:r>
      <w:r w:rsidR="009B7B44">
        <w:t>deployed it to a cloud-based environment, enabling seamless integration with our web-based “</w:t>
      </w:r>
      <w:proofErr w:type="spellStart"/>
      <w:r w:rsidR="009B7B44">
        <w:t>SitRight</w:t>
      </w:r>
      <w:proofErr w:type="spellEnd"/>
      <w:r w:rsidR="009B7B44">
        <w:t>” dashboard for postur</w:t>
      </w:r>
      <w:r w:rsidR="004E3B8A">
        <w:t xml:space="preserve">al feedback </w:t>
      </w:r>
      <w:r w:rsidR="009B7B44">
        <w:t xml:space="preserve">and </w:t>
      </w:r>
      <w:proofErr w:type="spellStart"/>
      <w:r w:rsidR="009B7B44">
        <w:t>personalised</w:t>
      </w:r>
      <w:proofErr w:type="spellEnd"/>
      <w:r w:rsidR="009B7B44">
        <w:t xml:space="preserve"> </w:t>
      </w:r>
      <w:r w:rsidR="004E3B8A">
        <w:t>recommendations</w:t>
      </w:r>
      <w:r w:rsidR="009B7B44">
        <w:t xml:space="preserve"> using OpenAI’s GPT-4o Large Language Model (LLM)</w:t>
      </w:r>
      <w:r w:rsidR="00117634">
        <w:t>.</w:t>
      </w:r>
    </w:p>
    <w:p w14:paraId="67BDA5E4" w14:textId="7B9E63FF" w:rsidR="00D45776" w:rsidRDefault="00F8786E" w:rsidP="00BF5781">
      <w:pPr>
        <w:pStyle w:val="MDPI52figure"/>
        <w:rPr>
          <w:lang w:val="en-GB"/>
        </w:rPr>
      </w:pPr>
      <w:r>
        <w:rPr>
          <w:noProof/>
          <w:snapToGrid/>
          <w:lang w:val="en-GB"/>
        </w:rPr>
        <w:drawing>
          <wp:inline distT="0" distB="0" distL="0" distR="0" wp14:anchorId="5AB3E006" wp14:editId="0C9D377D">
            <wp:extent cx="5275258" cy="3114448"/>
            <wp:effectExtent l="12700" t="12700" r="8255" b="10160"/>
            <wp:docPr id="1515123264" name="Picture 4"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23264" name="Picture 4" descr="A diagram of a computer system&#10;&#10;AI-generated content may be incorrect."/>
                    <pic:cNvPicPr/>
                  </pic:nvPicPr>
                  <pic:blipFill>
                    <a:blip r:embed="rId14"/>
                    <a:stretch>
                      <a:fillRect/>
                    </a:stretch>
                  </pic:blipFill>
                  <pic:spPr>
                    <a:xfrm>
                      <a:off x="0" y="0"/>
                      <a:ext cx="5321032" cy="3141473"/>
                    </a:xfrm>
                    <a:prstGeom prst="rect">
                      <a:avLst/>
                    </a:prstGeom>
                    <a:ln>
                      <a:solidFill>
                        <a:schemeClr val="tx1"/>
                      </a:solidFill>
                    </a:ln>
                  </pic:spPr>
                </pic:pic>
              </a:graphicData>
            </a:graphic>
          </wp:inline>
        </w:drawing>
      </w:r>
    </w:p>
    <w:p w14:paraId="0D4DFC57" w14:textId="1A94EAF9" w:rsidR="00D45776" w:rsidRDefault="00D45776" w:rsidP="00AE2FAE">
      <w:pPr>
        <w:pStyle w:val="MDPI51figurecaption"/>
      </w:pPr>
      <w:r w:rsidRPr="001D51EF">
        <w:rPr>
          <w:b/>
          <w:bCs/>
        </w:rPr>
        <w:t xml:space="preserve">Figure </w:t>
      </w:r>
      <w:r>
        <w:rPr>
          <w:b/>
          <w:bCs/>
        </w:rPr>
        <w:t>2</w:t>
      </w:r>
      <w:r w:rsidRPr="00D63200">
        <w:t xml:space="preserve">. The entire system </w:t>
      </w:r>
      <w:r w:rsidR="00CE66E5" w:rsidRPr="00D63200">
        <w:t>mode</w:t>
      </w:r>
      <w:r w:rsidR="00CE66E5">
        <w:t>l</w:t>
      </w:r>
      <w:r w:rsidR="004A7BBF">
        <w:t xml:space="preserve"> of</w:t>
      </w:r>
      <w:r>
        <w:t xml:space="preserve"> </w:t>
      </w:r>
      <w:r w:rsidR="004A7BBF">
        <w:t>our proposed</w:t>
      </w:r>
      <w:r>
        <w:t xml:space="preserve"> smart</w:t>
      </w:r>
      <w:r w:rsidR="00A213B8">
        <w:t>-</w:t>
      </w:r>
      <w:r>
        <w:t>sensing chair system</w:t>
      </w:r>
      <w:r w:rsidR="009666EA">
        <w:t>.</w:t>
      </w:r>
    </w:p>
    <w:p w14:paraId="2C821EBC" w14:textId="190E6126" w:rsidR="00EE7B33" w:rsidRDefault="00EE7B33" w:rsidP="00EE7B33">
      <w:pPr>
        <w:pStyle w:val="MDPI22heading2"/>
      </w:pPr>
      <w:r>
        <w:t>3.2 Sensor</w:t>
      </w:r>
      <w:r w:rsidR="00097E7F">
        <w:t xml:space="preserve"> Array</w:t>
      </w:r>
      <w:r>
        <w:t xml:space="preserve"> and Data Collection</w:t>
      </w:r>
    </w:p>
    <w:p w14:paraId="299D32E8" w14:textId="77FC9CE9" w:rsidR="002907B3" w:rsidRDefault="008D7180" w:rsidP="002907B3">
      <w:pPr>
        <w:pStyle w:val="MDPI23heading3"/>
      </w:pPr>
      <w:r>
        <w:t>3.</w:t>
      </w:r>
      <w:r w:rsidR="00EE7B33">
        <w:t>2.1</w:t>
      </w:r>
      <w:r>
        <w:t xml:space="preserve"> </w:t>
      </w:r>
      <w:r w:rsidR="00EE7B33">
        <w:t>Sensor Array Specifications</w:t>
      </w:r>
    </w:p>
    <w:p w14:paraId="2408FBD5" w14:textId="5CA4A6E2" w:rsidR="005C743B" w:rsidRDefault="002907B3" w:rsidP="00D52A84">
      <w:pPr>
        <w:pStyle w:val="MDPI23heading3"/>
      </w:pPr>
      <w:r>
        <w:tab/>
        <w:t>The</w:t>
      </w:r>
      <w:r>
        <w:t xml:space="preserve"> C</w:t>
      </w:r>
      <w:r w:rsidRPr="002F24E0">
        <w:t>ONFORMat</w:t>
      </w:r>
      <w:r>
        <w:t xml:space="preserve"> system</w:t>
      </w:r>
      <w:r>
        <w:t xml:space="preserve"> developed by </w:t>
      </w:r>
      <w:proofErr w:type="spellStart"/>
      <w:r>
        <w:t>Tekscan</w:t>
      </w:r>
      <w:proofErr w:type="spellEnd"/>
      <w:r>
        <w:t xml:space="preserve"> was selected for our smart-sensing chair application due to its high resolution and its popular use </w:t>
      </w:r>
      <w:r w:rsidR="00D52A84">
        <w:t xml:space="preserve">within </w:t>
      </w:r>
      <w:r>
        <w:t>biomedical research applications</w:t>
      </w:r>
      <w:r w:rsidR="00D52A84">
        <w:t xml:space="preserve"> </w:t>
      </w:r>
      <w:r w:rsidR="00D52A84">
        <w:fldChar w:fldCharType="begin"/>
      </w:r>
      <w:r w:rsidR="00D52A84">
        <w:instrText xml:space="preserve"> ADDIN ZOTERO_ITEM CSL_CITATION {"citationID":"Yh1NmjQQ","properties":{"formattedCitation":"[45]","plainCitation":"[45]","noteIndex":0},"citationItems":[{"id":354,"uris":["http://zotero.org/users/11398818/items/LQNIBNL6"],"itemData":{"id":354,"type":"webpage","title":"Tekscan","URL":"https://www.tekscan.com","author":[{"literal":"Tekscan"}],"accessed":{"date-parts":[["2024",10,8]]}}}],"schema":"https://github.com/citation-style-language/schema/raw/master/csl-citation.json"} </w:instrText>
      </w:r>
      <w:r w:rsidR="00D52A84">
        <w:fldChar w:fldCharType="separate"/>
      </w:r>
      <w:r w:rsidR="00D52A84">
        <w:rPr>
          <w:noProof/>
        </w:rPr>
        <w:t>[45]</w:t>
      </w:r>
      <w:r w:rsidR="00D52A84">
        <w:fldChar w:fldCharType="end"/>
      </w:r>
      <w:r>
        <w:t>.</w:t>
      </w:r>
      <w:r w:rsidR="00D52A84">
        <w:t xml:space="preserve"> </w:t>
      </w:r>
      <w:r w:rsidR="003777E1">
        <w:t>Each</w:t>
      </w:r>
      <w:r w:rsidR="0021138A">
        <w:t xml:space="preserve"> sensor </w:t>
      </w:r>
      <w:r w:rsidR="000F5DC5">
        <w:t xml:space="preserve">mat </w:t>
      </w:r>
      <w:r w:rsidR="0021138A">
        <w:t xml:space="preserve">is </w:t>
      </w:r>
      <w:r w:rsidR="000F5DC5">
        <w:t>composed of</w:t>
      </w:r>
      <w:r w:rsidR="0021138A">
        <w:t xml:space="preserve"> 1024</w:t>
      </w:r>
      <w:r w:rsidR="00B13F94">
        <w:t xml:space="preserve"> independent</w:t>
      </w:r>
      <w:r w:rsidR="0021138A">
        <w:t xml:space="preserve"> pressure units</w:t>
      </w:r>
      <w:r w:rsidR="00AD3307">
        <w:t xml:space="preserve"> (32x32)</w:t>
      </w:r>
      <w:r w:rsidR="00106710">
        <w:t xml:space="preserve"> distributed over a </w:t>
      </w:r>
      <w:r w:rsidR="00106710" w:rsidRPr="00FB6B92">
        <w:t>471.4 mm x 471.4 mm</w:t>
      </w:r>
      <w:r w:rsidR="00106710">
        <w:t xml:space="preserve"> area. </w:t>
      </w:r>
      <w:r w:rsidR="00D61481">
        <w:t xml:space="preserve">The value for each pressure unit </w:t>
      </w:r>
      <w:r w:rsidR="00106710">
        <w:t>ranges</w:t>
      </w:r>
      <w:r w:rsidR="00E3124C">
        <w:t xml:space="preserve"> between 0 and</w:t>
      </w:r>
      <w:r w:rsidR="00D61481">
        <w:t xml:space="preserve"> 255.</w:t>
      </w:r>
      <w:r w:rsidR="0079531E">
        <w:t xml:space="preserve"> </w:t>
      </w:r>
      <w:r w:rsidR="00AF34B0">
        <w:t xml:space="preserve">Additionally, </w:t>
      </w:r>
      <w:r w:rsidR="009716A2">
        <w:t xml:space="preserve">integrated to </w:t>
      </w:r>
      <w:r w:rsidR="00AF34B0">
        <w:t>each</w:t>
      </w:r>
      <w:r w:rsidR="00106710">
        <w:t xml:space="preserve"> </w:t>
      </w:r>
      <w:r w:rsidR="000E7AFE">
        <w:t>sensor mat</w:t>
      </w:r>
      <w:r w:rsidR="00106710">
        <w:t xml:space="preserve"> </w:t>
      </w:r>
      <w:r w:rsidR="009716A2">
        <w:t xml:space="preserve">is its </w:t>
      </w:r>
      <w:r w:rsidR="00106710">
        <w:t>data acquisition module</w:t>
      </w:r>
      <w:r w:rsidR="000E7AFE">
        <w:t>,</w:t>
      </w:r>
      <w:r w:rsidR="007D3CDC">
        <w:t xml:space="preserve"> </w:t>
      </w:r>
      <w:r w:rsidR="00106710">
        <w:t xml:space="preserve">called the </w:t>
      </w:r>
      <w:r w:rsidR="00BB7FC2">
        <w:t>Evolution</w:t>
      </w:r>
      <w:r w:rsidR="005B606F" w:rsidRPr="005B606F">
        <w:t xml:space="preserve"> </w:t>
      </w:r>
      <w:r w:rsidR="005B606F">
        <w:t>handle</w:t>
      </w:r>
      <w:r w:rsidR="005F74C9">
        <w:sym w:font="Symbol" w:char="F0E4"/>
      </w:r>
      <w:r w:rsidR="005F74C9">
        <w:t xml:space="preserve"> </w:t>
      </w:r>
      <w:r w:rsidR="007D6544">
        <w:t>device</w:t>
      </w:r>
      <w:r w:rsidR="00BB7FC2">
        <w:t xml:space="preserve"> which</w:t>
      </w:r>
      <w:r w:rsidR="005F74C9">
        <w:t xml:space="preserve"> facilitate</w:t>
      </w:r>
      <w:r w:rsidR="00BE0C50">
        <w:t>s</w:t>
      </w:r>
      <w:r w:rsidR="005F74C9">
        <w:t xml:space="preserve"> the data transfer between the sensor array and a PC via a tethered USB cable</w:t>
      </w:r>
      <w:r>
        <w:t xml:space="preserve"> </w:t>
      </w:r>
      <w:r w:rsidR="00A5092A">
        <w:t>having</w:t>
      </w:r>
      <w:r>
        <w:t xml:space="preserve"> sampling rates up to 100 Hz</w:t>
      </w:r>
      <w:r w:rsidR="005F74C9">
        <w:t>.</w:t>
      </w:r>
      <w:r w:rsidR="007D3CDC">
        <w:t xml:space="preserve"> A summarized technical specification list is provided in Table 1 below.</w:t>
      </w:r>
    </w:p>
    <w:p w14:paraId="2EF07A95" w14:textId="7384340E" w:rsidR="00BA55FF" w:rsidRDefault="00BA55FF" w:rsidP="00BA55FF">
      <w:pPr>
        <w:pStyle w:val="MDPI41tablecaption"/>
      </w:pPr>
      <w:r w:rsidRPr="00BA55FF">
        <w:rPr>
          <w:b/>
          <w:bCs/>
        </w:rPr>
        <w:t>Table 1</w:t>
      </w:r>
      <w:r w:rsidRPr="00BA55FF">
        <w:t xml:space="preserve">. </w:t>
      </w:r>
      <w:r w:rsidR="004F77F3" w:rsidRPr="002F24E0">
        <w:t>CONFORMat</w:t>
      </w:r>
      <w:r w:rsidR="004F77F3">
        <w:t xml:space="preserve"> </w:t>
      </w:r>
      <w:r w:rsidR="00332751">
        <w:t>s</w:t>
      </w:r>
      <w:r w:rsidR="004F77F3">
        <w:t>ensor</w:t>
      </w:r>
      <w:r w:rsidR="0021138A">
        <w:t xml:space="preserve"> mat’s</w:t>
      </w:r>
      <w:r w:rsidR="004F77F3">
        <w:t xml:space="preserve"> </w:t>
      </w:r>
      <w:r w:rsidR="006F6CFB">
        <w:t xml:space="preserve">full </w:t>
      </w:r>
      <w:r w:rsidR="004F77F3">
        <w:t>technical specifications</w:t>
      </w:r>
      <w:r w:rsidR="005B606F">
        <w:t xml:space="preserve"> </w:t>
      </w:r>
      <w:r w:rsidR="005B606F">
        <w:fldChar w:fldCharType="begin"/>
      </w:r>
      <w:r w:rsidR="00CF5DD1">
        <w:instrText xml:space="preserve"> ADDIN ZOTERO_ITEM CSL_CITATION {"citationID":"miyZZScD","properties":{"formattedCitation":"[46]","plainCitation":"[46]","noteIndex":0},"citationItems":[{"id":375,"uris":["http://zotero.org/users/11398818/items/P8QIQFLJ"],"itemData":{"id":375,"type":"webpage","title":"Body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fldChar w:fldCharType="separate"/>
      </w:r>
      <w:r w:rsidR="00CF5DD1">
        <w:rPr>
          <w:noProof/>
        </w:rPr>
        <w:t>[46]</w:t>
      </w:r>
      <w:r w:rsidR="005B606F">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BA55FF" w:rsidRPr="00EF08AF"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7F7C8C" w:rsidRDefault="00BA55FF" w:rsidP="009278ED">
            <w:pPr>
              <w:pStyle w:val="MDPI42tablebody"/>
              <w:spacing w:line="240" w:lineRule="auto"/>
              <w:rPr>
                <w:b/>
                <w:snapToGrid/>
              </w:rPr>
            </w:pPr>
            <w:r>
              <w:rPr>
                <w:b/>
                <w:snapToGrid/>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7F7C8C" w:rsidRDefault="00BA55FF" w:rsidP="009278ED">
            <w:pPr>
              <w:pStyle w:val="MDPI42tablebody"/>
              <w:spacing w:line="240" w:lineRule="auto"/>
              <w:rPr>
                <w:b/>
                <w:snapToGrid/>
              </w:rPr>
            </w:pPr>
            <w:r>
              <w:rPr>
                <w:b/>
                <w:snapToGrid/>
              </w:rPr>
              <w:t>Details</w:t>
            </w:r>
          </w:p>
        </w:tc>
      </w:tr>
      <w:tr w:rsidR="00BA55FF" w:rsidRPr="00EF08AF"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4F77F3" w:rsidRDefault="002A1D0B" w:rsidP="00BA55FF">
            <w:pPr>
              <w:pStyle w:val="MDPI42tablebody"/>
              <w:spacing w:line="240" w:lineRule="auto"/>
            </w:pPr>
            <w:r>
              <w:t xml:space="preserve">System </w:t>
            </w:r>
            <w:r w:rsidR="00BA55FF" w:rsidRPr="004F77F3">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F220D4" w:rsidRDefault="00BA55FF" w:rsidP="00BA55FF">
            <w:pPr>
              <w:pStyle w:val="MDPI42tablebody"/>
              <w:spacing w:line="240" w:lineRule="auto"/>
            </w:pPr>
            <w:r w:rsidRPr="00FB6B92">
              <w:t>CER</w:t>
            </w:r>
            <w:r w:rsidR="002A1D0B">
              <w:t>2</w:t>
            </w:r>
            <w:r w:rsidRPr="00FB6B92">
              <w:t xml:space="preserve"> (CONFORMat Sensor)</w:t>
            </w:r>
          </w:p>
        </w:tc>
      </w:tr>
      <w:tr w:rsidR="002A1D0B" w:rsidRPr="00EF08AF"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Default="002A1D0B" w:rsidP="00BA55FF">
            <w:pPr>
              <w:pStyle w:val="MDPI42tablebody"/>
              <w:spacing w:line="240" w:lineRule="auto"/>
            </w:pPr>
            <w: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FB6B92" w:rsidRDefault="002A1D0B" w:rsidP="00BA55FF">
            <w:pPr>
              <w:pStyle w:val="MDPI42tablebody"/>
              <w:spacing w:line="240" w:lineRule="auto"/>
            </w:pPr>
            <w:r>
              <w:t>5330</w:t>
            </w:r>
          </w:p>
        </w:tc>
      </w:tr>
      <w:tr w:rsidR="002A1D0B" w:rsidRPr="00EF08AF"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Default="002A1D0B" w:rsidP="00BA55FF">
            <w:pPr>
              <w:pStyle w:val="MDPI42tablebody"/>
              <w:spacing w:line="240" w:lineRule="auto"/>
            </w:pPr>
            <w: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Default="002A1D0B" w:rsidP="00BA55FF">
            <w:pPr>
              <w:pStyle w:val="MDPI42tablebody"/>
              <w:spacing w:line="240" w:lineRule="auto"/>
            </w:pPr>
            <w:r>
              <w:t>2</w:t>
            </w:r>
          </w:p>
        </w:tc>
      </w:tr>
      <w:tr w:rsidR="00BA55FF" w:rsidRPr="00EF08AF"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4F77F3" w:rsidRDefault="00BA55FF" w:rsidP="00BA55FF">
            <w:pPr>
              <w:pStyle w:val="MDPI42tablebody"/>
              <w:spacing w:line="240" w:lineRule="auto"/>
            </w:pPr>
            <w:r w:rsidRPr="004F77F3">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Default="00BA55FF" w:rsidP="00BA55FF">
            <w:pPr>
              <w:pStyle w:val="MDPI42tablebody"/>
            </w:pPr>
            <w:r w:rsidRPr="00FB6B92">
              <w:t>471.4 mm x 471.4 mm</w:t>
            </w:r>
          </w:p>
          <w:p w14:paraId="7E402B80" w14:textId="0C66B637" w:rsidR="00BA55FF" w:rsidRPr="00F220D4" w:rsidRDefault="00BA55FF" w:rsidP="00BA55FF">
            <w:pPr>
              <w:pStyle w:val="MDPI42tablebody"/>
              <w:spacing w:line="240" w:lineRule="auto"/>
            </w:pPr>
            <w:r w:rsidRPr="00FB6B92">
              <w:t>(18.56 in. x 18.56 in.)</w:t>
            </w:r>
          </w:p>
        </w:tc>
      </w:tr>
      <w:tr w:rsidR="00BA55FF" w:rsidRPr="00EF08AF"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4F77F3" w:rsidRDefault="00BA55FF" w:rsidP="00BA55FF">
            <w:pPr>
              <w:pStyle w:val="MDPI42tablebody"/>
              <w:spacing w:line="240" w:lineRule="auto"/>
            </w:pPr>
            <w:r w:rsidRPr="004F77F3">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FB6B92" w:rsidRDefault="002A1D0B" w:rsidP="00BA55FF">
            <w:pPr>
              <w:pStyle w:val="MDPI42tablebody"/>
            </w:pPr>
            <w:r>
              <w:t>2048</w:t>
            </w:r>
            <w:r w:rsidR="001774CA">
              <w:t xml:space="preserve"> (1024 on each mat)</w:t>
            </w:r>
          </w:p>
        </w:tc>
      </w:tr>
      <w:tr w:rsidR="004F77F3" w:rsidRPr="00EF08AF"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4F77F3" w:rsidRDefault="004F77F3" w:rsidP="004F77F3">
            <w:pPr>
              <w:pStyle w:val="MDPI42tablebody"/>
              <w:spacing w:line="240" w:lineRule="auto"/>
            </w:pPr>
            <w:r w:rsidRPr="004F77F3">
              <w:lastRenderedPageBreak/>
              <w:t>Pressure Range</w:t>
            </w:r>
          </w:p>
        </w:tc>
        <w:tc>
          <w:tcPr>
            <w:tcW w:w="4079" w:type="dxa"/>
            <w:tcBorders>
              <w:top w:val="single" w:sz="4" w:space="0" w:color="auto"/>
              <w:bottom w:val="single" w:sz="4" w:space="0" w:color="auto"/>
            </w:tcBorders>
            <w:shd w:val="clear" w:color="auto" w:fill="auto"/>
            <w:vAlign w:val="center"/>
          </w:tcPr>
          <w:p w14:paraId="78D74F24" w14:textId="58B45F81" w:rsidR="004F77F3" w:rsidRDefault="00AD3307" w:rsidP="004F77F3">
            <w:pPr>
              <w:pStyle w:val="MDPI42tablebody"/>
            </w:pPr>
            <w:r>
              <w:t>0-</w:t>
            </w:r>
            <w:r w:rsidR="004F77F3" w:rsidRPr="00FB6B92">
              <w:t>34 kPa (5 psi)</w:t>
            </w:r>
          </w:p>
        </w:tc>
      </w:tr>
      <w:tr w:rsidR="004F77F3" w:rsidRPr="00EF08AF"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4F77F3" w:rsidRDefault="004F77F3" w:rsidP="004F77F3">
            <w:pPr>
              <w:pStyle w:val="MDPI42tablebody"/>
              <w:spacing w:line="240" w:lineRule="auto"/>
            </w:pPr>
            <w:r w:rsidRPr="004F77F3">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FB6B92" w:rsidRDefault="004F77F3" w:rsidP="004F77F3">
            <w:pPr>
              <w:pStyle w:val="MDPI42tablebody"/>
            </w:pPr>
            <w:r w:rsidRPr="00BA55FF">
              <w:t>0.5 Sensel/cm2</w:t>
            </w:r>
            <w:r w:rsidRPr="00BA55FF">
              <w:br/>
              <w:t xml:space="preserve">(3.0 </w:t>
            </w:r>
            <w:proofErr w:type="spellStart"/>
            <w:r w:rsidRPr="00BA55FF">
              <w:t>Sensels</w:t>
            </w:r>
            <w:proofErr w:type="spellEnd"/>
            <w:r w:rsidRPr="00BA55FF">
              <w:t>/in2)</w:t>
            </w:r>
          </w:p>
        </w:tc>
      </w:tr>
      <w:tr w:rsidR="000F77BD" w:rsidRPr="00EF08AF" w14:paraId="0756549C" w14:textId="77777777" w:rsidTr="004F77F3">
        <w:trPr>
          <w:trHeight w:val="291"/>
        </w:trPr>
        <w:tc>
          <w:tcPr>
            <w:tcW w:w="3877" w:type="dxa"/>
            <w:tcBorders>
              <w:top w:val="single" w:sz="4" w:space="0" w:color="auto"/>
              <w:bottom w:val="single" w:sz="4" w:space="0" w:color="auto"/>
            </w:tcBorders>
            <w:shd w:val="clear" w:color="auto" w:fill="auto"/>
            <w:vAlign w:val="center"/>
          </w:tcPr>
          <w:p w14:paraId="362ED2AE" w14:textId="239BC108" w:rsidR="000F77BD" w:rsidRPr="004F77F3" w:rsidRDefault="000F77BD" w:rsidP="004F77F3">
            <w:pPr>
              <w:pStyle w:val="MDPI42tablebody"/>
              <w:spacing w:line="240" w:lineRule="auto"/>
            </w:pPr>
            <w:r>
              <w:t>Sampling Rate</w:t>
            </w:r>
          </w:p>
        </w:tc>
        <w:tc>
          <w:tcPr>
            <w:tcW w:w="4079" w:type="dxa"/>
            <w:tcBorders>
              <w:top w:val="single" w:sz="4" w:space="0" w:color="auto"/>
              <w:bottom w:val="single" w:sz="4" w:space="0" w:color="auto"/>
            </w:tcBorders>
            <w:shd w:val="clear" w:color="auto" w:fill="auto"/>
            <w:vAlign w:val="center"/>
          </w:tcPr>
          <w:p w14:paraId="3D552AC3" w14:textId="12D6882E" w:rsidR="000F77BD" w:rsidRPr="00BA55FF" w:rsidRDefault="00171495" w:rsidP="004F77F3">
            <w:pPr>
              <w:pStyle w:val="MDPI42tablebody"/>
            </w:pPr>
            <w:r>
              <w:t xml:space="preserve">Up to </w:t>
            </w:r>
            <w:r w:rsidR="000F77BD">
              <w:t>100</w:t>
            </w:r>
            <w:r w:rsidR="00A03D14">
              <w:t xml:space="preserve"> </w:t>
            </w:r>
            <w:r w:rsidR="000F77BD">
              <w:t>Hz</w:t>
            </w:r>
          </w:p>
        </w:tc>
      </w:tr>
    </w:tbl>
    <w:p w14:paraId="24C2146B" w14:textId="2359FB62" w:rsidR="007A7581" w:rsidRPr="007A7581" w:rsidRDefault="00D11846" w:rsidP="00FD5194">
      <w:pPr>
        <w:pStyle w:val="MDPI31text"/>
        <w:ind w:left="0" w:firstLine="0"/>
      </w:pPr>
      <w:r>
        <w:rPr>
          <w:color w:val="FF0000"/>
        </w:rPr>
        <w:t xml:space="preserve"> </w:t>
      </w:r>
    </w:p>
    <w:p w14:paraId="20A85861" w14:textId="338B5A3F" w:rsidR="00A547FB" w:rsidRDefault="00A547FB" w:rsidP="00A547FB">
      <w:pPr>
        <w:pStyle w:val="MDPI23heading3"/>
      </w:pPr>
      <w:r>
        <w:t>3.2.</w:t>
      </w:r>
      <w:r w:rsidR="00532275">
        <w:t>2</w:t>
      </w:r>
      <w:r>
        <w:t xml:space="preserve"> Experimental Setup</w:t>
      </w:r>
    </w:p>
    <w:p w14:paraId="54D082AB" w14:textId="3B1EA264" w:rsidR="000F77BD" w:rsidRDefault="00A46EDB" w:rsidP="00F02840">
      <w:pPr>
        <w:pStyle w:val="MDPI31text"/>
      </w:pPr>
      <w:r>
        <w:t xml:space="preserve">For </w:t>
      </w:r>
      <w:r w:rsidR="00A82228">
        <w:t>the</w:t>
      </w:r>
      <w:r>
        <w:t xml:space="preserve"> experiment, </w:t>
      </w:r>
      <w:r w:rsidR="00854686">
        <w:t>2</w:t>
      </w:r>
      <w:r w:rsidR="005A372D">
        <w:t xml:space="preserve"> </w:t>
      </w:r>
      <w:r w:rsidR="00854686" w:rsidRPr="002F24E0">
        <w:t>CONFORMat</w:t>
      </w:r>
      <w:r w:rsidR="00854686">
        <w:t xml:space="preserve"> pressure sensor arrays</w:t>
      </w:r>
      <w:r w:rsidR="001E0C87">
        <w:t xml:space="preserve"> were used</w:t>
      </w:r>
      <w:r w:rsidR="001263A6">
        <w:t xml:space="preserve">; </w:t>
      </w:r>
      <w:r w:rsidR="002371A1">
        <w:t xml:space="preserve">one </w:t>
      </w:r>
      <w:r w:rsidR="00BE0C50">
        <w:t xml:space="preserve">was </w:t>
      </w:r>
      <w:r w:rsidR="002371A1">
        <w:t>placed on the backrest and the other on the sitting cushion</w:t>
      </w:r>
      <w:r w:rsidR="00B633B2">
        <w:t xml:space="preserve"> as shown in Figure 3 below</w:t>
      </w:r>
      <w:r>
        <w:t xml:space="preserve">. The integration of both pressure sensor mats allowed us </w:t>
      </w:r>
      <w:r w:rsidR="00535F03">
        <w:t xml:space="preserve">to comprehensively capture the individual’s </w:t>
      </w:r>
      <w:r>
        <w:t xml:space="preserve">entire spatial </w:t>
      </w:r>
      <w:r w:rsidR="00535F03">
        <w:t xml:space="preserve">sitting </w:t>
      </w:r>
      <w:r>
        <w:t>data</w:t>
      </w:r>
      <w:r w:rsidR="000F77BD">
        <w:t xml:space="preserve">. </w:t>
      </w:r>
      <w:r w:rsidR="000F77BD">
        <w:t xml:space="preserve">The thin and flexible </w:t>
      </w:r>
      <w:r w:rsidR="00327761">
        <w:t>nature of the pressure sensor mats</w:t>
      </w:r>
      <w:r w:rsidR="000F77BD">
        <w:t xml:space="preserve"> allowe</w:t>
      </w:r>
      <w:r w:rsidR="00327761">
        <w:t>d it</w:t>
      </w:r>
      <w:r w:rsidR="000F77BD">
        <w:t xml:space="preserve"> to be easily integrated into the </w:t>
      </w:r>
      <w:r w:rsidR="00327761">
        <w:t>chair’s</w:t>
      </w:r>
      <w:r w:rsidR="000F77BD">
        <w:t xml:space="preserve"> sur</w:t>
      </w:r>
      <w:r w:rsidR="000F77BD">
        <w:t>faces</w:t>
      </w:r>
      <w:r w:rsidR="000F77BD">
        <w:t xml:space="preserve"> without sacrificing </w:t>
      </w:r>
      <w:r w:rsidR="00BD72EA">
        <w:t xml:space="preserve">sitting </w:t>
      </w:r>
      <w:r w:rsidR="00327761">
        <w:t xml:space="preserve">ergonomics and </w:t>
      </w:r>
      <w:r w:rsidR="000F77BD">
        <w:t>the user’s comfort.</w:t>
      </w:r>
    </w:p>
    <w:p w14:paraId="39FD0EB7" w14:textId="712D42D7" w:rsidR="00155694" w:rsidRDefault="00E42F61" w:rsidP="00E42F61">
      <w:pPr>
        <w:pStyle w:val="MDPI52figure"/>
      </w:pPr>
      <w:r w:rsidRPr="00E42F61">
        <w:rPr>
          <w:noProof/>
        </w:rPr>
        <w:drawing>
          <wp:inline distT="0" distB="0" distL="0" distR="0" wp14:anchorId="706A1C5A" wp14:editId="04B3EC67">
            <wp:extent cx="5251424" cy="3458633"/>
            <wp:effectExtent l="12700" t="12700" r="6985" b="8890"/>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5"/>
                    <a:stretch>
                      <a:fillRect/>
                    </a:stretch>
                  </pic:blipFill>
                  <pic:spPr>
                    <a:xfrm>
                      <a:off x="0" y="0"/>
                      <a:ext cx="5320328" cy="3504014"/>
                    </a:xfrm>
                    <a:prstGeom prst="rect">
                      <a:avLst/>
                    </a:prstGeom>
                    <a:ln>
                      <a:solidFill>
                        <a:schemeClr val="tx1"/>
                      </a:solidFill>
                    </a:ln>
                  </pic:spPr>
                </pic:pic>
              </a:graphicData>
            </a:graphic>
          </wp:inline>
        </w:drawing>
      </w:r>
    </w:p>
    <w:p w14:paraId="463EFB0C" w14:textId="4AEA577D" w:rsidR="00DA1BD6" w:rsidRDefault="00F46846" w:rsidP="00FE2B52">
      <w:pPr>
        <w:pStyle w:val="MDPI51figurecaption"/>
      </w:pPr>
      <w:r w:rsidRPr="00ED3A86">
        <w:rPr>
          <w:b/>
          <w:bCs/>
        </w:rPr>
        <w:t xml:space="preserve">Figure </w:t>
      </w:r>
      <w:r w:rsidR="00B633B2">
        <w:rPr>
          <w:b/>
          <w:bCs/>
        </w:rPr>
        <w:t>3</w:t>
      </w:r>
      <w:r>
        <w:t xml:space="preserve">. </w:t>
      </w:r>
      <w:r w:rsidR="00794D95">
        <w:t>An o</w:t>
      </w:r>
      <w:r>
        <w:t xml:space="preserve">ffice chair </w:t>
      </w:r>
      <w:r w:rsidR="00794D95">
        <w:t>equipped</w:t>
      </w:r>
      <w:r>
        <w:t xml:space="preserve"> with </w:t>
      </w:r>
      <w:r w:rsidR="003652A8">
        <w:t xml:space="preserve">2 </w:t>
      </w:r>
      <w:proofErr w:type="spellStart"/>
      <w:r w:rsidR="003652A8">
        <w:t>Tekscan</w:t>
      </w:r>
      <w:proofErr w:type="spellEnd"/>
      <w:r w:rsidR="00FE2B52">
        <w:t xml:space="preserve"> </w:t>
      </w:r>
      <w:r w:rsidR="00FE2B52" w:rsidRPr="002F24E0">
        <w:t>CONFORMat</w:t>
      </w:r>
      <w:r w:rsidR="00F34966">
        <w:t xml:space="preserve"> P</w:t>
      </w:r>
      <w:r w:rsidR="003652A8">
        <w:t xml:space="preserve">ressure </w:t>
      </w:r>
      <w:r w:rsidR="004F5E35">
        <w:t xml:space="preserve">Sensor </w:t>
      </w:r>
      <w:r w:rsidR="003652A8">
        <w:t>Mats</w:t>
      </w:r>
      <w:r>
        <w:t>.</w:t>
      </w:r>
    </w:p>
    <w:p w14:paraId="3301E69E" w14:textId="09FE1FCE" w:rsidR="00D954AA" w:rsidRDefault="00D954AA" w:rsidP="00D954AA">
      <w:pPr>
        <w:pStyle w:val="MDPI23heading3"/>
      </w:pPr>
      <w:r>
        <w:t>3.2.3 Data Collection</w:t>
      </w:r>
    </w:p>
    <w:p w14:paraId="240F4336" w14:textId="4A49B9DD" w:rsidR="00356E17" w:rsidRPr="00E06544" w:rsidRDefault="00D352B8" w:rsidP="00E06544">
      <w:pPr>
        <w:pStyle w:val="MDPI31text"/>
        <w:rPr>
          <w:color w:val="000000" w:themeColor="text1"/>
        </w:rPr>
      </w:pPr>
      <w:r>
        <w:rPr>
          <w:color w:val="000000" w:themeColor="text1"/>
        </w:rPr>
        <w:t xml:space="preserve">In </w:t>
      </w:r>
      <w:r w:rsidR="00BD0684">
        <w:rPr>
          <w:color w:val="000000" w:themeColor="text1"/>
        </w:rPr>
        <w:t>our</w:t>
      </w:r>
      <w:r>
        <w:rPr>
          <w:color w:val="000000" w:themeColor="text1"/>
        </w:rPr>
        <w:t xml:space="preserve"> </w:t>
      </w:r>
      <w:r w:rsidR="00BD0684">
        <w:rPr>
          <w:color w:val="000000" w:themeColor="text1"/>
        </w:rPr>
        <w:t>experiment</w:t>
      </w:r>
      <w:r>
        <w:rPr>
          <w:color w:val="000000" w:themeColor="text1"/>
        </w:rPr>
        <w:t xml:space="preserve">, </w:t>
      </w:r>
      <w:r w:rsidR="00104755">
        <w:rPr>
          <w:color w:val="000000" w:themeColor="text1"/>
        </w:rPr>
        <w:t>we collected our data</w:t>
      </w:r>
      <w:r w:rsidR="00452DFF">
        <w:rPr>
          <w:color w:val="000000" w:themeColor="text1"/>
        </w:rPr>
        <w:t>set</w:t>
      </w:r>
      <w:r w:rsidR="00104755">
        <w:rPr>
          <w:color w:val="000000" w:themeColor="text1"/>
        </w:rPr>
        <w:t xml:space="preserve"> from </w:t>
      </w:r>
      <w:commentRangeStart w:id="4"/>
      <w:r>
        <w:rPr>
          <w:color w:val="000000" w:themeColor="text1"/>
        </w:rPr>
        <w:t>(one) individual</w:t>
      </w:r>
      <w:commentRangeEnd w:id="4"/>
      <w:r w:rsidR="006F42ED">
        <w:rPr>
          <w:rStyle w:val="CommentReference"/>
          <w:rFonts w:eastAsia="SimSun"/>
          <w:snapToGrid/>
          <w:lang w:eastAsia="zh-CN" w:bidi="ar-SA"/>
        </w:rPr>
        <w:commentReference w:id="4"/>
      </w:r>
      <w:r>
        <w:rPr>
          <w:color w:val="000000" w:themeColor="text1"/>
        </w:rPr>
        <w:t>. The subject was directed to sit in</w:t>
      </w:r>
      <w:r w:rsidR="00104755">
        <w:rPr>
          <w:color w:val="000000" w:themeColor="text1"/>
        </w:rPr>
        <w:t xml:space="preserve"> </w:t>
      </w:r>
      <w:r w:rsidR="00A11348">
        <w:rPr>
          <w:color w:val="000000" w:themeColor="text1"/>
        </w:rPr>
        <w:t>19</w:t>
      </w:r>
      <w:r w:rsidR="00DE1AD9">
        <w:rPr>
          <w:color w:val="000000" w:themeColor="text1"/>
        </w:rPr>
        <w:t xml:space="preserve"> </w:t>
      </w:r>
      <w:r>
        <w:rPr>
          <w:color w:val="000000" w:themeColor="text1"/>
        </w:rPr>
        <w:t>different sitting postures</w:t>
      </w:r>
      <w:r w:rsidR="00104755">
        <w:rPr>
          <w:color w:val="000000" w:themeColor="text1"/>
        </w:rPr>
        <w:t xml:space="preserve"> highlighted in Figure 1</w:t>
      </w:r>
      <w:r>
        <w:rPr>
          <w:color w:val="000000" w:themeColor="text1"/>
        </w:rPr>
        <w:t xml:space="preserve">. </w:t>
      </w:r>
      <w:r w:rsidR="00104755">
        <w:rPr>
          <w:color w:val="000000" w:themeColor="text1"/>
        </w:rPr>
        <w:t>E</w:t>
      </w:r>
      <w:r w:rsidR="00EA6970">
        <w:rPr>
          <w:color w:val="000000" w:themeColor="text1"/>
        </w:rPr>
        <w:t>ach posture was sat on for approximately 25 seconds</w:t>
      </w:r>
      <w:r w:rsidR="00B0588C">
        <w:rPr>
          <w:color w:val="000000" w:themeColor="text1"/>
        </w:rPr>
        <w:t xml:space="preserve"> as we </w:t>
      </w:r>
      <w:r w:rsidR="00DD40C3">
        <w:rPr>
          <w:color w:val="000000" w:themeColor="text1"/>
        </w:rPr>
        <w:t>recorded</w:t>
      </w:r>
      <w:r w:rsidR="00554115">
        <w:rPr>
          <w:color w:val="000000" w:themeColor="text1"/>
        </w:rPr>
        <w:t xml:space="preserve"> </w:t>
      </w:r>
      <w:r w:rsidR="00DD40C3">
        <w:rPr>
          <w:color w:val="000000" w:themeColor="text1"/>
        </w:rPr>
        <w:t>and saved</w:t>
      </w:r>
      <w:r w:rsidR="00554115">
        <w:rPr>
          <w:color w:val="000000" w:themeColor="text1"/>
        </w:rPr>
        <w:t xml:space="preserve"> the sensor data. Figure </w:t>
      </w:r>
      <w:r w:rsidR="0066718B">
        <w:rPr>
          <w:color w:val="000000" w:themeColor="text1"/>
        </w:rPr>
        <w:t xml:space="preserve">4 </w:t>
      </w:r>
      <w:r w:rsidR="00B0588C">
        <w:rPr>
          <w:color w:val="000000" w:themeColor="text1"/>
        </w:rPr>
        <w:t xml:space="preserve">below </w:t>
      </w:r>
      <w:r w:rsidR="00554115">
        <w:rPr>
          <w:color w:val="000000" w:themeColor="text1"/>
        </w:rPr>
        <w:t xml:space="preserve">provides a visual representation of the sensor data </w:t>
      </w:r>
      <w:r w:rsidR="00BE0C50">
        <w:rPr>
          <w:color w:val="000000" w:themeColor="text1"/>
        </w:rPr>
        <w:t>concerning</w:t>
      </w:r>
      <w:r w:rsidR="00554115">
        <w:rPr>
          <w:color w:val="000000" w:themeColor="text1"/>
        </w:rPr>
        <w:t xml:space="preserve"> the different sitting postures being adopted.</w:t>
      </w:r>
      <w:r w:rsidR="00D45776">
        <w:rPr>
          <w:color w:val="000000" w:themeColor="text1"/>
        </w:rPr>
        <w:t xml:space="preserve"> Overall, a total of </w:t>
      </w:r>
      <w:r w:rsidR="00C7504A">
        <w:rPr>
          <w:color w:val="000000" w:themeColor="text1"/>
        </w:rPr>
        <w:t>15</w:t>
      </w:r>
      <w:r w:rsidR="001B64F1">
        <w:rPr>
          <w:color w:val="000000" w:themeColor="text1"/>
        </w:rPr>
        <w:t>1</w:t>
      </w:r>
      <w:r w:rsidR="00D45776">
        <w:rPr>
          <w:color w:val="000000" w:themeColor="text1"/>
        </w:rPr>
        <w:t xml:space="preserve"> frames of sensor data </w:t>
      </w:r>
      <w:r w:rsidR="00C7504A">
        <w:rPr>
          <w:color w:val="000000" w:themeColor="text1"/>
        </w:rPr>
        <w:t>were</w:t>
      </w:r>
      <w:r w:rsidR="00D45776">
        <w:rPr>
          <w:color w:val="000000" w:themeColor="text1"/>
        </w:rPr>
        <w:t xml:space="preserve"> captured for each given posture, equating to a </w:t>
      </w:r>
      <w:r w:rsidR="005263DF">
        <w:rPr>
          <w:color w:val="000000" w:themeColor="text1"/>
        </w:rPr>
        <w:t>sum</w:t>
      </w:r>
      <w:r w:rsidR="00D45776">
        <w:rPr>
          <w:color w:val="000000" w:themeColor="text1"/>
        </w:rPr>
        <w:t xml:space="preserve"> of </w:t>
      </w:r>
      <w:r w:rsidR="00C7504A">
        <w:rPr>
          <w:color w:val="000000" w:themeColor="text1"/>
        </w:rPr>
        <w:t>28</w:t>
      </w:r>
      <w:r w:rsidR="001B64F1">
        <w:rPr>
          <w:color w:val="000000" w:themeColor="text1"/>
        </w:rPr>
        <w:t>69</w:t>
      </w:r>
      <w:r w:rsidR="00D45776">
        <w:rPr>
          <w:color w:val="000000" w:themeColor="text1"/>
        </w:rPr>
        <w:t xml:space="preserve"> sets of data.</w:t>
      </w:r>
    </w:p>
    <w:p w14:paraId="1E64632D" w14:textId="494AADB8" w:rsidR="00E06544" w:rsidRDefault="00E06544" w:rsidP="00977423">
      <w:pPr>
        <w:pStyle w:val="MDPI52figure"/>
      </w:pPr>
      <w:r>
        <w:rPr>
          <w:noProof/>
          <w:snapToGrid/>
        </w:rPr>
        <w:lastRenderedPageBreak/>
        <w:drawing>
          <wp:inline distT="0" distB="0" distL="0" distR="0" wp14:anchorId="50F74455" wp14:editId="71C8C1E1">
            <wp:extent cx="6367942" cy="8081728"/>
            <wp:effectExtent l="12700" t="12700" r="7620" b="8255"/>
            <wp:docPr id="2100396197" name="Picture 2"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6197" name="Picture 2" descr="A collage of images of a person&#10;&#10;Description automatically generated"/>
                    <pic:cNvPicPr/>
                  </pic:nvPicPr>
                  <pic:blipFill rotWithShape="1">
                    <a:blip r:embed="rId16"/>
                    <a:srcRect l="1020" t="7077" r="50186" b="2416"/>
                    <a:stretch/>
                  </pic:blipFill>
                  <pic:spPr bwMode="auto">
                    <a:xfrm>
                      <a:off x="0" y="0"/>
                      <a:ext cx="6470403" cy="8211764"/>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5F477E18" w14:textId="013AD8AC" w:rsidR="00D352B8" w:rsidRPr="00D352B8" w:rsidRDefault="00D352B8" w:rsidP="00D352B8">
      <w:pPr>
        <w:pStyle w:val="MDPI51figurecaption"/>
      </w:pPr>
      <w:r w:rsidRPr="00ED3A86">
        <w:rPr>
          <w:b/>
          <w:bCs/>
        </w:rPr>
        <w:t xml:space="preserve">Figure </w:t>
      </w:r>
      <w:r w:rsidR="006D4637">
        <w:rPr>
          <w:b/>
          <w:bCs/>
        </w:rPr>
        <w:t>4</w:t>
      </w:r>
      <w:r>
        <w:t xml:space="preserve">. </w:t>
      </w:r>
      <w:r w:rsidR="00C97371">
        <w:t xml:space="preserve">The capturing of </w:t>
      </w:r>
      <w:r w:rsidR="00434CA5">
        <w:t>19</w:t>
      </w:r>
      <w:r>
        <w:t xml:space="preserve"> different sitting postures</w:t>
      </w:r>
      <w:r w:rsidR="006F42ED">
        <w:t xml:space="preserve"> </w:t>
      </w:r>
      <w:r>
        <w:t xml:space="preserve">along with </w:t>
      </w:r>
      <w:r w:rsidR="00C100D4">
        <w:t>their</w:t>
      </w:r>
      <w:r>
        <w:t xml:space="preserve"> pressure distribution</w:t>
      </w:r>
      <w:r w:rsidR="00C97371">
        <w:t xml:space="preserve"> representation.</w:t>
      </w:r>
    </w:p>
    <w:p w14:paraId="06756BA3" w14:textId="35A3EC29" w:rsidR="00BC5266" w:rsidRDefault="008D0D99" w:rsidP="00BC5266">
      <w:pPr>
        <w:pStyle w:val="MDPI31text"/>
      </w:pPr>
      <w:r w:rsidRPr="008D0D99">
        <w:lastRenderedPageBreak/>
        <w:t xml:space="preserve">It </w:t>
      </w:r>
      <w:r w:rsidR="00807733" w:rsidRPr="008D0D99">
        <w:t>must be</w:t>
      </w:r>
      <w:r w:rsidRPr="008D0D99">
        <w:t xml:space="preserve"> highlighted that o</w:t>
      </w:r>
      <w:r w:rsidR="006F42ED" w:rsidRPr="008D0D99">
        <w:t>ur data collection approach</w:t>
      </w:r>
      <w:r w:rsidRPr="008D0D99">
        <w:t xml:space="preserve"> is different from </w:t>
      </w:r>
      <w:r w:rsidR="00B536F3">
        <w:t>other</w:t>
      </w:r>
      <w:r w:rsidRPr="008D0D99">
        <w:t xml:space="preserve"> studies as we are focused on collecting posture data from </w:t>
      </w:r>
      <w:r w:rsidR="00C100D4">
        <w:t xml:space="preserve">a </w:t>
      </w:r>
      <w:r w:rsidRPr="008D0D99">
        <w:t xml:space="preserve">single individual rather than from a diverse set of participants with varying physical attributes. </w:t>
      </w:r>
      <w:r>
        <w:t>The</w:t>
      </w:r>
      <w:r w:rsidR="00B536F3">
        <w:t xml:space="preserve"> main</w:t>
      </w:r>
      <w:r>
        <w:t xml:space="preserve"> reasoning behind this approach is that we want to</w:t>
      </w:r>
      <w:r w:rsidR="00B536F3">
        <w:t xml:space="preserve"> experiment </w:t>
      </w:r>
      <w:r w:rsidR="00C100D4">
        <w:t xml:space="preserve">with </w:t>
      </w:r>
      <w:r w:rsidR="00B536F3">
        <w:t xml:space="preserve">the </w:t>
      </w:r>
      <w:r w:rsidR="00194794">
        <w:t>notion</w:t>
      </w:r>
      <w:r w:rsidR="00B536F3">
        <w:t xml:space="preserve"> of</w:t>
      </w:r>
      <w:r>
        <w:t xml:space="preserve"> </w:t>
      </w:r>
      <w:r w:rsidR="00B536F3">
        <w:t>having</w:t>
      </w:r>
      <w:r w:rsidRPr="008D0D99">
        <w:t xml:space="preserve"> the machine learning model </w:t>
      </w:r>
      <w:r w:rsidR="00B536F3">
        <w:t xml:space="preserve">specifically trained </w:t>
      </w:r>
      <w:r w:rsidR="00C100D4">
        <w:t>for</w:t>
      </w:r>
      <w:r w:rsidR="00B536F3">
        <w:t xml:space="preserve"> a </w:t>
      </w:r>
      <w:r w:rsidRPr="008D0D99">
        <w:t>specific individual</w:t>
      </w:r>
      <w:r w:rsidR="00B536F3">
        <w:t xml:space="preserve">, instead </w:t>
      </w:r>
      <w:r w:rsidR="00C100D4">
        <w:t xml:space="preserve">of </w:t>
      </w:r>
      <w:r w:rsidR="00B536F3">
        <w:t>generalizing it</w:t>
      </w:r>
      <w:r w:rsidRPr="008D0D99">
        <w:t xml:space="preserve">. Hence, </w:t>
      </w:r>
      <w:r w:rsidR="00B536F3">
        <w:t>potentially making</w:t>
      </w:r>
      <w:r w:rsidRPr="008D0D99">
        <w:t xml:space="preserve"> it more precise and </w:t>
      </w:r>
      <w:r w:rsidR="00B536F3">
        <w:t>applicable towards the user</w:t>
      </w:r>
      <w:r w:rsidRPr="008D0D99">
        <w:t xml:space="preserve">. </w:t>
      </w:r>
    </w:p>
    <w:p w14:paraId="1967F9CA" w14:textId="77777777" w:rsidR="00BC5266" w:rsidRDefault="00BC5266" w:rsidP="00BC5266">
      <w:pPr>
        <w:pStyle w:val="MDPI31text"/>
      </w:pPr>
    </w:p>
    <w:p w14:paraId="70671081" w14:textId="060345B2" w:rsidR="00D954AA" w:rsidRDefault="00D954AA" w:rsidP="00D954AA">
      <w:pPr>
        <w:pStyle w:val="MDPI23heading3"/>
      </w:pPr>
      <w:r>
        <w:t xml:space="preserve">3.2.4 </w:t>
      </w:r>
      <w:commentRangeStart w:id="5"/>
      <w:r>
        <w:t>Data Augmentation</w:t>
      </w:r>
      <w:commentRangeEnd w:id="5"/>
      <w:r w:rsidR="009C0DEA">
        <w:rPr>
          <w:rStyle w:val="CommentReference"/>
          <w:rFonts w:eastAsia="SimSun"/>
          <w:snapToGrid/>
          <w:lang w:eastAsia="zh-CN" w:bidi="ar-SA"/>
        </w:rPr>
        <w:commentReference w:id="5"/>
      </w:r>
    </w:p>
    <w:p w14:paraId="07C49735" w14:textId="7E001826" w:rsidR="00062EB3" w:rsidRDefault="00EE044C" w:rsidP="00062EB3">
      <w:pPr>
        <w:pStyle w:val="MDPI31text"/>
        <w:rPr>
          <w:lang w:val="en-GB"/>
        </w:rPr>
      </w:pPr>
      <w:r>
        <w:rPr>
          <w:lang w:val="en-GB"/>
        </w:rPr>
        <w:t xml:space="preserve">Given that we had </w:t>
      </w:r>
      <w:r w:rsidRPr="00EE044C">
        <w:rPr>
          <w:lang w:val="en-GB"/>
        </w:rPr>
        <w:t>one participant</w:t>
      </w:r>
      <w:r>
        <w:rPr>
          <w:lang w:val="en-GB"/>
        </w:rPr>
        <w:t xml:space="preserve"> </w:t>
      </w:r>
      <w:r w:rsidRPr="00EE044C">
        <w:rPr>
          <w:lang w:val="en-GB"/>
        </w:rPr>
        <w:t>involved in the data collection phase</w:t>
      </w:r>
      <w:r>
        <w:rPr>
          <w:lang w:val="en-GB"/>
        </w:rPr>
        <w:t xml:space="preserve">, we needed to improve the model’s </w:t>
      </w:r>
      <w:r w:rsidR="00011E66">
        <w:rPr>
          <w:lang w:val="en-GB"/>
        </w:rPr>
        <w:t>robustness</w:t>
      </w:r>
      <w:r>
        <w:rPr>
          <w:lang w:val="en-GB"/>
        </w:rPr>
        <w:t xml:space="preserve"> and further reduc</w:t>
      </w:r>
      <w:r w:rsidR="00C100D4">
        <w:rPr>
          <w:lang w:val="en-GB"/>
        </w:rPr>
        <w:t>e</w:t>
      </w:r>
      <w:r w:rsidR="00974C4D">
        <w:rPr>
          <w:lang w:val="en-GB"/>
        </w:rPr>
        <w:t xml:space="preserve"> </w:t>
      </w:r>
      <w:r>
        <w:rPr>
          <w:lang w:val="en-GB"/>
        </w:rPr>
        <w:t>the risk of overfitting. Hence, we</w:t>
      </w:r>
      <w:r w:rsidR="00974C4D">
        <w:rPr>
          <w:lang w:val="en-GB"/>
        </w:rPr>
        <w:t xml:space="preserve"> augmented our dataset by artificially increasing our dataset by applying a series of transformations to the original dataset.</w:t>
      </w:r>
      <w:r w:rsidR="00B8003B">
        <w:rPr>
          <w:lang w:val="en-GB"/>
        </w:rPr>
        <w:t xml:space="preserve"> Table 2 </w:t>
      </w:r>
      <w:r w:rsidR="001B64F1">
        <w:rPr>
          <w:lang w:val="en-GB"/>
        </w:rPr>
        <w:t xml:space="preserve">as shown below </w:t>
      </w:r>
      <w:r w:rsidR="00B8003B">
        <w:rPr>
          <w:lang w:val="en-GB"/>
        </w:rPr>
        <w:t>provides a summary of the transformation</w:t>
      </w:r>
      <w:r w:rsidR="00C100D4">
        <w:rPr>
          <w:lang w:val="en-GB"/>
        </w:rPr>
        <w:t>s</w:t>
      </w:r>
      <w:r w:rsidR="00B8003B">
        <w:rPr>
          <w:lang w:val="en-GB"/>
        </w:rPr>
        <w:t xml:space="preserve"> that were randomly applied to the given dataset.</w:t>
      </w:r>
      <w:r w:rsidR="001B64F1">
        <w:rPr>
          <w:lang w:val="en-GB"/>
        </w:rPr>
        <w:t xml:space="preserve"> After </w:t>
      </w:r>
      <w:r w:rsidR="0039607A">
        <w:rPr>
          <w:lang w:val="en-GB"/>
        </w:rPr>
        <w:t xml:space="preserve">artificially </w:t>
      </w:r>
      <w:r w:rsidR="001B64F1">
        <w:rPr>
          <w:lang w:val="en-GB"/>
        </w:rPr>
        <w:t>augmenting our data</w:t>
      </w:r>
      <w:r w:rsidR="00720610">
        <w:rPr>
          <w:lang w:val="en-GB"/>
        </w:rPr>
        <w:t>set</w:t>
      </w:r>
      <w:r w:rsidR="001B64F1">
        <w:rPr>
          <w:lang w:val="en-GB"/>
        </w:rPr>
        <w:t xml:space="preserve">, we were able to increase the size of our original dataset from </w:t>
      </w:r>
      <w:r w:rsidR="001B64F1">
        <w:rPr>
          <w:color w:val="000000" w:themeColor="text1"/>
        </w:rPr>
        <w:t>2869 to 8607.</w:t>
      </w:r>
      <w:r w:rsidR="001B64F1">
        <w:rPr>
          <w:lang w:val="en-GB"/>
        </w:rPr>
        <w:t xml:space="preserve"> </w:t>
      </w:r>
      <w:r w:rsidR="00B8003B">
        <w:rPr>
          <w:lang w:val="en-GB"/>
        </w:rPr>
        <w:t xml:space="preserve"> </w:t>
      </w:r>
      <w:r w:rsidR="00A002AC">
        <w:rPr>
          <w:lang w:val="en-GB"/>
        </w:rPr>
        <w:t xml:space="preserve"> </w:t>
      </w:r>
    </w:p>
    <w:p w14:paraId="33685F43" w14:textId="22E4AC0F" w:rsidR="00062A7B" w:rsidRPr="00A002AC" w:rsidRDefault="00A002AC" w:rsidP="00A002AC">
      <w:pPr>
        <w:pStyle w:val="MDPI41tablecaption"/>
      </w:pPr>
      <w:commentRangeStart w:id="6"/>
      <w:r w:rsidRPr="00BA55FF">
        <w:rPr>
          <w:b/>
          <w:bCs/>
        </w:rPr>
        <w:t xml:space="preserve">Table </w:t>
      </w:r>
      <w:r>
        <w:rPr>
          <w:b/>
          <w:bCs/>
        </w:rPr>
        <w:t>2.</w:t>
      </w:r>
      <w:r w:rsidRPr="00BA55FF">
        <w:t xml:space="preserve"> </w:t>
      </w:r>
      <w:r>
        <w:t>A summary of the transformation techniques that w</w:t>
      </w:r>
      <w:r w:rsidR="00C100D4">
        <w:t>ere</w:t>
      </w:r>
      <w:r>
        <w:t xml:space="preserve"> used to augment the dataset.</w:t>
      </w:r>
      <w:commentRangeEnd w:id="6"/>
      <w:r w:rsidR="00B8003B">
        <w:rPr>
          <w:rStyle w:val="CommentReference"/>
          <w:rFonts w:eastAsia="SimSun" w:cs="Times New Roman"/>
          <w:lang w:eastAsia="zh-CN" w:bidi="ar-SA"/>
        </w:rPr>
        <w:commentReference w:id="6"/>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354"/>
        <w:gridCol w:w="5602"/>
      </w:tblGrid>
      <w:tr w:rsidR="00062A7B" w:rsidRPr="00EF08AF" w14:paraId="08601E2B" w14:textId="77777777" w:rsidTr="00A002AC">
        <w:trPr>
          <w:trHeight w:val="291"/>
        </w:trPr>
        <w:tc>
          <w:tcPr>
            <w:tcW w:w="2354" w:type="dxa"/>
            <w:tcBorders>
              <w:top w:val="single" w:sz="8" w:space="0" w:color="auto"/>
              <w:bottom w:val="single" w:sz="4" w:space="0" w:color="auto"/>
            </w:tcBorders>
            <w:shd w:val="clear" w:color="auto" w:fill="auto"/>
            <w:vAlign w:val="center"/>
          </w:tcPr>
          <w:p w14:paraId="0024C237" w14:textId="23D08B9B" w:rsidR="006342C5" w:rsidRPr="007F7C8C" w:rsidRDefault="00062A7B" w:rsidP="006342C5">
            <w:pPr>
              <w:pStyle w:val="MDPI42tablebody"/>
              <w:spacing w:line="240" w:lineRule="auto"/>
              <w:rPr>
                <w:b/>
                <w:snapToGrid/>
              </w:rPr>
            </w:pPr>
            <w:r>
              <w:rPr>
                <w:b/>
                <w:snapToGrid/>
              </w:rPr>
              <w:t>Transformation</w:t>
            </w:r>
          </w:p>
        </w:tc>
        <w:tc>
          <w:tcPr>
            <w:tcW w:w="5602" w:type="dxa"/>
            <w:tcBorders>
              <w:top w:val="single" w:sz="8" w:space="0" w:color="auto"/>
              <w:bottom w:val="single" w:sz="4" w:space="0" w:color="auto"/>
            </w:tcBorders>
            <w:shd w:val="clear" w:color="auto" w:fill="auto"/>
            <w:vAlign w:val="center"/>
          </w:tcPr>
          <w:p w14:paraId="1D3B5607" w14:textId="325BE6E9" w:rsidR="00062A7B" w:rsidRPr="007F7C8C" w:rsidRDefault="00A002AC" w:rsidP="00CB7289">
            <w:pPr>
              <w:pStyle w:val="MDPI42tablebody"/>
              <w:spacing w:line="240" w:lineRule="auto"/>
              <w:rPr>
                <w:b/>
                <w:snapToGrid/>
              </w:rPr>
            </w:pPr>
            <w:r>
              <w:rPr>
                <w:b/>
                <w:snapToGrid/>
              </w:rPr>
              <w:t>Description</w:t>
            </w:r>
          </w:p>
        </w:tc>
      </w:tr>
      <w:tr w:rsidR="00062A7B" w:rsidRPr="00EF08AF" w14:paraId="5451EBB1" w14:textId="77777777" w:rsidTr="00A002AC">
        <w:trPr>
          <w:trHeight w:val="277"/>
        </w:trPr>
        <w:tc>
          <w:tcPr>
            <w:tcW w:w="2354" w:type="dxa"/>
            <w:tcBorders>
              <w:top w:val="single" w:sz="4" w:space="0" w:color="auto"/>
              <w:bottom w:val="single" w:sz="4" w:space="0" w:color="auto"/>
            </w:tcBorders>
            <w:shd w:val="clear" w:color="auto" w:fill="auto"/>
            <w:vAlign w:val="center"/>
          </w:tcPr>
          <w:p w14:paraId="6A720E64" w14:textId="6F439210" w:rsidR="00062A7B" w:rsidRPr="004F77F3" w:rsidRDefault="00062A7B" w:rsidP="00CB7289">
            <w:pPr>
              <w:pStyle w:val="MDPI42tablebody"/>
              <w:spacing w:line="240" w:lineRule="auto"/>
            </w:pPr>
            <w:r>
              <w:t>Rotation</w:t>
            </w:r>
          </w:p>
        </w:tc>
        <w:tc>
          <w:tcPr>
            <w:tcW w:w="5602" w:type="dxa"/>
            <w:tcBorders>
              <w:top w:val="single" w:sz="4" w:space="0" w:color="auto"/>
              <w:bottom w:val="single" w:sz="4" w:space="0" w:color="auto"/>
            </w:tcBorders>
            <w:shd w:val="clear" w:color="auto" w:fill="auto"/>
            <w:vAlign w:val="center"/>
          </w:tcPr>
          <w:p w14:paraId="349F0A11" w14:textId="66006755" w:rsidR="00062A7B" w:rsidRPr="00F220D4" w:rsidRDefault="00A002AC" w:rsidP="00CB7289">
            <w:pPr>
              <w:pStyle w:val="MDPI42tablebody"/>
              <w:spacing w:line="240" w:lineRule="auto"/>
            </w:pPr>
            <w:r>
              <w:t>Rotates the data at a random angle between -10 degrees and +10 degrees</w:t>
            </w:r>
          </w:p>
        </w:tc>
      </w:tr>
      <w:tr w:rsidR="00062A7B" w:rsidRPr="00EF08AF" w14:paraId="7EA81707" w14:textId="77777777" w:rsidTr="00A002AC">
        <w:trPr>
          <w:trHeight w:val="277"/>
        </w:trPr>
        <w:tc>
          <w:tcPr>
            <w:tcW w:w="2354" w:type="dxa"/>
            <w:tcBorders>
              <w:top w:val="single" w:sz="4" w:space="0" w:color="auto"/>
              <w:bottom w:val="single" w:sz="4" w:space="0" w:color="auto"/>
            </w:tcBorders>
            <w:shd w:val="clear" w:color="auto" w:fill="auto"/>
            <w:vAlign w:val="center"/>
          </w:tcPr>
          <w:p w14:paraId="65CBC402" w14:textId="63B78852" w:rsidR="00062A7B" w:rsidRDefault="00062A7B" w:rsidP="00CB7289">
            <w:pPr>
              <w:pStyle w:val="MDPI42tablebody"/>
              <w:spacing w:line="240" w:lineRule="auto"/>
            </w:pPr>
            <w:r>
              <w:t>Noise</w:t>
            </w:r>
          </w:p>
        </w:tc>
        <w:tc>
          <w:tcPr>
            <w:tcW w:w="5602" w:type="dxa"/>
            <w:tcBorders>
              <w:top w:val="single" w:sz="4" w:space="0" w:color="auto"/>
              <w:bottom w:val="single" w:sz="4" w:space="0" w:color="auto"/>
            </w:tcBorders>
            <w:shd w:val="clear" w:color="auto" w:fill="auto"/>
            <w:vAlign w:val="center"/>
          </w:tcPr>
          <w:p w14:paraId="552B7158" w14:textId="76F09D10" w:rsidR="00062A7B" w:rsidRPr="00FB6B92" w:rsidRDefault="003D4FF8" w:rsidP="00CB7289">
            <w:pPr>
              <w:pStyle w:val="MDPI42tablebody"/>
              <w:spacing w:line="240" w:lineRule="auto"/>
            </w:pPr>
            <w:r>
              <w:t>A</w:t>
            </w:r>
            <w:r w:rsidR="00A002AC">
              <w:t>dds noise to the data</w:t>
            </w:r>
          </w:p>
        </w:tc>
      </w:tr>
      <w:tr w:rsidR="00062A7B" w:rsidRPr="00EF08AF" w14:paraId="2BCC3620" w14:textId="77777777" w:rsidTr="00A002AC">
        <w:trPr>
          <w:trHeight w:val="277"/>
        </w:trPr>
        <w:tc>
          <w:tcPr>
            <w:tcW w:w="2354" w:type="dxa"/>
            <w:tcBorders>
              <w:top w:val="single" w:sz="4" w:space="0" w:color="auto"/>
              <w:bottom w:val="single" w:sz="4" w:space="0" w:color="auto"/>
            </w:tcBorders>
            <w:shd w:val="clear" w:color="auto" w:fill="auto"/>
            <w:vAlign w:val="center"/>
          </w:tcPr>
          <w:p w14:paraId="1188747C" w14:textId="388F1496" w:rsidR="00062A7B" w:rsidRDefault="00062A7B" w:rsidP="00CB7289">
            <w:pPr>
              <w:pStyle w:val="MDPI42tablebody"/>
              <w:spacing w:line="240" w:lineRule="auto"/>
            </w:pPr>
            <w:r>
              <w:t>Scaling</w:t>
            </w:r>
          </w:p>
        </w:tc>
        <w:tc>
          <w:tcPr>
            <w:tcW w:w="5602" w:type="dxa"/>
            <w:tcBorders>
              <w:top w:val="single" w:sz="4" w:space="0" w:color="auto"/>
              <w:bottom w:val="single" w:sz="4" w:space="0" w:color="auto"/>
            </w:tcBorders>
            <w:shd w:val="clear" w:color="auto" w:fill="auto"/>
            <w:vAlign w:val="center"/>
          </w:tcPr>
          <w:p w14:paraId="3AE98626" w14:textId="1F0DAC2C" w:rsidR="00062A7B" w:rsidRDefault="00A002AC" w:rsidP="00CB7289">
            <w:pPr>
              <w:pStyle w:val="MDPI42tablebody"/>
              <w:spacing w:line="240" w:lineRule="auto"/>
            </w:pPr>
            <w:r>
              <w:t>Scales the data</w:t>
            </w:r>
          </w:p>
        </w:tc>
      </w:tr>
      <w:tr w:rsidR="00062A7B" w:rsidRPr="00EF08AF" w14:paraId="54D93723" w14:textId="77777777" w:rsidTr="00A002AC">
        <w:trPr>
          <w:trHeight w:val="291"/>
        </w:trPr>
        <w:tc>
          <w:tcPr>
            <w:tcW w:w="2354" w:type="dxa"/>
            <w:tcBorders>
              <w:top w:val="single" w:sz="4" w:space="0" w:color="auto"/>
              <w:bottom w:val="single" w:sz="4" w:space="0" w:color="auto"/>
            </w:tcBorders>
            <w:shd w:val="clear" w:color="auto" w:fill="auto"/>
            <w:vAlign w:val="center"/>
          </w:tcPr>
          <w:p w14:paraId="544526B1" w14:textId="1D7B4830" w:rsidR="00062A7B" w:rsidRPr="004F77F3" w:rsidRDefault="00062A7B" w:rsidP="00CB7289">
            <w:pPr>
              <w:pStyle w:val="MDPI42tablebody"/>
              <w:spacing w:line="240" w:lineRule="auto"/>
            </w:pPr>
            <w:r>
              <w:t xml:space="preserve">Random </w:t>
            </w:r>
            <w:r w:rsidR="00A002AC">
              <w:t>Erasing</w:t>
            </w:r>
          </w:p>
        </w:tc>
        <w:tc>
          <w:tcPr>
            <w:tcW w:w="5602" w:type="dxa"/>
            <w:tcBorders>
              <w:top w:val="single" w:sz="4" w:space="0" w:color="auto"/>
              <w:bottom w:val="single" w:sz="4" w:space="0" w:color="auto"/>
            </w:tcBorders>
            <w:shd w:val="clear" w:color="auto" w:fill="auto"/>
            <w:vAlign w:val="center"/>
          </w:tcPr>
          <w:p w14:paraId="622F8A4B" w14:textId="14EDD6D8" w:rsidR="00062A7B" w:rsidRPr="00F220D4" w:rsidRDefault="00A002AC" w:rsidP="00CB7289">
            <w:pPr>
              <w:pStyle w:val="MDPI42tablebody"/>
              <w:spacing w:line="240" w:lineRule="auto"/>
            </w:pPr>
            <w:r>
              <w:t>Randomly erases certain points withing the data</w:t>
            </w:r>
          </w:p>
        </w:tc>
      </w:tr>
      <w:tr w:rsidR="00062A7B" w:rsidRPr="00EF08AF" w14:paraId="726663C1" w14:textId="77777777" w:rsidTr="00A002AC">
        <w:trPr>
          <w:trHeight w:val="291"/>
        </w:trPr>
        <w:tc>
          <w:tcPr>
            <w:tcW w:w="2354" w:type="dxa"/>
            <w:tcBorders>
              <w:top w:val="single" w:sz="4" w:space="0" w:color="auto"/>
              <w:bottom w:val="single" w:sz="4" w:space="0" w:color="auto"/>
            </w:tcBorders>
            <w:shd w:val="clear" w:color="auto" w:fill="auto"/>
            <w:vAlign w:val="center"/>
          </w:tcPr>
          <w:p w14:paraId="2C251607" w14:textId="58E3DEE7" w:rsidR="00062A7B" w:rsidRPr="004F77F3" w:rsidRDefault="00062A7B" w:rsidP="00CB7289">
            <w:pPr>
              <w:pStyle w:val="MDPI42tablebody"/>
              <w:spacing w:line="240" w:lineRule="auto"/>
            </w:pPr>
            <w:r>
              <w:t>Shifting</w:t>
            </w:r>
          </w:p>
        </w:tc>
        <w:tc>
          <w:tcPr>
            <w:tcW w:w="5602" w:type="dxa"/>
            <w:tcBorders>
              <w:top w:val="single" w:sz="4" w:space="0" w:color="auto"/>
              <w:bottom w:val="single" w:sz="4" w:space="0" w:color="auto"/>
            </w:tcBorders>
            <w:shd w:val="clear" w:color="auto" w:fill="auto"/>
            <w:vAlign w:val="center"/>
          </w:tcPr>
          <w:p w14:paraId="25CADBFE" w14:textId="3B71BE9E" w:rsidR="00062A7B" w:rsidRPr="00FB6B92" w:rsidRDefault="00A002AC" w:rsidP="00CB7289">
            <w:pPr>
              <w:pStyle w:val="MDPI42tablebody"/>
            </w:pPr>
            <w:r>
              <w:t>Translates the data</w:t>
            </w:r>
          </w:p>
        </w:tc>
      </w:tr>
      <w:tr w:rsidR="00062A7B" w:rsidRPr="00EF08AF" w14:paraId="23C0D740" w14:textId="77777777" w:rsidTr="00A002AC">
        <w:trPr>
          <w:trHeight w:val="291"/>
        </w:trPr>
        <w:tc>
          <w:tcPr>
            <w:tcW w:w="2354" w:type="dxa"/>
            <w:tcBorders>
              <w:top w:val="single" w:sz="4" w:space="0" w:color="auto"/>
              <w:bottom w:val="single" w:sz="4" w:space="0" w:color="auto"/>
            </w:tcBorders>
            <w:shd w:val="clear" w:color="auto" w:fill="auto"/>
            <w:vAlign w:val="center"/>
          </w:tcPr>
          <w:p w14:paraId="5D0DE410" w14:textId="236717CD" w:rsidR="00062A7B" w:rsidRPr="004F77F3" w:rsidRDefault="00A002AC" w:rsidP="00CB7289">
            <w:pPr>
              <w:pStyle w:val="MDPI42tablebody"/>
              <w:spacing w:line="240" w:lineRule="auto"/>
            </w:pPr>
            <w:r>
              <w:t xml:space="preserve">Brightness </w:t>
            </w:r>
            <w:r w:rsidR="003D4FF8">
              <w:t>A</w:t>
            </w:r>
            <w:r>
              <w:t>djusting</w:t>
            </w:r>
          </w:p>
        </w:tc>
        <w:tc>
          <w:tcPr>
            <w:tcW w:w="5602" w:type="dxa"/>
            <w:tcBorders>
              <w:top w:val="single" w:sz="4" w:space="0" w:color="auto"/>
              <w:bottom w:val="single" w:sz="4" w:space="0" w:color="auto"/>
            </w:tcBorders>
            <w:shd w:val="clear" w:color="auto" w:fill="auto"/>
            <w:vAlign w:val="center"/>
          </w:tcPr>
          <w:p w14:paraId="78F32AE0" w14:textId="4F66E570" w:rsidR="00062A7B" w:rsidRDefault="003D4FF8" w:rsidP="00CB7289">
            <w:pPr>
              <w:pStyle w:val="MDPI42tablebody"/>
            </w:pPr>
            <w:r>
              <w:t>Adjust the brightness of the data</w:t>
            </w:r>
          </w:p>
        </w:tc>
      </w:tr>
      <w:tr w:rsidR="00062A7B" w:rsidRPr="00EF08AF" w14:paraId="22D4576E" w14:textId="77777777" w:rsidTr="00A002AC">
        <w:trPr>
          <w:trHeight w:val="291"/>
        </w:trPr>
        <w:tc>
          <w:tcPr>
            <w:tcW w:w="2354" w:type="dxa"/>
            <w:tcBorders>
              <w:top w:val="single" w:sz="4" w:space="0" w:color="auto"/>
              <w:bottom w:val="single" w:sz="4" w:space="0" w:color="auto"/>
            </w:tcBorders>
            <w:shd w:val="clear" w:color="auto" w:fill="auto"/>
            <w:vAlign w:val="center"/>
          </w:tcPr>
          <w:p w14:paraId="380E801A" w14:textId="5DB583C3" w:rsidR="00062A7B" w:rsidRPr="004F77F3" w:rsidRDefault="003D4FF8" w:rsidP="00CB7289">
            <w:pPr>
              <w:pStyle w:val="MDPI42tablebody"/>
              <w:spacing w:line="240" w:lineRule="auto"/>
            </w:pPr>
            <w:r>
              <w:t>Contrast Adjusting</w:t>
            </w:r>
          </w:p>
        </w:tc>
        <w:tc>
          <w:tcPr>
            <w:tcW w:w="5602" w:type="dxa"/>
            <w:tcBorders>
              <w:top w:val="single" w:sz="4" w:space="0" w:color="auto"/>
              <w:bottom w:val="single" w:sz="4" w:space="0" w:color="auto"/>
            </w:tcBorders>
            <w:shd w:val="clear" w:color="auto" w:fill="auto"/>
            <w:vAlign w:val="center"/>
          </w:tcPr>
          <w:p w14:paraId="1F5534B9" w14:textId="7B5930B5" w:rsidR="00062A7B" w:rsidRPr="00FB6B92" w:rsidRDefault="003D4FF8" w:rsidP="00CB7289">
            <w:pPr>
              <w:pStyle w:val="MDPI42tablebody"/>
            </w:pPr>
            <w:r>
              <w:t>Adjust the contrast of the data</w:t>
            </w:r>
          </w:p>
        </w:tc>
      </w:tr>
      <w:tr w:rsidR="00BD3389" w:rsidRPr="00EF08AF" w14:paraId="5DD20AA1" w14:textId="77777777" w:rsidTr="00A002AC">
        <w:trPr>
          <w:trHeight w:val="291"/>
        </w:trPr>
        <w:tc>
          <w:tcPr>
            <w:tcW w:w="2354" w:type="dxa"/>
            <w:tcBorders>
              <w:top w:val="single" w:sz="4" w:space="0" w:color="auto"/>
              <w:bottom w:val="single" w:sz="4" w:space="0" w:color="auto"/>
            </w:tcBorders>
            <w:shd w:val="clear" w:color="auto" w:fill="auto"/>
            <w:vAlign w:val="center"/>
          </w:tcPr>
          <w:p w14:paraId="31CFD32F" w14:textId="772E00C8" w:rsidR="00BD3389" w:rsidRDefault="00BD3389" w:rsidP="00CB7289">
            <w:pPr>
              <w:pStyle w:val="MDPI42tablebody"/>
              <w:spacing w:line="240" w:lineRule="auto"/>
            </w:pPr>
            <w:r>
              <w:t>Elastic Transformation</w:t>
            </w:r>
          </w:p>
        </w:tc>
        <w:tc>
          <w:tcPr>
            <w:tcW w:w="5602" w:type="dxa"/>
            <w:tcBorders>
              <w:top w:val="single" w:sz="4" w:space="0" w:color="auto"/>
              <w:bottom w:val="single" w:sz="4" w:space="0" w:color="auto"/>
            </w:tcBorders>
            <w:shd w:val="clear" w:color="auto" w:fill="auto"/>
            <w:vAlign w:val="center"/>
          </w:tcPr>
          <w:p w14:paraId="0CE59000" w14:textId="1C29C096" w:rsidR="00BD3389" w:rsidRDefault="00BD3389" w:rsidP="00CB7289">
            <w:pPr>
              <w:pStyle w:val="MDPI42tablebody"/>
            </w:pPr>
            <w:r>
              <w:t>Elastically distorts the data</w:t>
            </w:r>
          </w:p>
        </w:tc>
      </w:tr>
    </w:tbl>
    <w:p w14:paraId="7A6F0884" w14:textId="77777777" w:rsidR="00653598" w:rsidRDefault="00653598" w:rsidP="00A83CE2">
      <w:pPr>
        <w:pStyle w:val="MDPI22heading2"/>
      </w:pPr>
    </w:p>
    <w:p w14:paraId="76C6E699" w14:textId="02FF1ABF" w:rsidR="00F60E0A" w:rsidRDefault="003D6D46" w:rsidP="00F60E0A">
      <w:pPr>
        <w:pStyle w:val="MDPI22heading2"/>
      </w:pPr>
      <w:r w:rsidRPr="00441D71">
        <w:t>3.</w:t>
      </w:r>
      <w:r w:rsidR="006726C5">
        <w:t>3</w:t>
      </w:r>
      <w:r w:rsidR="004E699E" w:rsidRPr="00441D71">
        <w:t xml:space="preserve"> </w:t>
      </w:r>
      <w:commentRangeStart w:id="7"/>
      <w:r w:rsidR="004E699E" w:rsidRPr="00441D71">
        <w:t>Machine Learning Algorithms</w:t>
      </w:r>
      <w:r w:rsidR="0090485D">
        <w:t xml:space="preserve"> for Posture Classification</w:t>
      </w:r>
      <w:commentRangeEnd w:id="7"/>
      <w:r w:rsidR="00F60E0A">
        <w:rPr>
          <w:rStyle w:val="CommentReference"/>
          <w:rFonts w:eastAsia="SimSun"/>
          <w:i w:val="0"/>
          <w:noProof w:val="0"/>
          <w:snapToGrid/>
          <w:lang w:eastAsia="zh-CN" w:bidi="ar-SA"/>
        </w:rPr>
        <w:commentReference w:id="7"/>
      </w:r>
    </w:p>
    <w:p w14:paraId="62489753" w14:textId="7DBE959C" w:rsidR="00F23E02" w:rsidRDefault="00837010" w:rsidP="00F23E02">
      <w:pPr>
        <w:pStyle w:val="MDPI31text"/>
      </w:pPr>
      <w:r w:rsidRPr="00837010">
        <w:t>The choice of machine learning for classifying different sitting patterns plays a crucial role in the success of smart sensing chair systems. Therefore, it must be made with careful consideration and sound rationale. In a review paper we previously conducted, we noted a popular trend in the use of several machine learning models, including Decision Trees, Random Forests, Support Vector Machines, K-Nearest</w:t>
      </w:r>
      <w:r w:rsidR="00C579DE">
        <w:t xml:space="preserve"> </w:t>
      </w:r>
      <w:r w:rsidRPr="00837010">
        <w:t>Neighbors, and Convolutional Neural Networks</w:t>
      </w:r>
      <w:r w:rsidR="00C579DE">
        <w:t xml:space="preserve"> </w:t>
      </w:r>
      <w:r w:rsidR="00C579DE">
        <w:fldChar w:fldCharType="begin"/>
      </w:r>
      <w:r w:rsidR="00C579DE">
        <w:instrText xml:space="preserve"> ADDIN ZOTERO_ITEM CSL_CITATION {"citationID":"tXUV2atQ","properties":{"formattedCitation":"[10]","plainCitation":"[10]","noteIndex":0},"citationItems":[{"id":215,"uris":["http://zotero.org/users/11398818/items/6NT4SXRW"],"itemData":{"id":215,"type":"article-journal","abstract":"Incorrect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579DE">
        <w:fldChar w:fldCharType="separate"/>
      </w:r>
      <w:r w:rsidR="00C579DE">
        <w:rPr>
          <w:noProof/>
        </w:rPr>
        <w:t>[10]</w:t>
      </w:r>
      <w:r w:rsidR="00C579DE">
        <w:fldChar w:fldCharType="end"/>
      </w:r>
      <w:r w:rsidRPr="00837010">
        <w:t>.</w:t>
      </w:r>
    </w:p>
    <w:p w14:paraId="2C2D5894" w14:textId="77777777" w:rsidR="00837010" w:rsidRDefault="00837010" w:rsidP="00F23E02">
      <w:pPr>
        <w:pStyle w:val="MDPI31text"/>
      </w:pPr>
    </w:p>
    <w:p w14:paraId="679A1435" w14:textId="062449F0" w:rsidR="00325EC1" w:rsidRDefault="00F858A2" w:rsidP="00A83CE2">
      <w:pPr>
        <w:pStyle w:val="MDPI23heading3"/>
      </w:pPr>
      <w:r>
        <w:t>3.</w:t>
      </w:r>
      <w:r w:rsidR="006726C5">
        <w:t>3</w:t>
      </w:r>
      <w:r>
        <w:t>.</w:t>
      </w:r>
      <w:r w:rsidR="00B47DFB">
        <w:t>1</w:t>
      </w:r>
      <w:r>
        <w:t xml:space="preserve"> </w:t>
      </w:r>
      <w:r w:rsidRPr="00441D71">
        <w:t>Decision Tree</w:t>
      </w:r>
    </w:p>
    <w:p w14:paraId="199777CD" w14:textId="0F7AF221" w:rsidR="005D7FC9" w:rsidRDefault="00BE0C50" w:rsidP="00EC0BB6">
      <w:pPr>
        <w:pStyle w:val="MDPI31text"/>
      </w:pPr>
      <w:r>
        <w:t>A d</w:t>
      </w:r>
      <w:r w:rsidR="00F858A2">
        <w:t>ecision tree is</w:t>
      </w:r>
      <w:r w:rsidR="00325EC1">
        <w:t xml:space="preserve"> </w:t>
      </w:r>
      <w:r w:rsidR="00C100D4">
        <w:t xml:space="preserve">a </w:t>
      </w:r>
      <w:r w:rsidR="00325EC1">
        <w:t>supervised</w:t>
      </w:r>
      <w:r w:rsidR="009666EA">
        <w:t xml:space="preserve"> machine learning </w:t>
      </w:r>
      <w:r w:rsidR="00325EC1">
        <w:t>approach which is based on a series of decision rulesets</w:t>
      </w:r>
      <w:r w:rsidR="00446C4B">
        <w:t xml:space="preserve"> that influence its </w:t>
      </w:r>
      <w:r w:rsidR="000A2687">
        <w:t>predicted outcome</w:t>
      </w:r>
      <w:r w:rsidR="00446C4B">
        <w:t xml:space="preserve">. A decision tree has a </w:t>
      </w:r>
      <w:r w:rsidR="00446C4B" w:rsidRPr="00446C4B">
        <w:t>hierarchical</w:t>
      </w:r>
      <w:r w:rsidR="00446C4B">
        <w:t xml:space="preserve"> tree-like structure which is composed of a root node, </w:t>
      </w:r>
      <w:r w:rsidR="00C100D4">
        <w:t xml:space="preserve">an </w:t>
      </w:r>
      <w:r w:rsidR="000A2687">
        <w:t>internal</w:t>
      </w:r>
      <w:r w:rsidR="00446C4B">
        <w:t xml:space="preserve"> node, and the leaf node.</w:t>
      </w:r>
      <w:r w:rsidR="000A2687">
        <w:t xml:space="preserve"> </w:t>
      </w:r>
      <w:r w:rsidR="00241047">
        <w:t xml:space="preserve">The root node is the starting point of the tree and holds. The internal node </w:t>
      </w:r>
      <w:r w:rsidR="0060215B">
        <w:t>represents</w:t>
      </w:r>
      <w:r w:rsidR="00241047">
        <w:t xml:space="preserve"> a</w:t>
      </w:r>
      <w:r w:rsidR="00F85C44">
        <w:t xml:space="preserve"> given condition or a </w:t>
      </w:r>
      <w:r w:rsidR="0060215B">
        <w:t>given attribute</w:t>
      </w:r>
      <w:r w:rsidR="00F85C44">
        <w:t xml:space="preserve">, </w:t>
      </w:r>
      <w:r w:rsidR="00241047">
        <w:t xml:space="preserve">while </w:t>
      </w:r>
      <w:r w:rsidR="00F85C44">
        <w:t>the</w:t>
      </w:r>
      <w:r w:rsidR="000A2687">
        <w:t xml:space="preserve"> </w:t>
      </w:r>
      <w:r w:rsidR="00241047">
        <w:t xml:space="preserve">leaf </w:t>
      </w:r>
      <w:r w:rsidR="000A2687">
        <w:t>node</w:t>
      </w:r>
      <w:r w:rsidR="00241047">
        <w:t xml:space="preserve"> holds a specified </w:t>
      </w:r>
      <w:r w:rsidR="0060215B">
        <w:t>value,</w:t>
      </w:r>
      <w:r w:rsidR="00241047">
        <w:t xml:space="preserve"> </w:t>
      </w:r>
      <w:r w:rsidR="00F85C44">
        <w:t>symbolizing</w:t>
      </w:r>
      <w:r w:rsidR="00241047">
        <w:t xml:space="preserve"> all possible</w:t>
      </w:r>
      <w:r w:rsidR="00F85C44">
        <w:t xml:space="preserve"> </w:t>
      </w:r>
      <w:r w:rsidR="00241047">
        <w:t>outcomes</w:t>
      </w:r>
      <w:r w:rsidR="0064101C">
        <w:t xml:space="preserve">. </w:t>
      </w:r>
      <w:r w:rsidR="00C9633F">
        <w:t xml:space="preserve">The </w:t>
      </w:r>
      <w:r w:rsidR="00964FE3">
        <w:t xml:space="preserve">main underlying </w:t>
      </w:r>
      <w:r w:rsidR="000A2687">
        <w:t>issue</w:t>
      </w:r>
      <w:r w:rsidR="00241047">
        <w:t xml:space="preserve"> seen with</w:t>
      </w:r>
      <w:r w:rsidR="00964FE3">
        <w:t xml:space="preserve"> decision trees</w:t>
      </w:r>
      <w:r w:rsidR="00241047">
        <w:t xml:space="preserve"> is they</w:t>
      </w:r>
      <w:r w:rsidR="00964FE3">
        <w:t xml:space="preserve"> are widely prone to</w:t>
      </w:r>
      <w:r w:rsidR="00F858A2">
        <w:t xml:space="preserve"> bias</w:t>
      </w:r>
      <w:r w:rsidR="00964FE3">
        <w:t>es</w:t>
      </w:r>
      <w:r w:rsidR="00F858A2">
        <w:t xml:space="preserve"> and overfitting</w:t>
      </w:r>
      <w:r w:rsidR="0064101C">
        <w:t xml:space="preserve"> as the tree </w:t>
      </w:r>
      <w:r w:rsidR="00745052">
        <w:t>exponentially grows</w:t>
      </w:r>
      <w:r w:rsidR="00CB3A64">
        <w:t xml:space="preserve"> </w:t>
      </w:r>
      <w:r w:rsidR="0064101C">
        <w:fldChar w:fldCharType="begin"/>
      </w:r>
      <w:r w:rsidR="00CF5DD1">
        <w:instrText xml:space="preserve"> ADDIN ZOTERO_ITEM CSL_CITATION {"citationID":"sZ0FfE3l","properties":{"formattedCitation":"[47]","plainCitation":"[47]","noteIndex":0},"citationItems":[{"id":386,"uris":["http://zotero.org/users/11398818/items/9F689BB8"],"itemData":{"id":386,"type":"chapter","container-title":"Data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0064101C">
        <w:fldChar w:fldCharType="separate"/>
      </w:r>
      <w:r w:rsidR="00CF5DD1">
        <w:rPr>
          <w:noProof/>
        </w:rPr>
        <w:t>[47]</w:t>
      </w:r>
      <w:r w:rsidR="0064101C">
        <w:fldChar w:fldCharType="end"/>
      </w:r>
      <w:r w:rsidR="0064101C">
        <w:t>.</w:t>
      </w:r>
    </w:p>
    <w:p w14:paraId="516081DF" w14:textId="77777777" w:rsidR="00EC0BB6" w:rsidRDefault="00EC0BB6" w:rsidP="00EC0BB6">
      <w:pPr>
        <w:pStyle w:val="MDPI31text"/>
      </w:pPr>
    </w:p>
    <w:p w14:paraId="1B2452D6" w14:textId="37A1149C" w:rsidR="00441D71" w:rsidRDefault="00441D71" w:rsidP="00A83CE2">
      <w:pPr>
        <w:pStyle w:val="MDPI23heading3"/>
      </w:pPr>
      <w:r>
        <w:t>3.</w:t>
      </w:r>
      <w:r w:rsidR="006726C5">
        <w:t>3</w:t>
      </w:r>
      <w:r>
        <w:t>.</w:t>
      </w:r>
      <w:r w:rsidR="00B47DFB">
        <w:t>2</w:t>
      </w:r>
      <w:r>
        <w:t xml:space="preserve"> </w:t>
      </w:r>
      <w:r w:rsidR="005B134D" w:rsidRPr="00441D71">
        <w:t>Random Forest</w:t>
      </w:r>
    </w:p>
    <w:p w14:paraId="125B34B4" w14:textId="05F6D0F3" w:rsidR="00EC0BB6" w:rsidRDefault="009B32B4" w:rsidP="00072080">
      <w:pPr>
        <w:pStyle w:val="MDPI31text"/>
      </w:pPr>
      <w:r>
        <w:t>Random forest is a</w:t>
      </w:r>
      <w:r w:rsidR="005F6B69">
        <w:t xml:space="preserve"> machine</w:t>
      </w:r>
      <w:r w:rsidR="00C100D4">
        <w:t>-</w:t>
      </w:r>
      <w:r w:rsidR="005F6B69">
        <w:t>learning model</w:t>
      </w:r>
      <w:r w:rsidR="00F858A2">
        <w:t xml:space="preserve"> that is</w:t>
      </w:r>
      <w:r w:rsidR="00BA0B2D">
        <w:t xml:space="preserve"> commonly</w:t>
      </w:r>
      <w:r w:rsidR="00F858A2">
        <w:t xml:space="preserve"> </w:t>
      </w:r>
      <w:r w:rsidR="005F6B69">
        <w:t xml:space="preserve">used for </w:t>
      </w:r>
      <w:r w:rsidR="00022EE0">
        <w:t xml:space="preserve">regression and </w:t>
      </w:r>
      <w:r w:rsidR="005F6B69">
        <w:t>classification</w:t>
      </w:r>
      <w:r w:rsidR="00BE0C50">
        <w:t>-</w:t>
      </w:r>
      <w:r w:rsidR="00022EE0">
        <w:t>type predictions</w:t>
      </w:r>
      <w:r w:rsidR="00BA0B2D">
        <w:t xml:space="preserve">. The random forest algorithm </w:t>
      </w:r>
      <w:r w:rsidR="00F858A2">
        <w:t>is composed of multiple</w:t>
      </w:r>
      <w:r>
        <w:t xml:space="preserve"> decision tre</w:t>
      </w:r>
      <w:r w:rsidR="005F6B69">
        <w:t>e</w:t>
      </w:r>
      <w:r>
        <w:t>s</w:t>
      </w:r>
      <w:r w:rsidR="00F858A2">
        <w:t xml:space="preserve"> which work together as an ensemble to </w:t>
      </w:r>
      <w:r w:rsidR="002E2B53">
        <w:t>output</w:t>
      </w:r>
      <w:r w:rsidR="00BA0B2D">
        <w:t xml:space="preserve"> </w:t>
      </w:r>
      <w:r w:rsidR="00F858A2">
        <w:t xml:space="preserve">a </w:t>
      </w:r>
      <w:r w:rsidR="002E2B53">
        <w:t xml:space="preserve">final </w:t>
      </w:r>
      <w:r w:rsidR="00F858A2">
        <w:t>prediction</w:t>
      </w:r>
      <w:r w:rsidR="005F6B69">
        <w:t>. Each decision tree</w:t>
      </w:r>
      <w:r w:rsidR="00F858A2">
        <w:t xml:space="preserve"> in the ensemble</w:t>
      </w:r>
      <w:r w:rsidR="005F6B69">
        <w:t xml:space="preserve"> </w:t>
      </w:r>
      <w:r w:rsidR="00BA0B2D">
        <w:t xml:space="preserve">is trained on a random </w:t>
      </w:r>
      <w:r w:rsidR="00F858A2">
        <w:t>dat</w:t>
      </w:r>
      <w:r w:rsidR="00BA0B2D">
        <w:t xml:space="preserve">a subset </w:t>
      </w:r>
      <w:r w:rsidR="002E2B53">
        <w:t>which is retrieved from a</w:t>
      </w:r>
      <w:r w:rsidR="00BA0B2D">
        <w:t xml:space="preserve"> </w:t>
      </w:r>
      <w:r w:rsidR="00BA0B2D">
        <w:lastRenderedPageBreak/>
        <w:t xml:space="preserve">training sample using </w:t>
      </w:r>
      <w:r w:rsidR="002E2B53">
        <w:t>a method called bagging or bootstrap aggregating</w:t>
      </w:r>
      <w:r w:rsidR="00BA0B2D">
        <w:t>.</w:t>
      </w:r>
      <w:r w:rsidR="002E2B53">
        <w:t xml:space="preserve"> This </w:t>
      </w:r>
      <w:r w:rsidR="00022EE0">
        <w:t xml:space="preserve">method </w:t>
      </w:r>
      <w:r w:rsidR="002E2B53">
        <w:t>enforces the randomness of the data, making it unsusceptible to biases and overfitting among the tre</w:t>
      </w:r>
      <w:r w:rsidR="00316E7D">
        <w:t>e</w:t>
      </w:r>
      <w:r w:rsidR="002E2B53">
        <w:t>s.</w:t>
      </w:r>
      <w:r w:rsidR="009666EA">
        <w:t xml:space="preserve"> The random forest algorithm has 3 hyperparameters that must be considered which are the node size, number of trees, and number of features. </w:t>
      </w:r>
      <w:r w:rsidR="00BA0B2D">
        <w:t xml:space="preserve">The final prediction is made by aggregating the outputs of all decision trees. </w:t>
      </w:r>
      <w:r w:rsidR="00316E7D">
        <w:t>Majority voting is typically used for classification</w:t>
      </w:r>
      <w:r w:rsidR="009666EA">
        <w:t>-</w:t>
      </w:r>
      <w:r w:rsidR="00316E7D">
        <w:t>type predictions and group averaging for regression</w:t>
      </w:r>
      <w:r w:rsidR="009666EA">
        <w:t>-</w:t>
      </w:r>
      <w:r w:rsidR="00316E7D">
        <w:t>type predictions</w:t>
      </w:r>
      <w:r w:rsidR="000308FA">
        <w:t xml:space="preserve"> </w:t>
      </w:r>
      <w:r w:rsidR="000308FA">
        <w:fldChar w:fldCharType="begin"/>
      </w:r>
      <w:r w:rsidR="00CF5DD1">
        <w:instrText xml:space="preserve"> ADDIN ZOTERO_ITEM CSL_CITATION {"citationID":"7sp8hpST","properties":{"formattedCitation":"[48,49]","plainCitation":"[48,49]","noteIndex":0},"citationItems":[{"id":384,"uris":["http://zotero.org/users/11398818/items/AGIN6KQG"],"itemData":{"id":384,"type":"chapter","container-title":"Ensemble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forest?","URL":"https://www.ibm.com/topics/random-forest#:~:text=Random%20forest%20is%20a%20commonly,both%20classification%20and%20regression%20problems.","author":[{"literal":"IBM"}]}}],"schema":"https://github.com/citation-style-language/schema/raw/master/csl-citation.json"} </w:instrText>
      </w:r>
      <w:r w:rsidR="000308FA">
        <w:fldChar w:fldCharType="separate"/>
      </w:r>
      <w:r w:rsidR="00CF5DD1">
        <w:rPr>
          <w:noProof/>
        </w:rPr>
        <w:t>[48,49]</w:t>
      </w:r>
      <w:r w:rsidR="000308FA">
        <w:fldChar w:fldCharType="end"/>
      </w:r>
      <w:r w:rsidR="00316E7D">
        <w:t>.</w:t>
      </w:r>
    </w:p>
    <w:p w14:paraId="7347E4BB" w14:textId="77777777" w:rsidR="0026296B" w:rsidRDefault="0026296B" w:rsidP="00072080">
      <w:pPr>
        <w:pStyle w:val="MDPI31text"/>
      </w:pPr>
    </w:p>
    <w:p w14:paraId="60D83C6B" w14:textId="55E443D3" w:rsidR="00441D71" w:rsidRDefault="00441D71" w:rsidP="00A83CE2">
      <w:pPr>
        <w:pStyle w:val="MDPI23heading3"/>
      </w:pPr>
      <w:r>
        <w:t>3</w:t>
      </w:r>
      <w:r w:rsidR="005D7FC9">
        <w:t>.</w:t>
      </w:r>
      <w:r w:rsidR="006726C5">
        <w:t>3</w:t>
      </w:r>
      <w:r>
        <w:t>.</w:t>
      </w:r>
      <w:r w:rsidR="00AA5E2A">
        <w:t>3</w:t>
      </w:r>
      <w:r>
        <w:t xml:space="preserve"> </w:t>
      </w:r>
      <w:r w:rsidR="009666EA">
        <w:t>Support Vector Machine</w:t>
      </w:r>
      <w:r w:rsidR="00F23E02">
        <w:t xml:space="preserve"> </w:t>
      </w:r>
      <w:r w:rsidR="009666EA">
        <w:t>(</w:t>
      </w:r>
      <w:r w:rsidR="005B134D" w:rsidRPr="00441D71">
        <w:t>SVM</w:t>
      </w:r>
      <w:r w:rsidR="009666EA">
        <w:t>)</w:t>
      </w:r>
    </w:p>
    <w:p w14:paraId="5DAF4E3D" w14:textId="624C8E78" w:rsidR="009B32B4" w:rsidRDefault="00A910BB" w:rsidP="006C2311">
      <w:pPr>
        <w:pStyle w:val="MDPI31text"/>
      </w:pPr>
      <w:r>
        <w:t xml:space="preserve">Support Vector Machine is a supervised machine leaning model which works by finding the optimal hyperplane or dividing line that </w:t>
      </w:r>
      <w:r w:rsidR="00EA3D18">
        <w:t>determine</w:t>
      </w:r>
      <w:r w:rsidR="00C100D4">
        <w:t>s</w:t>
      </w:r>
      <w:r w:rsidR="00EA3D18">
        <w:t xml:space="preserve"> the boundaries between multiple </w:t>
      </w:r>
      <w:r>
        <w:t>data</w:t>
      </w:r>
      <w:r w:rsidR="00EA3D18">
        <w:t xml:space="preserve"> points based on defined classes</w:t>
      </w:r>
      <w:r>
        <w:t xml:space="preserve">. </w:t>
      </w:r>
      <w:r w:rsidR="00EA3D18">
        <w:t>SVM aims to calculate the most optimal margin which is defined as the distance between the hyperplane and the closet data points between multiple classes.</w:t>
      </w:r>
      <w:r w:rsidR="00C43558">
        <w:t xml:space="preserve"> For more complex and non-linear datasets, </w:t>
      </w:r>
      <w:r w:rsidR="000B3DC7">
        <w:t xml:space="preserve">SVM uses </w:t>
      </w:r>
      <w:r w:rsidR="00C43558">
        <w:t xml:space="preserve">kernel functions </w:t>
      </w:r>
      <w:r w:rsidR="000B3DC7">
        <w:t>which</w:t>
      </w:r>
      <w:r w:rsidR="00C43558">
        <w:t xml:space="preserve"> perform </w:t>
      </w:r>
      <w:r w:rsidR="000B3DC7">
        <w:t>a series of</w:t>
      </w:r>
      <w:r w:rsidR="00C43558">
        <w:t xml:space="preserve"> data transformations into a higher-dimensional space making it easier to separate the data points into separate classes</w:t>
      </w:r>
      <w:r w:rsidR="00614489">
        <w:t xml:space="preserve"> </w:t>
      </w:r>
      <w:r w:rsidR="00614489">
        <w:fldChar w:fldCharType="begin"/>
      </w:r>
      <w:r w:rsidR="00CF5DD1">
        <w:instrText xml:space="preserve"> ADDIN ZOTERO_ITEM CSL_CITATION {"citationID":"NDKMl8JF","properties":{"formattedCitation":"[50]","plainCitation":"[50]","noteIndex":0},"citationItems":[{"id":387,"uris":["http://zotero.org/users/11398818/items/SLJC37DF"],"itemData":{"id":387,"type":"chapter","container-title":"Efficient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00614489">
        <w:fldChar w:fldCharType="separate"/>
      </w:r>
      <w:r w:rsidR="00CF5DD1">
        <w:rPr>
          <w:noProof/>
        </w:rPr>
        <w:t>[50]</w:t>
      </w:r>
      <w:r w:rsidR="00614489">
        <w:fldChar w:fldCharType="end"/>
      </w:r>
      <w:r w:rsidR="00614489">
        <w:t>.</w:t>
      </w:r>
      <w:r w:rsidR="00C43558">
        <w:t xml:space="preserve"> </w:t>
      </w:r>
    </w:p>
    <w:p w14:paraId="49B63CA7" w14:textId="77777777" w:rsidR="000A0D81" w:rsidRDefault="000A0D81" w:rsidP="006C2311">
      <w:pPr>
        <w:pStyle w:val="MDPI31text"/>
      </w:pPr>
    </w:p>
    <w:p w14:paraId="70EF45E4" w14:textId="6699C558" w:rsidR="00441D71" w:rsidRDefault="00AA5E2A" w:rsidP="00A83CE2">
      <w:pPr>
        <w:pStyle w:val="MDPI23heading3"/>
      </w:pPr>
      <w:r>
        <w:t>3.</w:t>
      </w:r>
      <w:r w:rsidR="006726C5">
        <w:t>3</w:t>
      </w:r>
      <w:r>
        <w:t xml:space="preserve">.4 </w:t>
      </w:r>
      <w:r w:rsidR="009B32B4">
        <w:t>K-Nearest Neighbor (</w:t>
      </w:r>
      <w:r>
        <w:t>KNN</w:t>
      </w:r>
      <w:r w:rsidR="009B32B4">
        <w:t>)</w:t>
      </w:r>
    </w:p>
    <w:p w14:paraId="40CE11C7" w14:textId="5198AD13" w:rsidR="009B32B4" w:rsidRDefault="000B3DC7" w:rsidP="006C2311">
      <w:pPr>
        <w:pStyle w:val="MDPI31text"/>
      </w:pPr>
      <w:r>
        <w:t xml:space="preserve">K-Nearest Neighbor is </w:t>
      </w:r>
      <w:r w:rsidR="003C5B16">
        <w:t>another supervised machine</w:t>
      </w:r>
      <w:r w:rsidR="00C100D4">
        <w:t>-</w:t>
      </w:r>
      <w:r w:rsidR="003C5B16">
        <w:t xml:space="preserve">learning technique that is used </w:t>
      </w:r>
      <w:r w:rsidR="00C67BEB">
        <w:t>to solve</w:t>
      </w:r>
      <w:r w:rsidR="003C5B16">
        <w:t xml:space="preserve"> classification and regression </w:t>
      </w:r>
      <w:r w:rsidR="00C67BEB">
        <w:t>problems.</w:t>
      </w:r>
      <w:r w:rsidR="003C5B16">
        <w:t xml:space="preserve"> The KNN algorithm works on the principle</w:t>
      </w:r>
      <w:r w:rsidR="00C67BEB">
        <w:t xml:space="preserve"> of making predictions based on the distance metric of a data point </w:t>
      </w:r>
      <w:r w:rsidR="00C100D4">
        <w:t>concerning</w:t>
      </w:r>
      <w:r w:rsidR="00C67BEB">
        <w:t xml:space="preserve"> the closest training data point. </w:t>
      </w:r>
      <w:r w:rsidR="00C100D4">
        <w:t>This</w:t>
      </w:r>
      <w:r w:rsidR="008275C3">
        <w:t xml:space="preserve"> means that t</w:t>
      </w:r>
      <w:r w:rsidR="00C67BEB">
        <w:t xml:space="preserve">he </w:t>
      </w:r>
      <w:r w:rsidR="008275C3">
        <w:t xml:space="preserve">proximity between a data point and </w:t>
      </w:r>
      <w:r w:rsidR="009D11C6">
        <w:t>the K</w:t>
      </w:r>
      <w:r w:rsidR="00C100D4">
        <w:t>’s</w:t>
      </w:r>
      <w:r w:rsidR="009D11C6">
        <w:t xml:space="preserve"> closest </w:t>
      </w:r>
      <w:proofErr w:type="spellStart"/>
      <w:r w:rsidR="009D11C6">
        <w:t>neighbo</w:t>
      </w:r>
      <w:r w:rsidR="00C100D4">
        <w:t>u</w:t>
      </w:r>
      <w:r w:rsidR="009D11C6">
        <w:t>r</w:t>
      </w:r>
      <w:proofErr w:type="spellEnd"/>
      <w:r w:rsidR="00A810B3">
        <w:t xml:space="preserve"> </w:t>
      </w:r>
      <w:r w:rsidR="008275C3">
        <w:t>greatly determines its predictions.</w:t>
      </w:r>
      <w:r w:rsidR="009D11C6">
        <w:t xml:space="preserve"> Instead of undergoing training as other models, KNN stores the training dataset in memory and performs all the necessary computations during the prediction phase</w:t>
      </w:r>
      <w:r w:rsidR="0076273B">
        <w:t>. Hence, the scalability of KNN becomes a prominent issue as the size of the training dataset</w:t>
      </w:r>
      <w:r w:rsidR="00FF7E0E">
        <w:t xml:space="preserve"> grows</w:t>
      </w:r>
      <w:r w:rsidR="0076273B">
        <w:t xml:space="preserve"> exponentially</w:t>
      </w:r>
      <w:r w:rsidR="004A14FA">
        <w:t xml:space="preserve"> </w:t>
      </w:r>
      <w:r w:rsidR="004A14FA">
        <w:fldChar w:fldCharType="begin"/>
      </w:r>
      <w:r w:rsidR="00CF5DD1">
        <w:instrText xml:space="preserve"> ADDIN ZOTERO_ITEM CSL_CITATION {"citationID":"u9lagr9i","properties":{"formattedCitation":"[51]","plainCitation":"[51]","noteIndex":0},"citationItems":[{"id":389,"uris":["http://zotero.org/users/11398818/items/IYP8BH2J"],"itemData":{"id":389,"type":"article-journal","abstract":"Perhaps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004A14FA">
        <w:fldChar w:fldCharType="separate"/>
      </w:r>
      <w:r w:rsidR="00CF5DD1">
        <w:rPr>
          <w:noProof/>
        </w:rPr>
        <w:t>[51]</w:t>
      </w:r>
      <w:r w:rsidR="004A14FA">
        <w:fldChar w:fldCharType="end"/>
      </w:r>
      <w:r w:rsidR="0076273B">
        <w:t xml:space="preserve">.  </w:t>
      </w:r>
    </w:p>
    <w:p w14:paraId="5806D909" w14:textId="77777777" w:rsidR="000A0D81" w:rsidRDefault="000A0D81" w:rsidP="006C2311">
      <w:pPr>
        <w:pStyle w:val="MDPI31text"/>
      </w:pPr>
    </w:p>
    <w:p w14:paraId="0A94E250" w14:textId="4EC1165E" w:rsidR="00554082" w:rsidRDefault="00441D71" w:rsidP="00A83CE2">
      <w:pPr>
        <w:pStyle w:val="MDPI23heading3"/>
      </w:pPr>
      <w:r>
        <w:t>3.</w:t>
      </w:r>
      <w:r w:rsidR="006726C5">
        <w:t>3</w:t>
      </w:r>
      <w:r>
        <w:t>.</w:t>
      </w:r>
      <w:r w:rsidR="00AA5E2A">
        <w:t>5</w:t>
      </w:r>
      <w:r>
        <w:t xml:space="preserve"> </w:t>
      </w:r>
      <w:r w:rsidR="009B32B4">
        <w:t>Co</w:t>
      </w:r>
      <w:r w:rsidR="000308FA">
        <w:t>n</w:t>
      </w:r>
      <w:r w:rsidR="009B32B4">
        <w:t>volutional Neural Networks (</w:t>
      </w:r>
      <w:r w:rsidR="005B134D" w:rsidRPr="00441D71">
        <w:t>CNN</w:t>
      </w:r>
      <w:r w:rsidR="009B32B4">
        <w:t>)</w:t>
      </w:r>
      <w:r w:rsidR="005B134D" w:rsidRPr="00441D71">
        <w:t xml:space="preserve"> </w:t>
      </w:r>
    </w:p>
    <w:p w14:paraId="4BF26E2D" w14:textId="26E1B44E" w:rsidR="00BC5266" w:rsidRDefault="003C5B16" w:rsidP="003C5B16">
      <w:pPr>
        <w:pStyle w:val="MDPI31text"/>
      </w:pPr>
      <w:r>
        <w:t>The Convolutional Neural Network is a supervised neural network</w:t>
      </w:r>
      <w:r w:rsidR="00C67BEB">
        <w:t xml:space="preserve"> that</w:t>
      </w:r>
      <w:r>
        <w:t xml:space="preserve"> </w:t>
      </w:r>
      <w:r w:rsidR="000135D6">
        <w:t xml:space="preserve">is comprised of multiple node layers: an input layer, one or more hidden layers, and an output layer. Each </w:t>
      </w:r>
      <w:r w:rsidR="00C65A5E">
        <w:t>node</w:t>
      </w:r>
      <w:r w:rsidR="000135D6">
        <w:t xml:space="preserve"> across different layers </w:t>
      </w:r>
      <w:r w:rsidR="00897A8F">
        <w:t>is</w:t>
      </w:r>
      <w:r w:rsidR="000135D6">
        <w:t xml:space="preserve"> interconnected with </w:t>
      </w:r>
      <w:r w:rsidR="00C65A5E">
        <w:t>one</w:t>
      </w:r>
      <w:r w:rsidR="000135D6">
        <w:t xml:space="preserve"> </w:t>
      </w:r>
      <w:r w:rsidR="00C65A5E">
        <w:t>an</w:t>
      </w:r>
      <w:r w:rsidR="000135D6">
        <w:t xml:space="preserve">other </w:t>
      </w:r>
      <w:r w:rsidR="00C65A5E">
        <w:t>while having an assigned weight and threshold value. Th</w:t>
      </w:r>
      <w:r w:rsidR="00AA13E6">
        <w:t>e</w:t>
      </w:r>
      <w:r w:rsidR="00C65A5E">
        <w:t xml:space="preserve"> convolution layer</w:t>
      </w:r>
      <w:r w:rsidR="00897A8F">
        <w:t xml:space="preserve"> is an important layer of CNN as it extracts relevant patterns or features by applying filters</w:t>
      </w:r>
      <w:r w:rsidR="007259C8">
        <w:t xml:space="preserve"> (convolution kernels)</w:t>
      </w:r>
      <w:r w:rsidR="002F6175">
        <w:t xml:space="preserve"> </w:t>
      </w:r>
      <w:r w:rsidR="002F6175">
        <w:fldChar w:fldCharType="begin"/>
      </w:r>
      <w:r w:rsidR="00CF5DD1">
        <w:instrText xml:space="preserve"> ADDIN ZOTERO_ITEM CSL_CITATION {"citationID":"GxmHpOfn","properties":{"formattedCitation":"[52]","plainCitation":"[52]","noteIndex":0},"citationItems":[{"id":391,"uris":["http://zotero.org/users/11398818/items/DEC9XIGZ"],"itemData":{"id":391,"type":"chapter","container-title":"Recent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002F6175">
        <w:fldChar w:fldCharType="separate"/>
      </w:r>
      <w:r w:rsidR="00CF5DD1">
        <w:rPr>
          <w:noProof/>
        </w:rPr>
        <w:t>[52]</w:t>
      </w:r>
      <w:r w:rsidR="002F6175">
        <w:fldChar w:fldCharType="end"/>
      </w:r>
      <w:r w:rsidR="00897A8F">
        <w:t>.</w:t>
      </w:r>
    </w:p>
    <w:p w14:paraId="7929696B" w14:textId="34235EA3" w:rsidR="003C5B16" w:rsidRDefault="00897A8F" w:rsidP="003C5B16">
      <w:pPr>
        <w:pStyle w:val="MDPI31text"/>
      </w:pPr>
      <w:r>
        <w:t xml:space="preserve"> </w:t>
      </w:r>
      <w:r w:rsidR="000135D6">
        <w:t xml:space="preserve"> </w:t>
      </w:r>
    </w:p>
    <w:p w14:paraId="163804FB" w14:textId="28E0135C" w:rsidR="005D7FC9" w:rsidRDefault="005D7FC9" w:rsidP="00A83CE2">
      <w:pPr>
        <w:pStyle w:val="MDPI22heading2"/>
      </w:pPr>
      <w:r>
        <w:t>3.</w:t>
      </w:r>
      <w:r w:rsidR="006726C5">
        <w:t>4</w:t>
      </w:r>
      <w:r>
        <w:t xml:space="preserve"> </w:t>
      </w:r>
      <w:r w:rsidR="006726C5">
        <w:t xml:space="preserve">Training and </w:t>
      </w:r>
      <w:r w:rsidR="00FC2A18">
        <w:t>V</w:t>
      </w:r>
      <w:r w:rsidR="006726C5">
        <w:t xml:space="preserve">alidation </w:t>
      </w:r>
      <w:r w:rsidR="00FC2A18">
        <w:t>A</w:t>
      </w:r>
      <w:r w:rsidR="006726C5">
        <w:t>pproach</w:t>
      </w:r>
    </w:p>
    <w:p w14:paraId="1548AB23" w14:textId="4CCEACE2" w:rsidR="006740F1" w:rsidRDefault="00C100D4" w:rsidP="006726C5">
      <w:pPr>
        <w:pStyle w:val="MDPI31text"/>
      </w:pPr>
      <w:r>
        <w:t>T</w:t>
      </w:r>
      <w:r w:rsidR="00F47072">
        <w:t xml:space="preserve">o </w:t>
      </w:r>
      <w:r w:rsidR="006740F1">
        <w:t>train and evaluate the machine learning model, we divided the entire dataset into 2 groups. 80% of the dataset was</w:t>
      </w:r>
      <w:r w:rsidR="00BC5266" w:rsidRPr="003442A3">
        <w:t xml:space="preserve"> allocated towards training the machine learning model, while the remaining 20% was used to validate the performance</w:t>
      </w:r>
      <w:r w:rsidR="001329EF" w:rsidRPr="003442A3">
        <w:t xml:space="preserve"> and accuracy</w:t>
      </w:r>
      <w:r w:rsidR="00BC5266" w:rsidRPr="003442A3">
        <w:t xml:space="preserve"> of </w:t>
      </w:r>
      <w:r w:rsidR="001329EF" w:rsidRPr="003442A3">
        <w:t xml:space="preserve">each </w:t>
      </w:r>
      <w:r w:rsidR="00BC5266" w:rsidRPr="003442A3">
        <w:t>machine learning model.</w:t>
      </w:r>
      <w:r w:rsidR="006740F1">
        <w:t xml:space="preserve"> After a series of trial-and-error experiments, we finetuned each model with the following parameters which w</w:t>
      </w:r>
      <w:r>
        <w:t>ere</w:t>
      </w:r>
      <w:r w:rsidR="006740F1">
        <w:t xml:space="preserve"> then used </w:t>
      </w:r>
      <w:r w:rsidR="00F92314">
        <w:t>in training the model</w:t>
      </w:r>
      <w:r w:rsidR="006740F1">
        <w:t xml:space="preserve"> shown</w:t>
      </w:r>
      <w:r w:rsidR="00F92314">
        <w:t xml:space="preserve"> in Table 3 below. The results were analyzed using the confusion matrix which </w:t>
      </w:r>
      <w:r w:rsidR="003442A3" w:rsidRPr="003442A3">
        <w:t>assess</w:t>
      </w:r>
      <w:r w:rsidR="00F92314">
        <w:t>es</w:t>
      </w:r>
      <w:r w:rsidR="003442A3" w:rsidRPr="003442A3">
        <w:t xml:space="preserve"> the accuracy of each model by comparing the predicted value with the true value over a series of key criteria</w:t>
      </w:r>
      <w:r w:rsidR="003442A3">
        <w:t xml:space="preserve"> which are</w:t>
      </w:r>
      <w:r w:rsidR="003442A3" w:rsidRPr="003442A3">
        <w:t xml:space="preserve"> as follows: True Positives (TPs), True Negatives (TNs), False Positives (FPs), and False Negatives</w:t>
      </w:r>
      <w:r w:rsidR="003442A3">
        <w:t xml:space="preserve"> (FNs)</w:t>
      </w:r>
      <w:r w:rsidR="003442A3" w:rsidRPr="003442A3">
        <w:t>.</w:t>
      </w:r>
    </w:p>
    <w:p w14:paraId="4A5339A8" w14:textId="3958D9D1" w:rsidR="006740F1" w:rsidRDefault="006740F1" w:rsidP="006740F1">
      <w:pPr>
        <w:pStyle w:val="MDPI41tablecaption"/>
      </w:pPr>
      <w:r w:rsidRPr="00BA55FF">
        <w:rPr>
          <w:b/>
          <w:bCs/>
        </w:rPr>
        <w:t xml:space="preserve">Table </w:t>
      </w:r>
      <w:r>
        <w:rPr>
          <w:b/>
          <w:bCs/>
        </w:rPr>
        <w:t>3</w:t>
      </w:r>
      <w:r w:rsidRPr="00BA55FF">
        <w:t xml:space="preserve">. </w:t>
      </w:r>
      <w:r>
        <w:t xml:space="preserve">Machine Learning </w:t>
      </w:r>
      <w:r w:rsidR="00C100D4">
        <w:t>M</w:t>
      </w:r>
      <w:r>
        <w:t>odel Training Parameters</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928"/>
        <w:gridCol w:w="6028"/>
      </w:tblGrid>
      <w:tr w:rsidR="006740F1" w:rsidRPr="00EF08AF" w14:paraId="2C57B44F" w14:textId="77777777" w:rsidTr="00503BC0">
        <w:trPr>
          <w:trHeight w:val="291"/>
        </w:trPr>
        <w:tc>
          <w:tcPr>
            <w:tcW w:w="1928" w:type="dxa"/>
            <w:tcBorders>
              <w:top w:val="single" w:sz="8" w:space="0" w:color="auto"/>
              <w:bottom w:val="single" w:sz="4" w:space="0" w:color="auto"/>
            </w:tcBorders>
            <w:shd w:val="clear" w:color="auto" w:fill="auto"/>
            <w:vAlign w:val="center"/>
          </w:tcPr>
          <w:p w14:paraId="75D7B785" w14:textId="1DEA3D7F" w:rsidR="006740F1" w:rsidRPr="007F7C8C" w:rsidRDefault="006740F1" w:rsidP="00036440">
            <w:pPr>
              <w:pStyle w:val="MDPI42tablebody"/>
              <w:spacing w:line="240" w:lineRule="auto"/>
              <w:rPr>
                <w:b/>
                <w:snapToGrid/>
              </w:rPr>
            </w:pPr>
            <w:r>
              <w:rPr>
                <w:b/>
                <w:snapToGrid/>
              </w:rPr>
              <w:t>Model</w:t>
            </w:r>
          </w:p>
        </w:tc>
        <w:tc>
          <w:tcPr>
            <w:tcW w:w="6028" w:type="dxa"/>
            <w:tcBorders>
              <w:top w:val="single" w:sz="8" w:space="0" w:color="auto"/>
              <w:bottom w:val="single" w:sz="4" w:space="0" w:color="auto"/>
            </w:tcBorders>
            <w:shd w:val="clear" w:color="auto" w:fill="auto"/>
            <w:vAlign w:val="center"/>
          </w:tcPr>
          <w:p w14:paraId="6FA8732F" w14:textId="62B04245" w:rsidR="006740F1" w:rsidRPr="007F7C8C" w:rsidRDefault="006740F1" w:rsidP="00036440">
            <w:pPr>
              <w:pStyle w:val="MDPI42tablebody"/>
              <w:spacing w:line="240" w:lineRule="auto"/>
              <w:rPr>
                <w:b/>
                <w:snapToGrid/>
              </w:rPr>
            </w:pPr>
            <w:r>
              <w:rPr>
                <w:b/>
                <w:snapToGrid/>
              </w:rPr>
              <w:t>Parameters</w:t>
            </w:r>
          </w:p>
        </w:tc>
      </w:tr>
      <w:tr w:rsidR="006740F1" w:rsidRPr="00EF08AF" w14:paraId="3BB9E7C6" w14:textId="77777777" w:rsidTr="00503BC0">
        <w:trPr>
          <w:trHeight w:val="277"/>
        </w:trPr>
        <w:tc>
          <w:tcPr>
            <w:tcW w:w="1928" w:type="dxa"/>
            <w:tcBorders>
              <w:top w:val="single" w:sz="4" w:space="0" w:color="auto"/>
              <w:bottom w:val="single" w:sz="4" w:space="0" w:color="auto"/>
            </w:tcBorders>
            <w:shd w:val="clear" w:color="auto" w:fill="auto"/>
            <w:vAlign w:val="center"/>
          </w:tcPr>
          <w:p w14:paraId="3BACF345" w14:textId="642D12FA" w:rsidR="006740F1" w:rsidRPr="004F77F3" w:rsidRDefault="00F92314" w:rsidP="00036440">
            <w:pPr>
              <w:pStyle w:val="MDPI42tablebody"/>
              <w:spacing w:line="240" w:lineRule="auto"/>
            </w:pPr>
            <w:r>
              <w:t xml:space="preserve">Decision Tree </w:t>
            </w:r>
          </w:p>
        </w:tc>
        <w:tc>
          <w:tcPr>
            <w:tcW w:w="6028" w:type="dxa"/>
            <w:tcBorders>
              <w:top w:val="single" w:sz="4" w:space="0" w:color="auto"/>
              <w:bottom w:val="single" w:sz="4" w:space="0" w:color="auto"/>
            </w:tcBorders>
            <w:shd w:val="clear" w:color="auto" w:fill="auto"/>
            <w:vAlign w:val="center"/>
          </w:tcPr>
          <w:p w14:paraId="74FD7D39" w14:textId="17555A57" w:rsidR="006740F1" w:rsidRPr="00F220D4" w:rsidRDefault="00ED22A0" w:rsidP="00036440">
            <w:pPr>
              <w:pStyle w:val="MDPI42tablebody"/>
              <w:spacing w:line="240" w:lineRule="auto"/>
            </w:pPr>
            <w:proofErr w:type="spellStart"/>
            <w:r>
              <w:t>min_samples_leaf</w:t>
            </w:r>
            <w:proofErr w:type="spellEnd"/>
            <w:r>
              <w:t>=1</w:t>
            </w:r>
          </w:p>
        </w:tc>
      </w:tr>
      <w:tr w:rsidR="006740F1" w:rsidRPr="00EF08AF" w14:paraId="1463B032" w14:textId="77777777" w:rsidTr="00503BC0">
        <w:trPr>
          <w:trHeight w:val="277"/>
        </w:trPr>
        <w:tc>
          <w:tcPr>
            <w:tcW w:w="1928" w:type="dxa"/>
            <w:tcBorders>
              <w:top w:val="single" w:sz="4" w:space="0" w:color="auto"/>
              <w:bottom w:val="single" w:sz="4" w:space="0" w:color="auto"/>
            </w:tcBorders>
            <w:shd w:val="clear" w:color="auto" w:fill="auto"/>
            <w:vAlign w:val="center"/>
          </w:tcPr>
          <w:p w14:paraId="65FD5857" w14:textId="1B7B2632" w:rsidR="006740F1" w:rsidRDefault="00F92314" w:rsidP="00036440">
            <w:pPr>
              <w:pStyle w:val="MDPI42tablebody"/>
              <w:spacing w:line="240" w:lineRule="auto"/>
            </w:pPr>
            <w:r>
              <w:t>Random Forest</w:t>
            </w:r>
          </w:p>
        </w:tc>
        <w:tc>
          <w:tcPr>
            <w:tcW w:w="6028" w:type="dxa"/>
            <w:tcBorders>
              <w:top w:val="single" w:sz="4" w:space="0" w:color="auto"/>
              <w:bottom w:val="single" w:sz="4" w:space="0" w:color="auto"/>
            </w:tcBorders>
            <w:shd w:val="clear" w:color="auto" w:fill="auto"/>
            <w:vAlign w:val="center"/>
          </w:tcPr>
          <w:p w14:paraId="065FB868" w14:textId="77777777" w:rsidR="006740F1" w:rsidRDefault="00F92314" w:rsidP="00036440">
            <w:pPr>
              <w:pStyle w:val="MDPI42tablebody"/>
              <w:spacing w:line="240" w:lineRule="auto"/>
            </w:pPr>
            <w:proofErr w:type="spellStart"/>
            <w:r>
              <w:t>n_estimator</w:t>
            </w:r>
            <w:proofErr w:type="spellEnd"/>
            <w:r>
              <w:t>=100</w:t>
            </w:r>
          </w:p>
          <w:p w14:paraId="1DCA2486" w14:textId="77777777" w:rsidR="00F92314" w:rsidRDefault="00F92314" w:rsidP="00036440">
            <w:pPr>
              <w:pStyle w:val="MDPI42tablebody"/>
              <w:spacing w:line="240" w:lineRule="auto"/>
            </w:pPr>
            <w:proofErr w:type="spellStart"/>
            <w:r>
              <w:t>max_depth</w:t>
            </w:r>
            <w:proofErr w:type="spellEnd"/>
            <w:r>
              <w:t>=none</w:t>
            </w:r>
          </w:p>
          <w:p w14:paraId="4332F166" w14:textId="7FEDE4C6" w:rsidR="00F92314" w:rsidRPr="00FB6B92" w:rsidRDefault="00F92314" w:rsidP="00036440">
            <w:pPr>
              <w:pStyle w:val="MDPI42tablebody"/>
              <w:spacing w:line="240" w:lineRule="auto"/>
            </w:pPr>
            <w:proofErr w:type="spellStart"/>
            <w:r>
              <w:t>min_sample</w:t>
            </w:r>
            <w:r w:rsidR="00ED22A0">
              <w:t>s</w:t>
            </w:r>
            <w:r>
              <w:t>_leaf</w:t>
            </w:r>
            <w:proofErr w:type="spellEnd"/>
            <w:r>
              <w:t>=1</w:t>
            </w:r>
          </w:p>
        </w:tc>
      </w:tr>
      <w:tr w:rsidR="006740F1" w:rsidRPr="00EF08AF" w14:paraId="607AD3E2" w14:textId="77777777" w:rsidTr="00503BC0">
        <w:trPr>
          <w:trHeight w:val="277"/>
        </w:trPr>
        <w:tc>
          <w:tcPr>
            <w:tcW w:w="1928" w:type="dxa"/>
            <w:tcBorders>
              <w:top w:val="single" w:sz="4" w:space="0" w:color="auto"/>
              <w:bottom w:val="single" w:sz="4" w:space="0" w:color="auto"/>
            </w:tcBorders>
            <w:shd w:val="clear" w:color="auto" w:fill="auto"/>
            <w:vAlign w:val="center"/>
          </w:tcPr>
          <w:p w14:paraId="4F6B3558" w14:textId="4950ACEA" w:rsidR="006740F1" w:rsidRDefault="00F92314" w:rsidP="00036440">
            <w:pPr>
              <w:pStyle w:val="MDPI42tablebody"/>
              <w:spacing w:line="240" w:lineRule="auto"/>
            </w:pPr>
            <w:r>
              <w:lastRenderedPageBreak/>
              <w:t>SVM</w:t>
            </w:r>
          </w:p>
        </w:tc>
        <w:tc>
          <w:tcPr>
            <w:tcW w:w="6028" w:type="dxa"/>
            <w:tcBorders>
              <w:top w:val="single" w:sz="4" w:space="0" w:color="auto"/>
              <w:bottom w:val="single" w:sz="4" w:space="0" w:color="auto"/>
            </w:tcBorders>
            <w:shd w:val="clear" w:color="auto" w:fill="auto"/>
            <w:vAlign w:val="center"/>
          </w:tcPr>
          <w:p w14:paraId="5EEA603C" w14:textId="0531F597" w:rsidR="006740F1" w:rsidRDefault="00ED22A0" w:rsidP="00036440">
            <w:pPr>
              <w:pStyle w:val="MDPI42tablebody"/>
              <w:spacing w:line="240" w:lineRule="auto"/>
            </w:pPr>
            <w:r>
              <w:t>c=1</w:t>
            </w:r>
          </w:p>
        </w:tc>
      </w:tr>
      <w:tr w:rsidR="006740F1" w:rsidRPr="00EF08AF" w14:paraId="1523F9E3" w14:textId="77777777" w:rsidTr="00503BC0">
        <w:trPr>
          <w:trHeight w:val="291"/>
        </w:trPr>
        <w:tc>
          <w:tcPr>
            <w:tcW w:w="1928" w:type="dxa"/>
            <w:tcBorders>
              <w:top w:val="single" w:sz="4" w:space="0" w:color="auto"/>
              <w:bottom w:val="single" w:sz="4" w:space="0" w:color="auto"/>
            </w:tcBorders>
            <w:shd w:val="clear" w:color="auto" w:fill="auto"/>
            <w:vAlign w:val="center"/>
          </w:tcPr>
          <w:p w14:paraId="631F6921" w14:textId="13BF125A" w:rsidR="006740F1" w:rsidRPr="004F77F3" w:rsidRDefault="00F92314" w:rsidP="00036440">
            <w:pPr>
              <w:pStyle w:val="MDPI42tablebody"/>
              <w:spacing w:line="240" w:lineRule="auto"/>
            </w:pPr>
            <w:r>
              <w:t>KNN</w:t>
            </w:r>
          </w:p>
        </w:tc>
        <w:tc>
          <w:tcPr>
            <w:tcW w:w="6028" w:type="dxa"/>
            <w:tcBorders>
              <w:top w:val="single" w:sz="4" w:space="0" w:color="auto"/>
              <w:bottom w:val="single" w:sz="4" w:space="0" w:color="auto"/>
            </w:tcBorders>
            <w:shd w:val="clear" w:color="auto" w:fill="auto"/>
            <w:vAlign w:val="center"/>
          </w:tcPr>
          <w:p w14:paraId="7ABE2206" w14:textId="77777777" w:rsidR="006740F1" w:rsidRDefault="00ED22A0" w:rsidP="00036440">
            <w:pPr>
              <w:pStyle w:val="MDPI42tablebody"/>
              <w:spacing w:line="240" w:lineRule="auto"/>
            </w:pPr>
            <w:proofErr w:type="spellStart"/>
            <w:r>
              <w:t>n_neighbors</w:t>
            </w:r>
            <w:proofErr w:type="spellEnd"/>
            <w:r>
              <w:t>=5</w:t>
            </w:r>
          </w:p>
          <w:p w14:paraId="72C54639" w14:textId="68EF37E6" w:rsidR="00ED22A0" w:rsidRPr="00F220D4" w:rsidRDefault="00ED22A0" w:rsidP="00036440">
            <w:pPr>
              <w:pStyle w:val="MDPI42tablebody"/>
              <w:spacing w:line="240" w:lineRule="auto"/>
            </w:pPr>
            <w:r>
              <w:t>weights=uniform</w:t>
            </w:r>
          </w:p>
        </w:tc>
      </w:tr>
      <w:tr w:rsidR="006740F1" w:rsidRPr="00EF08AF" w14:paraId="194232CA" w14:textId="77777777" w:rsidTr="00503BC0">
        <w:trPr>
          <w:trHeight w:val="291"/>
        </w:trPr>
        <w:tc>
          <w:tcPr>
            <w:tcW w:w="1928" w:type="dxa"/>
            <w:tcBorders>
              <w:top w:val="single" w:sz="4" w:space="0" w:color="auto"/>
              <w:bottom w:val="single" w:sz="4" w:space="0" w:color="auto"/>
            </w:tcBorders>
            <w:shd w:val="clear" w:color="auto" w:fill="auto"/>
            <w:vAlign w:val="center"/>
          </w:tcPr>
          <w:p w14:paraId="203632A3" w14:textId="37A1160A" w:rsidR="006740F1" w:rsidRPr="004F77F3" w:rsidRDefault="00F92314" w:rsidP="00036440">
            <w:pPr>
              <w:pStyle w:val="MDPI42tablebody"/>
              <w:spacing w:line="240" w:lineRule="auto"/>
            </w:pPr>
            <w:r>
              <w:t>CNN</w:t>
            </w:r>
          </w:p>
        </w:tc>
        <w:tc>
          <w:tcPr>
            <w:tcW w:w="6028" w:type="dxa"/>
            <w:tcBorders>
              <w:top w:val="single" w:sz="4" w:space="0" w:color="auto"/>
              <w:bottom w:val="single" w:sz="4" w:space="0" w:color="auto"/>
            </w:tcBorders>
            <w:shd w:val="clear" w:color="auto" w:fill="auto"/>
            <w:vAlign w:val="center"/>
          </w:tcPr>
          <w:p w14:paraId="742AA12D" w14:textId="19369CDE" w:rsidR="00D02EA1" w:rsidRDefault="00D02EA1" w:rsidP="00D02EA1">
            <w:pPr>
              <w:pStyle w:val="MDPI42tablebody"/>
              <w:rPr>
                <w:rFonts w:ascii=".AppleSystemUIFont" w:hAnsi=".AppleSystemUIFont"/>
                <w:color w:val="0E0E0E"/>
              </w:rPr>
            </w:pPr>
            <w:r>
              <w:rPr>
                <w:rStyle w:val="apple-tab-span"/>
              </w:rPr>
              <w:tab/>
            </w:r>
            <w:r>
              <w:t xml:space="preserve">Conv2D (32 filters, (3,3), </w:t>
            </w:r>
            <w:r w:rsidR="00EC0BB6">
              <w:t>‘</w:t>
            </w:r>
            <w:proofErr w:type="spellStart"/>
            <w:r>
              <w:t>relu</w:t>
            </w:r>
            <w:proofErr w:type="spellEnd"/>
            <w:r w:rsidR="00EC0BB6">
              <w:t>’</w:t>
            </w:r>
            <w:r>
              <w:t>)</w:t>
            </w:r>
          </w:p>
          <w:p w14:paraId="22763C00" w14:textId="09666375" w:rsidR="00D02EA1" w:rsidRDefault="00D02EA1" w:rsidP="00D02EA1">
            <w:pPr>
              <w:pStyle w:val="MDPI42tablebody"/>
            </w:pPr>
            <w:r>
              <w:t>MaxPooling2D ((2,2))</w:t>
            </w:r>
          </w:p>
          <w:p w14:paraId="2CE8A132" w14:textId="35D0FC98" w:rsidR="00D02EA1" w:rsidRDefault="00D02EA1" w:rsidP="00D02EA1">
            <w:pPr>
              <w:pStyle w:val="MDPI42tablebody"/>
            </w:pPr>
            <w:r>
              <w:rPr>
                <w:rStyle w:val="apple-tab-span"/>
              </w:rPr>
              <w:tab/>
            </w:r>
            <w:r>
              <w:t xml:space="preserve">Conv2D (64 filters, (3,3), </w:t>
            </w:r>
            <w:r w:rsidR="00EC0BB6">
              <w:t>‘</w:t>
            </w:r>
            <w:proofErr w:type="spellStart"/>
            <w:r>
              <w:t>relu</w:t>
            </w:r>
            <w:proofErr w:type="spellEnd"/>
            <w:r w:rsidR="00EC0BB6">
              <w:t>’</w:t>
            </w:r>
            <w:r>
              <w:t>)</w:t>
            </w:r>
          </w:p>
          <w:p w14:paraId="737CC2CB" w14:textId="73197F71" w:rsidR="00D02EA1" w:rsidRDefault="00D02EA1" w:rsidP="00D02EA1">
            <w:pPr>
              <w:pStyle w:val="MDPI42tablebody"/>
            </w:pPr>
            <w:r>
              <w:rPr>
                <w:rStyle w:val="apple-tab-span"/>
              </w:rPr>
              <w:tab/>
            </w:r>
            <w:r>
              <w:t>MaxPooling2D ((2,2))</w:t>
            </w:r>
          </w:p>
          <w:p w14:paraId="1449D877" w14:textId="683FCB2B" w:rsidR="00D02EA1" w:rsidRDefault="00D02EA1" w:rsidP="00D02EA1">
            <w:pPr>
              <w:pStyle w:val="MDPI42tablebody"/>
            </w:pPr>
            <w:r>
              <w:rPr>
                <w:rStyle w:val="apple-tab-span"/>
              </w:rPr>
              <w:tab/>
            </w:r>
            <w:r>
              <w:t>Flatten</w:t>
            </w:r>
          </w:p>
          <w:p w14:paraId="7002044D" w14:textId="4A9A18ED" w:rsidR="00D02EA1" w:rsidRDefault="00D02EA1" w:rsidP="00D02EA1">
            <w:pPr>
              <w:pStyle w:val="MDPI42tablebody"/>
            </w:pPr>
            <w:r>
              <w:rPr>
                <w:rStyle w:val="apple-tab-span"/>
              </w:rPr>
              <w:tab/>
            </w:r>
            <w:r>
              <w:t xml:space="preserve">Dense (128 units, </w:t>
            </w:r>
            <w:r w:rsidR="00EC0BB6">
              <w:t>‘</w:t>
            </w:r>
            <w:proofErr w:type="spellStart"/>
            <w:r>
              <w:t>relu</w:t>
            </w:r>
            <w:proofErr w:type="spellEnd"/>
            <w:r w:rsidR="00EC0BB6">
              <w:t>’</w:t>
            </w:r>
            <w:r>
              <w:t>)</w:t>
            </w:r>
          </w:p>
          <w:p w14:paraId="7F2B96BC" w14:textId="409D9956" w:rsidR="00D02EA1" w:rsidRDefault="00D02EA1" w:rsidP="00D02EA1">
            <w:pPr>
              <w:pStyle w:val="MDPI42tablebody"/>
            </w:pPr>
            <w:r>
              <w:rPr>
                <w:rStyle w:val="apple-tab-span"/>
              </w:rPr>
              <w:tab/>
            </w:r>
            <w:r>
              <w:t>Dense (</w:t>
            </w:r>
            <w:proofErr w:type="spellStart"/>
            <w:r>
              <w:t>num_classes</w:t>
            </w:r>
            <w:proofErr w:type="spellEnd"/>
            <w:r>
              <w:t xml:space="preserve">, </w:t>
            </w:r>
            <w:r w:rsidR="00EC0BB6">
              <w:t>‘</w:t>
            </w:r>
            <w:proofErr w:type="spellStart"/>
            <w:r>
              <w:t>softmax</w:t>
            </w:r>
            <w:proofErr w:type="spellEnd"/>
            <w:r w:rsidR="00EC0BB6">
              <w:t>’</w:t>
            </w:r>
            <w:r>
              <w:t>)</w:t>
            </w:r>
          </w:p>
          <w:p w14:paraId="5A416164" w14:textId="7B6172B0" w:rsidR="006740F1" w:rsidRPr="00FB6B92" w:rsidRDefault="00D02EA1" w:rsidP="00D02EA1">
            <w:pPr>
              <w:pStyle w:val="MDPI42tablebody"/>
            </w:pPr>
            <w:r>
              <w:t>Compilation: Optimizer=</w:t>
            </w:r>
            <w:r w:rsidR="00EC0BB6">
              <w:t>’</w:t>
            </w:r>
            <w:proofErr w:type="spellStart"/>
            <w:r>
              <w:t>adam</w:t>
            </w:r>
            <w:proofErr w:type="spellEnd"/>
            <w:r w:rsidR="00EC0BB6">
              <w:t>’</w:t>
            </w:r>
            <w:r>
              <w:t>, Loss=</w:t>
            </w:r>
            <w:r w:rsidR="00EC0BB6">
              <w:t>’</w:t>
            </w:r>
            <w:proofErr w:type="spellStart"/>
            <w:r>
              <w:t>categorical_crossentropy</w:t>
            </w:r>
            <w:proofErr w:type="spellEnd"/>
            <w:r w:rsidR="00EC0BB6">
              <w:t>’</w:t>
            </w:r>
            <w:r>
              <w:t>, Metric=</w:t>
            </w:r>
            <w:r w:rsidR="00EC0BB6">
              <w:t>’</w:t>
            </w:r>
            <w:r>
              <w:t>accuracy</w:t>
            </w:r>
            <w:r w:rsidR="00EC0BB6">
              <w:t>’</w:t>
            </w:r>
          </w:p>
        </w:tc>
      </w:tr>
    </w:tbl>
    <w:p w14:paraId="3D3B248A" w14:textId="77777777" w:rsidR="00421271" w:rsidRDefault="00421271" w:rsidP="00421271">
      <w:pPr>
        <w:pStyle w:val="MDPI22heading2"/>
      </w:pPr>
    </w:p>
    <w:p w14:paraId="2F2C1D3A" w14:textId="49EF62F1" w:rsidR="00CC2A4B" w:rsidRDefault="004E699E" w:rsidP="00CC2A4B">
      <w:pPr>
        <w:pStyle w:val="MDPI22heading2"/>
      </w:pPr>
      <w:r>
        <w:t>3.</w:t>
      </w:r>
      <w:r w:rsidR="00A50128">
        <w:t>5</w:t>
      </w:r>
      <w:r>
        <w:t xml:space="preserve"> </w:t>
      </w:r>
      <w:commentRangeStart w:id="8"/>
      <w:r w:rsidRPr="0033600D">
        <w:t xml:space="preserve">Posture </w:t>
      </w:r>
      <w:r w:rsidR="0045432E">
        <w:t>Quantification using Procrustes Disparity</w:t>
      </w:r>
      <w:r w:rsidR="00A50128">
        <w:t xml:space="preserve"> Analysis</w:t>
      </w:r>
      <w:commentRangeEnd w:id="8"/>
      <w:r w:rsidR="00B250C1">
        <w:rPr>
          <w:rStyle w:val="CommentReference"/>
          <w:rFonts w:eastAsia="SimSun"/>
          <w:i w:val="0"/>
          <w:noProof w:val="0"/>
          <w:snapToGrid/>
          <w:lang w:eastAsia="zh-CN" w:bidi="ar-SA"/>
        </w:rPr>
        <w:commentReference w:id="8"/>
      </w:r>
    </w:p>
    <w:p w14:paraId="628D2AA8" w14:textId="2B67F006" w:rsidR="00045895" w:rsidRDefault="00A50128" w:rsidP="00747C13">
      <w:pPr>
        <w:pStyle w:val="MDPI31text"/>
      </w:pPr>
      <w:r>
        <w:rPr>
          <w:lang w:val="en-GB"/>
        </w:rPr>
        <w:t>To be able to quanti</w:t>
      </w:r>
      <w:r w:rsidR="00C100D4">
        <w:rPr>
          <w:lang w:val="en-GB"/>
        </w:rPr>
        <w:t>f</w:t>
      </w:r>
      <w:r>
        <w:rPr>
          <w:lang w:val="en-GB"/>
        </w:rPr>
        <w:t xml:space="preserve">y the degree of deviation across different sitting postures, we adopted the use of the </w:t>
      </w:r>
      <w:r w:rsidRPr="00754C1C">
        <w:t xml:space="preserve">Procrustes </w:t>
      </w:r>
      <w:r>
        <w:t>Analysis</w:t>
      </w:r>
      <w:r w:rsidR="00045895">
        <w:t xml:space="preserve"> – a statistical shape analysis algorithm</w:t>
      </w:r>
      <w:r>
        <w:t xml:space="preserve">. The </w:t>
      </w:r>
      <w:r w:rsidR="0028443C">
        <w:t>P</w:t>
      </w:r>
      <w:r w:rsidR="0028443C" w:rsidRPr="00754C1C">
        <w:t>rocrustes</w:t>
      </w:r>
      <w:r w:rsidRPr="00754C1C">
        <w:t xml:space="preserve"> analysis</w:t>
      </w:r>
      <w:r>
        <w:t xml:space="preserve"> is a method used to compare 2 different shapes by performing optimal transformation procedures such as scaling, translation and rotations </w:t>
      </w:r>
      <w:r w:rsidR="00C100D4">
        <w:t>concerning</w:t>
      </w:r>
      <w:r>
        <w:t xml:space="preserve"> the reference shape. The primary objective of the </w:t>
      </w:r>
      <w:r w:rsidRPr="00754C1C">
        <w:t>Procrustes analysis</w:t>
      </w:r>
      <w:r>
        <w:t xml:space="preserve"> is to minimize the</w:t>
      </w:r>
      <w:r w:rsidR="00045895">
        <w:t xml:space="preserve"> sum of the square</w:t>
      </w:r>
      <w:r w:rsidR="00A76705">
        <w:t xml:space="preserve">d distance </w:t>
      </w:r>
      <w:r w:rsidR="00045895">
        <w:t>between</w:t>
      </w:r>
      <w:r>
        <w:t xml:space="preserve"> 2 sets of data points by performing relevant transformations that would closely align both sets </w:t>
      </w:r>
      <w:r>
        <w:fldChar w:fldCharType="begin"/>
      </w:r>
      <w:r>
        <w:instrText xml:space="preserve"> ADDIN ZOTERO_ITEM CSL_CITATION {"citationID":"zKUCWYC5","properties":{"formattedCitation":"[53]","plainCitation":"[53]","noteIndex":0},"citationItems":[{"id":395,"uris":["http://zotero.org/users/11398818/items/CY356GME"],"itemData":{"id":395,"type":"chapter","container-title":"Data Handling in Science and Technology","ISBN":"978-0-444-82853-8","language":"en","license":"https://www.elsevier.com/tdm/userlicense/1.0/","note":"DOI: 10.1016/S0922-3487(98)80045-2","page":"307-347","publisher":"Elsevier","source":"DOI.org (Crossref)","title":"Relations between measurement tables","URL":"https://linkinghub.elsevier.com/retrieve/pii/S0922348798800452","volume":"20","author":[{"family":"Vandeginste","given":"B.G.M."},{"family":"Massart","given":"D.L."},{"family":"Buydens","given":"L.M.C."},{"family":"De Jong","given":"S."},{"family":"Lewi","given":"P.J."},{"family":"Smeyers-Verbeke","given":"J."}],"accessed":{"date-parts":[["2024",12,27]]},"issued":{"date-parts":[["1998"]]}}}],"schema":"https://github.com/citation-style-language/schema/raw/master/csl-citation.json"} </w:instrText>
      </w:r>
      <w:r>
        <w:fldChar w:fldCharType="separate"/>
      </w:r>
      <w:r>
        <w:rPr>
          <w:noProof/>
        </w:rPr>
        <w:t>[53]</w:t>
      </w:r>
      <w:r>
        <w:fldChar w:fldCharType="end"/>
      </w:r>
      <w:r>
        <w:t>.</w:t>
      </w:r>
      <w:r w:rsidR="00EF5ED7">
        <w:t xml:space="preserve"> </w:t>
      </w:r>
      <w:r w:rsidR="00045895">
        <w:t xml:space="preserve">The Procrustes Disparity is calculated using the formula below. </w:t>
      </w:r>
    </w:p>
    <w:p w14:paraId="2DF67438" w14:textId="09C6F08D" w:rsidR="00747C13" w:rsidRDefault="00E51DE8" w:rsidP="00747C13">
      <w:pPr>
        <w:pStyle w:val="MDPI39equation"/>
        <w:ind w:left="3033"/>
      </w:pPr>
      <w:r>
        <w:t>PD</w:t>
      </w:r>
      <w:r w:rsidRPr="00045895">
        <w:t xml:space="preserve"> (</w:t>
      </w:r>
      <w:r w:rsidR="00045895" w:rsidRPr="00045895">
        <w:t xml:space="preserve">X, Y) = </w:t>
      </w:r>
      <w:r w:rsidR="00CE033C" w:rsidRPr="00045895">
        <w:t>√ (</w:t>
      </w:r>
      <w:r w:rsidR="00045895" w:rsidRPr="00045895">
        <w:t>∑</w:t>
      </w:r>
      <w:r w:rsidR="00045895" w:rsidRPr="00045895">
        <w:rPr>
          <w:rFonts w:ascii="Times New Roman" w:hAnsi="Times New Roman"/>
        </w:rPr>
        <w:t>ᵢ</w:t>
      </w:r>
      <w:r w:rsidR="00045895" w:rsidRPr="00045895">
        <w:t>₌₁ⁿ ||X</w:t>
      </w:r>
      <w:r w:rsidR="00045895" w:rsidRPr="00045895">
        <w:rPr>
          <w:rFonts w:ascii="Times New Roman" w:hAnsi="Times New Roman"/>
        </w:rPr>
        <w:t>ᵢ</w:t>
      </w:r>
      <w:r w:rsidR="00045895" w:rsidRPr="00045895">
        <w:t xml:space="preserve"> - Y</w:t>
      </w:r>
      <w:r w:rsidR="00045895" w:rsidRPr="00045895">
        <w:rPr>
          <w:rFonts w:ascii="Times New Roman" w:hAnsi="Times New Roman"/>
        </w:rPr>
        <w:t>ᵢ</w:t>
      </w:r>
      <w:r w:rsidR="00045895" w:rsidRPr="00045895">
        <w:t>||²)</w:t>
      </w:r>
    </w:p>
    <w:p w14:paraId="7C7569BA" w14:textId="55BBACD9" w:rsidR="00A50128" w:rsidRPr="00747C13" w:rsidRDefault="00C10078" w:rsidP="00747C13">
      <w:pPr>
        <w:pStyle w:val="MDPI31text"/>
      </w:pPr>
      <w:r>
        <w:t xml:space="preserve">For our </w:t>
      </w:r>
      <w:r w:rsidR="006926A0">
        <w:t>implementation</w:t>
      </w:r>
      <w:r w:rsidR="00EF5ED7" w:rsidRPr="00747C13">
        <w:t>, this method allowed us to quantitative</w:t>
      </w:r>
      <w:r w:rsidR="00C100D4">
        <w:t>ly</w:t>
      </w:r>
      <w:r w:rsidR="00EF5ED7" w:rsidRPr="00747C13">
        <w:t xml:space="preserve"> compare one’s sitting posture against an optimal reference posture. </w:t>
      </w:r>
      <w:r w:rsidR="00045895" w:rsidRPr="00747C13">
        <w:t>The</w:t>
      </w:r>
      <w:r w:rsidR="00EF5ED7" w:rsidRPr="00747C13">
        <w:t xml:space="preserve"> upright sitting posture was set as the reference configuration which is always generally considered the </w:t>
      </w:r>
      <w:r w:rsidR="00C03E87" w:rsidRPr="00747C13">
        <w:t>“</w:t>
      </w:r>
      <w:r w:rsidR="00EF5ED7" w:rsidRPr="00747C13">
        <w:t>ideal</w:t>
      </w:r>
      <w:r w:rsidR="00C03E87" w:rsidRPr="00747C13">
        <w:t>”</w:t>
      </w:r>
      <w:r w:rsidR="00EF5ED7" w:rsidRPr="00747C13">
        <w:t xml:space="preserve"> sitting </w:t>
      </w:r>
      <w:r w:rsidR="00C03E87" w:rsidRPr="00747C13">
        <w:t>posture based on multiple research studies and advice from healthcare professionals.</w:t>
      </w:r>
    </w:p>
    <w:p w14:paraId="4C1FBDD3" w14:textId="77777777" w:rsidR="0045432E" w:rsidRDefault="0045432E" w:rsidP="0045432E">
      <w:pPr>
        <w:pStyle w:val="MDPI31text"/>
        <w:ind w:left="0" w:firstLine="0"/>
      </w:pPr>
    </w:p>
    <w:p w14:paraId="2C8910C9" w14:textId="36426147" w:rsidR="003D089F" w:rsidRDefault="0045432E" w:rsidP="00C10078">
      <w:pPr>
        <w:pStyle w:val="MDPI22heading2"/>
      </w:pPr>
      <w:r>
        <w:t>3.</w:t>
      </w:r>
      <w:r w:rsidR="00747C13">
        <w:t>6</w:t>
      </w:r>
      <w:r>
        <w:t xml:space="preserve"> GPT</w:t>
      </w:r>
      <w:r w:rsidR="0018499F">
        <w:t xml:space="preserve"> </w:t>
      </w:r>
      <w:r w:rsidR="00C100D4">
        <w:t>M</w:t>
      </w:r>
      <w:r w:rsidR="0018499F">
        <w:t>odel</w:t>
      </w:r>
      <w:r>
        <w:t xml:space="preserve"> for </w:t>
      </w:r>
      <w:r w:rsidR="0072347B">
        <w:t>P</w:t>
      </w:r>
      <w:r>
        <w:t>er</w:t>
      </w:r>
      <w:r w:rsidR="00C100D4">
        <w:t>s</w:t>
      </w:r>
      <w:r>
        <w:t xml:space="preserve">onalised </w:t>
      </w:r>
      <w:r w:rsidR="0072347B">
        <w:t>R</w:t>
      </w:r>
      <w:r>
        <w:t>ecommendations</w:t>
      </w:r>
    </w:p>
    <w:p w14:paraId="7B416BA0" w14:textId="5513C9B0" w:rsidR="000A43FE" w:rsidRDefault="00CA1359" w:rsidP="00A92AF3">
      <w:pPr>
        <w:pStyle w:val="MDPI31text"/>
      </w:pPr>
      <w:r>
        <w:t xml:space="preserve">To </w:t>
      </w:r>
      <w:r w:rsidR="00DC6D69">
        <w:t>generate</w:t>
      </w:r>
      <w:r>
        <w:t xml:space="preserve"> </w:t>
      </w:r>
      <w:proofErr w:type="spellStart"/>
      <w:r w:rsidR="00A92AF3">
        <w:t>personali</w:t>
      </w:r>
      <w:r w:rsidR="00C100D4">
        <w:t>s</w:t>
      </w:r>
      <w:r w:rsidR="00A92AF3">
        <w:t>ed</w:t>
      </w:r>
      <w:proofErr w:type="spellEnd"/>
      <w:r w:rsidR="00A92AF3">
        <w:t xml:space="preserve"> and </w:t>
      </w:r>
      <w:r>
        <w:t xml:space="preserve">tailored recommendations </w:t>
      </w:r>
      <w:r w:rsidR="00DC6D69">
        <w:t>for</w:t>
      </w:r>
      <w:r>
        <w:t xml:space="preserve"> the end user, we leveraged OpenAI’s </w:t>
      </w:r>
      <w:r w:rsidRPr="003A3376">
        <w:t>Generative Pre-Trained Transforme</w:t>
      </w:r>
      <w:r>
        <w:t xml:space="preserve">r (GPT) model as </w:t>
      </w:r>
      <w:r w:rsidR="00DC6D69">
        <w:t xml:space="preserve">our </w:t>
      </w:r>
      <w:r>
        <w:t>main pillar. GPT is a</w:t>
      </w:r>
      <w:r w:rsidR="00C100D4">
        <w:t>n</w:t>
      </w:r>
      <w:r>
        <w:t xml:space="preserve"> LLM that has been pre-trained on a plethora of data from the internet, making it very useful in many areas such as data analysis, language learning, pattern matching, and sentiment analysis</w:t>
      </w:r>
      <w:r w:rsidR="00DC6D69">
        <w:t>, just to name a few</w:t>
      </w:r>
      <w:r w:rsidR="00A92AF3">
        <w:t xml:space="preserve"> </w:t>
      </w:r>
      <w:r w:rsidR="00A92AF3">
        <w:fldChar w:fldCharType="begin"/>
      </w:r>
      <w:r w:rsidR="00A92AF3">
        <w:instrText xml:space="preserve"> ADDIN ZOTERO_ITEM CSL_CITATION {"citationID":"bArqh8wM","properties":{"formattedCitation":"[54]","plainCitation":"[54]","noteIndex":0},"citationItems":[{"id":398,"uris":["http://zotero.org/users/11398818/items/V5BVUZRM"],"itemData":{"id":398,"type":"article","abstract":"The Generative Pre-trained Transformer (GPT) represents a notable breakthrough in the domain of natural language processing, which is propelling us toward the development of machines that can understand and communicate using language in a manner that closely resembles that of humans. GPT is based on the transformer architecture, a deep neural network designed for natural language processing tasks. Due to their impressive performance on natural language processing tasks and ability to effectively converse, GPT have gained significant popularity among researchers and industrial communities, making them one of the most widely used and effective models in natural language processing and related fields, which motivated to conduct this review. This review provides a detailed overview of the GPT, including its architecture, working process, training procedures, enabling technologies, and its impact on various applications. In this review, we also explored the potential challenges and limitations of a GPT. Furthermore, we discuss potential solutions and future directions. Overall, this paper aims to provide a comprehensive understanding of GPT, enabling technologies, their impact on various applications, emerging challenges, and potential solutions.","DOI":"10.48550/ARXIV.2305.10435","license":"Creative Commons Attribution 4.0 International","note":"version: 2","publisher":"arXiv","source":"DOI.org (Datacite)","title":"Generative Pre-trained Transformer: A Comprehensive Review on Enabling Technologies, Potential Applications, Emerging Challenges, and Future Directions","title-short":"Generative Pre-trained Transformer","URL":"https://arxiv.org/abs/2305.10435","author":[{"family":"Yenduri","given":"Gokul"},{"family":"M","given":"Ramalingam"},{"family":"G","given":"Chemmalar Selvi"},{"family":"Y","given":"Supriya"},{"family":"Srivastava","given":"Gautam"},{"family":"Maddikunta","given":"Praveen Kumar Reddy"},{"family":"G","given":"Deepti Raj"},{"family":"Jhaveri","given":"Rutvij H"},{"family":"B","given":"Prabadevi"},{"family":"Wang","given":"Weizheng"},{"family":"Vasilakos","given":"Athanasios V."},{"family":"Gadekallu","given":"Thippa Reddy"}],"accessed":{"date-parts":[["2025",1,9]]},"issued":{"date-parts":[["2023"]]}}}],"schema":"https://github.com/citation-style-language/schema/raw/master/csl-citation.json"} </w:instrText>
      </w:r>
      <w:r w:rsidR="00A92AF3">
        <w:fldChar w:fldCharType="separate"/>
      </w:r>
      <w:r w:rsidR="00A92AF3">
        <w:rPr>
          <w:noProof/>
        </w:rPr>
        <w:t>[54]</w:t>
      </w:r>
      <w:r w:rsidR="00A92AF3">
        <w:fldChar w:fldCharType="end"/>
      </w:r>
      <w:r>
        <w:t xml:space="preserve">. </w:t>
      </w:r>
      <w:r w:rsidR="00A92AF3">
        <w:t>OpenAI has a variety of models available</w:t>
      </w:r>
      <w:r w:rsidR="00D27687">
        <w:t xml:space="preserve">, </w:t>
      </w:r>
      <w:r w:rsidR="00A92AF3">
        <w:t xml:space="preserve">for </w:t>
      </w:r>
      <w:r w:rsidR="000A43FE">
        <w:t xml:space="preserve">our </w:t>
      </w:r>
      <w:r w:rsidR="00D27687">
        <w:t xml:space="preserve">research </w:t>
      </w:r>
      <w:r w:rsidR="00A92AF3">
        <w:t>study,</w:t>
      </w:r>
      <w:r>
        <w:t xml:space="preserve"> we </w:t>
      </w:r>
      <w:r w:rsidR="00A92AF3">
        <w:t xml:space="preserve">decided </w:t>
      </w:r>
      <w:r w:rsidR="000A43FE">
        <w:t>upon</w:t>
      </w:r>
      <w:r>
        <w:t xml:space="preserve"> </w:t>
      </w:r>
      <w:r w:rsidR="00A92AF3">
        <w:t>the</w:t>
      </w:r>
      <w:r>
        <w:t xml:space="preserve"> GPT-</w:t>
      </w:r>
      <w:r w:rsidRPr="00DC6D69">
        <w:rPr>
          <w:color w:val="000000" w:themeColor="text1"/>
        </w:rPr>
        <w:t>4o model</w:t>
      </w:r>
      <w:r w:rsidR="000A43FE">
        <w:rPr>
          <w:color w:val="000000" w:themeColor="text1"/>
        </w:rPr>
        <w:t xml:space="preserve"> since it was one of their most capable and flagship models</w:t>
      </w:r>
      <w:r w:rsidRPr="00DC6D69">
        <w:rPr>
          <w:color w:val="000000" w:themeColor="text1"/>
        </w:rPr>
        <w:t xml:space="preserve"> </w:t>
      </w:r>
      <w:r w:rsidR="000A43FE">
        <w:rPr>
          <w:color w:val="000000" w:themeColor="text1"/>
        </w:rPr>
        <w:t>available</w:t>
      </w:r>
      <w:r w:rsidRPr="00DC6D69">
        <w:rPr>
          <w:color w:val="000000" w:themeColor="text1"/>
        </w:rPr>
        <w:t xml:space="preserve">. The </w:t>
      </w:r>
      <w:r>
        <w:t>model parameters were fine-tuned using the following settings shown in Table 4.</w:t>
      </w:r>
      <w:r w:rsidR="000A43FE">
        <w:t xml:space="preserve"> Furthermore, the model was provided with a realistic set of </w:t>
      </w:r>
      <w:r w:rsidR="000A43FE">
        <w:t>an individual’s historical sitting postural dataset</w:t>
      </w:r>
      <w:r w:rsidR="000A43FE">
        <w:t xml:space="preserve"> along with a system prompt that instructed it to </w:t>
      </w:r>
      <w:r w:rsidR="000A43FE">
        <w:t>identify any recurring postural issues</w:t>
      </w:r>
      <w:r w:rsidR="000A43FE">
        <w:t xml:space="preserve"> and recommend better postural habits that would </w:t>
      </w:r>
      <w:r w:rsidR="00F5697F">
        <w:t xml:space="preserve">further </w:t>
      </w:r>
      <w:r w:rsidR="000A43FE">
        <w:t xml:space="preserve">improve one’s health and well-being. </w:t>
      </w:r>
      <w:r w:rsidR="00F5697F">
        <w:t xml:space="preserve">A sample of the </w:t>
      </w:r>
      <w:r w:rsidR="00F5697F">
        <w:t>historical dataset</w:t>
      </w:r>
      <w:r w:rsidR="00F5697F">
        <w:t xml:space="preserve"> being passed to the model can be seen in </w:t>
      </w:r>
      <w:r w:rsidR="00F5697F">
        <w:t>Figure 5</w:t>
      </w:r>
      <w:r w:rsidR="00F5697F">
        <w:t xml:space="preserve"> below. Each data entry contains</w:t>
      </w:r>
      <w:r w:rsidR="00F5697F">
        <w:t xml:space="preserve"> the sitting posture</w:t>
      </w:r>
      <w:r w:rsidR="009C0DEA">
        <w:t xml:space="preserve"> being detected</w:t>
      </w:r>
      <w:r w:rsidR="00D9151B">
        <w:t>,</w:t>
      </w:r>
      <w:r w:rsidR="00F5697F">
        <w:t xml:space="preserve"> along with the corresponding start and end</w:t>
      </w:r>
      <w:r w:rsidR="00F5697F">
        <w:t xml:space="preserve"> times.</w:t>
      </w:r>
    </w:p>
    <w:p w14:paraId="020ADAB8" w14:textId="77777777" w:rsidR="001C7A42" w:rsidRDefault="001C7A42" w:rsidP="001C7A42">
      <w:pPr>
        <w:pStyle w:val="MDPI41tablecaption"/>
      </w:pPr>
      <w:r w:rsidRPr="00BA55FF">
        <w:rPr>
          <w:b/>
          <w:bCs/>
        </w:rPr>
        <w:t xml:space="preserve">Table </w:t>
      </w:r>
      <w:r>
        <w:rPr>
          <w:b/>
          <w:bCs/>
        </w:rPr>
        <w:t>4</w:t>
      </w:r>
      <w:r w:rsidRPr="00BA55FF">
        <w:t xml:space="preserve">. </w:t>
      </w:r>
      <w:r>
        <w:t>OpenAI GPT-4o’s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1C7A42" w:rsidRPr="00EF08AF" w14:paraId="2A18A76F" w14:textId="77777777" w:rsidTr="006E7D5F">
        <w:trPr>
          <w:trHeight w:val="283"/>
        </w:trPr>
        <w:tc>
          <w:tcPr>
            <w:tcW w:w="2743" w:type="dxa"/>
            <w:tcBorders>
              <w:top w:val="single" w:sz="8" w:space="0" w:color="auto"/>
              <w:bottom w:val="single" w:sz="4" w:space="0" w:color="auto"/>
            </w:tcBorders>
            <w:shd w:val="clear" w:color="auto" w:fill="auto"/>
            <w:vAlign w:val="center"/>
          </w:tcPr>
          <w:p w14:paraId="75757625" w14:textId="77777777" w:rsidR="001C7A42" w:rsidRPr="007F7C8C" w:rsidRDefault="001C7A42" w:rsidP="006E7D5F">
            <w:pPr>
              <w:pStyle w:val="MDPI42tablebody"/>
              <w:spacing w:line="240" w:lineRule="auto"/>
              <w:rPr>
                <w:b/>
                <w:snapToGrid/>
              </w:rPr>
            </w:pPr>
            <w:r>
              <w:rPr>
                <w:b/>
                <w:snapToGrid/>
              </w:rPr>
              <w:t>Parameter</w:t>
            </w:r>
          </w:p>
        </w:tc>
        <w:tc>
          <w:tcPr>
            <w:tcW w:w="2649" w:type="dxa"/>
            <w:tcBorders>
              <w:top w:val="single" w:sz="8" w:space="0" w:color="auto"/>
              <w:bottom w:val="single" w:sz="4" w:space="0" w:color="auto"/>
            </w:tcBorders>
            <w:shd w:val="clear" w:color="auto" w:fill="auto"/>
            <w:vAlign w:val="center"/>
          </w:tcPr>
          <w:p w14:paraId="36425737" w14:textId="77777777" w:rsidR="001C7A42" w:rsidRPr="007F7C8C" w:rsidRDefault="001C7A42" w:rsidP="006E7D5F">
            <w:pPr>
              <w:pStyle w:val="MDPI42tablebody"/>
              <w:spacing w:line="240" w:lineRule="auto"/>
              <w:rPr>
                <w:b/>
                <w:snapToGrid/>
              </w:rPr>
            </w:pPr>
            <w:r>
              <w:rPr>
                <w:b/>
                <w:snapToGrid/>
              </w:rPr>
              <w:t>Value</w:t>
            </w:r>
          </w:p>
        </w:tc>
      </w:tr>
      <w:tr w:rsidR="001C7A42" w:rsidRPr="00EF08AF" w14:paraId="3A232AE2" w14:textId="77777777" w:rsidTr="006E7D5F">
        <w:trPr>
          <w:trHeight w:val="269"/>
        </w:trPr>
        <w:tc>
          <w:tcPr>
            <w:tcW w:w="2743" w:type="dxa"/>
            <w:tcBorders>
              <w:top w:val="single" w:sz="4" w:space="0" w:color="auto"/>
              <w:bottom w:val="single" w:sz="4" w:space="0" w:color="auto"/>
            </w:tcBorders>
            <w:shd w:val="clear" w:color="auto" w:fill="auto"/>
            <w:vAlign w:val="center"/>
          </w:tcPr>
          <w:p w14:paraId="0EDC079F" w14:textId="77777777" w:rsidR="001C7A42" w:rsidRDefault="001C7A42" w:rsidP="006E7D5F">
            <w:pPr>
              <w:pStyle w:val="MDPI42tablebody"/>
              <w:spacing w:line="240" w:lineRule="auto"/>
            </w:pPr>
            <w:r>
              <w:t>Model</w:t>
            </w:r>
          </w:p>
        </w:tc>
        <w:tc>
          <w:tcPr>
            <w:tcW w:w="2649" w:type="dxa"/>
            <w:tcBorders>
              <w:top w:val="single" w:sz="4" w:space="0" w:color="auto"/>
              <w:bottom w:val="single" w:sz="4" w:space="0" w:color="auto"/>
            </w:tcBorders>
            <w:shd w:val="clear" w:color="auto" w:fill="auto"/>
            <w:vAlign w:val="center"/>
          </w:tcPr>
          <w:p w14:paraId="2A1D1E61" w14:textId="77777777" w:rsidR="001C7A42" w:rsidRPr="005B7064" w:rsidRDefault="001C7A42" w:rsidP="006E7D5F">
            <w:pPr>
              <w:pStyle w:val="MDPI42tablebody"/>
              <w:spacing w:line="240" w:lineRule="auto"/>
              <w:rPr>
                <w:lang w:val="en-GB"/>
              </w:rPr>
            </w:pPr>
            <w:r>
              <w:rPr>
                <w:lang w:val="en-GB"/>
              </w:rPr>
              <w:t>GPT</w:t>
            </w:r>
            <w:r w:rsidRPr="00C56BE0">
              <w:rPr>
                <w:lang w:val="en-GB"/>
              </w:rPr>
              <w:t>-</w:t>
            </w:r>
            <w:r>
              <w:rPr>
                <w:lang w:val="en-GB"/>
              </w:rPr>
              <w:t>4o</w:t>
            </w:r>
          </w:p>
        </w:tc>
      </w:tr>
      <w:tr w:rsidR="001C7A42" w:rsidRPr="00EF08AF" w14:paraId="044F0748" w14:textId="77777777" w:rsidTr="006E7D5F">
        <w:trPr>
          <w:trHeight w:val="269"/>
        </w:trPr>
        <w:tc>
          <w:tcPr>
            <w:tcW w:w="2743" w:type="dxa"/>
            <w:tcBorders>
              <w:top w:val="single" w:sz="4" w:space="0" w:color="auto"/>
              <w:bottom w:val="single" w:sz="4" w:space="0" w:color="auto"/>
            </w:tcBorders>
            <w:shd w:val="clear" w:color="auto" w:fill="auto"/>
            <w:vAlign w:val="center"/>
          </w:tcPr>
          <w:p w14:paraId="7230EA0E" w14:textId="77777777" w:rsidR="001C7A42" w:rsidRDefault="001C7A42" w:rsidP="006E7D5F">
            <w:pPr>
              <w:pStyle w:val="MDPI42tablebody"/>
              <w:spacing w:line="240" w:lineRule="auto"/>
            </w:pPr>
            <w:r>
              <w:t>Temperature</w:t>
            </w:r>
          </w:p>
        </w:tc>
        <w:tc>
          <w:tcPr>
            <w:tcW w:w="2649" w:type="dxa"/>
            <w:tcBorders>
              <w:top w:val="single" w:sz="4" w:space="0" w:color="auto"/>
              <w:bottom w:val="single" w:sz="4" w:space="0" w:color="auto"/>
            </w:tcBorders>
            <w:shd w:val="clear" w:color="auto" w:fill="auto"/>
            <w:vAlign w:val="center"/>
          </w:tcPr>
          <w:p w14:paraId="598FFFA3" w14:textId="77777777" w:rsidR="001C7A42" w:rsidRPr="00FB6B92" w:rsidRDefault="001C7A42" w:rsidP="006E7D5F">
            <w:pPr>
              <w:pStyle w:val="MDPI42tablebody"/>
              <w:spacing w:line="240" w:lineRule="auto"/>
            </w:pPr>
            <w:r>
              <w:t>1</w:t>
            </w:r>
          </w:p>
        </w:tc>
      </w:tr>
      <w:tr w:rsidR="001C7A42" w:rsidRPr="00EF08AF" w14:paraId="2A5EECF4" w14:textId="77777777" w:rsidTr="006E7D5F">
        <w:trPr>
          <w:trHeight w:val="269"/>
        </w:trPr>
        <w:tc>
          <w:tcPr>
            <w:tcW w:w="2743" w:type="dxa"/>
            <w:tcBorders>
              <w:top w:val="single" w:sz="4" w:space="0" w:color="auto"/>
              <w:bottom w:val="single" w:sz="4" w:space="0" w:color="auto"/>
            </w:tcBorders>
            <w:shd w:val="clear" w:color="auto" w:fill="auto"/>
            <w:vAlign w:val="center"/>
          </w:tcPr>
          <w:p w14:paraId="66D6FA52" w14:textId="77777777" w:rsidR="001C7A42" w:rsidRDefault="001C7A42" w:rsidP="006E7D5F">
            <w:pPr>
              <w:pStyle w:val="MDPI42tablebody"/>
              <w:spacing w:line="240" w:lineRule="auto"/>
            </w:pPr>
            <w:r>
              <w:t xml:space="preserve">Max Token </w:t>
            </w:r>
          </w:p>
        </w:tc>
        <w:tc>
          <w:tcPr>
            <w:tcW w:w="2649" w:type="dxa"/>
            <w:tcBorders>
              <w:top w:val="single" w:sz="4" w:space="0" w:color="auto"/>
              <w:bottom w:val="single" w:sz="4" w:space="0" w:color="auto"/>
            </w:tcBorders>
            <w:shd w:val="clear" w:color="auto" w:fill="auto"/>
            <w:vAlign w:val="center"/>
          </w:tcPr>
          <w:p w14:paraId="604DF939" w14:textId="77777777" w:rsidR="001C7A42" w:rsidRDefault="001C7A42" w:rsidP="006E7D5F">
            <w:pPr>
              <w:pStyle w:val="MDPI42tablebody"/>
              <w:spacing w:line="240" w:lineRule="auto"/>
            </w:pPr>
            <w:r>
              <w:t>256</w:t>
            </w:r>
          </w:p>
        </w:tc>
      </w:tr>
      <w:tr w:rsidR="001C7A42" w:rsidRPr="00EF08AF" w14:paraId="7895FFD9" w14:textId="77777777" w:rsidTr="006E7D5F">
        <w:trPr>
          <w:trHeight w:val="283"/>
        </w:trPr>
        <w:tc>
          <w:tcPr>
            <w:tcW w:w="2743" w:type="dxa"/>
            <w:tcBorders>
              <w:top w:val="single" w:sz="4" w:space="0" w:color="auto"/>
              <w:bottom w:val="single" w:sz="4" w:space="0" w:color="auto"/>
            </w:tcBorders>
            <w:shd w:val="clear" w:color="auto" w:fill="auto"/>
            <w:vAlign w:val="center"/>
          </w:tcPr>
          <w:p w14:paraId="16B5200A" w14:textId="77777777" w:rsidR="001C7A42" w:rsidRPr="004F77F3" w:rsidRDefault="001C7A42" w:rsidP="006E7D5F">
            <w:pPr>
              <w:pStyle w:val="MDPI42tablebody"/>
              <w:spacing w:line="240" w:lineRule="auto"/>
            </w:pPr>
            <w:r>
              <w:t>Top P</w:t>
            </w:r>
          </w:p>
        </w:tc>
        <w:tc>
          <w:tcPr>
            <w:tcW w:w="2649" w:type="dxa"/>
            <w:tcBorders>
              <w:top w:val="single" w:sz="4" w:space="0" w:color="auto"/>
              <w:bottom w:val="single" w:sz="4" w:space="0" w:color="auto"/>
            </w:tcBorders>
            <w:shd w:val="clear" w:color="auto" w:fill="auto"/>
            <w:vAlign w:val="center"/>
          </w:tcPr>
          <w:p w14:paraId="3D9AD97A" w14:textId="77777777" w:rsidR="001C7A42" w:rsidRPr="00F220D4" w:rsidRDefault="001C7A42" w:rsidP="006E7D5F">
            <w:pPr>
              <w:pStyle w:val="MDPI42tablebody"/>
              <w:spacing w:line="240" w:lineRule="auto"/>
            </w:pPr>
            <w:r>
              <w:t>1</w:t>
            </w:r>
          </w:p>
        </w:tc>
      </w:tr>
      <w:tr w:rsidR="001C7A42" w:rsidRPr="00EF08AF" w14:paraId="7B926EEB" w14:textId="77777777" w:rsidTr="006E7D5F">
        <w:trPr>
          <w:trHeight w:val="283"/>
        </w:trPr>
        <w:tc>
          <w:tcPr>
            <w:tcW w:w="2743" w:type="dxa"/>
            <w:tcBorders>
              <w:top w:val="single" w:sz="4" w:space="0" w:color="auto"/>
              <w:bottom w:val="single" w:sz="4" w:space="0" w:color="auto"/>
            </w:tcBorders>
            <w:shd w:val="clear" w:color="auto" w:fill="auto"/>
            <w:vAlign w:val="center"/>
          </w:tcPr>
          <w:p w14:paraId="2D852291" w14:textId="77777777" w:rsidR="001C7A42" w:rsidRDefault="001C7A42" w:rsidP="006E7D5F">
            <w:pPr>
              <w:pStyle w:val="MDPI42tablebody"/>
              <w:spacing w:line="240" w:lineRule="auto"/>
            </w:pPr>
            <w:r>
              <w:t>Friction Penalty</w:t>
            </w:r>
          </w:p>
        </w:tc>
        <w:tc>
          <w:tcPr>
            <w:tcW w:w="2649" w:type="dxa"/>
            <w:tcBorders>
              <w:top w:val="single" w:sz="4" w:space="0" w:color="auto"/>
              <w:bottom w:val="single" w:sz="4" w:space="0" w:color="auto"/>
            </w:tcBorders>
            <w:shd w:val="clear" w:color="auto" w:fill="auto"/>
            <w:vAlign w:val="center"/>
          </w:tcPr>
          <w:p w14:paraId="678BDC61" w14:textId="77777777" w:rsidR="001C7A42" w:rsidRDefault="001C7A42" w:rsidP="006E7D5F">
            <w:pPr>
              <w:pStyle w:val="MDPI42tablebody"/>
            </w:pPr>
            <w:r>
              <w:t>0</w:t>
            </w:r>
          </w:p>
        </w:tc>
      </w:tr>
      <w:tr w:rsidR="001C7A42" w:rsidRPr="00EF08AF" w14:paraId="25006D0A" w14:textId="77777777" w:rsidTr="006E7D5F">
        <w:trPr>
          <w:trHeight w:val="283"/>
        </w:trPr>
        <w:tc>
          <w:tcPr>
            <w:tcW w:w="2743" w:type="dxa"/>
            <w:tcBorders>
              <w:top w:val="single" w:sz="4" w:space="0" w:color="auto"/>
              <w:bottom w:val="single" w:sz="4" w:space="0" w:color="auto"/>
            </w:tcBorders>
            <w:shd w:val="clear" w:color="auto" w:fill="auto"/>
            <w:vAlign w:val="center"/>
          </w:tcPr>
          <w:p w14:paraId="3BB62CF9" w14:textId="77777777" w:rsidR="001C7A42" w:rsidRDefault="001C7A42" w:rsidP="006E7D5F">
            <w:pPr>
              <w:pStyle w:val="MDPI42tablebody"/>
              <w:spacing w:line="240" w:lineRule="auto"/>
            </w:pPr>
            <w:r>
              <w:lastRenderedPageBreak/>
              <w:t>Presence Penalty</w:t>
            </w:r>
          </w:p>
        </w:tc>
        <w:tc>
          <w:tcPr>
            <w:tcW w:w="2649" w:type="dxa"/>
            <w:tcBorders>
              <w:top w:val="single" w:sz="4" w:space="0" w:color="auto"/>
              <w:bottom w:val="single" w:sz="4" w:space="0" w:color="auto"/>
            </w:tcBorders>
            <w:shd w:val="clear" w:color="auto" w:fill="auto"/>
            <w:vAlign w:val="center"/>
          </w:tcPr>
          <w:p w14:paraId="56E8332F" w14:textId="77777777" w:rsidR="001C7A42" w:rsidRDefault="001C7A42" w:rsidP="006E7D5F">
            <w:pPr>
              <w:pStyle w:val="MDPI42tablebody"/>
            </w:pPr>
            <w:r>
              <w:t>0</w:t>
            </w:r>
          </w:p>
        </w:tc>
      </w:tr>
    </w:tbl>
    <w:p w14:paraId="236E4F5C" w14:textId="77777777" w:rsidR="001C7A42" w:rsidRDefault="001C7A42" w:rsidP="000B420A">
      <w:pPr>
        <w:pStyle w:val="MDPI31text"/>
      </w:pPr>
    </w:p>
    <w:p w14:paraId="60936224" w14:textId="77777777" w:rsidR="000B420A" w:rsidRDefault="000B420A" w:rsidP="000B420A">
      <w:pPr>
        <w:pStyle w:val="MDPI52figure"/>
      </w:pPr>
      <w:r w:rsidRPr="00195BA2">
        <w:rPr>
          <w:noProof/>
        </w:rPr>
        <w:drawing>
          <wp:inline distT="0" distB="0" distL="0" distR="0" wp14:anchorId="6BED1D12" wp14:editId="1348A8F8">
            <wp:extent cx="4809214" cy="2483286"/>
            <wp:effectExtent l="12700" t="12700" r="17145" b="19050"/>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rotWithShape="1">
                    <a:blip r:embed="rId17"/>
                    <a:srcRect b="22542"/>
                    <a:stretch/>
                  </pic:blipFill>
                  <pic:spPr bwMode="auto">
                    <a:xfrm>
                      <a:off x="0" y="0"/>
                      <a:ext cx="4837604" cy="2497946"/>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28EDFA" w14:textId="59ADDC0A" w:rsidR="000B420A" w:rsidRDefault="000B420A" w:rsidP="000B420A">
      <w:pPr>
        <w:pStyle w:val="MDPI51figurecaption"/>
      </w:pPr>
      <w:r w:rsidRPr="00207858">
        <w:rPr>
          <w:b/>
          <w:bCs/>
        </w:rPr>
        <w:t xml:space="preserve">Figure </w:t>
      </w:r>
      <w:r w:rsidR="000E463E">
        <w:rPr>
          <w:b/>
          <w:bCs/>
        </w:rPr>
        <w:t>5</w:t>
      </w:r>
      <w:r w:rsidRPr="00207858">
        <w:t xml:space="preserve">. </w:t>
      </w:r>
      <w:r w:rsidR="00EA191B">
        <w:t>Historical p</w:t>
      </w:r>
      <w:r>
        <w:t>ostural data</w:t>
      </w:r>
      <w:r w:rsidR="00EA191B">
        <w:t>set</w:t>
      </w:r>
      <w:r>
        <w:t xml:space="preserve"> along with its timestamp.</w:t>
      </w:r>
    </w:p>
    <w:p w14:paraId="6B3A29F6" w14:textId="4D481FAA" w:rsidR="0045432E" w:rsidRDefault="0045432E" w:rsidP="0045432E">
      <w:pPr>
        <w:pStyle w:val="MDPI22heading2"/>
      </w:pPr>
      <w:r w:rsidRPr="00DA1BD6">
        <w:t>3.</w:t>
      </w:r>
      <w:r>
        <w:t>8</w:t>
      </w:r>
      <w:r w:rsidRPr="00DA1BD6">
        <w:t xml:space="preserve"> </w:t>
      </w:r>
      <w:r>
        <w:t>Web-Based Feedback Platform</w:t>
      </w:r>
    </w:p>
    <w:p w14:paraId="3168C245" w14:textId="0CF6BDE7" w:rsidR="0045432E" w:rsidRDefault="0045432E" w:rsidP="0045432E">
      <w:pPr>
        <w:pStyle w:val="MDPI31text"/>
        <w:rPr>
          <w:lang w:val="en-GB"/>
        </w:rPr>
      </w:pPr>
      <w:r>
        <w:t xml:space="preserve">We </w:t>
      </w:r>
      <w:r>
        <w:rPr>
          <w:lang w:val="en-GB"/>
        </w:rPr>
        <w:t>built</w:t>
      </w:r>
      <w:r w:rsidRPr="00577638">
        <w:rPr>
          <w:lang w:val="en-GB"/>
        </w:rPr>
        <w:t xml:space="preserve"> </w:t>
      </w:r>
      <w:r>
        <w:rPr>
          <w:lang w:val="en-GB"/>
        </w:rPr>
        <w:t>the “</w:t>
      </w:r>
      <w:proofErr w:type="spellStart"/>
      <w:r>
        <w:rPr>
          <w:lang w:val="en-GB"/>
        </w:rPr>
        <w:t>SitRight</w:t>
      </w:r>
      <w:proofErr w:type="spellEnd"/>
      <w:r>
        <w:rPr>
          <w:lang w:val="en-GB"/>
        </w:rPr>
        <w:t>” dashboard, a web-based</w:t>
      </w:r>
      <w:r w:rsidRPr="00577638">
        <w:rPr>
          <w:lang w:val="en-GB"/>
        </w:rPr>
        <w:t xml:space="preserve"> </w:t>
      </w:r>
      <w:r>
        <w:rPr>
          <w:lang w:val="en-GB"/>
        </w:rPr>
        <w:t>application</w:t>
      </w:r>
      <w:r w:rsidRPr="00577638">
        <w:rPr>
          <w:lang w:val="en-GB"/>
        </w:rPr>
        <w:t xml:space="preserve"> </w:t>
      </w:r>
      <w:r>
        <w:rPr>
          <w:lang w:val="en-GB"/>
        </w:rPr>
        <w:t xml:space="preserve">designed to effectively provide relevant information </w:t>
      </w:r>
      <w:r w:rsidR="00D448B2">
        <w:rPr>
          <w:lang w:val="en-GB"/>
        </w:rPr>
        <w:t>about</w:t>
      </w:r>
      <w:r>
        <w:rPr>
          <w:lang w:val="en-GB"/>
        </w:rPr>
        <w:t xml:space="preserve"> one’s sitting habits. The web application was developed using Flutter (Dart), which is an open-source framework </w:t>
      </w:r>
      <w:r w:rsidR="00D448B2">
        <w:rPr>
          <w:lang w:val="en-GB"/>
        </w:rPr>
        <w:t xml:space="preserve">that </w:t>
      </w:r>
      <w:r>
        <w:rPr>
          <w:lang w:val="en-GB"/>
        </w:rPr>
        <w:t>supports the development of multi-platform applications such as iOS, Android, and Desktop under a single codebase. Additionally, we also developed a serverless backend application using the Python programming language which interfaced with our trained machine learning model to generate predictions based on the postural sensor data being provided. W</w:t>
      </w:r>
      <w:proofErr w:type="spellStart"/>
      <w:r>
        <w:t>e</w:t>
      </w:r>
      <w:proofErr w:type="spellEnd"/>
      <w:r>
        <w:t xml:space="preserve"> also utilized OpenAI’s GPT-4o Large Language Model (LLM) to generate personalized recommendations based on historical postural data. The block diagram in Figure </w:t>
      </w:r>
      <w:r w:rsidR="00835EA5">
        <w:t>6</w:t>
      </w:r>
      <w:r>
        <w:t xml:space="preserve"> below contain</w:t>
      </w:r>
      <w:r w:rsidR="00D448B2">
        <w:t>s</w:t>
      </w:r>
      <w:r>
        <w:t xml:space="preserve"> the 3 main components used to develop our posture feedback system.</w:t>
      </w:r>
    </w:p>
    <w:p w14:paraId="1AF1AD4E" w14:textId="77777777" w:rsidR="0045432E" w:rsidRDefault="0045432E" w:rsidP="0045432E">
      <w:pPr>
        <w:pStyle w:val="MDPI52figure"/>
      </w:pPr>
      <w:r>
        <w:rPr>
          <w:noProof/>
          <w:snapToGrid/>
        </w:rPr>
        <w:drawing>
          <wp:inline distT="0" distB="0" distL="0" distR="0" wp14:anchorId="1BF7A5BD" wp14:editId="069DFAD0">
            <wp:extent cx="2578132" cy="2671639"/>
            <wp:effectExtent l="0" t="0" r="0" b="0"/>
            <wp:docPr id="488699231" name="Picture 2"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99231" name="Picture 2" descr="A diagram of a software development process&#10;&#10;AI-generated content may be incorrect."/>
                    <pic:cNvPicPr/>
                  </pic:nvPicPr>
                  <pic:blipFill>
                    <a:blip r:embed="rId18"/>
                    <a:stretch>
                      <a:fillRect/>
                    </a:stretch>
                  </pic:blipFill>
                  <pic:spPr>
                    <a:xfrm>
                      <a:off x="0" y="0"/>
                      <a:ext cx="2611577" cy="2706298"/>
                    </a:xfrm>
                    <a:prstGeom prst="rect">
                      <a:avLst/>
                    </a:prstGeom>
                  </pic:spPr>
                </pic:pic>
              </a:graphicData>
            </a:graphic>
          </wp:inline>
        </w:drawing>
      </w:r>
    </w:p>
    <w:p w14:paraId="449253D1" w14:textId="1A02BD17" w:rsidR="0045432E" w:rsidRDefault="0045432E" w:rsidP="0045432E">
      <w:pPr>
        <w:pStyle w:val="MDPI51figurecaption"/>
      </w:pPr>
      <w:r>
        <w:rPr>
          <w:b/>
          <w:bCs/>
        </w:rPr>
        <w:tab/>
      </w:r>
      <w:r w:rsidRPr="0021138A">
        <w:rPr>
          <w:b/>
          <w:bCs/>
        </w:rPr>
        <w:t xml:space="preserve">Figure </w:t>
      </w:r>
      <w:r w:rsidR="00835EA5">
        <w:rPr>
          <w:b/>
          <w:bCs/>
        </w:rPr>
        <w:t>6</w:t>
      </w:r>
      <w:r w:rsidRPr="0021138A">
        <w:t xml:space="preserve">. </w:t>
      </w:r>
      <w:commentRangeStart w:id="9"/>
      <w:r>
        <w:t>Block diagram of our proposed posture feedback system</w:t>
      </w:r>
      <w:commentRangeEnd w:id="9"/>
      <w:r>
        <w:rPr>
          <w:rStyle w:val="CommentReference"/>
          <w:rFonts w:eastAsia="SimSun"/>
          <w:lang w:eastAsia="zh-CN" w:bidi="ar-SA"/>
        </w:rPr>
        <w:commentReference w:id="9"/>
      </w:r>
    </w:p>
    <w:p w14:paraId="3CA64188" w14:textId="6C824FFE" w:rsidR="0045432E" w:rsidRPr="001D0030" w:rsidRDefault="0045432E" w:rsidP="0045432E">
      <w:pPr>
        <w:pStyle w:val="MDPI31text"/>
      </w:pPr>
      <w:r w:rsidRPr="001D0030">
        <w:t>Currently, the feedback application doesn’t retrieve real-time data from the pressure sensor mats, instead</w:t>
      </w:r>
      <w:r w:rsidR="000E463E">
        <w:t>,</w:t>
      </w:r>
      <w:r w:rsidRPr="001D0030">
        <w:t xml:space="preserve"> we programmatically </w:t>
      </w:r>
      <w:r>
        <w:t xml:space="preserve">integrated the postural sensor data that was </w:t>
      </w:r>
      <w:r>
        <w:lastRenderedPageBreak/>
        <w:t>previous</w:t>
      </w:r>
      <w:r w:rsidR="000E463E">
        <w:t>ly</w:t>
      </w:r>
      <w:r>
        <w:t xml:space="preserve"> collected and fed it into the posture feedback system to replicate it coming directly from the sensor mat through wireless connectivity</w:t>
      </w:r>
      <w:r w:rsidRPr="001D0030">
        <w:t>.</w:t>
      </w:r>
      <w:r>
        <w:t xml:space="preserve"> Figures </w:t>
      </w:r>
      <w:r w:rsidR="008422AE">
        <w:t>7</w:t>
      </w:r>
      <w:r>
        <w:t xml:space="preserve"> and </w:t>
      </w:r>
      <w:r w:rsidR="008422AE">
        <w:t>8</w:t>
      </w:r>
      <w:r>
        <w:t xml:space="preserve"> are screenshot</w:t>
      </w:r>
      <w:r w:rsidR="000E463E">
        <w:t>s</w:t>
      </w:r>
      <w:r>
        <w:t xml:space="preserve"> of the feedback system. Table </w:t>
      </w:r>
      <w:r w:rsidR="00FF6AF8">
        <w:t>5</w:t>
      </w:r>
      <w:r>
        <w:t xml:space="preserve"> explains each section of the web application in greater detail.</w:t>
      </w:r>
    </w:p>
    <w:p w14:paraId="512CD89F" w14:textId="77777777" w:rsidR="0045432E" w:rsidRDefault="0045432E" w:rsidP="0045432E">
      <w:pPr>
        <w:pStyle w:val="MDPI52figure"/>
      </w:pPr>
      <w:r>
        <w:rPr>
          <w:noProof/>
          <w:snapToGrid/>
        </w:rPr>
        <w:drawing>
          <wp:inline distT="0" distB="0" distL="0" distR="0" wp14:anchorId="75ABA50C" wp14:editId="54E7B2FF">
            <wp:extent cx="5939284" cy="3210255"/>
            <wp:effectExtent l="12700" t="12700" r="17145" b="15875"/>
            <wp:docPr id="470354793" name="Picture 3"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71001" name="Picture 3" descr="A screenshot of a video chat&#10;&#10;AI-generated content may be incorrect."/>
                    <pic:cNvPicPr/>
                  </pic:nvPicPr>
                  <pic:blipFill>
                    <a:blip r:embed="rId19"/>
                    <a:stretch>
                      <a:fillRect/>
                    </a:stretch>
                  </pic:blipFill>
                  <pic:spPr>
                    <a:xfrm>
                      <a:off x="0" y="0"/>
                      <a:ext cx="6023898" cy="3255990"/>
                    </a:xfrm>
                    <a:prstGeom prst="rect">
                      <a:avLst/>
                    </a:prstGeom>
                    <a:ln>
                      <a:solidFill>
                        <a:schemeClr val="tx1"/>
                      </a:solidFill>
                    </a:ln>
                  </pic:spPr>
                </pic:pic>
              </a:graphicData>
            </a:graphic>
          </wp:inline>
        </w:drawing>
      </w:r>
    </w:p>
    <w:p w14:paraId="407F19EA" w14:textId="08D96261" w:rsidR="0045432E" w:rsidRDefault="0045432E" w:rsidP="0045432E">
      <w:pPr>
        <w:pStyle w:val="MDPI51figurecaption"/>
      </w:pPr>
      <w:r w:rsidRPr="00207858">
        <w:rPr>
          <w:b/>
          <w:bCs/>
        </w:rPr>
        <w:t xml:space="preserve">Figure </w:t>
      </w:r>
      <w:r w:rsidR="00FA3DBE">
        <w:rPr>
          <w:b/>
          <w:bCs/>
        </w:rPr>
        <w:t>7</w:t>
      </w:r>
      <w:r w:rsidRPr="00207858">
        <w:t xml:space="preserve">. </w:t>
      </w:r>
      <w:r>
        <w:t>First s</w:t>
      </w:r>
      <w:r w:rsidRPr="00207858">
        <w:t>creenshot of the “SitRight” Dashboard</w:t>
      </w:r>
    </w:p>
    <w:p w14:paraId="6711EACA" w14:textId="77777777" w:rsidR="0045432E" w:rsidRDefault="0045432E" w:rsidP="0045432E">
      <w:pPr>
        <w:pStyle w:val="MDPI52figure"/>
      </w:pPr>
      <w:r>
        <w:rPr>
          <w:noProof/>
          <w:snapToGrid/>
        </w:rPr>
        <w:drawing>
          <wp:inline distT="0" distB="0" distL="0" distR="0" wp14:anchorId="57CAC138" wp14:editId="1863605B">
            <wp:extent cx="6017757" cy="3272220"/>
            <wp:effectExtent l="12700" t="12700" r="15240" b="17145"/>
            <wp:docPr id="359726743" name="Picture 5"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74740" name="Picture 5" descr="A person sitting in a chair&#10;&#10;AI-generated content may be incorrect."/>
                    <pic:cNvPicPr/>
                  </pic:nvPicPr>
                  <pic:blipFill>
                    <a:blip r:embed="rId20"/>
                    <a:stretch>
                      <a:fillRect/>
                    </a:stretch>
                  </pic:blipFill>
                  <pic:spPr>
                    <a:xfrm>
                      <a:off x="0" y="0"/>
                      <a:ext cx="6045492" cy="3287301"/>
                    </a:xfrm>
                    <a:prstGeom prst="rect">
                      <a:avLst/>
                    </a:prstGeom>
                    <a:ln>
                      <a:solidFill>
                        <a:schemeClr val="tx1"/>
                      </a:solidFill>
                    </a:ln>
                  </pic:spPr>
                </pic:pic>
              </a:graphicData>
            </a:graphic>
          </wp:inline>
        </w:drawing>
      </w:r>
    </w:p>
    <w:p w14:paraId="35693DD8" w14:textId="67A3DC9D" w:rsidR="0045432E" w:rsidRDefault="0045432E" w:rsidP="0045432E">
      <w:pPr>
        <w:pStyle w:val="MDPI51figurecaption"/>
      </w:pPr>
      <w:r w:rsidRPr="00207858">
        <w:rPr>
          <w:b/>
          <w:bCs/>
        </w:rPr>
        <w:t xml:space="preserve">Figure </w:t>
      </w:r>
      <w:r w:rsidR="00FA3DBE">
        <w:rPr>
          <w:b/>
          <w:bCs/>
        </w:rPr>
        <w:t>8</w:t>
      </w:r>
      <w:r w:rsidRPr="00207858">
        <w:t xml:space="preserve">. </w:t>
      </w:r>
      <w:r>
        <w:t>Third s</w:t>
      </w:r>
      <w:r w:rsidRPr="00207858">
        <w:t>creenshot of the “</w:t>
      </w:r>
      <w:proofErr w:type="spellStart"/>
      <w:r w:rsidRPr="00207858">
        <w:t>SitRight</w:t>
      </w:r>
      <w:proofErr w:type="spellEnd"/>
      <w:r w:rsidRPr="00207858">
        <w:t>” Dashboard</w:t>
      </w:r>
    </w:p>
    <w:p w14:paraId="0812CFA7" w14:textId="77777777" w:rsidR="00356AA0" w:rsidRDefault="00356AA0" w:rsidP="0045432E">
      <w:pPr>
        <w:pStyle w:val="MDPI51figurecaption"/>
      </w:pPr>
    </w:p>
    <w:p w14:paraId="02F2F267" w14:textId="77777777" w:rsidR="00356AA0" w:rsidRPr="00CF33D1" w:rsidRDefault="00356AA0" w:rsidP="0045432E">
      <w:pPr>
        <w:pStyle w:val="MDPI51figurecaption"/>
      </w:pPr>
    </w:p>
    <w:p w14:paraId="217667FB" w14:textId="5282A80A" w:rsidR="0045432E" w:rsidRDefault="0045432E" w:rsidP="0045432E">
      <w:pPr>
        <w:pStyle w:val="MDPI41tablecaption"/>
      </w:pPr>
      <w:r w:rsidRPr="00BA55FF">
        <w:rPr>
          <w:b/>
          <w:bCs/>
        </w:rPr>
        <w:lastRenderedPageBreak/>
        <w:t xml:space="preserve">Table </w:t>
      </w:r>
      <w:r w:rsidR="00FF6AF8">
        <w:rPr>
          <w:b/>
          <w:bCs/>
        </w:rPr>
        <w:t>5</w:t>
      </w:r>
      <w:r w:rsidRPr="00BA55FF">
        <w:t>.</w:t>
      </w:r>
      <w:r>
        <w:t xml:space="preserve"> Description for labels in Figure</w:t>
      </w:r>
      <w:r w:rsidR="003863C0">
        <w:t>s</w:t>
      </w:r>
      <w:r>
        <w:t xml:space="preserve"> 10, 11, and 12</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503"/>
        <w:gridCol w:w="6453"/>
      </w:tblGrid>
      <w:tr w:rsidR="0045432E" w:rsidRPr="00EF08AF" w14:paraId="0727BC31" w14:textId="77777777" w:rsidTr="00355A3F">
        <w:trPr>
          <w:trHeight w:val="291"/>
        </w:trPr>
        <w:tc>
          <w:tcPr>
            <w:tcW w:w="1503" w:type="dxa"/>
            <w:tcBorders>
              <w:top w:val="single" w:sz="8" w:space="0" w:color="auto"/>
              <w:bottom w:val="single" w:sz="4" w:space="0" w:color="auto"/>
            </w:tcBorders>
            <w:shd w:val="clear" w:color="auto" w:fill="auto"/>
            <w:vAlign w:val="center"/>
          </w:tcPr>
          <w:p w14:paraId="567FB9DC" w14:textId="77777777" w:rsidR="0045432E" w:rsidRPr="007F7C8C" w:rsidRDefault="0045432E" w:rsidP="00355A3F">
            <w:pPr>
              <w:pStyle w:val="MDPI42tablebody"/>
              <w:spacing w:line="240" w:lineRule="auto"/>
              <w:rPr>
                <w:b/>
                <w:snapToGrid/>
              </w:rPr>
            </w:pPr>
            <w:r>
              <w:rPr>
                <w:b/>
                <w:snapToGrid/>
              </w:rPr>
              <w:t>ID</w:t>
            </w:r>
          </w:p>
        </w:tc>
        <w:tc>
          <w:tcPr>
            <w:tcW w:w="6453" w:type="dxa"/>
            <w:tcBorders>
              <w:top w:val="single" w:sz="8" w:space="0" w:color="auto"/>
              <w:bottom w:val="single" w:sz="4" w:space="0" w:color="auto"/>
            </w:tcBorders>
            <w:shd w:val="clear" w:color="auto" w:fill="auto"/>
            <w:vAlign w:val="center"/>
          </w:tcPr>
          <w:p w14:paraId="7D0A172B" w14:textId="77777777" w:rsidR="0045432E" w:rsidRPr="007F7C8C" w:rsidRDefault="0045432E" w:rsidP="00355A3F">
            <w:pPr>
              <w:pStyle w:val="MDPI42tablebody"/>
              <w:spacing w:line="240" w:lineRule="auto"/>
              <w:rPr>
                <w:b/>
                <w:snapToGrid/>
              </w:rPr>
            </w:pPr>
            <w:r>
              <w:rPr>
                <w:b/>
                <w:snapToGrid/>
              </w:rPr>
              <w:t>Description</w:t>
            </w:r>
          </w:p>
        </w:tc>
      </w:tr>
      <w:tr w:rsidR="0045432E" w:rsidRPr="00EF08AF" w14:paraId="59FAF099" w14:textId="77777777" w:rsidTr="00355A3F">
        <w:trPr>
          <w:trHeight w:val="277"/>
        </w:trPr>
        <w:tc>
          <w:tcPr>
            <w:tcW w:w="1503" w:type="dxa"/>
            <w:tcBorders>
              <w:top w:val="single" w:sz="4" w:space="0" w:color="auto"/>
              <w:bottom w:val="single" w:sz="4" w:space="0" w:color="auto"/>
            </w:tcBorders>
            <w:shd w:val="clear" w:color="auto" w:fill="auto"/>
            <w:vAlign w:val="center"/>
          </w:tcPr>
          <w:p w14:paraId="1A6B691D" w14:textId="77777777" w:rsidR="0045432E" w:rsidRDefault="0045432E" w:rsidP="00355A3F">
            <w:pPr>
              <w:pStyle w:val="MDPI42tablebody"/>
              <w:spacing w:line="240" w:lineRule="auto"/>
            </w:pPr>
            <w:r>
              <w:t>1</w:t>
            </w:r>
          </w:p>
        </w:tc>
        <w:tc>
          <w:tcPr>
            <w:tcW w:w="6453" w:type="dxa"/>
            <w:tcBorders>
              <w:top w:val="single" w:sz="4" w:space="0" w:color="auto"/>
              <w:bottom w:val="single" w:sz="4" w:space="0" w:color="auto"/>
            </w:tcBorders>
            <w:shd w:val="clear" w:color="auto" w:fill="auto"/>
            <w:vAlign w:val="center"/>
          </w:tcPr>
          <w:p w14:paraId="25AC31B0" w14:textId="77777777" w:rsidR="0045432E" w:rsidRDefault="0045432E" w:rsidP="00355A3F">
            <w:pPr>
              <w:pStyle w:val="MDPI42tablebody"/>
              <w:spacing w:line="240" w:lineRule="auto"/>
            </w:pPr>
            <w:r>
              <w:t>Pressure Sensor Mat Visualization</w:t>
            </w:r>
          </w:p>
        </w:tc>
      </w:tr>
      <w:tr w:rsidR="0045432E" w:rsidRPr="00EF08AF" w14:paraId="4F281978" w14:textId="77777777" w:rsidTr="00355A3F">
        <w:trPr>
          <w:trHeight w:val="277"/>
        </w:trPr>
        <w:tc>
          <w:tcPr>
            <w:tcW w:w="1503" w:type="dxa"/>
            <w:tcBorders>
              <w:top w:val="single" w:sz="4" w:space="0" w:color="auto"/>
              <w:bottom w:val="single" w:sz="4" w:space="0" w:color="auto"/>
            </w:tcBorders>
            <w:shd w:val="clear" w:color="auto" w:fill="auto"/>
            <w:vAlign w:val="center"/>
          </w:tcPr>
          <w:p w14:paraId="0AECF840" w14:textId="77777777" w:rsidR="0045432E" w:rsidRDefault="0045432E" w:rsidP="00355A3F">
            <w:pPr>
              <w:pStyle w:val="MDPI42tablebody"/>
              <w:spacing w:line="240" w:lineRule="auto"/>
            </w:pPr>
            <w:r>
              <w:t>2</w:t>
            </w:r>
          </w:p>
        </w:tc>
        <w:tc>
          <w:tcPr>
            <w:tcW w:w="6453" w:type="dxa"/>
            <w:tcBorders>
              <w:top w:val="single" w:sz="4" w:space="0" w:color="auto"/>
              <w:bottom w:val="single" w:sz="4" w:space="0" w:color="auto"/>
            </w:tcBorders>
            <w:shd w:val="clear" w:color="auto" w:fill="auto"/>
            <w:vAlign w:val="center"/>
          </w:tcPr>
          <w:p w14:paraId="3FFC5A7C" w14:textId="77777777" w:rsidR="0045432E" w:rsidRPr="00FB6B92" w:rsidRDefault="0045432E" w:rsidP="00355A3F">
            <w:pPr>
              <w:pStyle w:val="MDPI42tablebody"/>
              <w:spacing w:line="240" w:lineRule="auto"/>
            </w:pPr>
            <w:r>
              <w:t>A demonstration of the sitting posture being adopted</w:t>
            </w:r>
          </w:p>
        </w:tc>
      </w:tr>
      <w:tr w:rsidR="0045432E" w:rsidRPr="00EF08AF" w14:paraId="343D33F6" w14:textId="77777777" w:rsidTr="00355A3F">
        <w:trPr>
          <w:trHeight w:val="277"/>
        </w:trPr>
        <w:tc>
          <w:tcPr>
            <w:tcW w:w="1503" w:type="dxa"/>
            <w:tcBorders>
              <w:top w:val="single" w:sz="4" w:space="0" w:color="auto"/>
              <w:bottom w:val="single" w:sz="4" w:space="0" w:color="auto"/>
            </w:tcBorders>
            <w:shd w:val="clear" w:color="auto" w:fill="auto"/>
            <w:vAlign w:val="center"/>
          </w:tcPr>
          <w:p w14:paraId="5065E2F0" w14:textId="77777777" w:rsidR="0045432E" w:rsidRDefault="0045432E" w:rsidP="00355A3F">
            <w:pPr>
              <w:pStyle w:val="MDPI42tablebody"/>
              <w:spacing w:line="240" w:lineRule="auto"/>
            </w:pPr>
            <w:r>
              <w:t>3</w:t>
            </w:r>
          </w:p>
        </w:tc>
        <w:tc>
          <w:tcPr>
            <w:tcW w:w="6453" w:type="dxa"/>
            <w:tcBorders>
              <w:top w:val="single" w:sz="4" w:space="0" w:color="auto"/>
              <w:bottom w:val="single" w:sz="4" w:space="0" w:color="auto"/>
            </w:tcBorders>
            <w:shd w:val="clear" w:color="auto" w:fill="auto"/>
            <w:vAlign w:val="center"/>
          </w:tcPr>
          <w:p w14:paraId="6FC002ED" w14:textId="77777777" w:rsidR="0045432E" w:rsidRDefault="0045432E" w:rsidP="00355A3F">
            <w:pPr>
              <w:pStyle w:val="MDPI42tablebody"/>
              <w:spacing w:line="240" w:lineRule="auto"/>
            </w:pPr>
            <w:r>
              <w:t>Simulation Control Panel</w:t>
            </w:r>
          </w:p>
        </w:tc>
      </w:tr>
      <w:tr w:rsidR="0045432E" w:rsidRPr="00EF08AF" w14:paraId="50A5C903" w14:textId="77777777" w:rsidTr="00355A3F">
        <w:trPr>
          <w:trHeight w:val="291"/>
        </w:trPr>
        <w:tc>
          <w:tcPr>
            <w:tcW w:w="1503" w:type="dxa"/>
            <w:tcBorders>
              <w:top w:val="single" w:sz="4" w:space="0" w:color="auto"/>
              <w:bottom w:val="single" w:sz="4" w:space="0" w:color="auto"/>
            </w:tcBorders>
            <w:shd w:val="clear" w:color="auto" w:fill="auto"/>
            <w:vAlign w:val="center"/>
          </w:tcPr>
          <w:p w14:paraId="2AFF3391" w14:textId="77777777" w:rsidR="0045432E" w:rsidRPr="004F77F3" w:rsidRDefault="0045432E" w:rsidP="00355A3F">
            <w:pPr>
              <w:pStyle w:val="MDPI42tablebody"/>
              <w:spacing w:line="240" w:lineRule="auto"/>
            </w:pPr>
            <w:r>
              <w:t>4</w:t>
            </w:r>
          </w:p>
        </w:tc>
        <w:tc>
          <w:tcPr>
            <w:tcW w:w="6453" w:type="dxa"/>
            <w:tcBorders>
              <w:top w:val="single" w:sz="4" w:space="0" w:color="auto"/>
              <w:bottom w:val="single" w:sz="4" w:space="0" w:color="auto"/>
            </w:tcBorders>
            <w:shd w:val="clear" w:color="auto" w:fill="auto"/>
            <w:vAlign w:val="center"/>
          </w:tcPr>
          <w:p w14:paraId="1B6A1B4B" w14:textId="77777777" w:rsidR="0045432E" w:rsidRPr="00F220D4" w:rsidRDefault="0045432E" w:rsidP="00355A3F">
            <w:pPr>
              <w:pStyle w:val="MDPI42tablebody"/>
              <w:spacing w:line="240" w:lineRule="auto"/>
            </w:pPr>
            <w:r>
              <w:t>A chart visualizing the different sitting postures being adopted</w:t>
            </w:r>
          </w:p>
        </w:tc>
      </w:tr>
      <w:tr w:rsidR="0045432E" w:rsidRPr="00EF08AF" w14:paraId="31A45B5C" w14:textId="77777777" w:rsidTr="00355A3F">
        <w:trPr>
          <w:trHeight w:val="291"/>
        </w:trPr>
        <w:tc>
          <w:tcPr>
            <w:tcW w:w="1503" w:type="dxa"/>
            <w:tcBorders>
              <w:top w:val="single" w:sz="4" w:space="0" w:color="auto"/>
              <w:bottom w:val="single" w:sz="4" w:space="0" w:color="auto"/>
            </w:tcBorders>
            <w:shd w:val="clear" w:color="auto" w:fill="auto"/>
            <w:vAlign w:val="center"/>
          </w:tcPr>
          <w:p w14:paraId="031D5DD9" w14:textId="77777777" w:rsidR="0045432E" w:rsidRDefault="0045432E" w:rsidP="00355A3F">
            <w:pPr>
              <w:pStyle w:val="MDPI42tablebody"/>
              <w:spacing w:line="240" w:lineRule="auto"/>
            </w:pPr>
            <w:r>
              <w:t>5</w:t>
            </w:r>
          </w:p>
        </w:tc>
        <w:tc>
          <w:tcPr>
            <w:tcW w:w="6453" w:type="dxa"/>
            <w:tcBorders>
              <w:top w:val="single" w:sz="4" w:space="0" w:color="auto"/>
              <w:bottom w:val="single" w:sz="4" w:space="0" w:color="auto"/>
            </w:tcBorders>
            <w:shd w:val="clear" w:color="auto" w:fill="auto"/>
            <w:vAlign w:val="center"/>
          </w:tcPr>
          <w:p w14:paraId="18A5F493" w14:textId="77777777" w:rsidR="0045432E" w:rsidRDefault="0045432E" w:rsidP="00355A3F">
            <w:pPr>
              <w:pStyle w:val="MDPI42tablebody"/>
            </w:pPr>
            <w:r>
              <w:t>A chart showing the quality of the sitting over time based on historical data</w:t>
            </w:r>
          </w:p>
        </w:tc>
      </w:tr>
      <w:tr w:rsidR="0045432E" w:rsidRPr="00EF08AF" w14:paraId="1B6420E7" w14:textId="77777777" w:rsidTr="00355A3F">
        <w:trPr>
          <w:trHeight w:val="291"/>
        </w:trPr>
        <w:tc>
          <w:tcPr>
            <w:tcW w:w="1503" w:type="dxa"/>
            <w:tcBorders>
              <w:top w:val="single" w:sz="4" w:space="0" w:color="auto"/>
              <w:bottom w:val="single" w:sz="4" w:space="0" w:color="auto"/>
            </w:tcBorders>
            <w:shd w:val="clear" w:color="auto" w:fill="auto"/>
            <w:vAlign w:val="center"/>
          </w:tcPr>
          <w:p w14:paraId="0951AC7F" w14:textId="77777777" w:rsidR="0045432E" w:rsidRDefault="0045432E" w:rsidP="00355A3F">
            <w:pPr>
              <w:pStyle w:val="MDPI42tablebody"/>
              <w:spacing w:line="240" w:lineRule="auto"/>
            </w:pPr>
            <w:r>
              <w:t>6</w:t>
            </w:r>
          </w:p>
        </w:tc>
        <w:tc>
          <w:tcPr>
            <w:tcW w:w="6453" w:type="dxa"/>
            <w:tcBorders>
              <w:top w:val="single" w:sz="4" w:space="0" w:color="auto"/>
              <w:bottom w:val="single" w:sz="4" w:space="0" w:color="auto"/>
            </w:tcBorders>
            <w:shd w:val="clear" w:color="auto" w:fill="auto"/>
            <w:vAlign w:val="center"/>
          </w:tcPr>
          <w:p w14:paraId="1D532FF9" w14:textId="77777777" w:rsidR="0045432E" w:rsidRDefault="0045432E" w:rsidP="00355A3F">
            <w:pPr>
              <w:pStyle w:val="MDPI42tablebody"/>
            </w:pPr>
            <w:r>
              <w:t>Pie chart displaying the statistics of the sitting posture being adopted</w:t>
            </w:r>
          </w:p>
        </w:tc>
      </w:tr>
      <w:tr w:rsidR="0045432E" w:rsidRPr="00EF08AF" w14:paraId="62AF113C" w14:textId="77777777" w:rsidTr="00355A3F">
        <w:trPr>
          <w:trHeight w:val="291"/>
        </w:trPr>
        <w:tc>
          <w:tcPr>
            <w:tcW w:w="1503" w:type="dxa"/>
            <w:tcBorders>
              <w:top w:val="single" w:sz="4" w:space="0" w:color="auto"/>
              <w:bottom w:val="single" w:sz="4" w:space="0" w:color="auto"/>
            </w:tcBorders>
            <w:shd w:val="clear" w:color="auto" w:fill="auto"/>
            <w:vAlign w:val="center"/>
          </w:tcPr>
          <w:p w14:paraId="6B4EEF4B" w14:textId="77777777" w:rsidR="0045432E" w:rsidRDefault="0045432E" w:rsidP="00355A3F">
            <w:pPr>
              <w:pStyle w:val="MDPI42tablebody"/>
              <w:spacing w:line="240" w:lineRule="auto"/>
            </w:pPr>
            <w:r>
              <w:t>7</w:t>
            </w:r>
          </w:p>
        </w:tc>
        <w:tc>
          <w:tcPr>
            <w:tcW w:w="6453" w:type="dxa"/>
            <w:tcBorders>
              <w:top w:val="single" w:sz="4" w:space="0" w:color="auto"/>
              <w:bottom w:val="single" w:sz="4" w:space="0" w:color="auto"/>
            </w:tcBorders>
            <w:shd w:val="clear" w:color="auto" w:fill="auto"/>
            <w:vAlign w:val="center"/>
          </w:tcPr>
          <w:p w14:paraId="4E3F04FC" w14:textId="77777777" w:rsidR="0045432E" w:rsidRDefault="0045432E" w:rsidP="00355A3F">
            <w:pPr>
              <w:pStyle w:val="MDPI42tablebody"/>
            </w:pPr>
            <w:r>
              <w:t>The predicted posture from our trained CNN model</w:t>
            </w:r>
          </w:p>
        </w:tc>
      </w:tr>
      <w:tr w:rsidR="0045432E" w:rsidRPr="00EF08AF" w14:paraId="7B2E4A33" w14:textId="77777777" w:rsidTr="00355A3F">
        <w:trPr>
          <w:trHeight w:val="291"/>
        </w:trPr>
        <w:tc>
          <w:tcPr>
            <w:tcW w:w="1503" w:type="dxa"/>
            <w:tcBorders>
              <w:top w:val="single" w:sz="4" w:space="0" w:color="auto"/>
              <w:bottom w:val="single" w:sz="4" w:space="0" w:color="auto"/>
            </w:tcBorders>
            <w:shd w:val="clear" w:color="auto" w:fill="auto"/>
            <w:vAlign w:val="center"/>
          </w:tcPr>
          <w:p w14:paraId="713514E5" w14:textId="77777777" w:rsidR="0045432E" w:rsidRDefault="0045432E" w:rsidP="00355A3F">
            <w:pPr>
              <w:pStyle w:val="MDPI42tablebody"/>
              <w:spacing w:line="240" w:lineRule="auto"/>
            </w:pPr>
            <w:r>
              <w:t>8</w:t>
            </w:r>
          </w:p>
        </w:tc>
        <w:tc>
          <w:tcPr>
            <w:tcW w:w="6453" w:type="dxa"/>
            <w:tcBorders>
              <w:top w:val="single" w:sz="4" w:space="0" w:color="auto"/>
              <w:bottom w:val="single" w:sz="4" w:space="0" w:color="auto"/>
            </w:tcBorders>
            <w:shd w:val="clear" w:color="auto" w:fill="auto"/>
            <w:vAlign w:val="center"/>
          </w:tcPr>
          <w:p w14:paraId="1C6F76D3" w14:textId="77777777" w:rsidR="0045432E" w:rsidRDefault="0045432E" w:rsidP="00355A3F">
            <w:pPr>
              <w:pStyle w:val="MDPI42tablebody"/>
            </w:pPr>
            <w:r>
              <w:t>A summarized recommendation generated by the GPT-4o model based on the provided historical dataset</w:t>
            </w:r>
          </w:p>
        </w:tc>
      </w:tr>
    </w:tbl>
    <w:p w14:paraId="62EBD26B" w14:textId="77777777" w:rsidR="0045432E" w:rsidRDefault="0045432E" w:rsidP="00EF1DF7">
      <w:pPr>
        <w:pStyle w:val="MDPI21heading1"/>
        <w:ind w:left="0"/>
      </w:pPr>
    </w:p>
    <w:p w14:paraId="159B96FA" w14:textId="2EAC3C49" w:rsidR="005F3446" w:rsidRDefault="00C467EA" w:rsidP="00533CFF">
      <w:pPr>
        <w:pStyle w:val="MDPI21heading1"/>
      </w:pPr>
      <w:r>
        <w:t>4</w:t>
      </w:r>
      <w:r w:rsidRPr="001F31D1">
        <w:t>.</w:t>
      </w:r>
      <w:r w:rsidR="00533CFF">
        <w:t xml:space="preserve"> </w:t>
      </w:r>
      <w:r>
        <w:t>Results and Discussion</w:t>
      </w:r>
    </w:p>
    <w:p w14:paraId="46643AA8" w14:textId="2ADDFD30" w:rsidR="00F303C6" w:rsidRDefault="00F303C6" w:rsidP="00441D71">
      <w:pPr>
        <w:pStyle w:val="MDPI22heading2"/>
      </w:pPr>
      <w:r>
        <w:t xml:space="preserve">4.1 </w:t>
      </w:r>
      <w:r w:rsidRPr="00F303C6">
        <w:t>Performance of the Machine Learning Algorithm</w:t>
      </w:r>
    </w:p>
    <w:p w14:paraId="1C1DABD2" w14:textId="62424AE0" w:rsidR="00461C0D" w:rsidRPr="009E7DA2" w:rsidRDefault="00144CB1" w:rsidP="0046113C">
      <w:pPr>
        <w:pStyle w:val="MDPI31text"/>
        <w:rPr>
          <w:lang w:val="en-GB"/>
        </w:rPr>
      </w:pPr>
      <w:r>
        <w:rPr>
          <w:lang w:val="en-GB"/>
        </w:rPr>
        <w:t>The accuracy and performance of each machine leaning model was evaluated by</w:t>
      </w:r>
      <w:r w:rsidR="009E7DA2">
        <w:rPr>
          <w:lang w:val="en-GB"/>
        </w:rPr>
        <w:t xml:space="preserve"> utilizing 20% of the entire gathered dataset towards testing.</w:t>
      </w:r>
      <w:r>
        <w:rPr>
          <w:lang w:val="en-GB"/>
        </w:rPr>
        <w:t xml:space="preserve"> </w:t>
      </w:r>
      <w:r w:rsidR="009E7DA2">
        <w:rPr>
          <w:lang w:val="en-GB"/>
        </w:rPr>
        <w:t xml:space="preserve">Furthermore, we directly compared 5 different machine learning models which were Decision Tree, Random Forest, SVM, KNN, and CNN. </w:t>
      </w:r>
      <w:r w:rsidR="00E007DD">
        <w:rPr>
          <w:lang w:val="en-GB"/>
        </w:rPr>
        <w:t>Table</w:t>
      </w:r>
      <w:r w:rsidR="006768E5">
        <w:rPr>
          <w:lang w:val="en-GB"/>
        </w:rPr>
        <w:t xml:space="preserve"> </w:t>
      </w:r>
      <w:r w:rsidR="00245436">
        <w:rPr>
          <w:lang w:val="en-GB"/>
        </w:rPr>
        <w:t>5</w:t>
      </w:r>
      <w:r w:rsidR="00E007DD">
        <w:rPr>
          <w:lang w:val="en-GB"/>
        </w:rPr>
        <w:t xml:space="preserve"> provides a summary </w:t>
      </w:r>
      <w:r w:rsidR="00603C97">
        <w:rPr>
          <w:lang w:val="en-GB"/>
        </w:rPr>
        <w:t xml:space="preserve">of each machine learning model’s </w:t>
      </w:r>
      <w:r w:rsidR="0018157F">
        <w:rPr>
          <w:lang w:val="en-GB"/>
        </w:rPr>
        <w:t>overall accuracy in classif</w:t>
      </w:r>
      <w:r w:rsidR="0046113C">
        <w:rPr>
          <w:lang w:val="en-GB"/>
        </w:rPr>
        <w:t>ying various sitting postures</w:t>
      </w:r>
      <w:r w:rsidR="00E007DD">
        <w:rPr>
          <w:lang w:val="en-GB"/>
        </w:rPr>
        <w:t>.</w:t>
      </w:r>
      <w:r w:rsidR="0046113C">
        <w:rPr>
          <w:lang w:val="en-GB"/>
        </w:rPr>
        <w:t xml:space="preserve"> I</w:t>
      </w:r>
      <w:r w:rsidR="00E007DD">
        <w:rPr>
          <w:lang w:val="en-GB"/>
        </w:rPr>
        <w:t xml:space="preserve">t was seen that </w:t>
      </w:r>
      <w:r w:rsidR="0046113C">
        <w:rPr>
          <w:lang w:val="en-GB"/>
        </w:rPr>
        <w:t xml:space="preserve">the Decision tree had the lowest performance achieving an </w:t>
      </w:r>
      <w:r w:rsidR="00E007DD">
        <w:rPr>
          <w:lang w:val="en-GB"/>
        </w:rPr>
        <w:t xml:space="preserve">accuracy </w:t>
      </w:r>
      <w:r w:rsidR="0046113C">
        <w:rPr>
          <w:lang w:val="en-GB"/>
        </w:rPr>
        <w:t xml:space="preserve">of 83.44% while </w:t>
      </w:r>
      <w:r w:rsidR="00CC7157">
        <w:rPr>
          <w:lang w:val="en-GB"/>
        </w:rPr>
        <w:t>CNN was the best</w:t>
      </w:r>
      <w:r w:rsidR="00503864">
        <w:rPr>
          <w:lang w:val="en-GB"/>
        </w:rPr>
        <w:t>-</w:t>
      </w:r>
      <w:r w:rsidR="00CC7157">
        <w:rPr>
          <w:lang w:val="en-GB"/>
        </w:rPr>
        <w:t>performing model having an accuracy of 99.65%</w:t>
      </w:r>
    </w:p>
    <w:p w14:paraId="3FF02C25" w14:textId="0DBAE54E" w:rsidR="00D63200" w:rsidRDefault="00D63200" w:rsidP="00D63200">
      <w:pPr>
        <w:pStyle w:val="MDPI41tablecaption"/>
      </w:pPr>
      <w:r w:rsidRPr="00BA55FF">
        <w:rPr>
          <w:b/>
          <w:bCs/>
        </w:rPr>
        <w:t xml:space="preserve">Table </w:t>
      </w:r>
      <w:r w:rsidR="00EE2A8D">
        <w:rPr>
          <w:b/>
          <w:bCs/>
        </w:rPr>
        <w:t>6</w:t>
      </w:r>
      <w:r w:rsidR="009D4DEE">
        <w:rPr>
          <w:b/>
          <w:bCs/>
        </w:rPr>
        <w:t>.</w:t>
      </w:r>
      <w:r w:rsidRPr="00BA55FF">
        <w:t xml:space="preserve"> </w:t>
      </w:r>
      <w:r>
        <w:t>Classification of the machine learning models using the testing dataset.</w:t>
      </w:r>
    </w:p>
    <w:tbl>
      <w:tblPr>
        <w:tblW w:w="7474"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694"/>
        <w:gridCol w:w="2247"/>
        <w:gridCol w:w="2533"/>
      </w:tblGrid>
      <w:tr w:rsidR="00BC79D5" w:rsidRPr="00EF08AF" w14:paraId="7E1AF4BE" w14:textId="6CA42EAE" w:rsidTr="00BC79D5">
        <w:trPr>
          <w:trHeight w:val="294"/>
        </w:trPr>
        <w:tc>
          <w:tcPr>
            <w:tcW w:w="2694" w:type="dxa"/>
            <w:tcBorders>
              <w:top w:val="single" w:sz="8" w:space="0" w:color="auto"/>
              <w:bottom w:val="single" w:sz="4" w:space="0" w:color="auto"/>
            </w:tcBorders>
            <w:shd w:val="clear" w:color="auto" w:fill="auto"/>
            <w:vAlign w:val="center"/>
          </w:tcPr>
          <w:p w14:paraId="7BDA5E5B" w14:textId="5101E686" w:rsidR="00BC79D5" w:rsidRPr="007F7C8C" w:rsidRDefault="00BC79D5" w:rsidP="007318C4">
            <w:pPr>
              <w:pStyle w:val="MDPI42tablebody"/>
              <w:spacing w:line="240" w:lineRule="auto"/>
              <w:rPr>
                <w:b/>
                <w:snapToGrid/>
              </w:rPr>
            </w:pPr>
            <w:r>
              <w:rPr>
                <w:b/>
                <w:snapToGrid/>
              </w:rPr>
              <w:t>Model</w:t>
            </w:r>
          </w:p>
        </w:tc>
        <w:tc>
          <w:tcPr>
            <w:tcW w:w="2247" w:type="dxa"/>
            <w:tcBorders>
              <w:top w:val="single" w:sz="8" w:space="0" w:color="auto"/>
              <w:bottom w:val="single" w:sz="4" w:space="0" w:color="auto"/>
            </w:tcBorders>
            <w:shd w:val="clear" w:color="auto" w:fill="auto"/>
            <w:vAlign w:val="center"/>
          </w:tcPr>
          <w:p w14:paraId="0362BDE0" w14:textId="7A3C6A9A" w:rsidR="00BC79D5" w:rsidRPr="007F7C8C" w:rsidRDefault="00BC79D5" w:rsidP="007318C4">
            <w:pPr>
              <w:pStyle w:val="MDPI42tablebody"/>
              <w:spacing w:line="240" w:lineRule="auto"/>
              <w:rPr>
                <w:b/>
                <w:snapToGrid/>
              </w:rPr>
            </w:pPr>
            <w:r>
              <w:rPr>
                <w:b/>
                <w:snapToGrid/>
              </w:rPr>
              <w:t>Accuracy</w:t>
            </w:r>
          </w:p>
        </w:tc>
        <w:tc>
          <w:tcPr>
            <w:tcW w:w="2533" w:type="dxa"/>
            <w:tcBorders>
              <w:top w:val="single" w:sz="8" w:space="0" w:color="auto"/>
              <w:bottom w:val="single" w:sz="4" w:space="0" w:color="auto"/>
            </w:tcBorders>
          </w:tcPr>
          <w:p w14:paraId="719FB4F5" w14:textId="63820C89" w:rsidR="00BC79D5" w:rsidRDefault="00BC79D5" w:rsidP="007318C4">
            <w:pPr>
              <w:pStyle w:val="MDPI42tablebody"/>
              <w:spacing w:line="240" w:lineRule="auto"/>
              <w:rPr>
                <w:b/>
                <w:snapToGrid/>
              </w:rPr>
            </w:pPr>
            <w:commentRangeStart w:id="10"/>
            <w:r>
              <w:rPr>
                <w:b/>
                <w:snapToGrid/>
              </w:rPr>
              <w:t>F1 Score</w:t>
            </w:r>
            <w:commentRangeEnd w:id="10"/>
            <w:r w:rsidR="00CA1D65">
              <w:rPr>
                <w:rStyle w:val="CommentReference"/>
                <w:rFonts w:eastAsia="SimSun"/>
                <w:snapToGrid/>
                <w:lang w:eastAsia="zh-CN" w:bidi="ar-SA"/>
              </w:rPr>
              <w:commentReference w:id="10"/>
            </w:r>
          </w:p>
        </w:tc>
      </w:tr>
      <w:tr w:rsidR="00BC79D5" w:rsidRPr="00EF08AF" w14:paraId="7BD69F0D" w14:textId="16EDFC7D" w:rsidTr="00BC79D5">
        <w:trPr>
          <w:trHeight w:val="280"/>
        </w:trPr>
        <w:tc>
          <w:tcPr>
            <w:tcW w:w="2694" w:type="dxa"/>
            <w:tcBorders>
              <w:top w:val="single" w:sz="4" w:space="0" w:color="auto"/>
              <w:bottom w:val="single" w:sz="4" w:space="0" w:color="auto"/>
            </w:tcBorders>
            <w:shd w:val="clear" w:color="auto" w:fill="auto"/>
            <w:vAlign w:val="center"/>
          </w:tcPr>
          <w:p w14:paraId="6793DEDF" w14:textId="33EA9530" w:rsidR="00BC79D5" w:rsidRDefault="00BC79D5" w:rsidP="00C67892">
            <w:pPr>
              <w:pStyle w:val="MDPI42tablebody"/>
              <w:spacing w:line="240" w:lineRule="auto"/>
            </w:pPr>
            <w:r>
              <w:t>Decision Tree</w:t>
            </w:r>
          </w:p>
        </w:tc>
        <w:tc>
          <w:tcPr>
            <w:tcW w:w="2247" w:type="dxa"/>
            <w:tcBorders>
              <w:top w:val="single" w:sz="4" w:space="0" w:color="auto"/>
              <w:bottom w:val="single" w:sz="4" w:space="0" w:color="auto"/>
            </w:tcBorders>
            <w:shd w:val="clear" w:color="auto" w:fill="auto"/>
            <w:vAlign w:val="center"/>
          </w:tcPr>
          <w:p w14:paraId="2ED9FD49" w14:textId="6EB5FFF9" w:rsidR="00BC79D5" w:rsidRDefault="00BC79D5" w:rsidP="00C67892">
            <w:pPr>
              <w:pStyle w:val="MDPI42tablebody"/>
              <w:spacing w:line="240" w:lineRule="auto"/>
            </w:pPr>
            <w:r>
              <w:t>83.67%</w:t>
            </w:r>
          </w:p>
        </w:tc>
        <w:tc>
          <w:tcPr>
            <w:tcW w:w="2533" w:type="dxa"/>
            <w:tcBorders>
              <w:top w:val="single" w:sz="4" w:space="0" w:color="auto"/>
              <w:bottom w:val="single" w:sz="4" w:space="0" w:color="auto"/>
            </w:tcBorders>
          </w:tcPr>
          <w:p w14:paraId="42FC0706" w14:textId="354FE116" w:rsidR="00CA1D65" w:rsidRDefault="00CA1D65" w:rsidP="00CA1D65">
            <w:pPr>
              <w:pStyle w:val="MDPI42tablebody"/>
              <w:spacing w:line="240" w:lineRule="auto"/>
            </w:pPr>
            <w:r>
              <w:t>0.83</w:t>
            </w:r>
          </w:p>
        </w:tc>
      </w:tr>
      <w:tr w:rsidR="00BC79D5" w:rsidRPr="00EF08AF" w14:paraId="66B8C0F2" w14:textId="59A6532F" w:rsidTr="00BC79D5">
        <w:trPr>
          <w:trHeight w:val="280"/>
        </w:trPr>
        <w:tc>
          <w:tcPr>
            <w:tcW w:w="2694" w:type="dxa"/>
            <w:tcBorders>
              <w:top w:val="single" w:sz="4" w:space="0" w:color="auto"/>
              <w:bottom w:val="single" w:sz="4" w:space="0" w:color="auto"/>
            </w:tcBorders>
            <w:shd w:val="clear" w:color="auto" w:fill="auto"/>
            <w:vAlign w:val="center"/>
          </w:tcPr>
          <w:p w14:paraId="6413797E" w14:textId="018107A7" w:rsidR="00BC79D5" w:rsidRDefault="00BC79D5" w:rsidP="00C67892">
            <w:pPr>
              <w:pStyle w:val="MDPI42tablebody"/>
              <w:spacing w:line="240" w:lineRule="auto"/>
            </w:pPr>
            <w:r>
              <w:t>Random Forest</w:t>
            </w:r>
          </w:p>
        </w:tc>
        <w:tc>
          <w:tcPr>
            <w:tcW w:w="2247" w:type="dxa"/>
            <w:tcBorders>
              <w:top w:val="single" w:sz="4" w:space="0" w:color="auto"/>
              <w:bottom w:val="single" w:sz="4" w:space="0" w:color="auto"/>
            </w:tcBorders>
            <w:shd w:val="clear" w:color="auto" w:fill="auto"/>
            <w:vAlign w:val="center"/>
          </w:tcPr>
          <w:p w14:paraId="5A28B51B" w14:textId="21DB00F3" w:rsidR="00BC79D5" w:rsidRPr="00FB6B92" w:rsidRDefault="00BC79D5" w:rsidP="00C67892">
            <w:pPr>
              <w:pStyle w:val="MDPI42tablebody"/>
              <w:spacing w:line="240" w:lineRule="auto"/>
            </w:pPr>
            <w:r>
              <w:t>98.67 %</w:t>
            </w:r>
          </w:p>
        </w:tc>
        <w:tc>
          <w:tcPr>
            <w:tcW w:w="2533" w:type="dxa"/>
            <w:tcBorders>
              <w:top w:val="single" w:sz="4" w:space="0" w:color="auto"/>
              <w:bottom w:val="single" w:sz="4" w:space="0" w:color="auto"/>
            </w:tcBorders>
          </w:tcPr>
          <w:p w14:paraId="5CD22264" w14:textId="12B4CF04" w:rsidR="00BC79D5" w:rsidRDefault="00CA1D65" w:rsidP="00C67892">
            <w:pPr>
              <w:pStyle w:val="MDPI42tablebody"/>
              <w:spacing w:line="240" w:lineRule="auto"/>
            </w:pPr>
            <w:r>
              <w:t>0.98</w:t>
            </w:r>
          </w:p>
        </w:tc>
      </w:tr>
      <w:tr w:rsidR="00BC79D5" w:rsidRPr="00EF08AF" w14:paraId="426E2403" w14:textId="047E3AE3" w:rsidTr="00BC79D5">
        <w:trPr>
          <w:trHeight w:val="280"/>
        </w:trPr>
        <w:tc>
          <w:tcPr>
            <w:tcW w:w="2694" w:type="dxa"/>
            <w:tcBorders>
              <w:top w:val="single" w:sz="4" w:space="0" w:color="auto"/>
              <w:bottom w:val="single" w:sz="4" w:space="0" w:color="auto"/>
            </w:tcBorders>
            <w:shd w:val="clear" w:color="auto" w:fill="auto"/>
            <w:vAlign w:val="center"/>
          </w:tcPr>
          <w:p w14:paraId="58CEF295" w14:textId="2624F6AF" w:rsidR="00BC79D5" w:rsidRDefault="00BC79D5" w:rsidP="00C67892">
            <w:pPr>
              <w:pStyle w:val="MDPI42tablebody"/>
              <w:spacing w:line="240" w:lineRule="auto"/>
            </w:pPr>
            <w:r>
              <w:t>SVM</w:t>
            </w:r>
          </w:p>
        </w:tc>
        <w:tc>
          <w:tcPr>
            <w:tcW w:w="2247" w:type="dxa"/>
            <w:tcBorders>
              <w:top w:val="single" w:sz="4" w:space="0" w:color="auto"/>
              <w:bottom w:val="single" w:sz="4" w:space="0" w:color="auto"/>
            </w:tcBorders>
            <w:shd w:val="clear" w:color="auto" w:fill="auto"/>
            <w:vAlign w:val="center"/>
          </w:tcPr>
          <w:p w14:paraId="163D22D6" w14:textId="77522B74" w:rsidR="00BC79D5" w:rsidRDefault="00BC79D5" w:rsidP="00C67892">
            <w:pPr>
              <w:pStyle w:val="MDPI42tablebody"/>
              <w:spacing w:line="240" w:lineRule="auto"/>
            </w:pPr>
            <w:r>
              <w:t>99.02%</w:t>
            </w:r>
          </w:p>
        </w:tc>
        <w:tc>
          <w:tcPr>
            <w:tcW w:w="2533" w:type="dxa"/>
            <w:tcBorders>
              <w:top w:val="single" w:sz="4" w:space="0" w:color="auto"/>
              <w:bottom w:val="single" w:sz="4" w:space="0" w:color="auto"/>
            </w:tcBorders>
          </w:tcPr>
          <w:p w14:paraId="79A5C0CC" w14:textId="51C41443" w:rsidR="00BC79D5" w:rsidRDefault="00442706" w:rsidP="00C67892">
            <w:pPr>
              <w:pStyle w:val="MDPI42tablebody"/>
              <w:spacing w:line="240" w:lineRule="auto"/>
            </w:pPr>
            <w:r>
              <w:t>0.99</w:t>
            </w:r>
          </w:p>
        </w:tc>
      </w:tr>
      <w:tr w:rsidR="00BC79D5" w:rsidRPr="00EF08AF" w14:paraId="16012B09" w14:textId="66E24400" w:rsidTr="00BC79D5">
        <w:trPr>
          <w:trHeight w:val="294"/>
        </w:trPr>
        <w:tc>
          <w:tcPr>
            <w:tcW w:w="2694" w:type="dxa"/>
            <w:tcBorders>
              <w:top w:val="single" w:sz="4" w:space="0" w:color="auto"/>
              <w:bottom w:val="single" w:sz="4" w:space="0" w:color="auto"/>
            </w:tcBorders>
            <w:shd w:val="clear" w:color="auto" w:fill="auto"/>
            <w:vAlign w:val="center"/>
          </w:tcPr>
          <w:p w14:paraId="166870BE" w14:textId="49725DAF" w:rsidR="00BC79D5" w:rsidRPr="004F77F3" w:rsidRDefault="00BC79D5" w:rsidP="00C67892">
            <w:pPr>
              <w:pStyle w:val="MDPI42tablebody"/>
              <w:spacing w:line="240" w:lineRule="auto"/>
            </w:pPr>
            <w:r>
              <w:t>KNN</w:t>
            </w:r>
          </w:p>
        </w:tc>
        <w:tc>
          <w:tcPr>
            <w:tcW w:w="2247" w:type="dxa"/>
            <w:tcBorders>
              <w:top w:val="single" w:sz="4" w:space="0" w:color="auto"/>
              <w:bottom w:val="single" w:sz="4" w:space="0" w:color="auto"/>
            </w:tcBorders>
            <w:shd w:val="clear" w:color="auto" w:fill="auto"/>
            <w:vAlign w:val="center"/>
          </w:tcPr>
          <w:p w14:paraId="58F3A4AB" w14:textId="13601552" w:rsidR="00BC79D5" w:rsidRPr="00F220D4" w:rsidRDefault="00BC79D5" w:rsidP="00C67892">
            <w:pPr>
              <w:pStyle w:val="MDPI42tablebody"/>
              <w:spacing w:line="240" w:lineRule="auto"/>
            </w:pPr>
            <w:r>
              <w:t>97.92%</w:t>
            </w:r>
          </w:p>
        </w:tc>
        <w:tc>
          <w:tcPr>
            <w:tcW w:w="2533" w:type="dxa"/>
            <w:tcBorders>
              <w:top w:val="single" w:sz="4" w:space="0" w:color="auto"/>
              <w:bottom w:val="single" w:sz="4" w:space="0" w:color="auto"/>
            </w:tcBorders>
          </w:tcPr>
          <w:p w14:paraId="11579170" w14:textId="52F8E81E" w:rsidR="00BC79D5" w:rsidRDefault="00442706" w:rsidP="00C67892">
            <w:pPr>
              <w:pStyle w:val="MDPI42tablebody"/>
              <w:spacing w:line="240" w:lineRule="auto"/>
            </w:pPr>
            <w:r>
              <w:t>0.97</w:t>
            </w:r>
          </w:p>
        </w:tc>
      </w:tr>
      <w:tr w:rsidR="00BC79D5" w:rsidRPr="00EF08AF" w14:paraId="74371B5A" w14:textId="67733C91" w:rsidTr="00BC79D5">
        <w:trPr>
          <w:trHeight w:val="294"/>
        </w:trPr>
        <w:tc>
          <w:tcPr>
            <w:tcW w:w="2694" w:type="dxa"/>
            <w:tcBorders>
              <w:top w:val="single" w:sz="4" w:space="0" w:color="auto"/>
              <w:bottom w:val="single" w:sz="4" w:space="0" w:color="auto"/>
            </w:tcBorders>
            <w:shd w:val="clear" w:color="auto" w:fill="auto"/>
            <w:vAlign w:val="center"/>
          </w:tcPr>
          <w:p w14:paraId="4125A80E" w14:textId="6F99DAC7" w:rsidR="00BC79D5" w:rsidRDefault="00BC79D5" w:rsidP="00C67892">
            <w:pPr>
              <w:pStyle w:val="MDPI42tablebody"/>
              <w:spacing w:line="240" w:lineRule="auto"/>
            </w:pPr>
            <w:r>
              <w:t>CNN</w:t>
            </w:r>
          </w:p>
        </w:tc>
        <w:tc>
          <w:tcPr>
            <w:tcW w:w="2247" w:type="dxa"/>
            <w:tcBorders>
              <w:top w:val="single" w:sz="4" w:space="0" w:color="auto"/>
              <w:bottom w:val="single" w:sz="4" w:space="0" w:color="auto"/>
            </w:tcBorders>
            <w:shd w:val="clear" w:color="auto" w:fill="auto"/>
            <w:vAlign w:val="center"/>
          </w:tcPr>
          <w:p w14:paraId="5CAD021E" w14:textId="076D149B" w:rsidR="00BC79D5" w:rsidRDefault="00BC79D5" w:rsidP="00C67892">
            <w:pPr>
              <w:pStyle w:val="MDPI42tablebody"/>
            </w:pPr>
            <w:r>
              <w:t>99.65%</w:t>
            </w:r>
          </w:p>
        </w:tc>
        <w:tc>
          <w:tcPr>
            <w:tcW w:w="2533" w:type="dxa"/>
            <w:tcBorders>
              <w:top w:val="single" w:sz="4" w:space="0" w:color="auto"/>
              <w:bottom w:val="single" w:sz="4" w:space="0" w:color="auto"/>
            </w:tcBorders>
          </w:tcPr>
          <w:p w14:paraId="4AE7806F" w14:textId="61DC7955" w:rsidR="00BC79D5" w:rsidRDefault="00442706" w:rsidP="00C67892">
            <w:pPr>
              <w:pStyle w:val="MDPI42tablebody"/>
            </w:pPr>
            <w:r>
              <w:t>0.99</w:t>
            </w:r>
          </w:p>
        </w:tc>
      </w:tr>
    </w:tbl>
    <w:p w14:paraId="72EEA94D" w14:textId="2DE89101" w:rsidR="00D63200" w:rsidRPr="00D7512D" w:rsidRDefault="00D63200" w:rsidP="00D63200">
      <w:pPr>
        <w:pStyle w:val="MDPI31text"/>
        <w:ind w:left="0" w:firstLine="0"/>
        <w:rPr>
          <w:color w:val="FF0000"/>
        </w:rPr>
      </w:pPr>
    </w:p>
    <w:p w14:paraId="30F5D902" w14:textId="4F92E394" w:rsidR="00F45239" w:rsidRDefault="00F45239" w:rsidP="005635A6">
      <w:pPr>
        <w:pStyle w:val="MDPI22heading2"/>
      </w:pPr>
      <w:r>
        <w:t>4.</w:t>
      </w:r>
      <w:r w:rsidR="00D11F02">
        <w:t>2</w:t>
      </w:r>
      <w:r>
        <w:t xml:space="preserve"> Confusion Mat</w:t>
      </w:r>
      <w:r w:rsidR="003B7F17">
        <w:t>rix</w:t>
      </w:r>
      <w:r w:rsidR="003A7976">
        <w:t xml:space="preserve"> result for CNN</w:t>
      </w:r>
    </w:p>
    <w:p w14:paraId="751C2318" w14:textId="21F48ADD" w:rsidR="00163020" w:rsidRDefault="00163020" w:rsidP="000F6533">
      <w:pPr>
        <w:pStyle w:val="MDPI31text"/>
      </w:pPr>
      <w:r>
        <w:t xml:space="preserve">Given that the CNN model had the highest classification accuracy among the other </w:t>
      </w:r>
      <w:r w:rsidR="00CB5242">
        <w:t xml:space="preserve">machine learning </w:t>
      </w:r>
      <w:r>
        <w:t xml:space="preserve">models tested, we decided to </w:t>
      </w:r>
      <w:r w:rsidR="00CB5242">
        <w:t xml:space="preserve">plot out its confusion matrix as shown in Figure 9 below. As expected, for the most part, the CNN is capable of distinguishing between all 19 distinct sitting postures. Interestingly, </w:t>
      </w:r>
      <w:r w:rsidR="002C524F">
        <w:t xml:space="preserve">it seems that CNN had the most errors distinguishing between SP8 (leaning forward with backrest) and SP10 (left ankle rest on the right leg) where it was misclassified </w:t>
      </w:r>
      <w:r w:rsidR="006D790B">
        <w:t>a</w:t>
      </w:r>
      <w:r w:rsidR="00434F2F">
        <w:t xml:space="preserve"> handful of</w:t>
      </w:r>
      <w:r w:rsidR="002C524F">
        <w:t xml:space="preserve"> times</w:t>
      </w:r>
      <w:r w:rsidR="003B21AE">
        <w:t xml:space="preserve"> most likely due to their striking similarity in spatial shape</w:t>
      </w:r>
      <w:r w:rsidR="002C524F">
        <w:t>.</w:t>
      </w:r>
    </w:p>
    <w:p w14:paraId="1CD19AE2" w14:textId="6AD720E1" w:rsidR="000F6533" w:rsidRDefault="00643D63" w:rsidP="00643D63">
      <w:pPr>
        <w:pStyle w:val="MDPI52figure"/>
      </w:pPr>
      <w:r w:rsidRPr="00643D63">
        <w:rPr>
          <w:noProof/>
        </w:rPr>
        <w:lastRenderedPageBreak/>
        <w:drawing>
          <wp:inline distT="0" distB="0" distL="0" distR="0" wp14:anchorId="61FCD2E6" wp14:editId="69F67B9D">
            <wp:extent cx="3465146" cy="3069503"/>
            <wp:effectExtent l="12700" t="12700" r="15240" b="17145"/>
            <wp:docPr id="1309811134" name="Picture 4"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11134" name="Picture 4" descr="A graph of a number of numbers&#10;&#10;Description automatically generated with medium confidence"/>
                    <pic:cNvPicPr/>
                  </pic:nvPicPr>
                  <pic:blipFill rotWithShape="1">
                    <a:blip r:embed="rId21"/>
                    <a:srcRect t="66548" r="49264"/>
                    <a:stretch/>
                  </pic:blipFill>
                  <pic:spPr bwMode="auto">
                    <a:xfrm>
                      <a:off x="0" y="0"/>
                      <a:ext cx="3570379" cy="3162721"/>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8729B7C" w14:textId="6164C74F" w:rsidR="009016F9" w:rsidRDefault="00461C0D" w:rsidP="00E420D7">
      <w:pPr>
        <w:pStyle w:val="MDPI51figurecaption"/>
      </w:pPr>
      <w:r w:rsidRPr="00ED3A86">
        <w:rPr>
          <w:b/>
          <w:bCs/>
        </w:rPr>
        <w:t xml:space="preserve">Figure </w:t>
      </w:r>
      <w:r w:rsidR="00E7641D">
        <w:rPr>
          <w:b/>
          <w:bCs/>
        </w:rPr>
        <w:t>9</w:t>
      </w:r>
      <w:r>
        <w:t xml:space="preserve">. Confusion Matrix </w:t>
      </w:r>
      <w:r w:rsidR="006C3966">
        <w:t>for the CNN model</w:t>
      </w:r>
      <w:r w:rsidR="00F71B69">
        <w:t>.</w:t>
      </w:r>
    </w:p>
    <w:p w14:paraId="2613867A" w14:textId="1A0746A1" w:rsidR="00BC6E3A" w:rsidRDefault="00F45239" w:rsidP="002D43D7">
      <w:pPr>
        <w:pStyle w:val="MDPI23heading3"/>
        <w:rPr>
          <w:color w:val="FF0000"/>
        </w:rPr>
      </w:pPr>
      <w:commentRangeStart w:id="11"/>
      <w:r w:rsidRPr="005635A6">
        <w:rPr>
          <w:color w:val="FF0000"/>
        </w:rPr>
        <w:t>4.</w:t>
      </w:r>
      <w:r w:rsidR="009B0D92">
        <w:rPr>
          <w:color w:val="FF0000"/>
        </w:rPr>
        <w:t>3</w:t>
      </w:r>
      <w:r w:rsidRPr="005635A6">
        <w:rPr>
          <w:color w:val="FF0000"/>
        </w:rPr>
        <w:t xml:space="preserve"> Learning Curves</w:t>
      </w:r>
      <w:commentRangeEnd w:id="11"/>
      <w:r w:rsidR="00B645A6" w:rsidRPr="005635A6">
        <w:rPr>
          <w:rStyle w:val="CommentReference"/>
          <w:rFonts w:eastAsia="SimSun"/>
          <w:snapToGrid/>
          <w:color w:val="FF0000"/>
          <w:lang w:eastAsia="zh-CN" w:bidi="ar-SA"/>
        </w:rPr>
        <w:commentReference w:id="11"/>
      </w:r>
    </w:p>
    <w:p w14:paraId="7037A15C" w14:textId="77777777" w:rsidR="00BC6E3A" w:rsidRPr="005635A6" w:rsidRDefault="00BC6E3A" w:rsidP="00643D63">
      <w:pPr>
        <w:pStyle w:val="MDPI23heading3"/>
        <w:rPr>
          <w:color w:val="FF0000"/>
        </w:rPr>
      </w:pPr>
    </w:p>
    <w:p w14:paraId="72F273A6" w14:textId="51C634D8" w:rsidR="00BB683B" w:rsidRPr="00BB683B" w:rsidRDefault="00BB683B" w:rsidP="00BB683B">
      <w:pPr>
        <w:pStyle w:val="MDPI22heading2"/>
      </w:pPr>
      <w:r>
        <w:t>4.</w:t>
      </w:r>
      <w:r w:rsidR="009B0D92">
        <w:t>4</w:t>
      </w:r>
      <w:r>
        <w:t xml:space="preserve"> </w:t>
      </w:r>
      <w:r w:rsidR="004C47E6">
        <w:t xml:space="preserve">Comparison between the </w:t>
      </w:r>
      <w:r w:rsidR="00960BFD">
        <w:t>Pressure</w:t>
      </w:r>
      <w:r w:rsidR="009C79DE">
        <w:t xml:space="preserve"> </w:t>
      </w:r>
      <w:r>
        <w:t>Senso</w:t>
      </w:r>
      <w:r w:rsidR="009C79DE">
        <w:t>r</w:t>
      </w:r>
      <w:r>
        <w:t xml:space="preserve"> </w:t>
      </w:r>
      <w:r w:rsidR="00960BFD">
        <w:t>D</w:t>
      </w:r>
      <w:r>
        <w:t>ensity</w:t>
      </w:r>
      <w:r w:rsidR="004C47E6">
        <w:t xml:space="preserve"> and</w:t>
      </w:r>
      <w:r w:rsidR="00960BFD">
        <w:t xml:space="preserve"> </w:t>
      </w:r>
      <w:r w:rsidR="009C79DE">
        <w:t xml:space="preserve">Machine Learning </w:t>
      </w:r>
      <w:r w:rsidR="00960BFD">
        <w:t>M</w:t>
      </w:r>
      <w:r w:rsidR="009C79DE">
        <w:t xml:space="preserve">odel </w:t>
      </w:r>
      <w:r w:rsidR="00960BFD">
        <w:t>A</w:t>
      </w:r>
      <w:r w:rsidR="009C79DE">
        <w:t xml:space="preserve">ccuracy </w:t>
      </w:r>
      <w:r>
        <w:t xml:space="preserve">                                               </w:t>
      </w:r>
    </w:p>
    <w:p w14:paraId="2995654F" w14:textId="0481D294" w:rsidR="00200453" w:rsidRPr="00117C59" w:rsidRDefault="00EC13D3" w:rsidP="00117C59">
      <w:pPr>
        <w:pStyle w:val="MDPI31text"/>
        <w:rPr>
          <w:lang w:val="en-GB"/>
        </w:rPr>
      </w:pPr>
      <w:r>
        <w:rPr>
          <w:lang w:val="en-GB"/>
        </w:rPr>
        <w:t xml:space="preserve">Given that </w:t>
      </w:r>
      <w:r w:rsidR="004B31D7">
        <w:rPr>
          <w:lang w:val="en-GB"/>
        </w:rPr>
        <w:t xml:space="preserve">both of </w:t>
      </w:r>
      <w:r>
        <w:rPr>
          <w:lang w:val="en-GB"/>
        </w:rPr>
        <w:t xml:space="preserve">our </w:t>
      </w:r>
      <w:r w:rsidR="004B31D7">
        <w:rPr>
          <w:lang w:val="en-GB"/>
        </w:rPr>
        <w:t>(32x32) pressure sensor</w:t>
      </w:r>
      <w:r>
        <w:rPr>
          <w:lang w:val="en-GB"/>
        </w:rPr>
        <w:t xml:space="preserve"> mat</w:t>
      </w:r>
      <w:r w:rsidR="004B31D7">
        <w:rPr>
          <w:lang w:val="en-GB"/>
        </w:rPr>
        <w:t xml:space="preserve">s </w:t>
      </w:r>
      <w:r w:rsidR="00424EFD">
        <w:rPr>
          <w:lang w:val="en-GB"/>
        </w:rPr>
        <w:t>are</w:t>
      </w:r>
      <w:r w:rsidR="004B31D7">
        <w:rPr>
          <w:lang w:val="en-GB"/>
        </w:rPr>
        <w:t xml:space="preserve"> of high</w:t>
      </w:r>
      <w:r w:rsidR="00EC201F">
        <w:rPr>
          <w:lang w:val="en-GB"/>
        </w:rPr>
        <w:t>-</w:t>
      </w:r>
      <w:r w:rsidR="004B31D7">
        <w:rPr>
          <w:lang w:val="en-GB"/>
        </w:rPr>
        <w:t>resolution</w:t>
      </w:r>
      <w:r>
        <w:rPr>
          <w:lang w:val="en-GB"/>
        </w:rPr>
        <w:t xml:space="preserve"> </w:t>
      </w:r>
      <w:r w:rsidR="00D874C0">
        <w:rPr>
          <w:lang w:val="en-GB"/>
        </w:rPr>
        <w:t>(</w:t>
      </w:r>
      <w:r w:rsidR="004B31D7">
        <w:rPr>
          <w:lang w:val="en-GB"/>
        </w:rPr>
        <w:t xml:space="preserve">comprised of </w:t>
      </w:r>
      <w:r>
        <w:rPr>
          <w:lang w:val="en-GB"/>
        </w:rPr>
        <w:t>1024 pressure units</w:t>
      </w:r>
      <w:r w:rsidR="00D874C0">
        <w:rPr>
          <w:lang w:val="en-GB"/>
        </w:rPr>
        <w:t>)</w:t>
      </w:r>
      <w:r>
        <w:rPr>
          <w:lang w:val="en-GB"/>
        </w:rPr>
        <w:t xml:space="preserve">. There was a need for us to </w:t>
      </w:r>
      <w:r w:rsidRPr="00EC13D3">
        <w:rPr>
          <w:lang w:val="en-GB"/>
        </w:rPr>
        <w:t xml:space="preserve">understand </w:t>
      </w:r>
      <w:r w:rsidR="00FE1704">
        <w:rPr>
          <w:lang w:val="en-GB"/>
        </w:rPr>
        <w:t>whether</w:t>
      </w:r>
      <w:r w:rsidRPr="00EC13D3">
        <w:rPr>
          <w:lang w:val="en-GB"/>
        </w:rPr>
        <w:t xml:space="preserve"> </w:t>
      </w:r>
      <w:r>
        <w:rPr>
          <w:lang w:val="en-GB"/>
        </w:rPr>
        <w:t xml:space="preserve">a resolution of this </w:t>
      </w:r>
      <w:r w:rsidR="00D874C0">
        <w:rPr>
          <w:lang w:val="en-GB"/>
        </w:rPr>
        <w:t>magnitude</w:t>
      </w:r>
      <w:r>
        <w:rPr>
          <w:lang w:val="en-GB"/>
        </w:rPr>
        <w:t xml:space="preserve"> is</w:t>
      </w:r>
      <w:r w:rsidR="004B31D7">
        <w:rPr>
          <w:lang w:val="en-GB"/>
        </w:rPr>
        <w:t xml:space="preserve"> necessary</w:t>
      </w:r>
      <w:r w:rsidRPr="00EC13D3">
        <w:rPr>
          <w:lang w:val="en-GB"/>
        </w:rPr>
        <w:t xml:space="preserve"> to be able to </w:t>
      </w:r>
      <w:r>
        <w:rPr>
          <w:lang w:val="en-GB"/>
        </w:rPr>
        <w:t xml:space="preserve">accurately </w:t>
      </w:r>
      <w:r w:rsidRPr="00EC13D3">
        <w:rPr>
          <w:lang w:val="en-GB"/>
        </w:rPr>
        <w:t>classify multiple sitting postures</w:t>
      </w:r>
      <w:r>
        <w:rPr>
          <w:lang w:val="en-GB"/>
        </w:rPr>
        <w:t xml:space="preserve">. </w:t>
      </w:r>
      <w:r w:rsidR="00FE1704">
        <w:rPr>
          <w:lang w:val="en-GB"/>
        </w:rPr>
        <w:t xml:space="preserve">The </w:t>
      </w:r>
      <w:r w:rsidR="004B31D7">
        <w:rPr>
          <w:lang w:val="en-GB"/>
        </w:rPr>
        <w:t xml:space="preserve">main </w:t>
      </w:r>
      <w:r w:rsidR="00FE1704">
        <w:rPr>
          <w:lang w:val="en-GB"/>
        </w:rPr>
        <w:t>question that</w:t>
      </w:r>
      <w:r w:rsidR="004B31D7">
        <w:rPr>
          <w:lang w:val="en-GB"/>
        </w:rPr>
        <w:t xml:space="preserve"> needs to be addressed is whether a</w:t>
      </w:r>
      <w:r>
        <w:rPr>
          <w:lang w:val="en-GB"/>
        </w:rPr>
        <w:t xml:space="preserve"> lower sensor resolution</w:t>
      </w:r>
      <w:r w:rsidR="003067AA">
        <w:rPr>
          <w:lang w:val="en-GB"/>
        </w:rPr>
        <w:t xml:space="preserve"> can</w:t>
      </w:r>
      <w:r>
        <w:rPr>
          <w:lang w:val="en-GB"/>
        </w:rPr>
        <w:t xml:space="preserve"> </w:t>
      </w:r>
      <w:r w:rsidR="004B31D7">
        <w:rPr>
          <w:lang w:val="en-GB"/>
        </w:rPr>
        <w:t>achieve</w:t>
      </w:r>
      <w:r>
        <w:rPr>
          <w:lang w:val="en-GB"/>
        </w:rPr>
        <w:t xml:space="preserve"> </w:t>
      </w:r>
      <w:r w:rsidR="00EC201F">
        <w:rPr>
          <w:lang w:val="en-GB"/>
        </w:rPr>
        <w:t>a</w:t>
      </w:r>
      <w:r>
        <w:rPr>
          <w:lang w:val="en-GB"/>
        </w:rPr>
        <w:t xml:space="preserve"> </w:t>
      </w:r>
      <w:r w:rsidR="003067AA">
        <w:rPr>
          <w:lang w:val="en-GB"/>
        </w:rPr>
        <w:t>similar</w:t>
      </w:r>
      <w:r>
        <w:rPr>
          <w:lang w:val="en-GB"/>
        </w:rPr>
        <w:t xml:space="preserve"> level of accuracy as </w:t>
      </w:r>
      <w:r w:rsidR="003067AA">
        <w:rPr>
          <w:lang w:val="en-GB"/>
        </w:rPr>
        <w:t xml:space="preserve">a </w:t>
      </w:r>
      <w:r>
        <w:rPr>
          <w:lang w:val="en-GB"/>
        </w:rPr>
        <w:t>higher</w:t>
      </w:r>
      <w:r w:rsidR="00EC201F">
        <w:rPr>
          <w:lang w:val="en-GB"/>
        </w:rPr>
        <w:t>-</w:t>
      </w:r>
      <w:r>
        <w:rPr>
          <w:lang w:val="en-GB"/>
        </w:rPr>
        <w:t>resolution sensor</w:t>
      </w:r>
      <w:r w:rsidR="00EC201F">
        <w:rPr>
          <w:lang w:val="en-GB"/>
        </w:rPr>
        <w:t>.</w:t>
      </w:r>
      <w:r>
        <w:rPr>
          <w:lang w:val="en-GB"/>
        </w:rPr>
        <w:t xml:space="preserve"> </w:t>
      </w:r>
      <w:r w:rsidR="004106DB">
        <w:rPr>
          <w:lang w:val="en-GB"/>
        </w:rPr>
        <w:t>To answer this question,</w:t>
      </w:r>
      <w:r w:rsidR="00FE1704">
        <w:rPr>
          <w:lang w:val="en-GB"/>
        </w:rPr>
        <w:t xml:space="preserve"> we</w:t>
      </w:r>
      <w:r w:rsidR="003067AA">
        <w:rPr>
          <w:lang w:val="en-GB"/>
        </w:rPr>
        <w:t xml:space="preserve"> experimented further by programmatically </w:t>
      </w:r>
      <w:r w:rsidR="00FE1704">
        <w:rPr>
          <w:lang w:val="en-GB"/>
        </w:rPr>
        <w:t>lower</w:t>
      </w:r>
      <w:r w:rsidR="003067AA">
        <w:rPr>
          <w:lang w:val="en-GB"/>
        </w:rPr>
        <w:t>ing</w:t>
      </w:r>
      <w:r w:rsidR="00FE1704">
        <w:rPr>
          <w:lang w:val="en-GB"/>
        </w:rPr>
        <w:t xml:space="preserve"> the</w:t>
      </w:r>
      <w:r w:rsidR="003067AA">
        <w:rPr>
          <w:lang w:val="en-GB"/>
        </w:rPr>
        <w:t xml:space="preserve"> original (32x32)</w:t>
      </w:r>
      <w:r w:rsidR="00FE1704">
        <w:rPr>
          <w:lang w:val="en-GB"/>
        </w:rPr>
        <w:t xml:space="preserve"> sensor resolution</w:t>
      </w:r>
      <w:r w:rsidR="004106DB">
        <w:rPr>
          <w:lang w:val="en-GB"/>
        </w:rPr>
        <w:t xml:space="preserve"> </w:t>
      </w:r>
      <w:r w:rsidR="00FE1704">
        <w:rPr>
          <w:lang w:val="en-GB"/>
        </w:rPr>
        <w:t xml:space="preserve">using the </w:t>
      </w:r>
      <w:r>
        <w:rPr>
          <w:lang w:val="en-GB"/>
        </w:rPr>
        <w:t>bilinear</w:t>
      </w:r>
      <w:r w:rsidRPr="00EC13D3">
        <w:rPr>
          <w:lang w:val="en-GB"/>
        </w:rPr>
        <w:t xml:space="preserve"> interpolation algorithm</w:t>
      </w:r>
      <w:r w:rsidR="004106DB">
        <w:rPr>
          <w:lang w:val="en-GB"/>
        </w:rPr>
        <w:t>. Multiple simulated sensor sizes</w:t>
      </w:r>
      <w:r w:rsidR="005B1F76">
        <w:rPr>
          <w:lang w:val="en-GB"/>
        </w:rPr>
        <w:t xml:space="preserve"> (2x2, 3x3, 5x5, 10x10, 20x20, 25x25</w:t>
      </w:r>
      <w:r w:rsidR="003067AA">
        <w:rPr>
          <w:lang w:val="en-GB"/>
        </w:rPr>
        <w:t>, 32x32</w:t>
      </w:r>
      <w:r w:rsidR="005B1F76">
        <w:rPr>
          <w:lang w:val="en-GB"/>
        </w:rPr>
        <w:t>)</w:t>
      </w:r>
      <w:r w:rsidR="004106DB">
        <w:rPr>
          <w:lang w:val="en-GB"/>
        </w:rPr>
        <w:t xml:space="preserve"> were </w:t>
      </w:r>
      <w:r w:rsidR="003067AA">
        <w:rPr>
          <w:lang w:val="en-GB"/>
        </w:rPr>
        <w:t>compared</w:t>
      </w:r>
      <w:r w:rsidR="004106DB">
        <w:rPr>
          <w:lang w:val="en-GB"/>
        </w:rPr>
        <w:t xml:space="preserve"> against</w:t>
      </w:r>
      <w:r w:rsidR="003067AA">
        <w:rPr>
          <w:lang w:val="en-GB"/>
        </w:rPr>
        <w:t xml:space="preserve"> different</w:t>
      </w:r>
      <w:r w:rsidR="004106DB">
        <w:rPr>
          <w:lang w:val="en-GB"/>
        </w:rPr>
        <w:t xml:space="preserve"> machine learning models.</w:t>
      </w:r>
      <w:r w:rsidR="003910C2">
        <w:rPr>
          <w:lang w:val="en-GB"/>
        </w:rPr>
        <w:t xml:space="preserve"> The</w:t>
      </w:r>
      <w:r w:rsidR="003067AA">
        <w:rPr>
          <w:lang w:val="en-GB"/>
        </w:rPr>
        <w:t xml:space="preserve">re is an obvious </w:t>
      </w:r>
      <w:r w:rsidR="003910C2">
        <w:rPr>
          <w:lang w:val="en-GB"/>
        </w:rPr>
        <w:t>relationship between the classification accuracy and the sensor</w:t>
      </w:r>
      <w:r w:rsidR="00A6632C">
        <w:rPr>
          <w:lang w:val="en-GB"/>
        </w:rPr>
        <w:t>’s</w:t>
      </w:r>
      <w:r w:rsidR="003910C2">
        <w:rPr>
          <w:lang w:val="en-GB"/>
        </w:rPr>
        <w:t xml:space="preserve"> resolutions </w:t>
      </w:r>
      <w:r w:rsidR="003067AA">
        <w:rPr>
          <w:lang w:val="en-GB"/>
        </w:rPr>
        <w:t>as shown</w:t>
      </w:r>
      <w:r w:rsidR="003910C2">
        <w:rPr>
          <w:lang w:val="en-GB"/>
        </w:rPr>
        <w:t xml:space="preserve"> in Figure </w:t>
      </w:r>
      <w:r w:rsidR="0030566A">
        <w:rPr>
          <w:lang w:val="en-GB"/>
        </w:rPr>
        <w:t>8</w:t>
      </w:r>
      <w:r w:rsidR="003910C2">
        <w:rPr>
          <w:lang w:val="en-GB"/>
        </w:rPr>
        <w:t xml:space="preserve">. </w:t>
      </w:r>
      <w:r w:rsidR="005B1F76">
        <w:rPr>
          <w:lang w:val="en-GB"/>
        </w:rPr>
        <w:t>Overall,</w:t>
      </w:r>
      <w:r w:rsidR="00A6632C">
        <w:rPr>
          <w:lang w:val="en-GB"/>
        </w:rPr>
        <w:t xml:space="preserve"> it </w:t>
      </w:r>
      <w:r w:rsidR="00EC201F">
        <w:rPr>
          <w:lang w:val="en-GB"/>
        </w:rPr>
        <w:t xml:space="preserve">is </w:t>
      </w:r>
      <w:r w:rsidR="00A6632C">
        <w:rPr>
          <w:lang w:val="en-GB"/>
        </w:rPr>
        <w:t xml:space="preserve">seen that the classification accuracy </w:t>
      </w:r>
      <w:r w:rsidR="006665DF">
        <w:rPr>
          <w:lang w:val="en-GB"/>
        </w:rPr>
        <w:t xml:space="preserve">is </w:t>
      </w:r>
      <w:r w:rsidR="0091702E">
        <w:rPr>
          <w:lang w:val="en-GB"/>
        </w:rPr>
        <w:t>largely</w:t>
      </w:r>
      <w:r w:rsidR="006665DF">
        <w:rPr>
          <w:lang w:val="en-GB"/>
        </w:rPr>
        <w:t xml:space="preserve"> </w:t>
      </w:r>
      <w:r w:rsidR="00A6632C">
        <w:rPr>
          <w:lang w:val="en-GB"/>
        </w:rPr>
        <w:t>dependent on the sensor resolution. As the</w:t>
      </w:r>
      <w:r w:rsidR="006665DF">
        <w:rPr>
          <w:lang w:val="en-GB"/>
        </w:rPr>
        <w:t xml:space="preserve"> sensor’s</w:t>
      </w:r>
      <w:r w:rsidR="00A6632C">
        <w:rPr>
          <w:lang w:val="en-GB"/>
        </w:rPr>
        <w:t xml:space="preserve"> resolutions increase, the classification accuracy increases</w:t>
      </w:r>
      <w:r w:rsidR="006665DF">
        <w:rPr>
          <w:lang w:val="en-GB"/>
        </w:rPr>
        <w:t xml:space="preserve"> for most machine learning models</w:t>
      </w:r>
      <w:r w:rsidR="00A6632C">
        <w:rPr>
          <w:lang w:val="en-GB"/>
        </w:rPr>
        <w:t xml:space="preserve">. </w:t>
      </w:r>
      <w:proofErr w:type="gramStart"/>
      <w:r w:rsidR="00EC201F">
        <w:rPr>
          <w:lang w:val="en-GB"/>
        </w:rPr>
        <w:t>A</w:t>
      </w:r>
      <w:r w:rsidR="006665DF">
        <w:rPr>
          <w:lang w:val="en-GB"/>
        </w:rPr>
        <w:t xml:space="preserve"> majority of</w:t>
      </w:r>
      <w:proofErr w:type="gramEnd"/>
      <w:r w:rsidR="006665DF">
        <w:rPr>
          <w:lang w:val="en-GB"/>
        </w:rPr>
        <w:t xml:space="preserve"> </w:t>
      </w:r>
      <w:r w:rsidR="005B1F76">
        <w:rPr>
          <w:lang w:val="en-GB"/>
        </w:rPr>
        <w:t>the machine lea</w:t>
      </w:r>
      <w:r w:rsidR="00EC201F">
        <w:rPr>
          <w:lang w:val="en-GB"/>
        </w:rPr>
        <w:t>r</w:t>
      </w:r>
      <w:r w:rsidR="005B1F76">
        <w:rPr>
          <w:lang w:val="en-GB"/>
        </w:rPr>
        <w:t xml:space="preserve">ning models struggled with lower resolutions </w:t>
      </w:r>
      <w:r w:rsidR="006B09EC">
        <w:rPr>
          <w:lang w:val="en-GB"/>
        </w:rPr>
        <w:t>such as the</w:t>
      </w:r>
      <w:r w:rsidR="005B1F76">
        <w:rPr>
          <w:lang w:val="en-GB"/>
        </w:rPr>
        <w:t xml:space="preserve"> 2x2</w:t>
      </w:r>
      <w:r w:rsidR="008A0690">
        <w:rPr>
          <w:lang w:val="en-GB"/>
        </w:rPr>
        <w:t xml:space="preserve">, 3x3, and </w:t>
      </w:r>
      <w:r w:rsidR="005B1F76">
        <w:rPr>
          <w:lang w:val="en-GB"/>
        </w:rPr>
        <w:t xml:space="preserve">5x5 resolutions. </w:t>
      </w:r>
      <w:r w:rsidR="003F3232">
        <w:rPr>
          <w:lang w:val="en-GB"/>
        </w:rPr>
        <w:t xml:space="preserve">This suggests that </w:t>
      </w:r>
      <w:r w:rsidR="00B6507C">
        <w:rPr>
          <w:lang w:val="en-GB"/>
        </w:rPr>
        <w:t xml:space="preserve">such resolutions </w:t>
      </w:r>
      <w:r w:rsidR="007B506F">
        <w:rPr>
          <w:lang w:val="en-GB"/>
        </w:rPr>
        <w:t>do</w:t>
      </w:r>
      <w:r w:rsidR="003F3232">
        <w:rPr>
          <w:lang w:val="en-GB"/>
        </w:rPr>
        <w:t xml:space="preserve"> not provide </w:t>
      </w:r>
      <w:r w:rsidR="00B6507C">
        <w:rPr>
          <w:lang w:val="en-GB"/>
        </w:rPr>
        <w:t xml:space="preserve">adequate </w:t>
      </w:r>
      <w:r w:rsidR="003F3232">
        <w:rPr>
          <w:lang w:val="en-GB"/>
        </w:rPr>
        <w:t>information or feature</w:t>
      </w:r>
      <w:r w:rsidR="00EC201F">
        <w:rPr>
          <w:lang w:val="en-GB"/>
        </w:rPr>
        <w:t xml:space="preserve"> </w:t>
      </w:r>
      <w:r w:rsidR="00B6507C">
        <w:rPr>
          <w:lang w:val="en-GB"/>
        </w:rPr>
        <w:t>sets</w:t>
      </w:r>
      <w:r w:rsidR="003F3232">
        <w:rPr>
          <w:lang w:val="en-GB"/>
        </w:rPr>
        <w:t xml:space="preserve"> to reliably identify different sitting postures. This as a result caused the models to perform relatively poorly compared to those of higher resolutions</w:t>
      </w:r>
      <w:r w:rsidR="00B6507C">
        <w:rPr>
          <w:lang w:val="en-GB"/>
        </w:rPr>
        <w:t xml:space="preserve">. </w:t>
      </w:r>
      <w:r w:rsidR="003F3232">
        <w:rPr>
          <w:lang w:val="en-GB"/>
        </w:rPr>
        <w:t xml:space="preserve">It is also seen that the 10x10 array size is </w:t>
      </w:r>
      <w:r w:rsidR="007B506F">
        <w:rPr>
          <w:lang w:val="en-GB"/>
        </w:rPr>
        <w:t>sufficient</w:t>
      </w:r>
      <w:r w:rsidR="007B01DF">
        <w:rPr>
          <w:lang w:val="en-GB"/>
        </w:rPr>
        <w:t xml:space="preserve"> for </w:t>
      </w:r>
      <w:r w:rsidR="00A6632C">
        <w:rPr>
          <w:lang w:val="en-GB"/>
        </w:rPr>
        <w:t xml:space="preserve">most </w:t>
      </w:r>
      <w:r w:rsidR="007B01DF">
        <w:rPr>
          <w:lang w:val="en-GB"/>
        </w:rPr>
        <w:t>machine</w:t>
      </w:r>
      <w:r w:rsidR="00EC201F">
        <w:rPr>
          <w:lang w:val="en-GB"/>
        </w:rPr>
        <w:t>-</w:t>
      </w:r>
      <w:r w:rsidR="007B01DF">
        <w:rPr>
          <w:lang w:val="en-GB"/>
        </w:rPr>
        <w:t>learning models to accurately distinguish between different sitting postures</w:t>
      </w:r>
      <w:r w:rsidR="00A6632C">
        <w:rPr>
          <w:lang w:val="en-GB"/>
        </w:rPr>
        <w:t xml:space="preserve"> with near-perfect accuracy</w:t>
      </w:r>
      <w:r w:rsidR="007B01DF">
        <w:rPr>
          <w:lang w:val="en-GB"/>
        </w:rPr>
        <w:t xml:space="preserve">. Machine models such as </w:t>
      </w:r>
      <w:r w:rsidR="00221B1B">
        <w:rPr>
          <w:lang w:val="en-GB"/>
        </w:rPr>
        <w:t xml:space="preserve">the </w:t>
      </w:r>
      <w:r w:rsidR="00B6507C">
        <w:rPr>
          <w:lang w:val="en-GB"/>
        </w:rPr>
        <w:t>CNN</w:t>
      </w:r>
      <w:r w:rsidR="007B01DF">
        <w:rPr>
          <w:lang w:val="en-GB"/>
        </w:rPr>
        <w:t>, Random Forest,</w:t>
      </w:r>
      <w:r w:rsidR="00B6507C">
        <w:rPr>
          <w:lang w:val="en-GB"/>
        </w:rPr>
        <w:t xml:space="preserve"> SVM and KNN </w:t>
      </w:r>
      <w:r w:rsidR="007B01DF">
        <w:rPr>
          <w:lang w:val="en-GB"/>
        </w:rPr>
        <w:t xml:space="preserve">were able to achieve accuracies upwards of </w:t>
      </w:r>
      <w:r w:rsidR="00004A23">
        <w:rPr>
          <w:lang w:val="en-GB"/>
        </w:rPr>
        <w:t>98%</w:t>
      </w:r>
      <w:r w:rsidR="00B6507C">
        <w:rPr>
          <w:lang w:val="en-GB"/>
        </w:rPr>
        <w:t>;</w:t>
      </w:r>
      <w:r w:rsidR="007B01DF">
        <w:rPr>
          <w:lang w:val="en-GB"/>
        </w:rPr>
        <w:t xml:space="preserve"> at par with</w:t>
      </w:r>
      <w:r w:rsidR="00004A23">
        <w:rPr>
          <w:lang w:val="en-GB"/>
        </w:rPr>
        <w:t xml:space="preserve"> </w:t>
      </w:r>
      <w:r w:rsidR="00B6507C">
        <w:rPr>
          <w:lang w:val="en-GB"/>
        </w:rPr>
        <w:t>even</w:t>
      </w:r>
      <w:r w:rsidR="007B01DF">
        <w:rPr>
          <w:lang w:val="en-GB"/>
        </w:rPr>
        <w:t xml:space="preserve"> higher</w:t>
      </w:r>
      <w:r w:rsidR="00146E4D">
        <w:rPr>
          <w:lang w:val="en-GB"/>
        </w:rPr>
        <w:t xml:space="preserve"> sensor</w:t>
      </w:r>
      <w:r w:rsidR="007B01DF">
        <w:rPr>
          <w:lang w:val="en-GB"/>
        </w:rPr>
        <w:t xml:space="preserve"> resolution</w:t>
      </w:r>
      <w:r w:rsidR="00004A23">
        <w:rPr>
          <w:lang w:val="en-GB"/>
        </w:rPr>
        <w:t xml:space="preserve"> sizes</w:t>
      </w:r>
      <w:r w:rsidR="003532A6">
        <w:rPr>
          <w:lang w:val="en-GB"/>
        </w:rPr>
        <w:t xml:space="preserve"> such as the (20x20), (25x25), and (32x32)</w:t>
      </w:r>
      <w:r w:rsidR="00FD6AF3">
        <w:rPr>
          <w:lang w:val="en-GB"/>
        </w:rPr>
        <w:t>.</w:t>
      </w:r>
      <w:r w:rsidR="00004A23">
        <w:rPr>
          <w:lang w:val="en-GB"/>
        </w:rPr>
        <w:t xml:space="preserve"> This therefore </w:t>
      </w:r>
      <w:r w:rsidR="003532A6">
        <w:rPr>
          <w:lang w:val="en-GB"/>
        </w:rPr>
        <w:t>suggests that</w:t>
      </w:r>
      <w:r w:rsidR="00004A23">
        <w:rPr>
          <w:lang w:val="en-GB"/>
        </w:rPr>
        <w:t xml:space="preserve"> the </w:t>
      </w:r>
      <w:r w:rsidR="004F6EC7">
        <w:rPr>
          <w:lang w:val="en-GB"/>
        </w:rPr>
        <w:t>(</w:t>
      </w:r>
      <w:r w:rsidR="00004A23">
        <w:rPr>
          <w:lang w:val="en-GB"/>
        </w:rPr>
        <w:t>10x10</w:t>
      </w:r>
      <w:r w:rsidR="004F6EC7">
        <w:rPr>
          <w:lang w:val="en-GB"/>
        </w:rPr>
        <w:t>)</w:t>
      </w:r>
      <w:r w:rsidR="00004A23">
        <w:rPr>
          <w:lang w:val="en-GB"/>
        </w:rPr>
        <w:t xml:space="preserve"> </w:t>
      </w:r>
      <w:r w:rsidR="004F6EC7">
        <w:rPr>
          <w:lang w:val="en-GB"/>
        </w:rPr>
        <w:t xml:space="preserve">resolution size </w:t>
      </w:r>
      <w:r w:rsidR="00EC201F">
        <w:rPr>
          <w:lang w:val="en-GB"/>
        </w:rPr>
        <w:t xml:space="preserve">is </w:t>
      </w:r>
      <w:r w:rsidR="00B74304">
        <w:rPr>
          <w:lang w:val="en-GB"/>
        </w:rPr>
        <w:t xml:space="preserve">more than </w:t>
      </w:r>
      <w:r w:rsidR="004F6EC7">
        <w:rPr>
          <w:lang w:val="en-GB"/>
        </w:rPr>
        <w:t>sufficient</w:t>
      </w:r>
      <w:r w:rsidR="00B74304">
        <w:rPr>
          <w:lang w:val="en-GB"/>
        </w:rPr>
        <w:t xml:space="preserve"> to capture on</w:t>
      </w:r>
      <w:r w:rsidR="004F6EC7">
        <w:rPr>
          <w:lang w:val="en-GB"/>
        </w:rPr>
        <w:t>e’s</w:t>
      </w:r>
      <w:r w:rsidR="00B74304">
        <w:rPr>
          <w:lang w:val="en-GB"/>
        </w:rPr>
        <w:t xml:space="preserve"> </w:t>
      </w:r>
      <w:r w:rsidR="00B6507C">
        <w:rPr>
          <w:lang w:val="en-GB"/>
        </w:rPr>
        <w:t xml:space="preserve">sitting postures </w:t>
      </w:r>
      <w:r w:rsidR="00004A23">
        <w:rPr>
          <w:lang w:val="en-GB"/>
        </w:rPr>
        <w:t xml:space="preserve">without compromising on accuracy.  </w:t>
      </w:r>
      <w:r w:rsidR="007B01DF">
        <w:rPr>
          <w:lang w:val="en-GB"/>
        </w:rPr>
        <w:t xml:space="preserve">  </w:t>
      </w:r>
    </w:p>
    <w:p w14:paraId="058E794E" w14:textId="1CBD01D9" w:rsidR="00732743" w:rsidRDefault="004B31D7" w:rsidP="00732743">
      <w:pPr>
        <w:pStyle w:val="MDPI52figure"/>
      </w:pPr>
      <w:r>
        <w:rPr>
          <w:noProof/>
        </w:rPr>
        <w:lastRenderedPageBreak/>
        <w:drawing>
          <wp:inline distT="0" distB="0" distL="0" distR="0" wp14:anchorId="64A5D166" wp14:editId="7F627153">
            <wp:extent cx="5839583" cy="4051887"/>
            <wp:effectExtent l="12700" t="12700" r="15240" b="12700"/>
            <wp:docPr id="354386421" name="Picture 8" descr="A graph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86421" name="Picture 8" descr="A graph of different color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49630" cy="4058858"/>
                    </a:xfrm>
                    <a:prstGeom prst="rect">
                      <a:avLst/>
                    </a:prstGeom>
                    <a:noFill/>
                    <a:ln>
                      <a:solidFill>
                        <a:schemeClr val="tx2"/>
                      </a:solidFill>
                    </a:ln>
                  </pic:spPr>
                </pic:pic>
              </a:graphicData>
            </a:graphic>
          </wp:inline>
        </w:drawing>
      </w:r>
    </w:p>
    <w:p w14:paraId="11AF5587" w14:textId="73CD3287" w:rsidR="002E0A85" w:rsidRDefault="005B750C" w:rsidP="00ED0D4B">
      <w:pPr>
        <w:pStyle w:val="MDPI51figurecaption"/>
      </w:pPr>
      <w:r w:rsidRPr="00ED3A86">
        <w:rPr>
          <w:b/>
          <w:bCs/>
        </w:rPr>
        <w:t xml:space="preserve">Figure </w:t>
      </w:r>
      <w:r w:rsidR="00503BC0">
        <w:rPr>
          <w:b/>
          <w:bCs/>
        </w:rPr>
        <w:t>8</w:t>
      </w:r>
      <w:r>
        <w:t xml:space="preserve">. </w:t>
      </w:r>
      <w:r w:rsidR="00286FCF">
        <w:t>A graph comparing the accuracies of different machine learning models</w:t>
      </w:r>
      <w:r w:rsidR="00C961C8">
        <w:t xml:space="preserve"> </w:t>
      </w:r>
      <w:r w:rsidR="00EC201F">
        <w:t>for</w:t>
      </w:r>
      <w:r w:rsidR="00C961C8">
        <w:t xml:space="preserve"> different sensor sizes</w:t>
      </w:r>
      <w:r w:rsidR="00CE1A63">
        <w:t>.</w:t>
      </w:r>
    </w:p>
    <w:p w14:paraId="3ECDAC6F" w14:textId="77777777" w:rsidR="00062C89" w:rsidRDefault="00062C89" w:rsidP="00627490">
      <w:pPr>
        <w:pStyle w:val="MDPI31text"/>
        <w:ind w:left="0" w:firstLine="0"/>
      </w:pPr>
    </w:p>
    <w:p w14:paraId="00DA22B3" w14:textId="19FC24F6" w:rsidR="00B9486C" w:rsidRDefault="00062C89" w:rsidP="00BC6E3A">
      <w:pPr>
        <w:pStyle w:val="MDPI22heading2"/>
      </w:pPr>
      <w:r>
        <w:t>4.</w:t>
      </w:r>
      <w:r w:rsidR="009B0D92">
        <w:t>5</w:t>
      </w:r>
      <w:r>
        <w:t xml:space="preserve"> </w:t>
      </w:r>
      <w:r w:rsidR="008E6560">
        <w:t>AI</w:t>
      </w:r>
      <w:r w:rsidR="00DD5ABA">
        <w:t xml:space="preserve"> </w:t>
      </w:r>
      <w:r>
        <w:t>Recommendation</w:t>
      </w:r>
      <w:r w:rsidR="00FB265A">
        <w:t xml:space="preserve"> Evaluation</w:t>
      </w:r>
    </w:p>
    <w:p w14:paraId="79E441D1" w14:textId="584D62D3" w:rsidR="00FF6AF8" w:rsidRDefault="00FF6AF8" w:rsidP="001172F9">
      <w:pPr>
        <w:pStyle w:val="MDPI31text"/>
        <w:rPr>
          <w:lang w:val="en-GB"/>
        </w:rPr>
      </w:pPr>
      <w:r>
        <w:rPr>
          <w:lang w:val="en-GB"/>
        </w:rPr>
        <w:t>To evaluate the consistency o</w:t>
      </w:r>
      <w:r w:rsidR="00EC201F">
        <w:rPr>
          <w:lang w:val="en-GB"/>
        </w:rPr>
        <w:t>f</w:t>
      </w:r>
      <w:r>
        <w:rPr>
          <w:lang w:val="en-GB"/>
        </w:rPr>
        <w:t xml:space="preserve"> the recommendations generated, we conducted a series of tests</w:t>
      </w:r>
      <w:r w:rsidRPr="00A9675F">
        <w:rPr>
          <w:lang w:val="en-GB"/>
        </w:rPr>
        <w:t xml:space="preserve"> </w:t>
      </w:r>
      <w:r w:rsidR="00EC201F">
        <w:rPr>
          <w:lang w:val="en-GB"/>
        </w:rPr>
        <w:t>against a series of prompts</w:t>
      </w:r>
      <w:r w:rsidR="001172F9">
        <w:rPr>
          <w:lang w:val="en-GB"/>
        </w:rPr>
        <w:t xml:space="preserve">. This was done </w:t>
      </w:r>
      <w:r w:rsidRPr="00A9675F">
        <w:rPr>
          <w:lang w:val="en-GB"/>
        </w:rPr>
        <w:t xml:space="preserve">to </w:t>
      </w:r>
      <w:r>
        <w:rPr>
          <w:lang w:val="en-GB"/>
        </w:rPr>
        <w:t>determine how the variations in the prompt’s phrasing influence</w:t>
      </w:r>
      <w:r w:rsidR="00163020">
        <w:rPr>
          <w:lang w:val="en-GB"/>
        </w:rPr>
        <w:t>d</w:t>
      </w:r>
      <w:r>
        <w:rPr>
          <w:lang w:val="en-GB"/>
        </w:rPr>
        <w:t xml:space="preserve"> the</w:t>
      </w:r>
      <w:r w:rsidRPr="00A9675F">
        <w:rPr>
          <w:lang w:val="en-GB"/>
        </w:rPr>
        <w:t xml:space="preserve"> responses</w:t>
      </w:r>
      <w:r>
        <w:rPr>
          <w:lang w:val="en-GB"/>
        </w:rPr>
        <w:t xml:space="preserve"> generated.</w:t>
      </w:r>
      <w:r w:rsidRPr="00A9675F">
        <w:rPr>
          <w:lang w:val="en-GB"/>
        </w:rPr>
        <w:t xml:space="preserve"> </w:t>
      </w:r>
      <w:r>
        <w:rPr>
          <w:lang w:val="en-GB"/>
        </w:rPr>
        <w:t>Furthermore, we wrote up 5 slightly modified prompts that were fed with the same set of realistic historical data as shown</w:t>
      </w:r>
      <w:r w:rsidR="00954A2D">
        <w:rPr>
          <w:lang w:val="en-GB"/>
        </w:rPr>
        <w:t>----------------</w:t>
      </w:r>
      <w:r>
        <w:rPr>
          <w:lang w:val="en-GB"/>
        </w:rPr>
        <w:t>.</w:t>
      </w:r>
    </w:p>
    <w:p w14:paraId="77958605" w14:textId="6EADB4D5" w:rsidR="00A9675F" w:rsidRDefault="00150446" w:rsidP="00A9675F">
      <w:pPr>
        <w:pStyle w:val="MDPI31text"/>
      </w:pPr>
      <w:r>
        <w:rPr>
          <w:lang w:val="en-GB"/>
        </w:rPr>
        <w:t>Based on the response provided</w:t>
      </w:r>
      <w:r w:rsidR="00A9675F">
        <w:rPr>
          <w:lang w:val="en-GB"/>
        </w:rPr>
        <w:t xml:space="preserve">, it appears that the model is </w:t>
      </w:r>
      <w:r>
        <w:rPr>
          <w:lang w:val="en-GB"/>
        </w:rPr>
        <w:t xml:space="preserve">relatively accurate with its recommendations. </w:t>
      </w:r>
      <w:r w:rsidR="006F5BEB">
        <w:rPr>
          <w:lang w:val="en-GB"/>
        </w:rPr>
        <w:t>I</w:t>
      </w:r>
      <w:r w:rsidR="001E71D6">
        <w:rPr>
          <w:lang w:val="en-GB"/>
        </w:rPr>
        <w:t>t</w:t>
      </w:r>
      <w:r w:rsidR="006F5BEB">
        <w:rPr>
          <w:lang w:val="en-GB"/>
        </w:rPr>
        <w:t xml:space="preserve"> also</w:t>
      </w:r>
      <w:r w:rsidR="001E71D6">
        <w:rPr>
          <w:lang w:val="en-GB"/>
        </w:rPr>
        <w:t xml:space="preserve"> seem</w:t>
      </w:r>
      <w:r w:rsidR="006F5BEB">
        <w:rPr>
          <w:lang w:val="en-GB"/>
        </w:rPr>
        <w:t>ed</w:t>
      </w:r>
      <w:r w:rsidR="001E71D6">
        <w:rPr>
          <w:lang w:val="en-GB"/>
        </w:rPr>
        <w:t xml:space="preserve"> capable of </w:t>
      </w:r>
      <w:r w:rsidR="006F5BEB">
        <w:rPr>
          <w:lang w:val="en-GB"/>
        </w:rPr>
        <w:t>highlighting</w:t>
      </w:r>
      <w:r w:rsidR="001E71D6">
        <w:rPr>
          <w:lang w:val="en-GB"/>
        </w:rPr>
        <w:t xml:space="preserve"> postures that </w:t>
      </w:r>
      <w:r w:rsidR="00EC201F">
        <w:rPr>
          <w:lang w:val="en-GB"/>
        </w:rPr>
        <w:t xml:space="preserve">are </w:t>
      </w:r>
      <w:r w:rsidR="001E71D6">
        <w:rPr>
          <w:lang w:val="en-GB"/>
        </w:rPr>
        <w:t>more commonly adopted compared</w:t>
      </w:r>
      <w:r w:rsidR="00060E18">
        <w:rPr>
          <w:lang w:val="en-GB"/>
        </w:rPr>
        <w:t xml:space="preserve"> </w:t>
      </w:r>
      <w:r w:rsidR="00EC201F">
        <w:rPr>
          <w:lang w:val="en-GB"/>
        </w:rPr>
        <w:t xml:space="preserve">to </w:t>
      </w:r>
      <w:r w:rsidR="00060E18">
        <w:rPr>
          <w:lang w:val="en-GB"/>
        </w:rPr>
        <w:t>others as seen in all the examples provided</w:t>
      </w:r>
      <w:r w:rsidR="006F5BEB">
        <w:rPr>
          <w:lang w:val="en-GB"/>
        </w:rPr>
        <w:t xml:space="preserve"> in Table </w:t>
      </w:r>
      <w:r w:rsidR="00E127EC">
        <w:rPr>
          <w:lang w:val="en-GB"/>
        </w:rPr>
        <w:t>8</w:t>
      </w:r>
      <w:r w:rsidR="00060E18">
        <w:rPr>
          <w:lang w:val="en-GB"/>
        </w:rPr>
        <w:t xml:space="preserve">. In addition, actionable insights were also recommended based on the sitting posture </w:t>
      </w:r>
      <w:r w:rsidR="00B0645C">
        <w:rPr>
          <w:lang w:val="en-GB"/>
        </w:rPr>
        <w:t xml:space="preserve">pattern </w:t>
      </w:r>
      <w:r w:rsidR="00060E18">
        <w:rPr>
          <w:lang w:val="en-GB"/>
        </w:rPr>
        <w:t xml:space="preserve">being adopted. </w:t>
      </w:r>
      <w:r w:rsidR="000470F7">
        <w:rPr>
          <w:lang w:val="en-GB"/>
        </w:rPr>
        <w:t>Particularly a</w:t>
      </w:r>
      <w:r w:rsidR="00060E18">
        <w:rPr>
          <w:lang w:val="en-GB"/>
        </w:rPr>
        <w:t>t R</w:t>
      </w:r>
      <w:r w:rsidR="00A02250">
        <w:rPr>
          <w:lang w:val="en-GB"/>
        </w:rPr>
        <w:t>4</w:t>
      </w:r>
      <w:r w:rsidR="00060E18">
        <w:rPr>
          <w:lang w:val="en-GB"/>
        </w:rPr>
        <w:t xml:space="preserve"> and R5, the </w:t>
      </w:r>
      <w:r w:rsidR="00B0645C">
        <w:rPr>
          <w:lang w:val="en-GB"/>
        </w:rPr>
        <w:t xml:space="preserve">LLM </w:t>
      </w:r>
      <w:r w:rsidR="00060E18">
        <w:rPr>
          <w:lang w:val="en-GB"/>
        </w:rPr>
        <w:t>model observed a</w:t>
      </w:r>
      <w:r w:rsidR="000470F7">
        <w:rPr>
          <w:lang w:val="en-GB"/>
        </w:rPr>
        <w:t xml:space="preserve"> slouching and</w:t>
      </w:r>
      <w:r w:rsidR="00863DCA">
        <w:rPr>
          <w:lang w:val="en-GB"/>
        </w:rPr>
        <w:t xml:space="preserve"> a</w:t>
      </w:r>
      <w:r w:rsidR="000470F7">
        <w:rPr>
          <w:lang w:val="en-GB"/>
        </w:rPr>
        <w:t xml:space="preserve"> leaning</w:t>
      </w:r>
      <w:r w:rsidR="00863DCA">
        <w:rPr>
          <w:lang w:val="en-GB"/>
        </w:rPr>
        <w:t xml:space="preserve"> </w:t>
      </w:r>
      <w:r w:rsidR="000470F7">
        <w:rPr>
          <w:lang w:val="en-GB"/>
        </w:rPr>
        <w:t>left</w:t>
      </w:r>
      <w:r w:rsidR="00060E18">
        <w:rPr>
          <w:lang w:val="en-GB"/>
        </w:rPr>
        <w:t xml:space="preserve"> sitting pattern and provided</w:t>
      </w:r>
      <w:r w:rsidR="000470F7">
        <w:rPr>
          <w:lang w:val="en-GB"/>
        </w:rPr>
        <w:t xml:space="preserve"> corrective steps to maintain proper sitting habits. </w:t>
      </w:r>
      <w:r w:rsidR="00965684" w:rsidRPr="00965684">
        <w:rPr>
          <w:lang w:val="en-GB"/>
        </w:rPr>
        <w:t>Overall, it seems that the L</w:t>
      </w:r>
      <w:r w:rsidR="00965684">
        <w:rPr>
          <w:lang w:val="en-GB"/>
        </w:rPr>
        <w:t>L</w:t>
      </w:r>
      <w:r w:rsidR="00965684" w:rsidRPr="00965684">
        <w:rPr>
          <w:lang w:val="en-GB"/>
        </w:rPr>
        <w:t>M model was</w:t>
      </w:r>
      <w:r w:rsidR="00965684">
        <w:rPr>
          <w:lang w:val="en-GB"/>
        </w:rPr>
        <w:t xml:space="preserve"> consistent in</w:t>
      </w:r>
      <w:r w:rsidR="00965684" w:rsidRPr="00965684">
        <w:rPr>
          <w:lang w:val="en-GB"/>
        </w:rPr>
        <w:t xml:space="preserve"> </w:t>
      </w:r>
      <w:r w:rsidR="00965684">
        <w:rPr>
          <w:lang w:val="en-GB"/>
        </w:rPr>
        <w:t xml:space="preserve">generating accurate </w:t>
      </w:r>
      <w:r w:rsidR="00965684" w:rsidRPr="00965684">
        <w:rPr>
          <w:lang w:val="en-GB"/>
        </w:rPr>
        <w:t>recommend</w:t>
      </w:r>
      <w:r w:rsidR="00965684">
        <w:rPr>
          <w:lang w:val="en-GB"/>
        </w:rPr>
        <w:t>ations based on the historical data provided</w:t>
      </w:r>
      <w:r w:rsidR="00863DCA">
        <w:rPr>
          <w:lang w:val="en-GB"/>
        </w:rPr>
        <w:t xml:space="preserve"> even though the prompts were slightly altered</w:t>
      </w:r>
      <w:r w:rsidR="00965684">
        <w:rPr>
          <w:lang w:val="en-GB"/>
        </w:rPr>
        <w:t xml:space="preserve">. </w:t>
      </w:r>
      <w:r w:rsidR="000470F7">
        <w:rPr>
          <w:lang w:val="en-GB"/>
        </w:rPr>
        <w:t xml:space="preserve"> </w:t>
      </w:r>
      <w:r w:rsidR="00060E18">
        <w:rPr>
          <w:lang w:val="en-GB"/>
        </w:rPr>
        <w:t xml:space="preserve"> </w:t>
      </w:r>
    </w:p>
    <w:p w14:paraId="4A4888D9" w14:textId="77777777" w:rsidR="00954A2D" w:rsidRDefault="00954A2D" w:rsidP="00575973">
      <w:pPr>
        <w:pStyle w:val="MDPI23heading3"/>
        <w:rPr>
          <w:color w:val="FF0000"/>
        </w:rPr>
      </w:pPr>
    </w:p>
    <w:p w14:paraId="58193294" w14:textId="77777777" w:rsidR="00954A2D" w:rsidRDefault="00954A2D" w:rsidP="00575973">
      <w:pPr>
        <w:pStyle w:val="MDPI23heading3"/>
        <w:rPr>
          <w:color w:val="FF0000"/>
        </w:rPr>
      </w:pPr>
    </w:p>
    <w:p w14:paraId="07E35F32" w14:textId="6D89A27E" w:rsidR="00F64FBF" w:rsidRDefault="00F64FBF" w:rsidP="00575973">
      <w:pPr>
        <w:pStyle w:val="MDPI23heading3"/>
        <w:rPr>
          <w:color w:val="FF0000"/>
        </w:rPr>
      </w:pPr>
      <w:r>
        <w:rPr>
          <w:color w:val="FF0000"/>
        </w:rPr>
        <w:t xml:space="preserve">Probably add </w:t>
      </w:r>
    </w:p>
    <w:p w14:paraId="625940E9" w14:textId="0CE213AB" w:rsidR="00AE1EDC" w:rsidRPr="00E51BF2" w:rsidRDefault="00EC53AC" w:rsidP="00575973">
      <w:pPr>
        <w:pStyle w:val="MDPI23heading3"/>
        <w:rPr>
          <w:color w:val="FF0000"/>
        </w:rPr>
      </w:pPr>
      <w:r w:rsidRPr="00E51BF2">
        <w:rPr>
          <w:color w:val="FF0000"/>
        </w:rPr>
        <w:t>4.2.</w:t>
      </w:r>
      <w:r w:rsidR="00AE1EDC" w:rsidRPr="00E51BF2">
        <w:rPr>
          <w:color w:val="FF0000"/>
        </w:rPr>
        <w:t>2</w:t>
      </w:r>
      <w:r w:rsidRPr="00E51BF2">
        <w:rPr>
          <w:color w:val="FF0000"/>
        </w:rPr>
        <w:t xml:space="preserve"> </w:t>
      </w:r>
      <w:commentRangeStart w:id="12"/>
      <w:commentRangeEnd w:id="12"/>
      <w:r w:rsidRPr="00E51BF2">
        <w:rPr>
          <w:rStyle w:val="CommentReference"/>
          <w:rFonts w:eastAsia="SimSun"/>
          <w:snapToGrid/>
          <w:color w:val="FF0000"/>
          <w:lang w:eastAsia="zh-CN" w:bidi="ar-SA"/>
        </w:rPr>
        <w:commentReference w:id="12"/>
      </w:r>
      <w:r w:rsidR="00AE1EDC" w:rsidRPr="00E51BF2">
        <w:rPr>
          <w:color w:val="FF0000"/>
        </w:rPr>
        <w:t>Posture Scoring System</w:t>
      </w:r>
    </w:p>
    <w:p w14:paraId="169810A7" w14:textId="77777777" w:rsidR="0085134F" w:rsidRPr="00E51BF2" w:rsidRDefault="0085134F" w:rsidP="00810ADF">
      <w:pPr>
        <w:pStyle w:val="MDPI23heading3"/>
        <w:ind w:left="0"/>
        <w:rPr>
          <w:color w:val="FF0000"/>
        </w:rPr>
      </w:pPr>
    </w:p>
    <w:p w14:paraId="15B99E66" w14:textId="12234EB6" w:rsidR="00C467EA" w:rsidRPr="00E51BF2" w:rsidRDefault="00F303C6" w:rsidP="00CE1A63">
      <w:pPr>
        <w:pStyle w:val="MDPI23heading3"/>
        <w:rPr>
          <w:color w:val="FF0000"/>
        </w:rPr>
      </w:pPr>
      <w:r w:rsidRPr="00E51BF2">
        <w:rPr>
          <w:color w:val="FF0000"/>
        </w:rPr>
        <w:t>4.</w:t>
      </w:r>
      <w:r w:rsidR="00EC53AC" w:rsidRPr="00E51BF2">
        <w:rPr>
          <w:color w:val="FF0000"/>
        </w:rPr>
        <w:t>6</w:t>
      </w:r>
      <w:r w:rsidRPr="00E51BF2">
        <w:rPr>
          <w:color w:val="FF0000"/>
        </w:rPr>
        <w:t xml:space="preserve"> Limitations of the Study</w:t>
      </w:r>
    </w:p>
    <w:p w14:paraId="0AE1BF2B" w14:textId="6E947CF8" w:rsidR="0076724D" w:rsidRPr="00E51BF2" w:rsidRDefault="0076724D" w:rsidP="00CE1A63">
      <w:pPr>
        <w:pStyle w:val="MDPI23heading3"/>
        <w:rPr>
          <w:color w:val="FF0000"/>
        </w:rPr>
      </w:pPr>
      <w:r w:rsidRPr="00E51BF2">
        <w:rPr>
          <w:color w:val="FF0000"/>
        </w:rPr>
        <w:t xml:space="preserve">- </w:t>
      </w:r>
      <w:r w:rsidR="001E71D6" w:rsidRPr="00E51BF2">
        <w:rPr>
          <w:color w:val="FF0000"/>
        </w:rPr>
        <w:t>No</w:t>
      </w:r>
      <w:r w:rsidRPr="00E51BF2">
        <w:rPr>
          <w:color w:val="FF0000"/>
        </w:rPr>
        <w:t xml:space="preserve"> real-time</w:t>
      </w:r>
      <w:r w:rsidR="001E71D6" w:rsidRPr="00E51BF2">
        <w:rPr>
          <w:color w:val="FF0000"/>
        </w:rPr>
        <w:t xml:space="preserve"> detection</w:t>
      </w:r>
    </w:p>
    <w:p w14:paraId="101530E9" w14:textId="610EAAD6" w:rsidR="001E71D6" w:rsidRPr="00E51BF2" w:rsidRDefault="001E71D6" w:rsidP="00CE1A63">
      <w:pPr>
        <w:pStyle w:val="MDPI23heading3"/>
        <w:rPr>
          <w:color w:val="FF0000"/>
        </w:rPr>
      </w:pPr>
      <w:r w:rsidRPr="00E51BF2">
        <w:rPr>
          <w:color w:val="FF0000"/>
        </w:rPr>
        <w:t xml:space="preserve">- </w:t>
      </w:r>
      <w:r w:rsidR="00EC201F">
        <w:rPr>
          <w:color w:val="FF0000"/>
        </w:rPr>
        <w:t>The p</w:t>
      </w:r>
      <w:r w:rsidRPr="00E51BF2">
        <w:rPr>
          <w:color w:val="FF0000"/>
        </w:rPr>
        <w:t>osture monitoring system is not integrated with the sensor</w:t>
      </w:r>
    </w:p>
    <w:p w14:paraId="7D8C8F05" w14:textId="1FDDC5B8" w:rsidR="001E71D6" w:rsidRPr="00E51BF2" w:rsidRDefault="001E71D6" w:rsidP="00CE1A63">
      <w:pPr>
        <w:pStyle w:val="MDPI23heading3"/>
        <w:rPr>
          <w:color w:val="FF0000"/>
        </w:rPr>
      </w:pPr>
      <w:r w:rsidRPr="00E51BF2">
        <w:rPr>
          <w:color w:val="FF0000"/>
        </w:rPr>
        <w:lastRenderedPageBreak/>
        <w:t xml:space="preserve">- More validation of the Posture </w:t>
      </w:r>
      <w:r w:rsidR="003D56AE" w:rsidRPr="00E51BF2">
        <w:rPr>
          <w:color w:val="FF0000"/>
        </w:rPr>
        <w:t>Score</w:t>
      </w:r>
    </w:p>
    <w:p w14:paraId="3B4A507C" w14:textId="51E85265" w:rsidR="0076724D" w:rsidRPr="00E51BF2" w:rsidRDefault="0076724D" w:rsidP="00CE1A63">
      <w:pPr>
        <w:pStyle w:val="MDPI23heading3"/>
        <w:rPr>
          <w:color w:val="FF0000"/>
        </w:rPr>
      </w:pPr>
      <w:r w:rsidRPr="00E51BF2">
        <w:rPr>
          <w:color w:val="FF0000"/>
        </w:rPr>
        <w:t xml:space="preserve">- </w:t>
      </w:r>
      <w:r w:rsidR="00F30EF7" w:rsidRPr="00E51BF2">
        <w:rPr>
          <w:color w:val="FF0000"/>
        </w:rPr>
        <w:t xml:space="preserve">Only one participant </w:t>
      </w:r>
      <w:r w:rsidR="00EC201F">
        <w:rPr>
          <w:color w:val="FF0000"/>
        </w:rPr>
        <w:t xml:space="preserve">was </w:t>
      </w:r>
      <w:r w:rsidR="00F30EF7" w:rsidRPr="00E51BF2">
        <w:rPr>
          <w:color w:val="FF0000"/>
        </w:rPr>
        <w:t>invo</w:t>
      </w:r>
      <w:r w:rsidR="00164646" w:rsidRPr="00E51BF2">
        <w:rPr>
          <w:color w:val="FF0000"/>
        </w:rPr>
        <w:t>lved in the study</w:t>
      </w:r>
    </w:p>
    <w:p w14:paraId="5D3EF4C5" w14:textId="2D55B60B" w:rsidR="00164646" w:rsidRPr="00E51BF2" w:rsidRDefault="001E71D6" w:rsidP="00DD5ABA">
      <w:pPr>
        <w:pStyle w:val="MDPI23heading3"/>
        <w:rPr>
          <w:color w:val="FF0000"/>
        </w:rPr>
      </w:pPr>
      <w:r w:rsidRPr="00E51BF2">
        <w:rPr>
          <w:color w:val="FF0000"/>
        </w:rPr>
        <w:t>- No direct feedback (via surveys) on the developed Posture monitoring system</w:t>
      </w:r>
    </w:p>
    <w:p w14:paraId="0CBF80F5" w14:textId="77777777" w:rsidR="0026169A" w:rsidRDefault="0026169A" w:rsidP="00DD5ABA">
      <w:pPr>
        <w:pStyle w:val="MDPI23heading3"/>
      </w:pPr>
    </w:p>
    <w:p w14:paraId="0367A171" w14:textId="1D7869AD" w:rsidR="00E93210" w:rsidRPr="00325902" w:rsidRDefault="008C1386" w:rsidP="00DF3ACF">
      <w:pPr>
        <w:pStyle w:val="MDPI21heading1"/>
      </w:pPr>
      <w:r>
        <w:t>5</w:t>
      </w:r>
      <w:r w:rsidR="00E93210">
        <w:t>. Conclusions</w:t>
      </w:r>
    </w:p>
    <w:p w14:paraId="3A269C40" w14:textId="545D3436" w:rsidR="00DD5ABA" w:rsidRDefault="005D7FC9" w:rsidP="0044499A">
      <w:pPr>
        <w:pStyle w:val="MDPI31text"/>
      </w:pPr>
      <w:r>
        <w:t xml:space="preserve">In this paper, we developed a </w:t>
      </w:r>
      <w:r w:rsidR="00BB007E">
        <w:t>smart chair system capable of classifying 19 different sitting posture</w:t>
      </w:r>
      <w:r w:rsidR="00EC201F">
        <w:t>s</w:t>
      </w:r>
      <w:r w:rsidR="00BB007E">
        <w:t xml:space="preserve"> using (2) 32x32 pressure sen</w:t>
      </w:r>
      <w:r w:rsidR="00EC201F">
        <w:t>s</w:t>
      </w:r>
      <w:r w:rsidR="00BB007E">
        <w:t xml:space="preserve">or arrays. </w:t>
      </w:r>
      <w:r w:rsidR="00DB3539">
        <w:t>We had o</w:t>
      </w:r>
      <w:r w:rsidR="00BB007E">
        <w:t xml:space="preserve">nly one individual participate in our experiment for we wanted to develop a system making it specifically tailored to that </w:t>
      </w:r>
      <w:r w:rsidR="00A8756B">
        <w:t>individual,</w:t>
      </w:r>
      <w:r w:rsidR="00BB007E">
        <w:t xml:space="preserve"> which is an approach different from other studies. To further improve the quality of our given dataset, we performed a series of data augmentations which aim</w:t>
      </w:r>
      <w:r w:rsidR="00A8756B">
        <w:t>ed to add robustness to the ML models being used for the classification. The results from 5 different machine</w:t>
      </w:r>
      <w:r w:rsidR="00EC201F">
        <w:t>s</w:t>
      </w:r>
      <w:r w:rsidR="00A8756B">
        <w:t xml:space="preserve"> (</w:t>
      </w:r>
      <w:r w:rsidR="00A8756B">
        <w:rPr>
          <w:lang w:val="en-GB"/>
        </w:rPr>
        <w:t xml:space="preserve">Decision Tree, Random Forest, SVM, KNN, and CNN) </w:t>
      </w:r>
      <w:r w:rsidR="00A8756B">
        <w:t xml:space="preserve">were examined. The CNN model achieved the highest classification accuracy with a value of </w:t>
      </w:r>
      <w:r w:rsidR="00A8756B">
        <w:rPr>
          <w:lang w:val="en-GB"/>
        </w:rPr>
        <w:t xml:space="preserve">99.65% in contrast to </w:t>
      </w:r>
      <w:r w:rsidR="00EC201F">
        <w:rPr>
          <w:lang w:val="en-GB"/>
        </w:rPr>
        <w:t xml:space="preserve">the </w:t>
      </w:r>
      <w:r w:rsidR="00A8756B">
        <w:rPr>
          <w:lang w:val="en-GB"/>
        </w:rPr>
        <w:t xml:space="preserve">Decision tree which had the lowest score at </w:t>
      </w:r>
      <w:r w:rsidR="00A8756B">
        <w:t xml:space="preserve">83.67%. </w:t>
      </w:r>
      <w:r w:rsidR="00D65C71">
        <w:t>Additionally, a</w:t>
      </w:r>
      <w:r w:rsidR="00627138">
        <w:t xml:space="preserve"> </w:t>
      </w:r>
      <w:r w:rsidR="00A8756B">
        <w:t>comprehensive web-based feedback system</w:t>
      </w:r>
      <w:r w:rsidR="00627138">
        <w:t xml:space="preserve"> was developed</w:t>
      </w:r>
      <w:r w:rsidR="00A8756B">
        <w:t xml:space="preserve"> </w:t>
      </w:r>
      <w:r w:rsidR="00541BA8">
        <w:t>to</w:t>
      </w:r>
      <w:r w:rsidR="00627138">
        <w:t xml:space="preserve"> </w:t>
      </w:r>
      <w:r w:rsidR="00541BA8">
        <w:t>provide</w:t>
      </w:r>
      <w:r w:rsidR="00A8756B">
        <w:t xml:space="preserve"> the end user with valuable information and insight </w:t>
      </w:r>
      <w:r w:rsidR="001A568D">
        <w:t>regarding</w:t>
      </w:r>
      <w:r w:rsidR="00A8756B">
        <w:t xml:space="preserve"> the sitting patterns being adopted.</w:t>
      </w:r>
      <w:r w:rsidR="001A568D">
        <w:t xml:space="preserve"> We </w:t>
      </w:r>
      <w:r w:rsidR="00541BA8">
        <w:t xml:space="preserve">also incorporated the use </w:t>
      </w:r>
      <w:r w:rsidR="00EC201F">
        <w:t xml:space="preserve">of </w:t>
      </w:r>
      <w:r w:rsidR="00541BA8">
        <w:t>the Procrustes Analysis to design</w:t>
      </w:r>
      <w:r w:rsidR="006716A2">
        <w:t xml:space="preserve"> </w:t>
      </w:r>
      <w:r w:rsidR="001A568D">
        <w:t>a stat</w:t>
      </w:r>
      <w:r w:rsidR="006716A2">
        <w:t>e-</w:t>
      </w:r>
      <w:r w:rsidR="001A568D">
        <w:t>of</w:t>
      </w:r>
      <w:r w:rsidR="006716A2">
        <w:t>-</w:t>
      </w:r>
      <w:r w:rsidR="001A568D">
        <w:t>the</w:t>
      </w:r>
      <w:r w:rsidR="006716A2">
        <w:t>-</w:t>
      </w:r>
      <w:r w:rsidR="001A568D">
        <w:t>art</w:t>
      </w:r>
      <w:r w:rsidR="006716A2">
        <w:t xml:space="preserve"> posture scoring system. </w:t>
      </w:r>
      <w:r w:rsidR="00EC201F">
        <w:t>F</w:t>
      </w:r>
      <w:r w:rsidR="009D5B5E">
        <w:t>inally</w:t>
      </w:r>
      <w:r w:rsidR="006716A2">
        <w:t xml:space="preserve">, we used </w:t>
      </w:r>
      <w:r w:rsidR="009D5B5E">
        <w:t>the</w:t>
      </w:r>
      <w:r w:rsidR="006716A2">
        <w:t xml:space="preserve"> OpenAI GPT-4o </w:t>
      </w:r>
      <w:r w:rsidR="002F4F82">
        <w:t>model</w:t>
      </w:r>
      <w:r w:rsidR="006716A2">
        <w:t xml:space="preserve"> to generate a series of insightful recommendations and action plans based on the provided </w:t>
      </w:r>
      <w:r w:rsidR="002F4F82">
        <w:t>historical s</w:t>
      </w:r>
      <w:r w:rsidR="00EC201F">
        <w:t>e</w:t>
      </w:r>
      <w:r w:rsidR="002F4F82">
        <w:t>tting data</w:t>
      </w:r>
      <w:r w:rsidR="006716A2">
        <w:t>.</w:t>
      </w:r>
    </w:p>
    <w:p w14:paraId="33EEDE26" w14:textId="0C583DC9" w:rsidR="00DD5ABA" w:rsidRDefault="008474EB" w:rsidP="00DD5ABA">
      <w:pPr>
        <w:pStyle w:val="MDPI21heading1"/>
      </w:pPr>
      <w:r>
        <w:t>6</w:t>
      </w:r>
      <w:r w:rsidR="00DD5ABA">
        <w:t xml:space="preserve">. Future </w:t>
      </w:r>
      <w:r w:rsidR="00D62F4D">
        <w:t>Directives</w:t>
      </w:r>
    </w:p>
    <w:p w14:paraId="7976DB4F" w14:textId="48ECA832" w:rsidR="00DD5ABA" w:rsidRPr="00325902" w:rsidRDefault="00E44E23" w:rsidP="00F64FBF">
      <w:pPr>
        <w:pStyle w:val="MDPI31text"/>
      </w:pPr>
      <w:r>
        <w:t xml:space="preserve">During </w:t>
      </w:r>
      <w:r w:rsidR="00F64FBF">
        <w:t>our</w:t>
      </w:r>
      <w:r>
        <w:t xml:space="preserve"> data collection stage, one volunteer participated in the research which is </w:t>
      </w:r>
      <w:r w:rsidR="00F64FBF">
        <w:t xml:space="preserve">an </w:t>
      </w:r>
      <w:r>
        <w:t>uncommon</w:t>
      </w:r>
      <w:r w:rsidR="00F64FBF">
        <w:t xml:space="preserve"> approach</w:t>
      </w:r>
      <w:r>
        <w:t xml:space="preserve"> compared to </w:t>
      </w:r>
      <w:r w:rsidR="00F64FBF">
        <w:t>similar</w:t>
      </w:r>
      <w:r>
        <w:t xml:space="preserve"> studies. In a future study, it would be </w:t>
      </w:r>
      <w:r w:rsidR="0051016F">
        <w:t>interesting</w:t>
      </w:r>
      <w:r>
        <w:t xml:space="preserve"> to </w:t>
      </w:r>
      <w:r w:rsidR="0051016F">
        <w:t>determine</w:t>
      </w:r>
      <w:r>
        <w:t xml:space="preserve"> if </w:t>
      </w:r>
      <w:r w:rsidR="0051016F">
        <w:t>our</w:t>
      </w:r>
      <w:r>
        <w:t xml:space="preserve"> approach </w:t>
      </w:r>
      <w:r w:rsidR="00F64FBF">
        <w:t xml:space="preserve">for a user-tailored model training </w:t>
      </w:r>
      <w:r w:rsidR="0051016F">
        <w:t xml:space="preserve">results in an improved accuracy compared to </w:t>
      </w:r>
      <w:r w:rsidR="00F64FBF">
        <w:t>having a model pre-trained against a wide set of</w:t>
      </w:r>
      <w:r w:rsidR="0051016F">
        <w:t xml:space="preserve"> volunteers. Currently, our web-based feedback system </w:t>
      </w:r>
      <w:r w:rsidR="008345AA">
        <w:t>is unable to collect</w:t>
      </w:r>
      <w:r w:rsidR="0051016F">
        <w:t xml:space="preserve"> real-time posture data from our </w:t>
      </w:r>
      <w:r w:rsidR="00F92434">
        <w:t>sensor array; hence</w:t>
      </w:r>
      <w:r w:rsidR="00F64FBF">
        <w:t>,</w:t>
      </w:r>
      <w:r w:rsidR="00F92434">
        <w:t xml:space="preserve"> it would be recommended</w:t>
      </w:r>
      <w:r w:rsidR="0051016F">
        <w:t xml:space="preserve"> </w:t>
      </w:r>
      <w:r w:rsidR="00F92434">
        <w:t xml:space="preserve">to have the </w:t>
      </w:r>
      <w:r w:rsidR="008345AA">
        <w:t xml:space="preserve">sensor </w:t>
      </w:r>
      <w:r w:rsidR="00F92434">
        <w:t xml:space="preserve">data </w:t>
      </w:r>
      <w:r w:rsidR="00746040">
        <w:t xml:space="preserve">wirelessly </w:t>
      </w:r>
      <w:r w:rsidR="00F92434">
        <w:t>streamed using an IoT protocol directly</w:t>
      </w:r>
      <w:r w:rsidR="008345AA">
        <w:t xml:space="preserve"> to our</w:t>
      </w:r>
      <w:r w:rsidR="00F92434">
        <w:t xml:space="preserve"> </w:t>
      </w:r>
      <w:r w:rsidR="008345AA">
        <w:t xml:space="preserve">web-based </w:t>
      </w:r>
      <w:r w:rsidR="0090581E">
        <w:t>feedback system</w:t>
      </w:r>
      <w:r w:rsidR="00F92434">
        <w:t>.</w:t>
      </w:r>
      <w:r w:rsidR="008345AA">
        <w:t xml:space="preserve"> In terms of system evaluation, it would be ideal to collect some user feedback from a control group </w:t>
      </w:r>
      <w:r w:rsidR="009F0A91">
        <w:t>concerning</w:t>
      </w:r>
      <w:r w:rsidR="008345AA">
        <w:t xml:space="preserve"> the feedback system that was developed.</w:t>
      </w:r>
      <w:r w:rsidR="009F0A91">
        <w:t xml:space="preserve"> Additionally, i</w:t>
      </w:r>
      <w:r w:rsidR="00416AD2">
        <w:t xml:space="preserve">t would be </w:t>
      </w:r>
      <w:r w:rsidR="009F0A91">
        <w:t xml:space="preserve">also </w:t>
      </w:r>
      <w:r w:rsidR="00F64FBF">
        <w:t>very beneficial</w:t>
      </w:r>
      <w:r w:rsidR="00416AD2">
        <w:t xml:space="preserve"> to have healthcare professional</w:t>
      </w:r>
      <w:r w:rsidR="00EC201F">
        <w:t>s</w:t>
      </w:r>
      <w:r w:rsidR="009F0A91">
        <w:t xml:space="preserve"> in the </w:t>
      </w:r>
      <w:r w:rsidR="009F0A91" w:rsidRPr="009F0A91">
        <w:t>musculoskeletal</w:t>
      </w:r>
      <w:r w:rsidR="009F0A91">
        <w:t xml:space="preserve"> research field </w:t>
      </w:r>
      <w:r w:rsidR="00416AD2">
        <w:t xml:space="preserve">evaluate the </w:t>
      </w:r>
      <w:r w:rsidR="00585A34">
        <w:t>output</w:t>
      </w:r>
      <w:r w:rsidR="00416AD2">
        <w:t xml:space="preserve"> generated by the LLM to ensure that its </w:t>
      </w:r>
      <w:r w:rsidR="00585A34">
        <w:t>recommendations</w:t>
      </w:r>
      <w:r w:rsidR="00416AD2">
        <w:t xml:space="preserve"> </w:t>
      </w:r>
      <w:r w:rsidR="00585A34">
        <w:t>are</w:t>
      </w:r>
      <w:r w:rsidR="00416AD2">
        <w:t xml:space="preserve"> valid and </w:t>
      </w:r>
      <w:r w:rsidR="009F0A91">
        <w:t>medically sound</w:t>
      </w:r>
      <w:r w:rsidR="00416AD2">
        <w:t>.</w:t>
      </w:r>
    </w:p>
    <w:p w14:paraId="073B8E85" w14:textId="77777777" w:rsidR="005F3B6B" w:rsidRDefault="005F3B6B" w:rsidP="00E93210">
      <w:pPr>
        <w:pStyle w:val="MDPI62BackMatter"/>
        <w:rPr>
          <w:b/>
        </w:rPr>
      </w:pPr>
    </w:p>
    <w:p w14:paraId="557EB6A5" w14:textId="68079DBF" w:rsidR="00E93210" w:rsidRPr="00613B31" w:rsidRDefault="00E93210" w:rsidP="00E93210">
      <w:pPr>
        <w:pStyle w:val="MDPI62BackMatter"/>
      </w:pPr>
      <w:r w:rsidRPr="00613B31">
        <w:rPr>
          <w:b/>
        </w:rPr>
        <w:t>Author Contributions:</w:t>
      </w:r>
      <w:r w:rsidRPr="00613B31">
        <w:t xml:space="preserve"> </w:t>
      </w:r>
      <w:r w:rsidR="003F0D48" w:rsidRPr="005F3B6B">
        <w:rPr>
          <w:color w:val="FF0000"/>
        </w:rPr>
        <w:t>&lt;Author’s contributions&gt;</w:t>
      </w:r>
    </w:p>
    <w:p w14:paraId="7931C2F0" w14:textId="562917B2" w:rsidR="00E93210" w:rsidRPr="00613B31" w:rsidRDefault="00E93210" w:rsidP="00E93210">
      <w:pPr>
        <w:pStyle w:val="MDPI62BackMatter"/>
      </w:pPr>
      <w:r w:rsidRPr="00613B31">
        <w:rPr>
          <w:b/>
        </w:rPr>
        <w:t>Funding:</w:t>
      </w:r>
      <w:r w:rsidRPr="00613B31">
        <w:t xml:space="preserve"> </w:t>
      </w:r>
      <w:r w:rsidR="003F0D48" w:rsidRPr="003F0D48">
        <w:t>This work was partly supported by the University of South Wales (USW) QR fund (ref: 104607.13.1125), RIS funding (ref: 104790.1125), and Cardiff &amp; Vale University Health Board, Rehabilitation Engineering Unit (REU), contributions (ref: 103914.13.1122).</w:t>
      </w:r>
      <w:r w:rsidR="003F0D48">
        <w:tab/>
      </w:r>
    </w:p>
    <w:p w14:paraId="3E2AB02F" w14:textId="05994EA1" w:rsidR="003F0D48" w:rsidRPr="00B27433" w:rsidRDefault="00AE2596" w:rsidP="003F0D48">
      <w:pPr>
        <w:pStyle w:val="MDPI62BackMatter"/>
      </w:pPr>
      <w:bookmarkStart w:id="13" w:name="_Hlk89945590"/>
      <w:bookmarkStart w:id="14" w:name="_Hlk60054323"/>
      <w:r w:rsidRPr="00B27433">
        <w:rPr>
          <w:b/>
        </w:rPr>
        <w:t>Institutional Review Board Statement:</w:t>
      </w:r>
      <w:r w:rsidR="003F0D48">
        <w:rPr>
          <w:b/>
        </w:rPr>
        <w:t xml:space="preserve"> </w:t>
      </w:r>
      <w:r w:rsidR="003F0D48">
        <w:t>Not Applicable.</w:t>
      </w:r>
      <w:r w:rsidR="003F0D48">
        <w:tab/>
      </w:r>
    </w:p>
    <w:bookmarkEnd w:id="13"/>
    <w:p w14:paraId="62C0FC50" w14:textId="2673BA38" w:rsidR="00974880" w:rsidRDefault="00974880" w:rsidP="00974880">
      <w:pPr>
        <w:pStyle w:val="MDPI62BackMatter"/>
        <w:spacing w:after="0"/>
      </w:pPr>
      <w:r w:rsidRPr="007D75A8">
        <w:rPr>
          <w:b/>
        </w:rPr>
        <w:t xml:space="preserve">Informed Consent Statement: </w:t>
      </w:r>
      <w:r w:rsidR="003F0D48">
        <w:t>Not Applicable.</w:t>
      </w:r>
      <w:r w:rsidR="003F0D48">
        <w:tab/>
      </w:r>
    </w:p>
    <w:p w14:paraId="7FC2763B" w14:textId="77777777" w:rsidR="003F0D48" w:rsidRPr="007D75A8" w:rsidRDefault="003F0D48" w:rsidP="00974880">
      <w:pPr>
        <w:pStyle w:val="MDPI62BackMatter"/>
        <w:spacing w:after="0"/>
      </w:pPr>
    </w:p>
    <w:bookmarkEnd w:id="14"/>
    <w:p w14:paraId="2C5F9483" w14:textId="416BF7F0" w:rsidR="00B958EA" w:rsidRPr="0092234C" w:rsidRDefault="00B958EA" w:rsidP="00B958EA">
      <w:pPr>
        <w:pStyle w:val="MDPI62BackMatter"/>
        <w:rPr>
          <w:color w:val="000000" w:themeColor="text1"/>
        </w:rPr>
      </w:pPr>
      <w:r w:rsidRPr="00B958EA">
        <w:rPr>
          <w:b/>
        </w:rPr>
        <w:t>Data Availability Statement:</w:t>
      </w:r>
      <w:r w:rsidRPr="00B958EA">
        <w:t xml:space="preserve"> </w:t>
      </w:r>
      <w:r w:rsidR="0092234C" w:rsidRPr="0092234C">
        <w:rPr>
          <w:color w:val="000000" w:themeColor="text1"/>
        </w:rPr>
        <w:t xml:space="preserve">Data will be available upon request. </w:t>
      </w:r>
    </w:p>
    <w:p w14:paraId="69D12B6C" w14:textId="0C0DDD3E" w:rsidR="00E93210" w:rsidRPr="00613B31" w:rsidRDefault="00E93210" w:rsidP="00E93210">
      <w:pPr>
        <w:pStyle w:val="MDPI62BackMatter"/>
      </w:pPr>
      <w:r w:rsidRPr="00613B31">
        <w:rPr>
          <w:b/>
        </w:rPr>
        <w:t>Acknowledg</w:t>
      </w:r>
      <w:r w:rsidR="00EC201F">
        <w:rPr>
          <w:b/>
        </w:rPr>
        <w:t>e</w:t>
      </w:r>
      <w:r w:rsidRPr="00613B31">
        <w:rPr>
          <w:b/>
        </w:rPr>
        <w:t>ments:</w:t>
      </w:r>
      <w:r w:rsidRPr="00613B31">
        <w:t xml:space="preserve"> </w:t>
      </w:r>
      <w:r w:rsidR="003F0D48" w:rsidRPr="003F0D48">
        <w:t>The authors would like to thank the University of South Wales and Cardiff &amp; Vale University Health Board, REU, for supporting the project.</w:t>
      </w:r>
    </w:p>
    <w:p w14:paraId="14C9C35C" w14:textId="19C740BF" w:rsidR="0092234C" w:rsidRDefault="00E93210" w:rsidP="000F7933">
      <w:pPr>
        <w:pStyle w:val="MDPI62BackMatter"/>
      </w:pPr>
      <w:r w:rsidRPr="00613B31">
        <w:rPr>
          <w:b/>
        </w:rPr>
        <w:t>Conflicts of Interest:</w:t>
      </w:r>
      <w:r w:rsidRPr="00613B31">
        <w:t xml:space="preserve"> </w:t>
      </w:r>
      <w:r w:rsidR="003F0D48" w:rsidRPr="003F0D48">
        <w:t>The authors declare no conflicts of interest.</w:t>
      </w:r>
    </w:p>
    <w:p w14:paraId="424D30BF" w14:textId="19420515" w:rsidR="00E93210" w:rsidRPr="00FA04F1" w:rsidRDefault="00E93210" w:rsidP="00070792">
      <w:pPr>
        <w:pStyle w:val="MDPI21heading1"/>
        <w:ind w:left="0"/>
      </w:pPr>
      <w:r w:rsidRPr="00FA04F1">
        <w:t>References</w:t>
      </w:r>
    </w:p>
    <w:p w14:paraId="31812C64" w14:textId="77777777" w:rsidR="00C579DE" w:rsidRPr="00C579DE" w:rsidRDefault="00321B44" w:rsidP="00C579DE">
      <w:pPr>
        <w:pStyle w:val="Bibliography"/>
        <w:rPr>
          <w:color w:val="auto"/>
        </w:rPr>
      </w:pPr>
      <w:r>
        <w:fldChar w:fldCharType="begin"/>
      </w:r>
      <w:r w:rsidR="00202A78">
        <w:instrText xml:space="preserve"> ADDIN ZOTERO_BIBL {"uncited":[],"omitted":[],"custom":[]} CSL_BIBLIOGRAPHY </w:instrText>
      </w:r>
      <w:r>
        <w:fldChar w:fldCharType="separate"/>
      </w:r>
      <w:r w:rsidR="00C579DE" w:rsidRPr="00C579DE">
        <w:rPr>
          <w:color w:val="auto"/>
        </w:rPr>
        <w:t xml:space="preserve">1. </w:t>
      </w:r>
      <w:r w:rsidR="00C579DE" w:rsidRPr="00C579DE">
        <w:rPr>
          <w:color w:val="auto"/>
        </w:rPr>
        <w:tab/>
      </w:r>
      <w:proofErr w:type="spellStart"/>
      <w:r w:rsidR="00C579DE" w:rsidRPr="00C579DE">
        <w:rPr>
          <w:color w:val="auto"/>
        </w:rPr>
        <w:t>Daneshmandi</w:t>
      </w:r>
      <w:proofErr w:type="spellEnd"/>
      <w:r w:rsidR="00C579DE" w:rsidRPr="00C579DE">
        <w:rPr>
          <w:color w:val="auto"/>
        </w:rPr>
        <w:t xml:space="preserve">, H.; </w:t>
      </w:r>
      <w:proofErr w:type="spellStart"/>
      <w:r w:rsidR="00C579DE" w:rsidRPr="00C579DE">
        <w:rPr>
          <w:color w:val="auto"/>
        </w:rPr>
        <w:t>Choobineh</w:t>
      </w:r>
      <w:proofErr w:type="spellEnd"/>
      <w:r w:rsidR="00C579DE" w:rsidRPr="00C579DE">
        <w:rPr>
          <w:color w:val="auto"/>
        </w:rPr>
        <w:t xml:space="preserve">, A.; </w:t>
      </w:r>
      <w:proofErr w:type="spellStart"/>
      <w:r w:rsidR="00C579DE" w:rsidRPr="00C579DE">
        <w:rPr>
          <w:color w:val="auto"/>
        </w:rPr>
        <w:t>Ghaem</w:t>
      </w:r>
      <w:proofErr w:type="spellEnd"/>
      <w:r w:rsidR="00C579DE" w:rsidRPr="00C579DE">
        <w:rPr>
          <w:color w:val="auto"/>
        </w:rPr>
        <w:t xml:space="preserve">, H.; Karimi, M. Adverse Effects of Prolonged Sitting Behavior on the General Health of Office Workers. </w:t>
      </w:r>
      <w:r w:rsidR="00C579DE" w:rsidRPr="00C579DE">
        <w:rPr>
          <w:i/>
          <w:iCs/>
          <w:color w:val="auto"/>
        </w:rPr>
        <w:t>J Lifestyle Med</w:t>
      </w:r>
      <w:r w:rsidR="00C579DE" w:rsidRPr="00C579DE">
        <w:rPr>
          <w:color w:val="auto"/>
        </w:rPr>
        <w:t xml:space="preserve"> </w:t>
      </w:r>
      <w:r w:rsidR="00C579DE" w:rsidRPr="00C579DE">
        <w:rPr>
          <w:b/>
          <w:bCs/>
          <w:color w:val="auto"/>
        </w:rPr>
        <w:t>2017</w:t>
      </w:r>
      <w:r w:rsidR="00C579DE" w:rsidRPr="00C579DE">
        <w:rPr>
          <w:color w:val="auto"/>
        </w:rPr>
        <w:t xml:space="preserve">, </w:t>
      </w:r>
      <w:r w:rsidR="00C579DE" w:rsidRPr="00C579DE">
        <w:rPr>
          <w:i/>
          <w:iCs/>
          <w:color w:val="auto"/>
        </w:rPr>
        <w:t>7</w:t>
      </w:r>
      <w:r w:rsidR="00C579DE" w:rsidRPr="00C579DE">
        <w:rPr>
          <w:color w:val="auto"/>
        </w:rPr>
        <w:t>, 69–75, doi:10.15280/jlm.2017.7.2.69.</w:t>
      </w:r>
    </w:p>
    <w:p w14:paraId="4390D218" w14:textId="77777777" w:rsidR="00C579DE" w:rsidRPr="00C579DE" w:rsidRDefault="00C579DE" w:rsidP="00C579DE">
      <w:pPr>
        <w:pStyle w:val="Bibliography"/>
        <w:rPr>
          <w:color w:val="auto"/>
        </w:rPr>
      </w:pPr>
      <w:r w:rsidRPr="00C579DE">
        <w:rPr>
          <w:color w:val="auto"/>
        </w:rPr>
        <w:lastRenderedPageBreak/>
        <w:t xml:space="preserve">2. </w:t>
      </w:r>
      <w:r w:rsidRPr="00C579DE">
        <w:rPr>
          <w:color w:val="auto"/>
        </w:rPr>
        <w:tab/>
        <w:t xml:space="preserve">Keskin, Y. Correlation between Sitting Duration and Position and Lumbar Pain among Office Workers. </w:t>
      </w:r>
      <w:proofErr w:type="spellStart"/>
      <w:r w:rsidRPr="00C579DE">
        <w:rPr>
          <w:i/>
          <w:iCs/>
          <w:color w:val="auto"/>
        </w:rPr>
        <w:t>Haydarpasa</w:t>
      </w:r>
      <w:proofErr w:type="spellEnd"/>
      <w:r w:rsidRPr="00C579DE">
        <w:rPr>
          <w:i/>
          <w:iCs/>
          <w:color w:val="auto"/>
        </w:rPr>
        <w:t xml:space="preserve"> </w:t>
      </w:r>
      <w:proofErr w:type="spellStart"/>
      <w:r w:rsidRPr="00C579DE">
        <w:rPr>
          <w:i/>
          <w:iCs/>
          <w:color w:val="auto"/>
        </w:rPr>
        <w:t>Numune</w:t>
      </w:r>
      <w:proofErr w:type="spellEnd"/>
      <w:r w:rsidRPr="00C579DE">
        <w:rPr>
          <w:i/>
          <w:iCs/>
          <w:color w:val="auto"/>
        </w:rPr>
        <w:t xml:space="preserve"> Med J</w:t>
      </w:r>
      <w:r w:rsidRPr="00C579DE">
        <w:rPr>
          <w:color w:val="auto"/>
        </w:rPr>
        <w:t xml:space="preserve"> </w:t>
      </w:r>
      <w:r w:rsidRPr="00C579DE">
        <w:rPr>
          <w:b/>
          <w:bCs/>
          <w:color w:val="auto"/>
        </w:rPr>
        <w:t>2019</w:t>
      </w:r>
      <w:r w:rsidRPr="00C579DE">
        <w:rPr>
          <w:color w:val="auto"/>
        </w:rPr>
        <w:t>, doi:10.14744/hnhj.2019.04909.</w:t>
      </w:r>
    </w:p>
    <w:p w14:paraId="25D8C46D" w14:textId="77777777" w:rsidR="00C579DE" w:rsidRPr="00C579DE" w:rsidRDefault="00C579DE" w:rsidP="00C579DE">
      <w:pPr>
        <w:pStyle w:val="Bibliography"/>
        <w:rPr>
          <w:color w:val="auto"/>
        </w:rPr>
      </w:pPr>
      <w:r w:rsidRPr="00C579DE">
        <w:rPr>
          <w:color w:val="auto"/>
        </w:rPr>
        <w:t xml:space="preserve">3. </w:t>
      </w:r>
      <w:r w:rsidRPr="00C579DE">
        <w:rPr>
          <w:color w:val="auto"/>
        </w:rPr>
        <w:tab/>
      </w:r>
      <w:r w:rsidRPr="00C579DE">
        <w:rPr>
          <w:i/>
          <w:iCs/>
          <w:color w:val="auto"/>
        </w:rPr>
        <w:t>Global Status Report on Physical Activity 2022</w:t>
      </w:r>
      <w:r w:rsidRPr="00C579DE">
        <w:rPr>
          <w:color w:val="auto"/>
        </w:rPr>
        <w:t>; World Health Organization: Geneva, 2022; ISBN 978-92-4-005915-3.</w:t>
      </w:r>
    </w:p>
    <w:p w14:paraId="07F45E0C" w14:textId="77777777" w:rsidR="00C579DE" w:rsidRPr="00C579DE" w:rsidRDefault="00C579DE" w:rsidP="00C579DE">
      <w:pPr>
        <w:pStyle w:val="Bibliography"/>
        <w:rPr>
          <w:color w:val="auto"/>
        </w:rPr>
      </w:pPr>
      <w:r w:rsidRPr="00C579DE">
        <w:rPr>
          <w:color w:val="auto"/>
        </w:rPr>
        <w:t xml:space="preserve">4. </w:t>
      </w:r>
      <w:r w:rsidRPr="00C579DE">
        <w:rPr>
          <w:color w:val="auto"/>
        </w:rPr>
        <w:tab/>
        <w:t xml:space="preserve">Yang, L.; Lu, X.; Yan, B.; Huang, Y. Prevalence of Incorrect Posture among Children and Adolescents: Finding from a Large Population-Based Study in China. </w:t>
      </w:r>
      <w:proofErr w:type="spellStart"/>
      <w:r w:rsidRPr="00C579DE">
        <w:rPr>
          <w:i/>
          <w:iCs/>
          <w:color w:val="auto"/>
        </w:rPr>
        <w:t>iScience</w:t>
      </w:r>
      <w:proofErr w:type="spellEnd"/>
      <w:r w:rsidRPr="00C579DE">
        <w:rPr>
          <w:color w:val="auto"/>
        </w:rPr>
        <w:t xml:space="preserve"> </w:t>
      </w:r>
      <w:r w:rsidRPr="00C579DE">
        <w:rPr>
          <w:b/>
          <w:bCs/>
          <w:color w:val="auto"/>
        </w:rPr>
        <w:t>2020</w:t>
      </w:r>
      <w:r w:rsidRPr="00C579DE">
        <w:rPr>
          <w:color w:val="auto"/>
        </w:rPr>
        <w:t xml:space="preserve">, </w:t>
      </w:r>
      <w:r w:rsidRPr="00C579DE">
        <w:rPr>
          <w:i/>
          <w:iCs/>
          <w:color w:val="auto"/>
        </w:rPr>
        <w:t>23</w:t>
      </w:r>
      <w:r w:rsidRPr="00C579DE">
        <w:rPr>
          <w:color w:val="auto"/>
        </w:rPr>
        <w:t xml:space="preserve">, 101043, </w:t>
      </w:r>
      <w:proofErr w:type="gramStart"/>
      <w:r w:rsidRPr="00C579DE">
        <w:rPr>
          <w:color w:val="auto"/>
        </w:rPr>
        <w:t>doi:10.1016/j.isci</w:t>
      </w:r>
      <w:proofErr w:type="gramEnd"/>
      <w:r w:rsidRPr="00C579DE">
        <w:rPr>
          <w:color w:val="auto"/>
        </w:rPr>
        <w:t>.2020.101043.</w:t>
      </w:r>
    </w:p>
    <w:p w14:paraId="44C89AAC" w14:textId="77777777" w:rsidR="00C579DE" w:rsidRPr="00C579DE" w:rsidRDefault="00C579DE" w:rsidP="00C579DE">
      <w:pPr>
        <w:pStyle w:val="Bibliography"/>
        <w:rPr>
          <w:color w:val="auto"/>
        </w:rPr>
      </w:pPr>
      <w:r w:rsidRPr="00C579DE">
        <w:rPr>
          <w:color w:val="auto"/>
        </w:rPr>
        <w:t xml:space="preserve">5. </w:t>
      </w:r>
      <w:r w:rsidRPr="00C579DE">
        <w:rPr>
          <w:color w:val="auto"/>
        </w:rPr>
        <w:tab/>
        <w:t xml:space="preserve">Kett, A.R.; Sichting, F.; Milani, T.L. The Effect of Sitting Posture and Postural Activity on Low Back Muscle Stiffness. </w:t>
      </w:r>
      <w:r w:rsidRPr="00C579DE">
        <w:rPr>
          <w:i/>
          <w:iCs/>
          <w:color w:val="auto"/>
        </w:rPr>
        <w:t>Biomechanics</w:t>
      </w:r>
      <w:r w:rsidRPr="00C579DE">
        <w:rPr>
          <w:color w:val="auto"/>
        </w:rPr>
        <w:t xml:space="preserve"> </w:t>
      </w:r>
      <w:r w:rsidRPr="00C579DE">
        <w:rPr>
          <w:b/>
          <w:bCs/>
          <w:color w:val="auto"/>
        </w:rPr>
        <w:t>2021</w:t>
      </w:r>
      <w:r w:rsidRPr="00C579DE">
        <w:rPr>
          <w:color w:val="auto"/>
        </w:rPr>
        <w:t xml:space="preserve">, </w:t>
      </w:r>
      <w:r w:rsidRPr="00C579DE">
        <w:rPr>
          <w:i/>
          <w:iCs/>
          <w:color w:val="auto"/>
        </w:rPr>
        <w:t>1</w:t>
      </w:r>
      <w:r w:rsidRPr="00C579DE">
        <w:rPr>
          <w:color w:val="auto"/>
        </w:rPr>
        <w:t>, 214–224, doi:10.3390/biomechanics1020018.</w:t>
      </w:r>
    </w:p>
    <w:p w14:paraId="5EE287AF" w14:textId="77777777" w:rsidR="00C579DE" w:rsidRPr="00C579DE" w:rsidRDefault="00C579DE" w:rsidP="00C579DE">
      <w:pPr>
        <w:pStyle w:val="Bibliography"/>
        <w:rPr>
          <w:color w:val="auto"/>
        </w:rPr>
      </w:pPr>
      <w:r w:rsidRPr="00C579DE">
        <w:rPr>
          <w:color w:val="auto"/>
        </w:rPr>
        <w:t xml:space="preserve">6. </w:t>
      </w:r>
      <w:r w:rsidRPr="00C579DE">
        <w:rPr>
          <w:color w:val="auto"/>
        </w:rPr>
        <w:tab/>
        <w:t xml:space="preserve">Ágústsson, A.; Sveinsson, Þ.; Rodby-Bousquet, E. The Effect of Asymmetrical Limited Hip Flexion on Seating Posture, Scoliosis and Windswept Hip Distortion. </w:t>
      </w:r>
      <w:r w:rsidRPr="00C579DE">
        <w:rPr>
          <w:i/>
          <w:iCs/>
          <w:color w:val="auto"/>
        </w:rPr>
        <w:t>Research in Developmental Disabilities</w:t>
      </w:r>
      <w:r w:rsidRPr="00C579DE">
        <w:rPr>
          <w:color w:val="auto"/>
        </w:rPr>
        <w:t xml:space="preserve"> </w:t>
      </w:r>
      <w:r w:rsidRPr="00C579DE">
        <w:rPr>
          <w:b/>
          <w:bCs/>
          <w:color w:val="auto"/>
        </w:rPr>
        <w:t>2017</w:t>
      </w:r>
      <w:r w:rsidRPr="00C579DE">
        <w:rPr>
          <w:color w:val="auto"/>
        </w:rPr>
        <w:t xml:space="preserve">, </w:t>
      </w:r>
      <w:r w:rsidRPr="00C579DE">
        <w:rPr>
          <w:i/>
          <w:iCs/>
          <w:color w:val="auto"/>
        </w:rPr>
        <w:t>71</w:t>
      </w:r>
      <w:r w:rsidRPr="00C579DE">
        <w:rPr>
          <w:color w:val="auto"/>
        </w:rPr>
        <w:t xml:space="preserve">, 18–23, </w:t>
      </w:r>
      <w:proofErr w:type="gramStart"/>
      <w:r w:rsidRPr="00C579DE">
        <w:rPr>
          <w:color w:val="auto"/>
        </w:rPr>
        <w:t>doi:10.1016/j.ridd</w:t>
      </w:r>
      <w:proofErr w:type="gramEnd"/>
      <w:r w:rsidRPr="00C579DE">
        <w:rPr>
          <w:color w:val="auto"/>
        </w:rPr>
        <w:t>.2017.09.019.</w:t>
      </w:r>
    </w:p>
    <w:p w14:paraId="337C1E31" w14:textId="77777777" w:rsidR="00C579DE" w:rsidRPr="00C579DE" w:rsidRDefault="00C579DE" w:rsidP="00C579DE">
      <w:pPr>
        <w:pStyle w:val="Bibliography"/>
        <w:rPr>
          <w:color w:val="auto"/>
        </w:rPr>
      </w:pPr>
      <w:r w:rsidRPr="00C579DE">
        <w:rPr>
          <w:color w:val="auto"/>
        </w:rPr>
        <w:t xml:space="preserve">7. </w:t>
      </w:r>
      <w:r w:rsidRPr="00C579DE">
        <w:rPr>
          <w:color w:val="auto"/>
        </w:rPr>
        <w:tab/>
        <w:t xml:space="preserve">Susilowati, I.H.; </w:t>
      </w:r>
      <w:proofErr w:type="spellStart"/>
      <w:r w:rsidRPr="00C579DE">
        <w:rPr>
          <w:color w:val="auto"/>
        </w:rPr>
        <w:t>Kurniawidjaja</w:t>
      </w:r>
      <w:proofErr w:type="spellEnd"/>
      <w:r w:rsidRPr="00C579DE">
        <w:rPr>
          <w:color w:val="auto"/>
        </w:rPr>
        <w:t xml:space="preserve">, L.M.; </w:t>
      </w:r>
      <w:proofErr w:type="spellStart"/>
      <w:r w:rsidRPr="00C579DE">
        <w:rPr>
          <w:color w:val="auto"/>
        </w:rPr>
        <w:t>Nugraha</w:t>
      </w:r>
      <w:proofErr w:type="spellEnd"/>
      <w:r w:rsidRPr="00C579DE">
        <w:rPr>
          <w:color w:val="auto"/>
        </w:rPr>
        <w:t xml:space="preserve">, S.; Nasri, S.M.; </w:t>
      </w:r>
      <w:proofErr w:type="spellStart"/>
      <w:r w:rsidRPr="00C579DE">
        <w:rPr>
          <w:color w:val="auto"/>
        </w:rPr>
        <w:t>Pujiriani</w:t>
      </w:r>
      <w:proofErr w:type="spellEnd"/>
      <w:r w:rsidRPr="00C579DE">
        <w:rPr>
          <w:color w:val="auto"/>
        </w:rPr>
        <w:t xml:space="preserve">, I.; </w:t>
      </w:r>
      <w:proofErr w:type="spellStart"/>
      <w:r w:rsidRPr="00C579DE">
        <w:rPr>
          <w:color w:val="auto"/>
        </w:rPr>
        <w:t>Hasiholan</w:t>
      </w:r>
      <w:proofErr w:type="spellEnd"/>
      <w:r w:rsidRPr="00C579DE">
        <w:rPr>
          <w:color w:val="auto"/>
        </w:rPr>
        <w:t xml:space="preserve">, B.P. The Prevalence of Bad Posture and Musculoskeletal Symptoms Originating from the Use of Gadgets as an Impact of the Work from Home Program of the University Community. </w:t>
      </w:r>
      <w:proofErr w:type="spellStart"/>
      <w:r w:rsidRPr="00C579DE">
        <w:rPr>
          <w:i/>
          <w:iCs/>
          <w:color w:val="auto"/>
        </w:rPr>
        <w:t>Heliyon</w:t>
      </w:r>
      <w:proofErr w:type="spellEnd"/>
      <w:r w:rsidRPr="00C579DE">
        <w:rPr>
          <w:color w:val="auto"/>
        </w:rPr>
        <w:t xml:space="preserve"> </w:t>
      </w:r>
      <w:r w:rsidRPr="00C579DE">
        <w:rPr>
          <w:b/>
          <w:bCs/>
          <w:color w:val="auto"/>
        </w:rPr>
        <w:t>2022</w:t>
      </w:r>
      <w:r w:rsidRPr="00C579DE">
        <w:rPr>
          <w:color w:val="auto"/>
        </w:rPr>
        <w:t xml:space="preserve">, </w:t>
      </w:r>
      <w:r w:rsidRPr="00C579DE">
        <w:rPr>
          <w:i/>
          <w:iCs/>
          <w:color w:val="auto"/>
        </w:rPr>
        <w:t>8</w:t>
      </w:r>
      <w:r w:rsidRPr="00C579DE">
        <w:rPr>
          <w:color w:val="auto"/>
        </w:rPr>
        <w:t xml:space="preserve">, e11059, </w:t>
      </w:r>
      <w:proofErr w:type="gramStart"/>
      <w:r w:rsidRPr="00C579DE">
        <w:rPr>
          <w:color w:val="auto"/>
        </w:rPr>
        <w:t>doi:10.1016/j.heliyon</w:t>
      </w:r>
      <w:proofErr w:type="gramEnd"/>
      <w:r w:rsidRPr="00C579DE">
        <w:rPr>
          <w:color w:val="auto"/>
        </w:rPr>
        <w:t>.2022.e11059.</w:t>
      </w:r>
    </w:p>
    <w:p w14:paraId="3B9EFA91" w14:textId="77777777" w:rsidR="00C579DE" w:rsidRPr="00C579DE" w:rsidRDefault="00C579DE" w:rsidP="00C579DE">
      <w:pPr>
        <w:pStyle w:val="Bibliography"/>
        <w:rPr>
          <w:color w:val="auto"/>
        </w:rPr>
      </w:pPr>
      <w:r w:rsidRPr="00C579DE">
        <w:rPr>
          <w:color w:val="auto"/>
        </w:rPr>
        <w:t xml:space="preserve">8. </w:t>
      </w:r>
      <w:r w:rsidRPr="00C579DE">
        <w:rPr>
          <w:color w:val="auto"/>
        </w:rPr>
        <w:tab/>
        <w:t xml:space="preserve">Stephens, M.; Bartley, C.A. Understanding the Association between Pressure Ulcers and Sitting in Adults What Does It Mean for Me and My Carers? Seating Guidelines for People, Carers and Health &amp; Social Care Professionals. </w:t>
      </w:r>
      <w:r w:rsidRPr="00C579DE">
        <w:rPr>
          <w:i/>
          <w:iCs/>
          <w:color w:val="auto"/>
        </w:rPr>
        <w:t>Journal of Tissue Viability</w:t>
      </w:r>
      <w:r w:rsidRPr="00C579DE">
        <w:rPr>
          <w:color w:val="auto"/>
        </w:rPr>
        <w:t xml:space="preserve"> </w:t>
      </w:r>
      <w:r w:rsidRPr="00C579DE">
        <w:rPr>
          <w:b/>
          <w:bCs/>
          <w:color w:val="auto"/>
        </w:rPr>
        <w:t>2018</w:t>
      </w:r>
      <w:r w:rsidRPr="00C579DE">
        <w:rPr>
          <w:color w:val="auto"/>
        </w:rPr>
        <w:t xml:space="preserve">, </w:t>
      </w:r>
      <w:r w:rsidRPr="00C579DE">
        <w:rPr>
          <w:i/>
          <w:iCs/>
          <w:color w:val="auto"/>
        </w:rPr>
        <w:t>27</w:t>
      </w:r>
      <w:r w:rsidRPr="00C579DE">
        <w:rPr>
          <w:color w:val="auto"/>
        </w:rPr>
        <w:t xml:space="preserve">, 59–73, </w:t>
      </w:r>
      <w:proofErr w:type="gramStart"/>
      <w:r w:rsidRPr="00C579DE">
        <w:rPr>
          <w:color w:val="auto"/>
        </w:rPr>
        <w:t>doi:10.1016/j.jtv</w:t>
      </w:r>
      <w:proofErr w:type="gramEnd"/>
      <w:r w:rsidRPr="00C579DE">
        <w:rPr>
          <w:color w:val="auto"/>
        </w:rPr>
        <w:t>.2017.09.004.</w:t>
      </w:r>
    </w:p>
    <w:p w14:paraId="5CFF726D" w14:textId="77777777" w:rsidR="00C579DE" w:rsidRPr="00C579DE" w:rsidRDefault="00C579DE" w:rsidP="00C579DE">
      <w:pPr>
        <w:pStyle w:val="Bibliography"/>
        <w:rPr>
          <w:color w:val="auto"/>
        </w:rPr>
      </w:pPr>
      <w:r w:rsidRPr="00C579DE">
        <w:rPr>
          <w:color w:val="auto"/>
        </w:rPr>
        <w:t xml:space="preserve">9. </w:t>
      </w:r>
      <w:r w:rsidRPr="00C579DE">
        <w:rPr>
          <w:color w:val="auto"/>
        </w:rPr>
        <w:tab/>
        <w:t xml:space="preserve">Benatti, F.B.; Ried-Larsen, M. The Effects of Breaking up Prolonged Sitting Time: A Review of Experimental Studies. </w:t>
      </w:r>
      <w:r w:rsidRPr="00C579DE">
        <w:rPr>
          <w:i/>
          <w:iCs/>
          <w:color w:val="auto"/>
        </w:rPr>
        <w:t>Medicine &amp; Science in Sports &amp; Exercise</w:t>
      </w:r>
      <w:r w:rsidRPr="00C579DE">
        <w:rPr>
          <w:color w:val="auto"/>
        </w:rPr>
        <w:t xml:space="preserve"> </w:t>
      </w:r>
      <w:r w:rsidRPr="00C579DE">
        <w:rPr>
          <w:b/>
          <w:bCs/>
          <w:color w:val="auto"/>
        </w:rPr>
        <w:t>2015</w:t>
      </w:r>
      <w:r w:rsidRPr="00C579DE">
        <w:rPr>
          <w:color w:val="auto"/>
        </w:rPr>
        <w:t xml:space="preserve">, </w:t>
      </w:r>
      <w:r w:rsidRPr="00C579DE">
        <w:rPr>
          <w:i/>
          <w:iCs/>
          <w:color w:val="auto"/>
        </w:rPr>
        <w:t>47</w:t>
      </w:r>
      <w:r w:rsidRPr="00C579DE">
        <w:rPr>
          <w:color w:val="auto"/>
        </w:rPr>
        <w:t>, 2053–2061, doi:10.1249/MSS.0000000000000654.</w:t>
      </w:r>
    </w:p>
    <w:p w14:paraId="4ED5B310" w14:textId="77777777" w:rsidR="00C579DE" w:rsidRPr="00C579DE" w:rsidRDefault="00C579DE" w:rsidP="00C579DE">
      <w:pPr>
        <w:pStyle w:val="Bibliography"/>
        <w:rPr>
          <w:color w:val="auto"/>
        </w:rPr>
      </w:pPr>
      <w:r w:rsidRPr="00C579DE">
        <w:rPr>
          <w:color w:val="auto"/>
        </w:rPr>
        <w:t xml:space="preserve">10. </w:t>
      </w:r>
      <w:r w:rsidRPr="00C579DE">
        <w:rPr>
          <w:color w:val="auto"/>
        </w:rPr>
        <w:tab/>
        <w:t xml:space="preserve">Odesola, D.F.; Kulon, J.; Verghese, S.; Partlow, A.; Gibson, C. Smart Sensing Chairs for Sitting Posture Detection, Classification, and Monitoring: A Comprehensive Review. </w:t>
      </w:r>
      <w:r w:rsidRPr="00C579DE">
        <w:rPr>
          <w:i/>
          <w:iCs/>
          <w:color w:val="auto"/>
        </w:rPr>
        <w:t>Sensors</w:t>
      </w:r>
      <w:r w:rsidRPr="00C579DE">
        <w:rPr>
          <w:color w:val="auto"/>
        </w:rPr>
        <w:t xml:space="preserve"> </w:t>
      </w:r>
      <w:r w:rsidRPr="00C579DE">
        <w:rPr>
          <w:b/>
          <w:bCs/>
          <w:color w:val="auto"/>
        </w:rPr>
        <w:t>2024</w:t>
      </w:r>
      <w:r w:rsidRPr="00C579DE">
        <w:rPr>
          <w:color w:val="auto"/>
        </w:rPr>
        <w:t xml:space="preserve">, </w:t>
      </w:r>
      <w:r w:rsidRPr="00C579DE">
        <w:rPr>
          <w:i/>
          <w:iCs/>
          <w:color w:val="auto"/>
        </w:rPr>
        <w:t>24</w:t>
      </w:r>
      <w:r w:rsidRPr="00C579DE">
        <w:rPr>
          <w:color w:val="auto"/>
        </w:rPr>
        <w:t>, 2940, doi:10.3390/s24092940.</w:t>
      </w:r>
    </w:p>
    <w:p w14:paraId="77434320" w14:textId="77777777" w:rsidR="00C579DE" w:rsidRPr="00C579DE" w:rsidRDefault="00C579DE" w:rsidP="00C579DE">
      <w:pPr>
        <w:pStyle w:val="Bibliography"/>
        <w:rPr>
          <w:color w:val="auto"/>
        </w:rPr>
      </w:pPr>
      <w:r w:rsidRPr="00C579DE">
        <w:rPr>
          <w:color w:val="auto"/>
        </w:rPr>
        <w:t xml:space="preserve">11. </w:t>
      </w:r>
      <w:r w:rsidRPr="00C579DE">
        <w:rPr>
          <w:color w:val="auto"/>
        </w:rPr>
        <w:tab/>
      </w:r>
      <w:proofErr w:type="spellStart"/>
      <w:r w:rsidRPr="00C579DE">
        <w:rPr>
          <w:color w:val="auto"/>
        </w:rPr>
        <w:t>Vermander</w:t>
      </w:r>
      <w:proofErr w:type="spellEnd"/>
      <w:r w:rsidRPr="00C579DE">
        <w:rPr>
          <w:color w:val="auto"/>
        </w:rPr>
        <w:t xml:space="preserve">, P.; </w:t>
      </w:r>
      <w:proofErr w:type="spellStart"/>
      <w:r w:rsidRPr="00C579DE">
        <w:rPr>
          <w:color w:val="auto"/>
        </w:rPr>
        <w:t>Mancisidor</w:t>
      </w:r>
      <w:proofErr w:type="spellEnd"/>
      <w:r w:rsidRPr="00C579DE">
        <w:rPr>
          <w:color w:val="auto"/>
        </w:rPr>
        <w:t xml:space="preserve">, A.; Cabanes, I.; Perez, N. Intelligent Systems for Sitting Posture Monitoring and Anomaly Detection: An Overview. </w:t>
      </w:r>
      <w:r w:rsidRPr="00C579DE">
        <w:rPr>
          <w:i/>
          <w:iCs/>
          <w:color w:val="auto"/>
        </w:rPr>
        <w:t xml:space="preserve">J </w:t>
      </w:r>
      <w:proofErr w:type="spellStart"/>
      <w:r w:rsidRPr="00C579DE">
        <w:rPr>
          <w:i/>
          <w:iCs/>
          <w:color w:val="auto"/>
        </w:rPr>
        <w:t>NeuroEngineering</w:t>
      </w:r>
      <w:proofErr w:type="spellEnd"/>
      <w:r w:rsidRPr="00C579DE">
        <w:rPr>
          <w:i/>
          <w:iCs/>
          <w:color w:val="auto"/>
        </w:rPr>
        <w:t xml:space="preserve"> </w:t>
      </w:r>
      <w:proofErr w:type="spellStart"/>
      <w:r w:rsidRPr="00C579DE">
        <w:rPr>
          <w:i/>
          <w:iCs/>
          <w:color w:val="auto"/>
        </w:rPr>
        <w:t>Rehabil</w:t>
      </w:r>
      <w:proofErr w:type="spellEnd"/>
      <w:r w:rsidRPr="00C579DE">
        <w:rPr>
          <w:color w:val="auto"/>
        </w:rPr>
        <w:t xml:space="preserve"> </w:t>
      </w:r>
      <w:r w:rsidRPr="00C579DE">
        <w:rPr>
          <w:b/>
          <w:bCs/>
          <w:color w:val="auto"/>
        </w:rPr>
        <w:t>2024</w:t>
      </w:r>
      <w:r w:rsidRPr="00C579DE">
        <w:rPr>
          <w:color w:val="auto"/>
        </w:rPr>
        <w:t xml:space="preserve">, </w:t>
      </w:r>
      <w:r w:rsidRPr="00C579DE">
        <w:rPr>
          <w:i/>
          <w:iCs/>
          <w:color w:val="auto"/>
        </w:rPr>
        <w:t>21</w:t>
      </w:r>
      <w:r w:rsidRPr="00C579DE">
        <w:rPr>
          <w:color w:val="auto"/>
        </w:rPr>
        <w:t>, 28, doi:10.1186/s12984-024-01322-z.</w:t>
      </w:r>
    </w:p>
    <w:p w14:paraId="6A732C6A" w14:textId="77777777" w:rsidR="00C579DE" w:rsidRPr="00C579DE" w:rsidRDefault="00C579DE" w:rsidP="00C579DE">
      <w:pPr>
        <w:pStyle w:val="Bibliography"/>
        <w:rPr>
          <w:color w:val="auto"/>
        </w:rPr>
      </w:pPr>
      <w:r w:rsidRPr="00C579DE">
        <w:rPr>
          <w:color w:val="auto"/>
        </w:rPr>
        <w:t xml:space="preserve">12. </w:t>
      </w:r>
      <w:r w:rsidRPr="00C579DE">
        <w:rPr>
          <w:color w:val="auto"/>
        </w:rPr>
        <w:tab/>
        <w:t xml:space="preserve">Cajamarca, G.; Rodríguez, I.; Herskovic, V.; Campos, M.; </w:t>
      </w:r>
      <w:proofErr w:type="spellStart"/>
      <w:r w:rsidRPr="00C579DE">
        <w:rPr>
          <w:color w:val="auto"/>
        </w:rPr>
        <w:t>Riofrío</w:t>
      </w:r>
      <w:proofErr w:type="spellEnd"/>
      <w:r w:rsidRPr="00C579DE">
        <w:rPr>
          <w:color w:val="auto"/>
        </w:rPr>
        <w:t xml:space="preserve">, J.C. </w:t>
      </w:r>
      <w:proofErr w:type="spellStart"/>
      <w:r w:rsidRPr="00C579DE">
        <w:rPr>
          <w:color w:val="auto"/>
        </w:rPr>
        <w:t>StraightenUp</w:t>
      </w:r>
      <w:proofErr w:type="spellEnd"/>
      <w:r w:rsidRPr="00C579DE">
        <w:rPr>
          <w:color w:val="auto"/>
        </w:rPr>
        <w:t xml:space="preserve">+: Monitoring of Posture during Daily Activities for Older Persons Using Wearable Sensors. </w:t>
      </w:r>
      <w:r w:rsidRPr="00C579DE">
        <w:rPr>
          <w:i/>
          <w:iCs/>
          <w:color w:val="auto"/>
        </w:rPr>
        <w:t>Sensors</w:t>
      </w:r>
      <w:r w:rsidRPr="00C579DE">
        <w:rPr>
          <w:color w:val="auto"/>
        </w:rPr>
        <w:t xml:space="preserve"> </w:t>
      </w:r>
      <w:r w:rsidRPr="00C579DE">
        <w:rPr>
          <w:b/>
          <w:bCs/>
          <w:color w:val="auto"/>
        </w:rPr>
        <w:t>2018</w:t>
      </w:r>
      <w:r w:rsidRPr="00C579DE">
        <w:rPr>
          <w:color w:val="auto"/>
        </w:rPr>
        <w:t xml:space="preserve">, </w:t>
      </w:r>
      <w:r w:rsidRPr="00C579DE">
        <w:rPr>
          <w:i/>
          <w:iCs/>
          <w:color w:val="auto"/>
        </w:rPr>
        <w:t>18</w:t>
      </w:r>
      <w:r w:rsidRPr="00C579DE">
        <w:rPr>
          <w:color w:val="auto"/>
        </w:rPr>
        <w:t>, 3409, doi:10.3390/s18103409.</w:t>
      </w:r>
    </w:p>
    <w:p w14:paraId="5F7BE035" w14:textId="77777777" w:rsidR="00C579DE" w:rsidRPr="00C579DE" w:rsidRDefault="00C579DE" w:rsidP="00C579DE">
      <w:pPr>
        <w:pStyle w:val="Bibliography"/>
        <w:rPr>
          <w:color w:val="auto"/>
        </w:rPr>
      </w:pPr>
      <w:r w:rsidRPr="00C579DE">
        <w:rPr>
          <w:color w:val="auto"/>
        </w:rPr>
        <w:t xml:space="preserve">13. </w:t>
      </w:r>
      <w:r w:rsidRPr="00C579DE">
        <w:rPr>
          <w:color w:val="auto"/>
        </w:rPr>
        <w:tab/>
        <w:t xml:space="preserve">Ardito, M.; Mascolo, F.; Valentini, M.; </w:t>
      </w:r>
      <w:proofErr w:type="spellStart"/>
      <w:r w:rsidRPr="00C579DE">
        <w:rPr>
          <w:color w:val="auto"/>
        </w:rPr>
        <w:t>Dell’Olio</w:t>
      </w:r>
      <w:proofErr w:type="spellEnd"/>
      <w:r w:rsidRPr="00C579DE">
        <w:rPr>
          <w:color w:val="auto"/>
        </w:rPr>
        <w:t xml:space="preserve">, F. Low-Cost Wireless Wearable System for Posture Monitoring. </w:t>
      </w:r>
      <w:r w:rsidRPr="00C579DE">
        <w:rPr>
          <w:i/>
          <w:iCs/>
          <w:color w:val="auto"/>
        </w:rPr>
        <w:t>Electronics</w:t>
      </w:r>
      <w:r w:rsidRPr="00C579DE">
        <w:rPr>
          <w:color w:val="auto"/>
        </w:rPr>
        <w:t xml:space="preserve"> </w:t>
      </w:r>
      <w:r w:rsidRPr="00C579DE">
        <w:rPr>
          <w:b/>
          <w:bCs/>
          <w:color w:val="auto"/>
        </w:rPr>
        <w:t>2021</w:t>
      </w:r>
      <w:r w:rsidRPr="00C579DE">
        <w:rPr>
          <w:color w:val="auto"/>
        </w:rPr>
        <w:t xml:space="preserve">, </w:t>
      </w:r>
      <w:r w:rsidRPr="00C579DE">
        <w:rPr>
          <w:i/>
          <w:iCs/>
          <w:color w:val="auto"/>
        </w:rPr>
        <w:t>10</w:t>
      </w:r>
      <w:r w:rsidRPr="00C579DE">
        <w:rPr>
          <w:color w:val="auto"/>
        </w:rPr>
        <w:t>, 2569, doi:10.3390/electronics10212569.</w:t>
      </w:r>
    </w:p>
    <w:p w14:paraId="2E553B34" w14:textId="77777777" w:rsidR="00C579DE" w:rsidRPr="00C579DE" w:rsidRDefault="00C579DE" w:rsidP="00C579DE">
      <w:pPr>
        <w:pStyle w:val="Bibliography"/>
        <w:rPr>
          <w:color w:val="auto"/>
        </w:rPr>
      </w:pPr>
      <w:r w:rsidRPr="00C579DE">
        <w:rPr>
          <w:color w:val="auto"/>
        </w:rPr>
        <w:t xml:space="preserve">14. </w:t>
      </w:r>
      <w:r w:rsidRPr="00C579DE">
        <w:rPr>
          <w:color w:val="auto"/>
        </w:rPr>
        <w:tab/>
        <w:t xml:space="preserve">Upright </w:t>
      </w:r>
      <w:proofErr w:type="spellStart"/>
      <w:r w:rsidRPr="00C579DE">
        <w:rPr>
          <w:color w:val="auto"/>
        </w:rPr>
        <w:t>Upright</w:t>
      </w:r>
      <w:proofErr w:type="spellEnd"/>
      <w:r w:rsidRPr="00C579DE">
        <w:rPr>
          <w:color w:val="auto"/>
        </w:rPr>
        <w:t xml:space="preserve"> Go 2 Available online: https://store.uprightpose.com/products/upright-go2.</w:t>
      </w:r>
    </w:p>
    <w:p w14:paraId="16CD0D97" w14:textId="77777777" w:rsidR="00C579DE" w:rsidRPr="00C579DE" w:rsidRDefault="00C579DE" w:rsidP="00C579DE">
      <w:pPr>
        <w:pStyle w:val="Bibliography"/>
        <w:rPr>
          <w:color w:val="auto"/>
        </w:rPr>
      </w:pPr>
      <w:r w:rsidRPr="00C579DE">
        <w:rPr>
          <w:color w:val="auto"/>
        </w:rPr>
        <w:t xml:space="preserve">15. </w:t>
      </w:r>
      <w:r w:rsidRPr="00C579DE">
        <w:rPr>
          <w:color w:val="auto"/>
        </w:rPr>
        <w:tab/>
        <w:t>Estrada, J.; Vea, L. Sitting Posture Recognition for Computer Users Using Smartphones and a Web Camera. In Proceedings of the TENCON 2017 - 2017 IEEE Region 10 Conference; IEEE: Penang, November 2017; pp. 1520–1525.</w:t>
      </w:r>
    </w:p>
    <w:p w14:paraId="538F0936" w14:textId="77777777" w:rsidR="00C579DE" w:rsidRPr="00C579DE" w:rsidRDefault="00C579DE" w:rsidP="00C579DE">
      <w:pPr>
        <w:pStyle w:val="Bibliography"/>
        <w:rPr>
          <w:color w:val="auto"/>
        </w:rPr>
      </w:pPr>
      <w:r w:rsidRPr="00C579DE">
        <w:rPr>
          <w:color w:val="auto"/>
        </w:rPr>
        <w:t xml:space="preserve">16. </w:t>
      </w:r>
      <w:r w:rsidRPr="00C579DE">
        <w:rPr>
          <w:color w:val="auto"/>
        </w:rPr>
        <w:tab/>
        <w:t xml:space="preserve">Liu, B.; Li, Y.; Zhang, S.; Ye, X. Healthy Human Sitting Posture Estimation in RGB-D Scenes Using Object Context. </w:t>
      </w:r>
      <w:proofErr w:type="spellStart"/>
      <w:r w:rsidRPr="00C579DE">
        <w:rPr>
          <w:i/>
          <w:iCs/>
          <w:color w:val="auto"/>
        </w:rPr>
        <w:t>Multimed</w:t>
      </w:r>
      <w:proofErr w:type="spellEnd"/>
      <w:r w:rsidRPr="00C579DE">
        <w:rPr>
          <w:i/>
          <w:iCs/>
          <w:color w:val="auto"/>
        </w:rPr>
        <w:t xml:space="preserve"> Tools Appl</w:t>
      </w:r>
      <w:r w:rsidRPr="00C579DE">
        <w:rPr>
          <w:color w:val="auto"/>
        </w:rPr>
        <w:t xml:space="preserve"> </w:t>
      </w:r>
      <w:r w:rsidRPr="00C579DE">
        <w:rPr>
          <w:b/>
          <w:bCs/>
          <w:color w:val="auto"/>
        </w:rPr>
        <w:t>2017</w:t>
      </w:r>
      <w:r w:rsidRPr="00C579DE">
        <w:rPr>
          <w:color w:val="auto"/>
        </w:rPr>
        <w:t xml:space="preserve">, </w:t>
      </w:r>
      <w:r w:rsidRPr="00C579DE">
        <w:rPr>
          <w:i/>
          <w:iCs/>
          <w:color w:val="auto"/>
        </w:rPr>
        <w:t>76</w:t>
      </w:r>
      <w:r w:rsidRPr="00C579DE">
        <w:rPr>
          <w:color w:val="auto"/>
        </w:rPr>
        <w:t>, 10721–10739, doi:10.1007/s11042-015-3189-x.</w:t>
      </w:r>
    </w:p>
    <w:p w14:paraId="31612EAA" w14:textId="77777777" w:rsidR="00C579DE" w:rsidRPr="00C579DE" w:rsidRDefault="00C579DE" w:rsidP="00C579DE">
      <w:pPr>
        <w:pStyle w:val="Bibliography"/>
        <w:rPr>
          <w:color w:val="auto"/>
        </w:rPr>
      </w:pPr>
      <w:r w:rsidRPr="00C579DE">
        <w:rPr>
          <w:color w:val="auto"/>
        </w:rPr>
        <w:t xml:space="preserve">17. </w:t>
      </w:r>
      <w:r w:rsidRPr="00C579DE">
        <w:rPr>
          <w:color w:val="auto"/>
        </w:rPr>
        <w:tab/>
        <w:t xml:space="preserve">Estrada, J.E.; Vea, L.A.; Devaraj, M. Modelling Proper and Improper Sitting Posture of Computer Users Using Machine Vision for a Human–Computer Intelligent Interactive System during COVID-19. </w:t>
      </w:r>
      <w:r w:rsidRPr="00C579DE">
        <w:rPr>
          <w:i/>
          <w:iCs/>
          <w:color w:val="auto"/>
        </w:rPr>
        <w:t>Applied Sciences</w:t>
      </w:r>
      <w:r w:rsidRPr="00C579DE">
        <w:rPr>
          <w:color w:val="auto"/>
        </w:rPr>
        <w:t xml:space="preserve"> </w:t>
      </w:r>
      <w:r w:rsidRPr="00C579DE">
        <w:rPr>
          <w:b/>
          <w:bCs/>
          <w:color w:val="auto"/>
        </w:rPr>
        <w:t>2023</w:t>
      </w:r>
      <w:r w:rsidRPr="00C579DE">
        <w:rPr>
          <w:color w:val="auto"/>
        </w:rPr>
        <w:t xml:space="preserve">, </w:t>
      </w:r>
      <w:r w:rsidRPr="00C579DE">
        <w:rPr>
          <w:i/>
          <w:iCs/>
          <w:color w:val="auto"/>
        </w:rPr>
        <w:t>13</w:t>
      </w:r>
      <w:r w:rsidRPr="00C579DE">
        <w:rPr>
          <w:color w:val="auto"/>
        </w:rPr>
        <w:t>, 5402, doi:10.3390/app13095402.</w:t>
      </w:r>
    </w:p>
    <w:p w14:paraId="7848059F" w14:textId="77777777" w:rsidR="00C579DE" w:rsidRPr="00C579DE" w:rsidRDefault="00C579DE" w:rsidP="00C579DE">
      <w:pPr>
        <w:pStyle w:val="Bibliography"/>
        <w:rPr>
          <w:color w:val="auto"/>
        </w:rPr>
      </w:pPr>
      <w:r w:rsidRPr="00C579DE">
        <w:rPr>
          <w:color w:val="auto"/>
        </w:rPr>
        <w:t xml:space="preserve">18. </w:t>
      </w:r>
      <w:r w:rsidRPr="00C579DE">
        <w:rPr>
          <w:color w:val="auto"/>
        </w:rPr>
        <w:tab/>
        <w:t xml:space="preserve">Tan, H.Z.; </w:t>
      </w:r>
      <w:proofErr w:type="spellStart"/>
      <w:r w:rsidRPr="00C579DE">
        <w:rPr>
          <w:color w:val="auto"/>
        </w:rPr>
        <w:t>Slivovsky</w:t>
      </w:r>
      <w:proofErr w:type="spellEnd"/>
      <w:r w:rsidRPr="00C579DE">
        <w:rPr>
          <w:color w:val="auto"/>
        </w:rPr>
        <w:t xml:space="preserve">, L.A.; Pentland, A. A Sensing Chair Using Pressure Distribution Sensors. </w:t>
      </w:r>
      <w:r w:rsidRPr="00C579DE">
        <w:rPr>
          <w:i/>
          <w:iCs/>
          <w:color w:val="auto"/>
        </w:rPr>
        <w:t xml:space="preserve">IEEE/ASME Trans. </w:t>
      </w:r>
      <w:proofErr w:type="spellStart"/>
      <w:r w:rsidRPr="00C579DE">
        <w:rPr>
          <w:i/>
          <w:iCs/>
          <w:color w:val="auto"/>
        </w:rPr>
        <w:t>Mechatron</w:t>
      </w:r>
      <w:proofErr w:type="spellEnd"/>
      <w:r w:rsidRPr="00C579DE">
        <w:rPr>
          <w:i/>
          <w:iCs/>
          <w:color w:val="auto"/>
        </w:rPr>
        <w:t>.</w:t>
      </w:r>
      <w:r w:rsidRPr="00C579DE">
        <w:rPr>
          <w:color w:val="auto"/>
        </w:rPr>
        <w:t xml:space="preserve"> </w:t>
      </w:r>
      <w:r w:rsidRPr="00C579DE">
        <w:rPr>
          <w:b/>
          <w:bCs/>
          <w:color w:val="auto"/>
        </w:rPr>
        <w:t>2001</w:t>
      </w:r>
      <w:r w:rsidRPr="00C579DE">
        <w:rPr>
          <w:color w:val="auto"/>
        </w:rPr>
        <w:t xml:space="preserve">, </w:t>
      </w:r>
      <w:r w:rsidRPr="00C579DE">
        <w:rPr>
          <w:i/>
          <w:iCs/>
          <w:color w:val="auto"/>
        </w:rPr>
        <w:t>6</w:t>
      </w:r>
      <w:r w:rsidRPr="00C579DE">
        <w:rPr>
          <w:color w:val="auto"/>
        </w:rPr>
        <w:t>, 261–268, doi:10.1109/3516.951364.</w:t>
      </w:r>
    </w:p>
    <w:p w14:paraId="7E0CAB1B" w14:textId="77777777" w:rsidR="00C579DE" w:rsidRPr="00C579DE" w:rsidRDefault="00C579DE" w:rsidP="00C579DE">
      <w:pPr>
        <w:pStyle w:val="Bibliography"/>
        <w:rPr>
          <w:color w:val="auto"/>
        </w:rPr>
      </w:pPr>
      <w:r w:rsidRPr="00C579DE">
        <w:rPr>
          <w:color w:val="auto"/>
        </w:rPr>
        <w:t xml:space="preserve">19. </w:t>
      </w:r>
      <w:r w:rsidRPr="00C579DE">
        <w:rPr>
          <w:color w:val="auto"/>
        </w:rPr>
        <w:tab/>
        <w:t xml:space="preserve">Wang, J.; Hafidh, B.; Dong, H.; El Saddik, A. Sitting Posture Recognition Using a Spiking Neural Network. </w:t>
      </w:r>
      <w:r w:rsidRPr="00C579DE">
        <w:rPr>
          <w:i/>
          <w:iCs/>
          <w:color w:val="auto"/>
        </w:rPr>
        <w:t>IEEE Sensors J.</w:t>
      </w:r>
      <w:r w:rsidRPr="00C579DE">
        <w:rPr>
          <w:color w:val="auto"/>
        </w:rPr>
        <w:t xml:space="preserve"> </w:t>
      </w:r>
      <w:r w:rsidRPr="00C579DE">
        <w:rPr>
          <w:b/>
          <w:bCs/>
          <w:color w:val="auto"/>
        </w:rPr>
        <w:t>2021</w:t>
      </w:r>
      <w:r w:rsidRPr="00C579DE">
        <w:rPr>
          <w:color w:val="auto"/>
        </w:rPr>
        <w:t xml:space="preserve">, </w:t>
      </w:r>
      <w:r w:rsidRPr="00C579DE">
        <w:rPr>
          <w:i/>
          <w:iCs/>
          <w:color w:val="auto"/>
        </w:rPr>
        <w:t>21</w:t>
      </w:r>
      <w:r w:rsidRPr="00C579DE">
        <w:rPr>
          <w:color w:val="auto"/>
        </w:rPr>
        <w:t>, 1779–1786, doi:10.1109/JSEN.2020.3016611.</w:t>
      </w:r>
    </w:p>
    <w:p w14:paraId="470D1EDF" w14:textId="77777777" w:rsidR="00C579DE" w:rsidRPr="00C579DE" w:rsidRDefault="00C579DE" w:rsidP="00C579DE">
      <w:pPr>
        <w:pStyle w:val="Bibliography"/>
        <w:rPr>
          <w:color w:val="auto"/>
        </w:rPr>
      </w:pPr>
      <w:r w:rsidRPr="00C579DE">
        <w:rPr>
          <w:color w:val="auto"/>
        </w:rPr>
        <w:t xml:space="preserve">20. </w:t>
      </w:r>
      <w:r w:rsidRPr="00C579DE">
        <w:rPr>
          <w:color w:val="auto"/>
        </w:rPr>
        <w:tab/>
        <w:t xml:space="preserve">Tsai, M.-C.; Chu, E.T.-H.; Lee, C.-R. An Automated Sitting Posture Recognition System Utilizing Pressure Sensors. </w:t>
      </w:r>
      <w:r w:rsidRPr="00C579DE">
        <w:rPr>
          <w:i/>
          <w:iCs/>
          <w:color w:val="auto"/>
        </w:rPr>
        <w:t>Sensors</w:t>
      </w:r>
      <w:r w:rsidRPr="00C579DE">
        <w:rPr>
          <w:color w:val="auto"/>
        </w:rPr>
        <w:t xml:space="preserve"> </w:t>
      </w:r>
      <w:r w:rsidRPr="00C579DE">
        <w:rPr>
          <w:b/>
          <w:bCs/>
          <w:color w:val="auto"/>
        </w:rPr>
        <w:t>2023</w:t>
      </w:r>
      <w:r w:rsidRPr="00C579DE">
        <w:rPr>
          <w:color w:val="auto"/>
        </w:rPr>
        <w:t xml:space="preserve">, </w:t>
      </w:r>
      <w:r w:rsidRPr="00C579DE">
        <w:rPr>
          <w:i/>
          <w:iCs/>
          <w:color w:val="auto"/>
        </w:rPr>
        <w:t>23</w:t>
      </w:r>
      <w:r w:rsidRPr="00C579DE">
        <w:rPr>
          <w:color w:val="auto"/>
        </w:rPr>
        <w:t>, 5894, doi:10.3390/s23135894.</w:t>
      </w:r>
    </w:p>
    <w:p w14:paraId="5D6638C9" w14:textId="77777777" w:rsidR="00C579DE" w:rsidRPr="00C579DE" w:rsidRDefault="00C579DE" w:rsidP="00C579DE">
      <w:pPr>
        <w:pStyle w:val="Bibliography"/>
        <w:rPr>
          <w:color w:val="auto"/>
        </w:rPr>
      </w:pPr>
      <w:r w:rsidRPr="00C579DE">
        <w:rPr>
          <w:color w:val="auto"/>
        </w:rPr>
        <w:t xml:space="preserve">21. </w:t>
      </w:r>
      <w:r w:rsidRPr="00C579DE">
        <w:rPr>
          <w:color w:val="auto"/>
        </w:rPr>
        <w:tab/>
        <w:t xml:space="preserve">Matuska, S.; Paralic, M.; Hudec, R. A Smart System for Sitting Posture Detection Based on Force Sensors and Mobile Application. </w:t>
      </w:r>
      <w:r w:rsidRPr="00C579DE">
        <w:rPr>
          <w:i/>
          <w:iCs/>
          <w:color w:val="auto"/>
        </w:rPr>
        <w:t>Mobile Information Systems</w:t>
      </w:r>
      <w:r w:rsidRPr="00C579DE">
        <w:rPr>
          <w:color w:val="auto"/>
        </w:rPr>
        <w:t xml:space="preserve"> </w:t>
      </w:r>
      <w:r w:rsidRPr="00C579DE">
        <w:rPr>
          <w:b/>
          <w:bCs/>
          <w:color w:val="auto"/>
        </w:rPr>
        <w:t>2020</w:t>
      </w:r>
      <w:r w:rsidRPr="00C579DE">
        <w:rPr>
          <w:color w:val="auto"/>
        </w:rPr>
        <w:t xml:space="preserve">, </w:t>
      </w:r>
      <w:r w:rsidRPr="00C579DE">
        <w:rPr>
          <w:i/>
          <w:iCs/>
          <w:color w:val="auto"/>
        </w:rPr>
        <w:t>2020</w:t>
      </w:r>
      <w:r w:rsidRPr="00C579DE">
        <w:rPr>
          <w:color w:val="auto"/>
        </w:rPr>
        <w:t>, 1–13, doi:10.1155/2020/6625797.</w:t>
      </w:r>
    </w:p>
    <w:p w14:paraId="359D66D0" w14:textId="77777777" w:rsidR="00C579DE" w:rsidRPr="00C579DE" w:rsidRDefault="00C579DE" w:rsidP="00C579DE">
      <w:pPr>
        <w:pStyle w:val="Bibliography"/>
        <w:rPr>
          <w:color w:val="auto"/>
        </w:rPr>
      </w:pPr>
      <w:r w:rsidRPr="00C579DE">
        <w:rPr>
          <w:color w:val="auto"/>
        </w:rPr>
        <w:lastRenderedPageBreak/>
        <w:t xml:space="preserve">22. </w:t>
      </w:r>
      <w:r w:rsidRPr="00C579DE">
        <w:rPr>
          <w:color w:val="auto"/>
        </w:rPr>
        <w:tab/>
        <w:t xml:space="preserve">Martínez-Estrada, M.; </w:t>
      </w:r>
      <w:proofErr w:type="spellStart"/>
      <w:r w:rsidRPr="00C579DE">
        <w:rPr>
          <w:color w:val="auto"/>
        </w:rPr>
        <w:t>Vuohijoki</w:t>
      </w:r>
      <w:proofErr w:type="spellEnd"/>
      <w:r w:rsidRPr="00C579DE">
        <w:rPr>
          <w:color w:val="auto"/>
        </w:rPr>
        <w:t xml:space="preserve">, T.; </w:t>
      </w:r>
      <w:proofErr w:type="spellStart"/>
      <w:r w:rsidRPr="00C579DE">
        <w:rPr>
          <w:color w:val="auto"/>
        </w:rPr>
        <w:t>Poberznik</w:t>
      </w:r>
      <w:proofErr w:type="spellEnd"/>
      <w:r w:rsidRPr="00C579DE">
        <w:rPr>
          <w:color w:val="auto"/>
        </w:rPr>
        <w:t xml:space="preserve">, A.; Shaikh, A.; Virkki, J.; Gil, I.; Fernández-García, R. A Smart Chair to Monitor Sitting Posture by Capacitive Textile Sensors. </w:t>
      </w:r>
      <w:r w:rsidRPr="00C579DE">
        <w:rPr>
          <w:i/>
          <w:iCs/>
          <w:color w:val="auto"/>
        </w:rPr>
        <w:t>Materials</w:t>
      </w:r>
      <w:r w:rsidRPr="00C579DE">
        <w:rPr>
          <w:color w:val="auto"/>
        </w:rPr>
        <w:t xml:space="preserve"> </w:t>
      </w:r>
      <w:r w:rsidRPr="00C579DE">
        <w:rPr>
          <w:b/>
          <w:bCs/>
          <w:color w:val="auto"/>
        </w:rPr>
        <w:t>2023</w:t>
      </w:r>
      <w:r w:rsidRPr="00C579DE">
        <w:rPr>
          <w:color w:val="auto"/>
        </w:rPr>
        <w:t xml:space="preserve">, </w:t>
      </w:r>
      <w:r w:rsidRPr="00C579DE">
        <w:rPr>
          <w:i/>
          <w:iCs/>
          <w:color w:val="auto"/>
        </w:rPr>
        <w:t>16</w:t>
      </w:r>
      <w:r w:rsidRPr="00C579DE">
        <w:rPr>
          <w:color w:val="auto"/>
        </w:rPr>
        <w:t>, 4838, doi:10.3390/ma16134838.</w:t>
      </w:r>
    </w:p>
    <w:p w14:paraId="727E13B3" w14:textId="77777777" w:rsidR="00C579DE" w:rsidRPr="00C579DE" w:rsidRDefault="00C579DE" w:rsidP="00C579DE">
      <w:pPr>
        <w:pStyle w:val="Bibliography"/>
        <w:rPr>
          <w:color w:val="auto"/>
        </w:rPr>
      </w:pPr>
      <w:r w:rsidRPr="00C579DE">
        <w:rPr>
          <w:color w:val="auto"/>
        </w:rPr>
        <w:t xml:space="preserve">23. </w:t>
      </w:r>
      <w:r w:rsidRPr="00C579DE">
        <w:rPr>
          <w:color w:val="auto"/>
        </w:rPr>
        <w:tab/>
        <w:t xml:space="preserve">Pereira, L.; Plácido Da Silva, H. A Novel Smart Chair System for Posture Classification and Invisible ECG Monitoring. </w:t>
      </w:r>
      <w:r w:rsidRPr="00C579DE">
        <w:rPr>
          <w:i/>
          <w:iCs/>
          <w:color w:val="auto"/>
        </w:rPr>
        <w:t>Sensors</w:t>
      </w:r>
      <w:r w:rsidRPr="00C579DE">
        <w:rPr>
          <w:color w:val="auto"/>
        </w:rPr>
        <w:t xml:space="preserve"> </w:t>
      </w:r>
      <w:r w:rsidRPr="00C579DE">
        <w:rPr>
          <w:b/>
          <w:bCs/>
          <w:color w:val="auto"/>
        </w:rPr>
        <w:t>2023</w:t>
      </w:r>
      <w:r w:rsidRPr="00C579DE">
        <w:rPr>
          <w:color w:val="auto"/>
        </w:rPr>
        <w:t xml:space="preserve">, </w:t>
      </w:r>
      <w:r w:rsidRPr="00C579DE">
        <w:rPr>
          <w:i/>
          <w:iCs/>
          <w:color w:val="auto"/>
        </w:rPr>
        <w:t>23</w:t>
      </w:r>
      <w:r w:rsidRPr="00C579DE">
        <w:rPr>
          <w:color w:val="auto"/>
        </w:rPr>
        <w:t>, 719, doi:10.3390/s23020719.</w:t>
      </w:r>
    </w:p>
    <w:p w14:paraId="69C6A792" w14:textId="77777777" w:rsidR="00C579DE" w:rsidRPr="00C579DE" w:rsidRDefault="00C579DE" w:rsidP="00C579DE">
      <w:pPr>
        <w:pStyle w:val="Bibliography"/>
        <w:rPr>
          <w:color w:val="auto"/>
        </w:rPr>
      </w:pPr>
      <w:r w:rsidRPr="00C579DE">
        <w:rPr>
          <w:color w:val="auto"/>
        </w:rPr>
        <w:t xml:space="preserve">24. </w:t>
      </w:r>
      <w:r w:rsidRPr="00C579DE">
        <w:rPr>
          <w:color w:val="auto"/>
        </w:rPr>
        <w:tab/>
        <w:t xml:space="preserve">Jeong, H.; Park, W. Developing and Evaluating a Mixed Sensor Smart Chair System for Real-Time Posture Classification: Combining Pressure and Distance Sensors. </w:t>
      </w:r>
      <w:r w:rsidRPr="00C579DE">
        <w:rPr>
          <w:i/>
          <w:iCs/>
          <w:color w:val="auto"/>
        </w:rPr>
        <w:t>IEEE J. Biomed. Health Inform.</w:t>
      </w:r>
      <w:r w:rsidRPr="00C579DE">
        <w:rPr>
          <w:color w:val="auto"/>
        </w:rPr>
        <w:t xml:space="preserve"> </w:t>
      </w:r>
      <w:r w:rsidRPr="00C579DE">
        <w:rPr>
          <w:b/>
          <w:bCs/>
          <w:color w:val="auto"/>
        </w:rPr>
        <w:t>2021</w:t>
      </w:r>
      <w:r w:rsidRPr="00C579DE">
        <w:rPr>
          <w:color w:val="auto"/>
        </w:rPr>
        <w:t xml:space="preserve">, </w:t>
      </w:r>
      <w:r w:rsidRPr="00C579DE">
        <w:rPr>
          <w:i/>
          <w:iCs/>
          <w:color w:val="auto"/>
        </w:rPr>
        <w:t>25</w:t>
      </w:r>
      <w:r w:rsidRPr="00C579DE">
        <w:rPr>
          <w:color w:val="auto"/>
        </w:rPr>
        <w:t>, 1805–1813, doi:10.1109/JBHI.2020.3030096.</w:t>
      </w:r>
    </w:p>
    <w:p w14:paraId="05177B50" w14:textId="77777777" w:rsidR="00C579DE" w:rsidRPr="00C579DE" w:rsidRDefault="00C579DE" w:rsidP="00C579DE">
      <w:pPr>
        <w:pStyle w:val="Bibliography"/>
        <w:rPr>
          <w:color w:val="auto"/>
        </w:rPr>
      </w:pPr>
      <w:r w:rsidRPr="00C579DE">
        <w:rPr>
          <w:color w:val="auto"/>
        </w:rPr>
        <w:t xml:space="preserve">25. </w:t>
      </w:r>
      <w:r w:rsidRPr="00C579DE">
        <w:rPr>
          <w:color w:val="auto"/>
        </w:rPr>
        <w:tab/>
        <w:t xml:space="preserve">Fragkiadakis, E.; </w:t>
      </w:r>
      <w:proofErr w:type="spellStart"/>
      <w:r w:rsidRPr="00C579DE">
        <w:rPr>
          <w:color w:val="auto"/>
        </w:rPr>
        <w:t>Dalakleidi</w:t>
      </w:r>
      <w:proofErr w:type="spellEnd"/>
      <w:r w:rsidRPr="00C579DE">
        <w:rPr>
          <w:color w:val="auto"/>
        </w:rPr>
        <w:t>, K.V.; Nikita, K.S. Design and Development of a Sitting Posture Recognition System. In Proceedings of the 2019 41st Annual International Conference of the IEEE Engineering in Medicine and Biology Society (EMBC); IEEE: Berlin, Germany, July 2019; pp. 3364–3367.</w:t>
      </w:r>
    </w:p>
    <w:p w14:paraId="70E2556C" w14:textId="77777777" w:rsidR="00C579DE" w:rsidRPr="00C579DE" w:rsidRDefault="00C579DE" w:rsidP="00C579DE">
      <w:pPr>
        <w:pStyle w:val="Bibliography"/>
        <w:rPr>
          <w:color w:val="auto"/>
        </w:rPr>
      </w:pPr>
      <w:r w:rsidRPr="00C579DE">
        <w:rPr>
          <w:color w:val="auto"/>
        </w:rPr>
        <w:t xml:space="preserve">26. </w:t>
      </w:r>
      <w:r w:rsidRPr="00C579DE">
        <w:rPr>
          <w:color w:val="auto"/>
        </w:rPr>
        <w:tab/>
        <w:t xml:space="preserve">Javaid, A.; Abbas, A.; Arshad, J.; Rahmani, M.K.I.; </w:t>
      </w:r>
      <w:proofErr w:type="spellStart"/>
      <w:r w:rsidRPr="00C579DE">
        <w:rPr>
          <w:color w:val="auto"/>
        </w:rPr>
        <w:t>Chauhdary</w:t>
      </w:r>
      <w:proofErr w:type="spellEnd"/>
      <w:r w:rsidRPr="00C579DE">
        <w:rPr>
          <w:color w:val="auto"/>
        </w:rPr>
        <w:t xml:space="preserve">, S.T.; Jaffery, M.H.; Banga, A.S. Force Sensitive Resistors-Based Real-Time Posture Detection System Using Machine Learning Algorithms. </w:t>
      </w:r>
      <w:r w:rsidRPr="00C579DE">
        <w:rPr>
          <w:i/>
          <w:iCs/>
          <w:color w:val="auto"/>
        </w:rPr>
        <w:t>CMC</w:t>
      </w:r>
      <w:r w:rsidRPr="00C579DE">
        <w:rPr>
          <w:color w:val="auto"/>
        </w:rPr>
        <w:t xml:space="preserve"> </w:t>
      </w:r>
      <w:r w:rsidRPr="00C579DE">
        <w:rPr>
          <w:b/>
          <w:bCs/>
          <w:color w:val="auto"/>
        </w:rPr>
        <w:t>2023</w:t>
      </w:r>
      <w:r w:rsidRPr="00C579DE">
        <w:rPr>
          <w:color w:val="auto"/>
        </w:rPr>
        <w:t xml:space="preserve">, </w:t>
      </w:r>
      <w:r w:rsidRPr="00C579DE">
        <w:rPr>
          <w:i/>
          <w:iCs/>
          <w:color w:val="auto"/>
        </w:rPr>
        <w:t>77</w:t>
      </w:r>
      <w:r w:rsidRPr="00C579DE">
        <w:rPr>
          <w:color w:val="auto"/>
        </w:rPr>
        <w:t>, 1795–1814, doi:10.32604/cmc.2023.044140.</w:t>
      </w:r>
    </w:p>
    <w:p w14:paraId="35F3F444" w14:textId="77777777" w:rsidR="00C579DE" w:rsidRPr="00C579DE" w:rsidRDefault="00C579DE" w:rsidP="00C579DE">
      <w:pPr>
        <w:pStyle w:val="Bibliography"/>
        <w:rPr>
          <w:color w:val="auto"/>
        </w:rPr>
      </w:pPr>
      <w:r w:rsidRPr="00C579DE">
        <w:rPr>
          <w:color w:val="auto"/>
        </w:rPr>
        <w:t xml:space="preserve">27. </w:t>
      </w:r>
      <w:r w:rsidRPr="00C579DE">
        <w:rPr>
          <w:color w:val="auto"/>
        </w:rPr>
        <w:tab/>
        <w:t xml:space="preserve">Ma, C.; Li, W.; Gravina, R.; Fortino, G. Posture Detection Based on Smart Cushion for Wheelchair Users. </w:t>
      </w:r>
      <w:r w:rsidRPr="00C579DE">
        <w:rPr>
          <w:i/>
          <w:iCs/>
          <w:color w:val="auto"/>
        </w:rPr>
        <w:t>Sensors</w:t>
      </w:r>
      <w:r w:rsidRPr="00C579DE">
        <w:rPr>
          <w:color w:val="auto"/>
        </w:rPr>
        <w:t xml:space="preserve"> </w:t>
      </w:r>
      <w:r w:rsidRPr="00C579DE">
        <w:rPr>
          <w:b/>
          <w:bCs/>
          <w:color w:val="auto"/>
        </w:rPr>
        <w:t>2017</w:t>
      </w:r>
      <w:r w:rsidRPr="00C579DE">
        <w:rPr>
          <w:color w:val="auto"/>
        </w:rPr>
        <w:t xml:space="preserve">, </w:t>
      </w:r>
      <w:r w:rsidRPr="00C579DE">
        <w:rPr>
          <w:i/>
          <w:iCs/>
          <w:color w:val="auto"/>
        </w:rPr>
        <w:t>17</w:t>
      </w:r>
      <w:r w:rsidRPr="00C579DE">
        <w:rPr>
          <w:color w:val="auto"/>
        </w:rPr>
        <w:t>, 719, doi:10.3390/s17040719.</w:t>
      </w:r>
    </w:p>
    <w:p w14:paraId="6AEE9B0F" w14:textId="77777777" w:rsidR="00C579DE" w:rsidRPr="00C579DE" w:rsidRDefault="00C579DE" w:rsidP="00C579DE">
      <w:pPr>
        <w:pStyle w:val="Bibliography"/>
        <w:rPr>
          <w:color w:val="auto"/>
        </w:rPr>
      </w:pPr>
      <w:r w:rsidRPr="00C579DE">
        <w:rPr>
          <w:color w:val="auto"/>
        </w:rPr>
        <w:t xml:space="preserve">28. </w:t>
      </w:r>
      <w:r w:rsidRPr="00C579DE">
        <w:rPr>
          <w:color w:val="auto"/>
        </w:rPr>
        <w:tab/>
        <w:t xml:space="preserve">Ma, C.; Li, W.; Gravina, R.; Du, J.; Li, Q.; Fortino, G. Smart Cushion-Based Activity Recognition: Prompting Users to Maintain a Healthy Seated Posture. </w:t>
      </w:r>
      <w:r w:rsidRPr="00C579DE">
        <w:rPr>
          <w:i/>
          <w:iCs/>
          <w:color w:val="auto"/>
        </w:rPr>
        <w:t xml:space="preserve">IEEE Syst. Man </w:t>
      </w:r>
      <w:proofErr w:type="spellStart"/>
      <w:r w:rsidRPr="00C579DE">
        <w:rPr>
          <w:i/>
          <w:iCs/>
          <w:color w:val="auto"/>
        </w:rPr>
        <w:t>Cybern</w:t>
      </w:r>
      <w:proofErr w:type="spellEnd"/>
      <w:r w:rsidRPr="00C579DE">
        <w:rPr>
          <w:i/>
          <w:iCs/>
          <w:color w:val="auto"/>
        </w:rPr>
        <w:t>. Mag.</w:t>
      </w:r>
      <w:r w:rsidRPr="00C579DE">
        <w:rPr>
          <w:color w:val="auto"/>
        </w:rPr>
        <w:t xml:space="preserve"> </w:t>
      </w:r>
      <w:r w:rsidRPr="00C579DE">
        <w:rPr>
          <w:b/>
          <w:bCs/>
          <w:color w:val="auto"/>
        </w:rPr>
        <w:t>2020</w:t>
      </w:r>
      <w:r w:rsidRPr="00C579DE">
        <w:rPr>
          <w:color w:val="auto"/>
        </w:rPr>
        <w:t xml:space="preserve">, </w:t>
      </w:r>
      <w:r w:rsidRPr="00C579DE">
        <w:rPr>
          <w:i/>
          <w:iCs/>
          <w:color w:val="auto"/>
        </w:rPr>
        <w:t>6</w:t>
      </w:r>
      <w:r w:rsidRPr="00C579DE">
        <w:rPr>
          <w:color w:val="auto"/>
        </w:rPr>
        <w:t>, 6–14, doi:10.1109/MSMC.2019.2962226.</w:t>
      </w:r>
    </w:p>
    <w:p w14:paraId="5EBF7DCB" w14:textId="77777777" w:rsidR="00C579DE" w:rsidRPr="00C579DE" w:rsidRDefault="00C579DE" w:rsidP="00C579DE">
      <w:pPr>
        <w:pStyle w:val="Bibliography"/>
        <w:rPr>
          <w:color w:val="auto"/>
        </w:rPr>
      </w:pPr>
      <w:r w:rsidRPr="00C579DE">
        <w:rPr>
          <w:color w:val="auto"/>
        </w:rPr>
        <w:t xml:space="preserve">29. </w:t>
      </w:r>
      <w:r w:rsidRPr="00C579DE">
        <w:rPr>
          <w:color w:val="auto"/>
        </w:rPr>
        <w:tab/>
        <w:t xml:space="preserve">Fu, T.; Macleod, A. </w:t>
      </w:r>
      <w:proofErr w:type="spellStart"/>
      <w:r w:rsidRPr="00C579DE">
        <w:rPr>
          <w:color w:val="auto"/>
        </w:rPr>
        <w:t>IntelliChair</w:t>
      </w:r>
      <w:proofErr w:type="spellEnd"/>
      <w:r w:rsidRPr="00C579DE">
        <w:rPr>
          <w:color w:val="auto"/>
        </w:rPr>
        <w:t>: An Approach for Activity Detection and Prediction via Posture Analysis. In Proceedings of the 2014 International Conference on Intelligent Environments; IEEE: China, June 2014; pp. 211–213.</w:t>
      </w:r>
    </w:p>
    <w:p w14:paraId="7349AB6F" w14:textId="77777777" w:rsidR="00C579DE" w:rsidRPr="00C579DE" w:rsidRDefault="00C579DE" w:rsidP="00C579DE">
      <w:pPr>
        <w:pStyle w:val="Bibliography"/>
        <w:rPr>
          <w:color w:val="auto"/>
        </w:rPr>
      </w:pPr>
      <w:r w:rsidRPr="00C579DE">
        <w:rPr>
          <w:color w:val="auto"/>
        </w:rPr>
        <w:t xml:space="preserve">30. </w:t>
      </w:r>
      <w:r w:rsidRPr="00C579DE">
        <w:rPr>
          <w:color w:val="auto"/>
        </w:rPr>
        <w:tab/>
        <w:t xml:space="preserve">Wan, Q.; Zhao, H.; Li, J.; Xu, P. Hip Positioning and Sitting Posture Recognition Based on Human Sitting Pressure Image. </w:t>
      </w:r>
      <w:r w:rsidRPr="00C579DE">
        <w:rPr>
          <w:i/>
          <w:iCs/>
          <w:color w:val="auto"/>
        </w:rPr>
        <w:t>Sensors</w:t>
      </w:r>
      <w:r w:rsidRPr="00C579DE">
        <w:rPr>
          <w:color w:val="auto"/>
        </w:rPr>
        <w:t xml:space="preserve"> </w:t>
      </w:r>
      <w:r w:rsidRPr="00C579DE">
        <w:rPr>
          <w:b/>
          <w:bCs/>
          <w:color w:val="auto"/>
        </w:rPr>
        <w:t>2021</w:t>
      </w:r>
      <w:r w:rsidRPr="00C579DE">
        <w:rPr>
          <w:color w:val="auto"/>
        </w:rPr>
        <w:t xml:space="preserve">, </w:t>
      </w:r>
      <w:r w:rsidRPr="00C579DE">
        <w:rPr>
          <w:i/>
          <w:iCs/>
          <w:color w:val="auto"/>
        </w:rPr>
        <w:t>21</w:t>
      </w:r>
      <w:r w:rsidRPr="00C579DE">
        <w:rPr>
          <w:color w:val="auto"/>
        </w:rPr>
        <w:t>, 426, doi:10.3390/s21020426.</w:t>
      </w:r>
    </w:p>
    <w:p w14:paraId="6C42C798" w14:textId="77777777" w:rsidR="00C579DE" w:rsidRPr="00C579DE" w:rsidRDefault="00C579DE" w:rsidP="00C579DE">
      <w:pPr>
        <w:pStyle w:val="Bibliography"/>
        <w:rPr>
          <w:color w:val="auto"/>
        </w:rPr>
      </w:pPr>
      <w:r w:rsidRPr="00C579DE">
        <w:rPr>
          <w:color w:val="auto"/>
        </w:rPr>
        <w:t xml:space="preserve">31. </w:t>
      </w:r>
      <w:r w:rsidRPr="00C579DE">
        <w:rPr>
          <w:color w:val="auto"/>
        </w:rPr>
        <w:tab/>
        <w:t xml:space="preserve">Roh, J.; Park, H.; Lee, K.; Hyeong, J.; Kim, S.; Lee, B. Sitting Posture Monitoring System Based on a Low-Cost Load Cell Using Machine Learning. </w:t>
      </w:r>
      <w:r w:rsidRPr="00C579DE">
        <w:rPr>
          <w:i/>
          <w:iCs/>
          <w:color w:val="auto"/>
        </w:rPr>
        <w:t>Sensors</w:t>
      </w:r>
      <w:r w:rsidRPr="00C579DE">
        <w:rPr>
          <w:color w:val="auto"/>
        </w:rPr>
        <w:t xml:space="preserve"> </w:t>
      </w:r>
      <w:r w:rsidRPr="00C579DE">
        <w:rPr>
          <w:b/>
          <w:bCs/>
          <w:color w:val="auto"/>
        </w:rPr>
        <w:t>2018</w:t>
      </w:r>
      <w:r w:rsidRPr="00C579DE">
        <w:rPr>
          <w:color w:val="auto"/>
        </w:rPr>
        <w:t xml:space="preserve">, </w:t>
      </w:r>
      <w:r w:rsidRPr="00C579DE">
        <w:rPr>
          <w:i/>
          <w:iCs/>
          <w:color w:val="auto"/>
        </w:rPr>
        <w:t>18</w:t>
      </w:r>
      <w:r w:rsidRPr="00C579DE">
        <w:rPr>
          <w:color w:val="auto"/>
        </w:rPr>
        <w:t>, 208, doi:10.3390/s18010208.</w:t>
      </w:r>
    </w:p>
    <w:p w14:paraId="58EFFF3D" w14:textId="77777777" w:rsidR="00C579DE" w:rsidRPr="00C579DE" w:rsidRDefault="00C579DE" w:rsidP="00C579DE">
      <w:pPr>
        <w:pStyle w:val="Bibliography"/>
        <w:rPr>
          <w:color w:val="auto"/>
        </w:rPr>
      </w:pPr>
      <w:r w:rsidRPr="00C579DE">
        <w:rPr>
          <w:color w:val="auto"/>
        </w:rPr>
        <w:t xml:space="preserve">32. </w:t>
      </w:r>
      <w:r w:rsidRPr="00C579DE">
        <w:rPr>
          <w:color w:val="auto"/>
        </w:rPr>
        <w:tab/>
        <w:t xml:space="preserve">Feng, L.; Li, Z.; Liu, C. Are You Sitting </w:t>
      </w:r>
      <w:proofErr w:type="gramStart"/>
      <w:r w:rsidRPr="00C579DE">
        <w:rPr>
          <w:color w:val="auto"/>
        </w:rPr>
        <w:t>Right?-</w:t>
      </w:r>
      <w:proofErr w:type="gramEnd"/>
      <w:r w:rsidRPr="00C579DE">
        <w:rPr>
          <w:color w:val="auto"/>
        </w:rPr>
        <w:t>Sitting Posture Recognition Using RF Signals. In Proceedings of the 2019 IEEE Pacific Rim Conference on Communications, Computers and Signal Processing (PACRIM); IEEE: Victoria, BC, Canada, August 2019; pp. 1–6.</w:t>
      </w:r>
    </w:p>
    <w:p w14:paraId="0A1FAC18" w14:textId="77777777" w:rsidR="00C579DE" w:rsidRPr="00C579DE" w:rsidRDefault="00C579DE" w:rsidP="00C579DE">
      <w:pPr>
        <w:pStyle w:val="Bibliography"/>
        <w:rPr>
          <w:color w:val="auto"/>
        </w:rPr>
      </w:pPr>
      <w:r w:rsidRPr="00C579DE">
        <w:rPr>
          <w:color w:val="auto"/>
        </w:rPr>
        <w:t xml:space="preserve">33. </w:t>
      </w:r>
      <w:r w:rsidRPr="00C579DE">
        <w:rPr>
          <w:color w:val="auto"/>
        </w:rPr>
        <w:tab/>
        <w:t xml:space="preserve">Zemp, R.; </w:t>
      </w:r>
      <w:proofErr w:type="spellStart"/>
      <w:r w:rsidRPr="00C579DE">
        <w:rPr>
          <w:color w:val="auto"/>
        </w:rPr>
        <w:t>Tanadini</w:t>
      </w:r>
      <w:proofErr w:type="spellEnd"/>
      <w:r w:rsidRPr="00C579DE">
        <w:rPr>
          <w:color w:val="auto"/>
        </w:rPr>
        <w:t xml:space="preserve">, M.; </w:t>
      </w:r>
      <w:proofErr w:type="spellStart"/>
      <w:r w:rsidRPr="00C579DE">
        <w:rPr>
          <w:color w:val="auto"/>
        </w:rPr>
        <w:t>Plüss</w:t>
      </w:r>
      <w:proofErr w:type="spellEnd"/>
      <w:r w:rsidRPr="00C579DE">
        <w:rPr>
          <w:color w:val="auto"/>
        </w:rPr>
        <w:t xml:space="preserve">, S.; </w:t>
      </w:r>
      <w:proofErr w:type="spellStart"/>
      <w:r w:rsidRPr="00C579DE">
        <w:rPr>
          <w:color w:val="auto"/>
        </w:rPr>
        <w:t>Schnüriger</w:t>
      </w:r>
      <w:proofErr w:type="spellEnd"/>
      <w:r w:rsidRPr="00C579DE">
        <w:rPr>
          <w:color w:val="auto"/>
        </w:rPr>
        <w:t xml:space="preserve">, K.; Singh, N.B.; Taylor, W.R.; Lorenzetti, S. Application of Machine Learning Approaches for Classifying Sitting Posture Based on Force and Acceleration Sensors. </w:t>
      </w:r>
      <w:r w:rsidRPr="00C579DE">
        <w:rPr>
          <w:i/>
          <w:iCs/>
          <w:color w:val="auto"/>
        </w:rPr>
        <w:t>BioMed Research International</w:t>
      </w:r>
      <w:r w:rsidRPr="00C579DE">
        <w:rPr>
          <w:color w:val="auto"/>
        </w:rPr>
        <w:t xml:space="preserve"> </w:t>
      </w:r>
      <w:r w:rsidRPr="00C579DE">
        <w:rPr>
          <w:b/>
          <w:bCs/>
          <w:color w:val="auto"/>
        </w:rPr>
        <w:t>2016</w:t>
      </w:r>
      <w:r w:rsidRPr="00C579DE">
        <w:rPr>
          <w:color w:val="auto"/>
        </w:rPr>
        <w:t xml:space="preserve">, </w:t>
      </w:r>
      <w:r w:rsidRPr="00C579DE">
        <w:rPr>
          <w:i/>
          <w:iCs/>
          <w:color w:val="auto"/>
        </w:rPr>
        <w:t>2016</w:t>
      </w:r>
      <w:r w:rsidRPr="00C579DE">
        <w:rPr>
          <w:color w:val="auto"/>
        </w:rPr>
        <w:t>, 1–9, doi:10.1155/2016/5978489.</w:t>
      </w:r>
    </w:p>
    <w:p w14:paraId="7C19BB87" w14:textId="77777777" w:rsidR="00C579DE" w:rsidRPr="00C579DE" w:rsidRDefault="00C579DE" w:rsidP="00C579DE">
      <w:pPr>
        <w:pStyle w:val="Bibliography"/>
        <w:rPr>
          <w:color w:val="auto"/>
        </w:rPr>
      </w:pPr>
      <w:r w:rsidRPr="00C579DE">
        <w:rPr>
          <w:color w:val="auto"/>
        </w:rPr>
        <w:t xml:space="preserve">34. </w:t>
      </w:r>
      <w:r w:rsidRPr="00C579DE">
        <w:rPr>
          <w:color w:val="auto"/>
        </w:rPr>
        <w:tab/>
      </w:r>
      <w:proofErr w:type="spellStart"/>
      <w:r w:rsidRPr="00C579DE">
        <w:rPr>
          <w:color w:val="auto"/>
        </w:rPr>
        <w:t>Bourahmoune</w:t>
      </w:r>
      <w:proofErr w:type="spellEnd"/>
      <w:r w:rsidRPr="00C579DE">
        <w:rPr>
          <w:color w:val="auto"/>
        </w:rPr>
        <w:t xml:space="preserve">, K.; </w:t>
      </w:r>
      <w:proofErr w:type="spellStart"/>
      <w:r w:rsidRPr="00C579DE">
        <w:rPr>
          <w:color w:val="auto"/>
        </w:rPr>
        <w:t>Ishac</w:t>
      </w:r>
      <w:proofErr w:type="spellEnd"/>
      <w:r w:rsidRPr="00C579DE">
        <w:rPr>
          <w:color w:val="auto"/>
        </w:rPr>
        <w:t xml:space="preserve">, K.; </w:t>
      </w:r>
      <w:proofErr w:type="spellStart"/>
      <w:r w:rsidRPr="00C579DE">
        <w:rPr>
          <w:color w:val="auto"/>
        </w:rPr>
        <w:t>Amagasa</w:t>
      </w:r>
      <w:proofErr w:type="spellEnd"/>
      <w:r w:rsidRPr="00C579DE">
        <w:rPr>
          <w:color w:val="auto"/>
        </w:rPr>
        <w:t xml:space="preserve">, T. Intelligent Posture Training: Machine-Learning-Powered Human Sitting Posture Recognition Based on a Pressure-Sensing IoT Cushion. </w:t>
      </w:r>
      <w:r w:rsidRPr="00C579DE">
        <w:rPr>
          <w:i/>
          <w:iCs/>
          <w:color w:val="auto"/>
        </w:rPr>
        <w:t>Sensors</w:t>
      </w:r>
      <w:r w:rsidRPr="00C579DE">
        <w:rPr>
          <w:color w:val="auto"/>
        </w:rPr>
        <w:t xml:space="preserve"> </w:t>
      </w:r>
      <w:r w:rsidRPr="00C579DE">
        <w:rPr>
          <w:b/>
          <w:bCs/>
          <w:color w:val="auto"/>
        </w:rPr>
        <w:t>2022</w:t>
      </w:r>
      <w:r w:rsidRPr="00C579DE">
        <w:rPr>
          <w:color w:val="auto"/>
        </w:rPr>
        <w:t xml:space="preserve">, </w:t>
      </w:r>
      <w:r w:rsidRPr="00C579DE">
        <w:rPr>
          <w:i/>
          <w:iCs/>
          <w:color w:val="auto"/>
        </w:rPr>
        <w:t>22</w:t>
      </w:r>
      <w:r w:rsidRPr="00C579DE">
        <w:rPr>
          <w:color w:val="auto"/>
        </w:rPr>
        <w:t>, 5337, doi:10.3390/s22145337.</w:t>
      </w:r>
    </w:p>
    <w:p w14:paraId="023C2DB2" w14:textId="77777777" w:rsidR="00C579DE" w:rsidRPr="00C579DE" w:rsidRDefault="00C579DE" w:rsidP="00C579DE">
      <w:pPr>
        <w:pStyle w:val="Bibliography"/>
        <w:rPr>
          <w:color w:val="auto"/>
        </w:rPr>
      </w:pPr>
      <w:r w:rsidRPr="00C579DE">
        <w:rPr>
          <w:color w:val="auto"/>
        </w:rPr>
        <w:t xml:space="preserve">35. </w:t>
      </w:r>
      <w:r w:rsidRPr="00C579DE">
        <w:rPr>
          <w:color w:val="auto"/>
        </w:rPr>
        <w:tab/>
        <w:t xml:space="preserve">Kim, Y.; Son, Y.; Kim, W.; Jin, B.; Yun, M. Classification of Children’s Sitting Postures Using Machine Learning Algorithms. </w:t>
      </w:r>
      <w:r w:rsidRPr="00C579DE">
        <w:rPr>
          <w:i/>
          <w:iCs/>
          <w:color w:val="auto"/>
        </w:rPr>
        <w:t>Applied Sciences</w:t>
      </w:r>
      <w:r w:rsidRPr="00C579DE">
        <w:rPr>
          <w:color w:val="auto"/>
        </w:rPr>
        <w:t xml:space="preserve"> </w:t>
      </w:r>
      <w:r w:rsidRPr="00C579DE">
        <w:rPr>
          <w:b/>
          <w:bCs/>
          <w:color w:val="auto"/>
        </w:rPr>
        <w:t>2018</w:t>
      </w:r>
      <w:r w:rsidRPr="00C579DE">
        <w:rPr>
          <w:color w:val="auto"/>
        </w:rPr>
        <w:t xml:space="preserve">, </w:t>
      </w:r>
      <w:r w:rsidRPr="00C579DE">
        <w:rPr>
          <w:i/>
          <w:iCs/>
          <w:color w:val="auto"/>
        </w:rPr>
        <w:t>8</w:t>
      </w:r>
      <w:r w:rsidRPr="00C579DE">
        <w:rPr>
          <w:color w:val="auto"/>
        </w:rPr>
        <w:t>, 1280, doi:10.3390/app8081280.</w:t>
      </w:r>
    </w:p>
    <w:p w14:paraId="59B1BEAF" w14:textId="77777777" w:rsidR="00C579DE" w:rsidRPr="00C579DE" w:rsidRDefault="00C579DE" w:rsidP="00C579DE">
      <w:pPr>
        <w:pStyle w:val="Bibliography"/>
        <w:rPr>
          <w:color w:val="auto"/>
        </w:rPr>
      </w:pPr>
      <w:r w:rsidRPr="00C579DE">
        <w:rPr>
          <w:color w:val="auto"/>
        </w:rPr>
        <w:t xml:space="preserve">36. </w:t>
      </w:r>
      <w:r w:rsidRPr="00C579DE">
        <w:rPr>
          <w:color w:val="auto"/>
        </w:rPr>
        <w:tab/>
        <w:t xml:space="preserve">Fan, Z.; Hu, X.; Chen, W.-M.; Zhang, D.-W.; Ma, X. A Deep Learning Based 2-Dimensional Hip Pressure Signals Analysis Method for Sitting Posture Recognition. </w:t>
      </w:r>
      <w:r w:rsidRPr="00C579DE">
        <w:rPr>
          <w:i/>
          <w:iCs/>
          <w:color w:val="auto"/>
        </w:rPr>
        <w:t>Biomedical Signal Processing and Control</w:t>
      </w:r>
      <w:r w:rsidRPr="00C579DE">
        <w:rPr>
          <w:color w:val="auto"/>
        </w:rPr>
        <w:t xml:space="preserve"> </w:t>
      </w:r>
      <w:r w:rsidRPr="00C579DE">
        <w:rPr>
          <w:b/>
          <w:bCs/>
          <w:color w:val="auto"/>
        </w:rPr>
        <w:t>2022</w:t>
      </w:r>
      <w:r w:rsidRPr="00C579DE">
        <w:rPr>
          <w:color w:val="auto"/>
        </w:rPr>
        <w:t xml:space="preserve">, </w:t>
      </w:r>
      <w:r w:rsidRPr="00C579DE">
        <w:rPr>
          <w:i/>
          <w:iCs/>
          <w:color w:val="auto"/>
        </w:rPr>
        <w:t>73</w:t>
      </w:r>
      <w:r w:rsidRPr="00C579DE">
        <w:rPr>
          <w:color w:val="auto"/>
        </w:rPr>
        <w:t xml:space="preserve">, 103432, </w:t>
      </w:r>
      <w:proofErr w:type="gramStart"/>
      <w:r w:rsidRPr="00C579DE">
        <w:rPr>
          <w:color w:val="auto"/>
        </w:rPr>
        <w:t>doi:10.1016/j.bspc</w:t>
      </w:r>
      <w:proofErr w:type="gramEnd"/>
      <w:r w:rsidRPr="00C579DE">
        <w:rPr>
          <w:color w:val="auto"/>
        </w:rPr>
        <w:t>.2021.103432.</w:t>
      </w:r>
    </w:p>
    <w:p w14:paraId="12ED222F" w14:textId="77777777" w:rsidR="00C579DE" w:rsidRPr="00C579DE" w:rsidRDefault="00C579DE" w:rsidP="00C579DE">
      <w:pPr>
        <w:pStyle w:val="Bibliography"/>
        <w:rPr>
          <w:color w:val="auto"/>
        </w:rPr>
      </w:pPr>
      <w:r w:rsidRPr="00C579DE">
        <w:rPr>
          <w:color w:val="auto"/>
        </w:rPr>
        <w:t xml:space="preserve">37. </w:t>
      </w:r>
      <w:r w:rsidRPr="00C579DE">
        <w:rPr>
          <w:color w:val="auto"/>
        </w:rPr>
        <w:tab/>
        <w:t xml:space="preserve">Chen, K. Sitting Posture Recognition Based on </w:t>
      </w:r>
      <w:proofErr w:type="spellStart"/>
      <w:r w:rsidRPr="00C579DE">
        <w:rPr>
          <w:color w:val="auto"/>
        </w:rPr>
        <w:t>OpenPose</w:t>
      </w:r>
      <w:proofErr w:type="spellEnd"/>
      <w:r w:rsidRPr="00C579DE">
        <w:rPr>
          <w:color w:val="auto"/>
        </w:rPr>
        <w:t xml:space="preserve">. </w:t>
      </w:r>
      <w:r w:rsidRPr="00C579DE">
        <w:rPr>
          <w:i/>
          <w:iCs/>
          <w:color w:val="auto"/>
        </w:rPr>
        <w:t>IOP Conf. Ser.: Mater. Sci. Eng.</w:t>
      </w:r>
      <w:r w:rsidRPr="00C579DE">
        <w:rPr>
          <w:color w:val="auto"/>
        </w:rPr>
        <w:t xml:space="preserve"> </w:t>
      </w:r>
      <w:r w:rsidRPr="00C579DE">
        <w:rPr>
          <w:b/>
          <w:bCs/>
          <w:color w:val="auto"/>
        </w:rPr>
        <w:t>2019</w:t>
      </w:r>
      <w:r w:rsidRPr="00C579DE">
        <w:rPr>
          <w:color w:val="auto"/>
        </w:rPr>
        <w:t xml:space="preserve">, </w:t>
      </w:r>
      <w:r w:rsidRPr="00C579DE">
        <w:rPr>
          <w:i/>
          <w:iCs/>
          <w:color w:val="auto"/>
        </w:rPr>
        <w:t>677</w:t>
      </w:r>
      <w:r w:rsidRPr="00C579DE">
        <w:rPr>
          <w:color w:val="auto"/>
        </w:rPr>
        <w:t>, 032057, doi:10.1088/1757-899X/677/3/032057.</w:t>
      </w:r>
    </w:p>
    <w:p w14:paraId="2E45310E" w14:textId="77777777" w:rsidR="00C579DE" w:rsidRPr="00C579DE" w:rsidRDefault="00C579DE" w:rsidP="00C579DE">
      <w:pPr>
        <w:pStyle w:val="Bibliography"/>
        <w:rPr>
          <w:color w:val="auto"/>
        </w:rPr>
      </w:pPr>
      <w:r w:rsidRPr="00C579DE">
        <w:rPr>
          <w:color w:val="auto"/>
        </w:rPr>
        <w:t xml:space="preserve">38. </w:t>
      </w:r>
      <w:r w:rsidRPr="00C579DE">
        <w:rPr>
          <w:color w:val="auto"/>
        </w:rPr>
        <w:tab/>
        <w:t xml:space="preserve">Ran, X.; Wang, C.; Xiao, Y.; Gao, X.; Zhu, Z.; Chen, B. A Portable Sitting Posture Monitoring System Based on a Pressure Sensor Array and Machine Learning. </w:t>
      </w:r>
      <w:r w:rsidRPr="00C579DE">
        <w:rPr>
          <w:i/>
          <w:iCs/>
          <w:color w:val="auto"/>
        </w:rPr>
        <w:t>Sensors and Actuators A: Physical</w:t>
      </w:r>
      <w:r w:rsidRPr="00C579DE">
        <w:rPr>
          <w:color w:val="auto"/>
        </w:rPr>
        <w:t xml:space="preserve"> </w:t>
      </w:r>
      <w:r w:rsidRPr="00C579DE">
        <w:rPr>
          <w:b/>
          <w:bCs/>
          <w:color w:val="auto"/>
        </w:rPr>
        <w:t>2021</w:t>
      </w:r>
      <w:r w:rsidRPr="00C579DE">
        <w:rPr>
          <w:color w:val="auto"/>
        </w:rPr>
        <w:t xml:space="preserve">, </w:t>
      </w:r>
      <w:r w:rsidRPr="00C579DE">
        <w:rPr>
          <w:i/>
          <w:iCs/>
          <w:color w:val="auto"/>
        </w:rPr>
        <w:t>331</w:t>
      </w:r>
      <w:r w:rsidRPr="00C579DE">
        <w:rPr>
          <w:color w:val="auto"/>
        </w:rPr>
        <w:t xml:space="preserve">, 112900, </w:t>
      </w:r>
      <w:proofErr w:type="gramStart"/>
      <w:r w:rsidRPr="00C579DE">
        <w:rPr>
          <w:color w:val="auto"/>
        </w:rPr>
        <w:t>doi:10.1016/j.sna</w:t>
      </w:r>
      <w:proofErr w:type="gramEnd"/>
      <w:r w:rsidRPr="00C579DE">
        <w:rPr>
          <w:color w:val="auto"/>
        </w:rPr>
        <w:t>.2021.112900.</w:t>
      </w:r>
    </w:p>
    <w:p w14:paraId="2F77A09B" w14:textId="77777777" w:rsidR="00C579DE" w:rsidRPr="00C579DE" w:rsidRDefault="00C579DE" w:rsidP="00C579DE">
      <w:pPr>
        <w:pStyle w:val="Bibliography"/>
        <w:rPr>
          <w:color w:val="auto"/>
        </w:rPr>
      </w:pPr>
      <w:r w:rsidRPr="00C579DE">
        <w:rPr>
          <w:color w:val="auto"/>
        </w:rPr>
        <w:lastRenderedPageBreak/>
        <w:t xml:space="preserve">39. </w:t>
      </w:r>
      <w:r w:rsidRPr="00C579DE">
        <w:rPr>
          <w:color w:val="auto"/>
        </w:rPr>
        <w:tab/>
        <w:t>Luna-</w:t>
      </w:r>
      <w:proofErr w:type="spellStart"/>
      <w:r w:rsidRPr="00C579DE">
        <w:rPr>
          <w:color w:val="auto"/>
        </w:rPr>
        <w:t>Perejón</w:t>
      </w:r>
      <w:proofErr w:type="spellEnd"/>
      <w:r w:rsidRPr="00C579DE">
        <w:rPr>
          <w:color w:val="auto"/>
        </w:rPr>
        <w:t>, F.; Montes-Sánchez, J.M.; Durán-López, L.; Vazquez-Baeza, A.; Beasley-</w:t>
      </w:r>
      <w:proofErr w:type="spellStart"/>
      <w:r w:rsidRPr="00C579DE">
        <w:rPr>
          <w:color w:val="auto"/>
        </w:rPr>
        <w:t>Bohórquez</w:t>
      </w:r>
      <w:proofErr w:type="spellEnd"/>
      <w:r w:rsidRPr="00C579DE">
        <w:rPr>
          <w:color w:val="auto"/>
        </w:rPr>
        <w:t xml:space="preserve">, I.; Sevillano-Ramos, J.L. IoT Device for Sitting Posture Classification Using Artificial Neural Networks. </w:t>
      </w:r>
      <w:r w:rsidRPr="00C579DE">
        <w:rPr>
          <w:i/>
          <w:iCs/>
          <w:color w:val="auto"/>
        </w:rPr>
        <w:t>Electronics</w:t>
      </w:r>
      <w:r w:rsidRPr="00C579DE">
        <w:rPr>
          <w:color w:val="auto"/>
        </w:rPr>
        <w:t xml:space="preserve"> </w:t>
      </w:r>
      <w:r w:rsidRPr="00C579DE">
        <w:rPr>
          <w:b/>
          <w:bCs/>
          <w:color w:val="auto"/>
        </w:rPr>
        <w:t>2021</w:t>
      </w:r>
      <w:r w:rsidRPr="00C579DE">
        <w:rPr>
          <w:color w:val="auto"/>
        </w:rPr>
        <w:t xml:space="preserve">, </w:t>
      </w:r>
      <w:r w:rsidRPr="00C579DE">
        <w:rPr>
          <w:i/>
          <w:iCs/>
          <w:color w:val="auto"/>
        </w:rPr>
        <w:t>10</w:t>
      </w:r>
      <w:r w:rsidRPr="00C579DE">
        <w:rPr>
          <w:color w:val="auto"/>
        </w:rPr>
        <w:t>, 1825, doi:10.3390/electronics10151825.</w:t>
      </w:r>
    </w:p>
    <w:p w14:paraId="1B592ED5" w14:textId="77777777" w:rsidR="00C579DE" w:rsidRPr="00C579DE" w:rsidRDefault="00C579DE" w:rsidP="00C579DE">
      <w:pPr>
        <w:pStyle w:val="Bibliography"/>
        <w:rPr>
          <w:color w:val="auto"/>
        </w:rPr>
      </w:pPr>
      <w:r w:rsidRPr="00C579DE">
        <w:rPr>
          <w:color w:val="auto"/>
        </w:rPr>
        <w:t xml:space="preserve">40. </w:t>
      </w:r>
      <w:r w:rsidRPr="00C579DE">
        <w:rPr>
          <w:color w:val="auto"/>
        </w:rPr>
        <w:tab/>
        <w:t xml:space="preserve">Ren, X.; Yu, B.; Lu, Y.; Zhang, B.; Hu, J.; Brombacher, A. </w:t>
      </w:r>
      <w:proofErr w:type="spellStart"/>
      <w:r w:rsidRPr="00C579DE">
        <w:rPr>
          <w:color w:val="auto"/>
        </w:rPr>
        <w:t>LightSit</w:t>
      </w:r>
      <w:proofErr w:type="spellEnd"/>
      <w:r w:rsidRPr="00C579DE">
        <w:rPr>
          <w:color w:val="auto"/>
        </w:rPr>
        <w:t xml:space="preserve">: An Unobtrusive Health-Promoting System for Relaxation and Fitness Microbreaks at Work. </w:t>
      </w:r>
      <w:r w:rsidRPr="00C579DE">
        <w:rPr>
          <w:i/>
          <w:iCs/>
          <w:color w:val="auto"/>
        </w:rPr>
        <w:t>Sensors</w:t>
      </w:r>
      <w:r w:rsidRPr="00C579DE">
        <w:rPr>
          <w:color w:val="auto"/>
        </w:rPr>
        <w:t xml:space="preserve"> </w:t>
      </w:r>
      <w:r w:rsidRPr="00C579DE">
        <w:rPr>
          <w:b/>
          <w:bCs/>
          <w:color w:val="auto"/>
        </w:rPr>
        <w:t>2019</w:t>
      </w:r>
      <w:r w:rsidRPr="00C579DE">
        <w:rPr>
          <w:color w:val="auto"/>
        </w:rPr>
        <w:t xml:space="preserve">, </w:t>
      </w:r>
      <w:r w:rsidRPr="00C579DE">
        <w:rPr>
          <w:i/>
          <w:iCs/>
          <w:color w:val="auto"/>
        </w:rPr>
        <w:t>19</w:t>
      </w:r>
      <w:r w:rsidRPr="00C579DE">
        <w:rPr>
          <w:color w:val="auto"/>
        </w:rPr>
        <w:t>, 2162, doi:10.3390/s19092162.</w:t>
      </w:r>
    </w:p>
    <w:p w14:paraId="476650A9" w14:textId="77777777" w:rsidR="00C579DE" w:rsidRPr="00C579DE" w:rsidRDefault="00C579DE" w:rsidP="00C579DE">
      <w:pPr>
        <w:pStyle w:val="Bibliography"/>
        <w:rPr>
          <w:color w:val="auto"/>
        </w:rPr>
      </w:pPr>
      <w:r w:rsidRPr="00C579DE">
        <w:rPr>
          <w:color w:val="auto"/>
        </w:rPr>
        <w:t xml:space="preserve">41. </w:t>
      </w:r>
      <w:r w:rsidRPr="00C579DE">
        <w:rPr>
          <w:color w:val="auto"/>
        </w:rPr>
        <w:tab/>
        <w:t xml:space="preserve">Cai, W.; Zhao, D.; Zhang, M.; Xu, Y.; Li, Z. Improved Self-Organizing Map-Based Unsupervised Learning Algorithm for Sitting Posture Recognition System. </w:t>
      </w:r>
      <w:r w:rsidRPr="00C579DE">
        <w:rPr>
          <w:i/>
          <w:iCs/>
          <w:color w:val="auto"/>
        </w:rPr>
        <w:t>Sensors</w:t>
      </w:r>
      <w:r w:rsidRPr="00C579DE">
        <w:rPr>
          <w:color w:val="auto"/>
        </w:rPr>
        <w:t xml:space="preserve"> </w:t>
      </w:r>
      <w:r w:rsidRPr="00C579DE">
        <w:rPr>
          <w:b/>
          <w:bCs/>
          <w:color w:val="auto"/>
        </w:rPr>
        <w:t>2021</w:t>
      </w:r>
      <w:r w:rsidRPr="00C579DE">
        <w:rPr>
          <w:color w:val="auto"/>
        </w:rPr>
        <w:t xml:space="preserve">, </w:t>
      </w:r>
      <w:r w:rsidRPr="00C579DE">
        <w:rPr>
          <w:i/>
          <w:iCs/>
          <w:color w:val="auto"/>
        </w:rPr>
        <w:t>21</w:t>
      </w:r>
      <w:r w:rsidRPr="00C579DE">
        <w:rPr>
          <w:color w:val="auto"/>
        </w:rPr>
        <w:t>, 6246, doi:10.3390/s21186246.</w:t>
      </w:r>
    </w:p>
    <w:p w14:paraId="3B312E79" w14:textId="77777777" w:rsidR="00C579DE" w:rsidRPr="00C579DE" w:rsidRDefault="00C579DE" w:rsidP="00C579DE">
      <w:pPr>
        <w:pStyle w:val="Bibliography"/>
        <w:rPr>
          <w:color w:val="auto"/>
        </w:rPr>
      </w:pPr>
      <w:r w:rsidRPr="00C579DE">
        <w:rPr>
          <w:color w:val="auto"/>
        </w:rPr>
        <w:t xml:space="preserve">42. </w:t>
      </w:r>
      <w:r w:rsidRPr="00C579DE">
        <w:rPr>
          <w:color w:val="auto"/>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68D0B1F2" w14:textId="77777777" w:rsidR="00C579DE" w:rsidRPr="00C579DE" w:rsidRDefault="00C579DE" w:rsidP="00C579DE">
      <w:pPr>
        <w:pStyle w:val="Bibliography"/>
        <w:rPr>
          <w:color w:val="auto"/>
        </w:rPr>
      </w:pPr>
      <w:r w:rsidRPr="00C579DE">
        <w:rPr>
          <w:color w:val="auto"/>
        </w:rPr>
        <w:t xml:space="preserve">43. </w:t>
      </w:r>
      <w:r w:rsidRPr="00C579DE">
        <w:rPr>
          <w:color w:val="auto"/>
        </w:rPr>
        <w:tab/>
      </w:r>
      <w:proofErr w:type="spellStart"/>
      <w:r w:rsidRPr="00C579DE">
        <w:rPr>
          <w:color w:val="auto"/>
        </w:rPr>
        <w:t>Ishac</w:t>
      </w:r>
      <w:proofErr w:type="spellEnd"/>
      <w:r w:rsidRPr="00C579DE">
        <w:rPr>
          <w:color w:val="auto"/>
        </w:rPr>
        <w:t xml:space="preserve">, K.; Suzuki, K. </w:t>
      </w:r>
      <w:proofErr w:type="spellStart"/>
      <w:r w:rsidRPr="00C579DE">
        <w:rPr>
          <w:color w:val="auto"/>
        </w:rPr>
        <w:t>LifeChair</w:t>
      </w:r>
      <w:proofErr w:type="spellEnd"/>
      <w:r w:rsidRPr="00C579DE">
        <w:rPr>
          <w:color w:val="auto"/>
        </w:rPr>
        <w:t xml:space="preserve">: A Conductive Fabric Sensor-Based Smart Cushion for Actively Shaping Sitting Posture. </w:t>
      </w:r>
      <w:r w:rsidRPr="00C579DE">
        <w:rPr>
          <w:i/>
          <w:iCs/>
          <w:color w:val="auto"/>
        </w:rPr>
        <w:t>Sensors</w:t>
      </w:r>
      <w:r w:rsidRPr="00C579DE">
        <w:rPr>
          <w:color w:val="auto"/>
        </w:rPr>
        <w:t xml:space="preserve"> </w:t>
      </w:r>
      <w:r w:rsidRPr="00C579DE">
        <w:rPr>
          <w:b/>
          <w:bCs/>
          <w:color w:val="auto"/>
        </w:rPr>
        <w:t>2018</w:t>
      </w:r>
      <w:r w:rsidRPr="00C579DE">
        <w:rPr>
          <w:color w:val="auto"/>
        </w:rPr>
        <w:t xml:space="preserve">, </w:t>
      </w:r>
      <w:r w:rsidRPr="00C579DE">
        <w:rPr>
          <w:i/>
          <w:iCs/>
          <w:color w:val="auto"/>
        </w:rPr>
        <w:t>18</w:t>
      </w:r>
      <w:r w:rsidRPr="00C579DE">
        <w:rPr>
          <w:color w:val="auto"/>
        </w:rPr>
        <w:t>, 2261, doi:10.3390/s18072261.</w:t>
      </w:r>
    </w:p>
    <w:p w14:paraId="29477086" w14:textId="77777777" w:rsidR="00C579DE" w:rsidRPr="00C579DE" w:rsidRDefault="00C579DE" w:rsidP="00C579DE">
      <w:pPr>
        <w:pStyle w:val="Bibliography"/>
        <w:rPr>
          <w:color w:val="auto"/>
        </w:rPr>
      </w:pPr>
      <w:r w:rsidRPr="00C579DE">
        <w:rPr>
          <w:color w:val="auto"/>
        </w:rPr>
        <w:t xml:space="preserve">44. </w:t>
      </w:r>
      <w:r w:rsidRPr="00C579DE">
        <w:rPr>
          <w:color w:val="auto"/>
        </w:rPr>
        <w:tab/>
        <w:t xml:space="preserve">Ren, X.; Yu, B.; Lu, Y.; Chen, Y.; Pu, P. </w:t>
      </w:r>
      <w:proofErr w:type="spellStart"/>
      <w:r w:rsidRPr="00C579DE">
        <w:rPr>
          <w:color w:val="auto"/>
        </w:rPr>
        <w:t>HealthSit</w:t>
      </w:r>
      <w:proofErr w:type="spellEnd"/>
      <w:r w:rsidRPr="00C579DE">
        <w:rPr>
          <w:color w:val="auto"/>
        </w:rPr>
        <w:t xml:space="preserve">: Designing Posture-Based Interaction to Promote Exercise during Fitness Breaks. </w:t>
      </w:r>
      <w:r w:rsidRPr="00C579DE">
        <w:rPr>
          <w:i/>
          <w:iCs/>
          <w:color w:val="auto"/>
        </w:rPr>
        <w:t>International Journal of Human–Computer Interaction</w:t>
      </w:r>
      <w:r w:rsidRPr="00C579DE">
        <w:rPr>
          <w:color w:val="auto"/>
        </w:rPr>
        <w:t xml:space="preserve"> </w:t>
      </w:r>
      <w:r w:rsidRPr="00C579DE">
        <w:rPr>
          <w:b/>
          <w:bCs/>
          <w:color w:val="auto"/>
        </w:rPr>
        <w:t>2019</w:t>
      </w:r>
      <w:r w:rsidRPr="00C579DE">
        <w:rPr>
          <w:color w:val="auto"/>
        </w:rPr>
        <w:t xml:space="preserve">, </w:t>
      </w:r>
      <w:r w:rsidRPr="00C579DE">
        <w:rPr>
          <w:i/>
          <w:iCs/>
          <w:color w:val="auto"/>
        </w:rPr>
        <w:t>35</w:t>
      </w:r>
      <w:r w:rsidRPr="00C579DE">
        <w:rPr>
          <w:color w:val="auto"/>
        </w:rPr>
        <w:t>, 870–885, doi:10.1080/10447318.2018.1506641.</w:t>
      </w:r>
    </w:p>
    <w:p w14:paraId="34B495D4" w14:textId="77777777" w:rsidR="00C579DE" w:rsidRPr="00C579DE" w:rsidRDefault="00C579DE" w:rsidP="00C579DE">
      <w:pPr>
        <w:pStyle w:val="Bibliography"/>
        <w:rPr>
          <w:color w:val="auto"/>
        </w:rPr>
      </w:pPr>
      <w:r w:rsidRPr="00C579DE">
        <w:rPr>
          <w:color w:val="auto"/>
        </w:rPr>
        <w:t xml:space="preserve">45. </w:t>
      </w:r>
      <w:r w:rsidRPr="00C579DE">
        <w:rPr>
          <w:color w:val="auto"/>
        </w:rPr>
        <w:tab/>
      </w:r>
      <w:proofErr w:type="spellStart"/>
      <w:r w:rsidRPr="00C579DE">
        <w:rPr>
          <w:color w:val="auto"/>
        </w:rPr>
        <w:t>Tekscan</w:t>
      </w:r>
      <w:proofErr w:type="spellEnd"/>
      <w:r w:rsidRPr="00C579DE">
        <w:rPr>
          <w:color w:val="auto"/>
        </w:rPr>
        <w:t xml:space="preserve"> </w:t>
      </w:r>
      <w:proofErr w:type="spellStart"/>
      <w:r w:rsidRPr="00C579DE">
        <w:rPr>
          <w:color w:val="auto"/>
        </w:rPr>
        <w:t>Tekscan</w:t>
      </w:r>
      <w:proofErr w:type="spellEnd"/>
      <w:r w:rsidRPr="00C579DE">
        <w:rPr>
          <w:color w:val="auto"/>
        </w:rPr>
        <w:t xml:space="preserve"> Available online: https://www.tekscan.com (accessed on 8 October 2024).</w:t>
      </w:r>
    </w:p>
    <w:p w14:paraId="0EE4B4FE" w14:textId="77777777" w:rsidR="00C579DE" w:rsidRPr="00C579DE" w:rsidRDefault="00C579DE" w:rsidP="00C579DE">
      <w:pPr>
        <w:pStyle w:val="Bibliography"/>
        <w:rPr>
          <w:color w:val="auto"/>
        </w:rPr>
      </w:pPr>
      <w:r w:rsidRPr="00C579DE">
        <w:rPr>
          <w:color w:val="auto"/>
        </w:rPr>
        <w:t xml:space="preserve">46. </w:t>
      </w:r>
      <w:r w:rsidRPr="00C579DE">
        <w:rPr>
          <w:color w:val="auto"/>
        </w:rPr>
        <w:tab/>
      </w:r>
      <w:proofErr w:type="spellStart"/>
      <w:r w:rsidRPr="00C579DE">
        <w:rPr>
          <w:color w:val="auto"/>
        </w:rPr>
        <w:t>Tekscan</w:t>
      </w:r>
      <w:proofErr w:type="spellEnd"/>
      <w:r w:rsidRPr="00C579DE">
        <w:rPr>
          <w:color w:val="auto"/>
        </w:rPr>
        <w:t xml:space="preserve"> Body Pressure Measurement System (BPMS) - Research Available online: https://www.tekscan.com/products-solutions/systems/body-pressure-measurement-system-bpms-research.</w:t>
      </w:r>
    </w:p>
    <w:p w14:paraId="770038FB" w14:textId="77777777" w:rsidR="00C579DE" w:rsidRPr="00C579DE" w:rsidRDefault="00C579DE" w:rsidP="00C579DE">
      <w:pPr>
        <w:pStyle w:val="Bibliography"/>
        <w:rPr>
          <w:color w:val="auto"/>
        </w:rPr>
      </w:pPr>
      <w:r w:rsidRPr="00C579DE">
        <w:rPr>
          <w:color w:val="auto"/>
        </w:rPr>
        <w:t xml:space="preserve">47. </w:t>
      </w:r>
      <w:r w:rsidRPr="00C579DE">
        <w:rPr>
          <w:color w:val="auto"/>
        </w:rPr>
        <w:tab/>
        <w:t xml:space="preserve">Rokach, L.; Maimon, O. Decision Trees. In </w:t>
      </w:r>
      <w:r w:rsidRPr="00C579DE">
        <w:rPr>
          <w:i/>
          <w:iCs/>
          <w:color w:val="auto"/>
        </w:rPr>
        <w:t>Data Mining and Knowledge Discovery Handbook</w:t>
      </w:r>
      <w:r w:rsidRPr="00C579DE">
        <w:rPr>
          <w:color w:val="auto"/>
        </w:rPr>
        <w:t>; Maimon, O., Rokach, L., Eds.; Springer-Verlag: New York, 2005; pp. 165–192 ISBN 978-0-387-24435-8.</w:t>
      </w:r>
    </w:p>
    <w:p w14:paraId="5E96E4AD" w14:textId="77777777" w:rsidR="00C579DE" w:rsidRPr="00C579DE" w:rsidRDefault="00C579DE" w:rsidP="00C579DE">
      <w:pPr>
        <w:pStyle w:val="Bibliography"/>
        <w:rPr>
          <w:color w:val="auto"/>
        </w:rPr>
      </w:pPr>
      <w:r w:rsidRPr="00C579DE">
        <w:rPr>
          <w:color w:val="auto"/>
        </w:rPr>
        <w:t xml:space="preserve">48. </w:t>
      </w:r>
      <w:r w:rsidRPr="00C579DE">
        <w:rPr>
          <w:color w:val="auto"/>
        </w:rPr>
        <w:tab/>
        <w:t xml:space="preserve">Cutler, A.; Cutler, D.R.; Stevens, J.R. Random Forests. In </w:t>
      </w:r>
      <w:r w:rsidRPr="00C579DE">
        <w:rPr>
          <w:i/>
          <w:iCs/>
          <w:color w:val="auto"/>
        </w:rPr>
        <w:t>Ensemble Machine Learning</w:t>
      </w:r>
      <w:r w:rsidRPr="00C579DE">
        <w:rPr>
          <w:color w:val="auto"/>
        </w:rPr>
        <w:t>; Zhang, C., Ma, Y., Eds.; Springer New York: New York, NY, 2012; pp. 157–175 ISBN 978-1-4419-9325-0.</w:t>
      </w:r>
    </w:p>
    <w:p w14:paraId="5DCFA57A" w14:textId="77777777" w:rsidR="00C579DE" w:rsidRPr="00C579DE" w:rsidRDefault="00C579DE" w:rsidP="00C579DE">
      <w:pPr>
        <w:pStyle w:val="Bibliography"/>
        <w:rPr>
          <w:color w:val="auto"/>
        </w:rPr>
      </w:pPr>
      <w:r w:rsidRPr="00C579DE">
        <w:rPr>
          <w:color w:val="auto"/>
        </w:rPr>
        <w:t xml:space="preserve">49. </w:t>
      </w:r>
      <w:r w:rsidRPr="00C579DE">
        <w:rPr>
          <w:color w:val="auto"/>
        </w:rPr>
        <w:tab/>
        <w:t>IBM What Is Random Forest? Available online: https://www.ibm.com/topics/random-forest#:~:text=Random%20forest%20is%20a%20commonly,both%20classification%20and%20regression%20problems.</w:t>
      </w:r>
    </w:p>
    <w:p w14:paraId="020C10FE" w14:textId="77777777" w:rsidR="00C579DE" w:rsidRPr="00C579DE" w:rsidRDefault="00C579DE" w:rsidP="00C579DE">
      <w:pPr>
        <w:pStyle w:val="Bibliography"/>
        <w:rPr>
          <w:color w:val="auto"/>
        </w:rPr>
      </w:pPr>
      <w:r w:rsidRPr="00C579DE">
        <w:rPr>
          <w:color w:val="auto"/>
        </w:rPr>
        <w:t xml:space="preserve">50. </w:t>
      </w:r>
      <w:r w:rsidRPr="00C579DE">
        <w:rPr>
          <w:color w:val="auto"/>
        </w:rPr>
        <w:tab/>
        <w:t xml:space="preserve">Awad, M.; Khanna, R. Support Vector Machines for Classification. In </w:t>
      </w:r>
      <w:r w:rsidRPr="00C579DE">
        <w:rPr>
          <w:i/>
          <w:iCs/>
          <w:color w:val="auto"/>
        </w:rPr>
        <w:t>Efficient Learning Machines</w:t>
      </w:r>
      <w:r w:rsidRPr="00C579DE">
        <w:rPr>
          <w:color w:val="auto"/>
        </w:rPr>
        <w:t xml:space="preserve">; </w:t>
      </w:r>
      <w:proofErr w:type="spellStart"/>
      <w:r w:rsidRPr="00C579DE">
        <w:rPr>
          <w:color w:val="auto"/>
        </w:rPr>
        <w:t>Apress</w:t>
      </w:r>
      <w:proofErr w:type="spellEnd"/>
      <w:r w:rsidRPr="00C579DE">
        <w:rPr>
          <w:color w:val="auto"/>
        </w:rPr>
        <w:t>: Berkeley, CA, 2015; pp. 39–66 ISBN 978-1-4302-5989-3.</w:t>
      </w:r>
    </w:p>
    <w:p w14:paraId="23F48152" w14:textId="77777777" w:rsidR="00C579DE" w:rsidRPr="00C579DE" w:rsidRDefault="00C579DE" w:rsidP="00C579DE">
      <w:pPr>
        <w:pStyle w:val="Bibliography"/>
        <w:rPr>
          <w:color w:val="auto"/>
        </w:rPr>
      </w:pPr>
      <w:r w:rsidRPr="00C579DE">
        <w:rPr>
          <w:color w:val="auto"/>
        </w:rPr>
        <w:t xml:space="preserve">51. </w:t>
      </w:r>
      <w:r w:rsidRPr="00C579DE">
        <w:rPr>
          <w:color w:val="auto"/>
        </w:rPr>
        <w:tab/>
        <w:t xml:space="preserve">Cunningham, P.; Delany, S.J. K-Nearest </w:t>
      </w:r>
      <w:proofErr w:type="spellStart"/>
      <w:r w:rsidRPr="00C579DE">
        <w:rPr>
          <w:color w:val="auto"/>
        </w:rPr>
        <w:t>Neighbour</w:t>
      </w:r>
      <w:proofErr w:type="spellEnd"/>
      <w:r w:rsidRPr="00C579DE">
        <w:rPr>
          <w:color w:val="auto"/>
        </w:rPr>
        <w:t xml:space="preserve"> Classifiers - A Tutorial. </w:t>
      </w:r>
      <w:r w:rsidRPr="00C579DE">
        <w:rPr>
          <w:i/>
          <w:iCs/>
          <w:color w:val="auto"/>
        </w:rPr>
        <w:t xml:space="preserve">ACM </w:t>
      </w:r>
      <w:proofErr w:type="spellStart"/>
      <w:r w:rsidRPr="00C579DE">
        <w:rPr>
          <w:i/>
          <w:iCs/>
          <w:color w:val="auto"/>
        </w:rPr>
        <w:t>Comput</w:t>
      </w:r>
      <w:proofErr w:type="spellEnd"/>
      <w:r w:rsidRPr="00C579DE">
        <w:rPr>
          <w:i/>
          <w:iCs/>
          <w:color w:val="auto"/>
        </w:rPr>
        <w:t xml:space="preserve">. </w:t>
      </w:r>
      <w:proofErr w:type="spellStart"/>
      <w:r w:rsidRPr="00C579DE">
        <w:rPr>
          <w:i/>
          <w:iCs/>
          <w:color w:val="auto"/>
        </w:rPr>
        <w:t>Surv</w:t>
      </w:r>
      <w:proofErr w:type="spellEnd"/>
      <w:r w:rsidRPr="00C579DE">
        <w:rPr>
          <w:i/>
          <w:iCs/>
          <w:color w:val="auto"/>
        </w:rPr>
        <w:t>.</w:t>
      </w:r>
      <w:r w:rsidRPr="00C579DE">
        <w:rPr>
          <w:color w:val="auto"/>
        </w:rPr>
        <w:t xml:space="preserve"> </w:t>
      </w:r>
      <w:r w:rsidRPr="00C579DE">
        <w:rPr>
          <w:b/>
          <w:bCs/>
          <w:color w:val="auto"/>
        </w:rPr>
        <w:t>2022</w:t>
      </w:r>
      <w:r w:rsidRPr="00C579DE">
        <w:rPr>
          <w:color w:val="auto"/>
        </w:rPr>
        <w:t xml:space="preserve">, </w:t>
      </w:r>
      <w:r w:rsidRPr="00C579DE">
        <w:rPr>
          <w:i/>
          <w:iCs/>
          <w:color w:val="auto"/>
        </w:rPr>
        <w:t>54</w:t>
      </w:r>
      <w:r w:rsidRPr="00C579DE">
        <w:rPr>
          <w:color w:val="auto"/>
        </w:rPr>
        <w:t>, 1–25, doi:10.1145/3459665.</w:t>
      </w:r>
    </w:p>
    <w:p w14:paraId="7611DE3C" w14:textId="77777777" w:rsidR="00C579DE" w:rsidRPr="00C579DE" w:rsidRDefault="00C579DE" w:rsidP="00C579DE">
      <w:pPr>
        <w:pStyle w:val="Bibliography"/>
        <w:rPr>
          <w:color w:val="auto"/>
        </w:rPr>
      </w:pPr>
      <w:r w:rsidRPr="00C579DE">
        <w:rPr>
          <w:color w:val="auto"/>
        </w:rPr>
        <w:t xml:space="preserve">52. </w:t>
      </w:r>
      <w:r w:rsidRPr="00C579DE">
        <w:rPr>
          <w:color w:val="auto"/>
        </w:rPr>
        <w:tab/>
        <w:t xml:space="preserve">Ghosh, A.; Sufian, A.; Sultana, F.; Chakrabarti, A.; De, D. Fundamental Concepts of Convolutional Neural Network. In </w:t>
      </w:r>
      <w:r w:rsidRPr="00C579DE">
        <w:rPr>
          <w:i/>
          <w:iCs/>
          <w:color w:val="auto"/>
        </w:rPr>
        <w:t>Recent Trends and Advances in Artificial Intelligence and Internet of Things</w:t>
      </w:r>
      <w:r w:rsidRPr="00C579DE">
        <w:rPr>
          <w:color w:val="auto"/>
        </w:rPr>
        <w:t>; Balas, V.E., Kumar, R., Srivastava, R., Eds.; Intelligent Systems Reference Library; Springer International Publishing: Cham, 2020; Vol. 172, pp. 519–567 ISBN 978-3-030-32643-2.</w:t>
      </w:r>
    </w:p>
    <w:p w14:paraId="2687A487" w14:textId="77777777" w:rsidR="00C579DE" w:rsidRPr="00C579DE" w:rsidRDefault="00C579DE" w:rsidP="00C579DE">
      <w:pPr>
        <w:pStyle w:val="Bibliography"/>
        <w:rPr>
          <w:color w:val="auto"/>
        </w:rPr>
      </w:pPr>
      <w:r w:rsidRPr="00C579DE">
        <w:rPr>
          <w:color w:val="auto"/>
        </w:rPr>
        <w:t xml:space="preserve">53. </w:t>
      </w:r>
      <w:r w:rsidRPr="00C579DE">
        <w:rPr>
          <w:color w:val="auto"/>
        </w:rPr>
        <w:tab/>
      </w:r>
      <w:proofErr w:type="spellStart"/>
      <w:r w:rsidRPr="00C579DE">
        <w:rPr>
          <w:color w:val="auto"/>
        </w:rPr>
        <w:t>Vandeginste</w:t>
      </w:r>
      <w:proofErr w:type="spellEnd"/>
      <w:r w:rsidRPr="00C579DE">
        <w:rPr>
          <w:color w:val="auto"/>
        </w:rPr>
        <w:t xml:space="preserve">, B.G.M.; </w:t>
      </w:r>
      <w:proofErr w:type="spellStart"/>
      <w:r w:rsidRPr="00C579DE">
        <w:rPr>
          <w:color w:val="auto"/>
        </w:rPr>
        <w:t>Massart</w:t>
      </w:r>
      <w:proofErr w:type="spellEnd"/>
      <w:r w:rsidRPr="00C579DE">
        <w:rPr>
          <w:color w:val="auto"/>
        </w:rPr>
        <w:t xml:space="preserve">, D.L.; </w:t>
      </w:r>
      <w:proofErr w:type="spellStart"/>
      <w:r w:rsidRPr="00C579DE">
        <w:rPr>
          <w:color w:val="auto"/>
        </w:rPr>
        <w:t>Buydens</w:t>
      </w:r>
      <w:proofErr w:type="spellEnd"/>
      <w:r w:rsidRPr="00C579DE">
        <w:rPr>
          <w:color w:val="auto"/>
        </w:rPr>
        <w:t xml:space="preserve">, L.M.C.; De Jong, S.; Lewi, P.J.; </w:t>
      </w:r>
      <w:proofErr w:type="spellStart"/>
      <w:r w:rsidRPr="00C579DE">
        <w:rPr>
          <w:color w:val="auto"/>
        </w:rPr>
        <w:t>Smeyers</w:t>
      </w:r>
      <w:proofErr w:type="spellEnd"/>
      <w:r w:rsidRPr="00C579DE">
        <w:rPr>
          <w:color w:val="auto"/>
        </w:rPr>
        <w:t xml:space="preserve">-Verbeke, J. Relations between Measurement Tables. In </w:t>
      </w:r>
      <w:r w:rsidRPr="00C579DE">
        <w:rPr>
          <w:i/>
          <w:iCs/>
          <w:color w:val="auto"/>
        </w:rPr>
        <w:t>Data Handling in Science and Technology</w:t>
      </w:r>
      <w:r w:rsidRPr="00C579DE">
        <w:rPr>
          <w:color w:val="auto"/>
        </w:rPr>
        <w:t>; Elsevier, 1998; Vol. 20, pp. 307–347 ISBN 978-0-444-82853-8.</w:t>
      </w:r>
    </w:p>
    <w:p w14:paraId="3CBF84C4" w14:textId="77777777" w:rsidR="00C579DE" w:rsidRPr="00C579DE" w:rsidRDefault="00C579DE" w:rsidP="00C579DE">
      <w:pPr>
        <w:pStyle w:val="Bibliography"/>
        <w:rPr>
          <w:color w:val="auto"/>
        </w:rPr>
      </w:pPr>
      <w:r w:rsidRPr="00C579DE">
        <w:rPr>
          <w:color w:val="auto"/>
        </w:rPr>
        <w:t xml:space="preserve">54. </w:t>
      </w:r>
      <w:r w:rsidRPr="00C579DE">
        <w:rPr>
          <w:color w:val="auto"/>
        </w:rPr>
        <w:tab/>
      </w:r>
      <w:proofErr w:type="spellStart"/>
      <w:r w:rsidRPr="00C579DE">
        <w:rPr>
          <w:color w:val="auto"/>
        </w:rPr>
        <w:t>Yenduri</w:t>
      </w:r>
      <w:proofErr w:type="spellEnd"/>
      <w:r w:rsidRPr="00C579DE">
        <w:rPr>
          <w:color w:val="auto"/>
        </w:rPr>
        <w:t xml:space="preserve">, G.; M, R.; G, C.S.; Y, S.; Srivastava, G.; </w:t>
      </w:r>
      <w:proofErr w:type="spellStart"/>
      <w:r w:rsidRPr="00C579DE">
        <w:rPr>
          <w:color w:val="auto"/>
        </w:rPr>
        <w:t>Maddikunta</w:t>
      </w:r>
      <w:proofErr w:type="spellEnd"/>
      <w:r w:rsidRPr="00C579DE">
        <w:rPr>
          <w:color w:val="auto"/>
        </w:rPr>
        <w:t>, P.K.R.; G, D.R.; Jhaveri, R.H.; B, P.; Wang, W.; et al. Generative Pre-Trained Transformer: A Comprehensive Review on Enabling Technologies, Potential Applications, Emerging Challenges, and Future Directions 2023.</w:t>
      </w:r>
    </w:p>
    <w:p w14:paraId="69D67379" w14:textId="5BB490C0" w:rsidR="00B958EA" w:rsidRDefault="00321B44" w:rsidP="00321B44">
      <w:pPr>
        <w:pStyle w:val="MDPI71References"/>
        <w:numPr>
          <w:ilvl w:val="0"/>
          <w:numId w:val="0"/>
        </w:numPr>
        <w:ind w:left="425"/>
      </w:pPr>
      <w:r>
        <w:fldChar w:fldCharType="end"/>
      </w:r>
    </w:p>
    <w:p w14:paraId="6318DA06" w14:textId="77777777" w:rsidR="00E93210" w:rsidRPr="00B958EA" w:rsidRDefault="00B958EA" w:rsidP="00B958EA">
      <w:pPr>
        <w:pStyle w:val="MDPI63Notes"/>
      </w:pPr>
      <w:r w:rsidRPr="00B958EA">
        <w:rPr>
          <w:b/>
        </w:rPr>
        <w:t>Disclaimer/Publisher’s Note:</w:t>
      </w:r>
      <w:r w:rsidRPr="00B958EA">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E93210" w:rsidRPr="00B958EA" w:rsidSect="00307E66">
      <w:headerReference w:type="even" r:id="rId23"/>
      <w:headerReference w:type="default" r:id="rId24"/>
      <w:footerReference w:type="default" r:id="rId25"/>
      <w:headerReference w:type="first" r:id="rId26"/>
      <w:footerReference w:type="first" r:id="rId27"/>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Odesola D F (FCES)" w:date="2025-03-29T14:46:00Z" w:initials="DO">
    <w:p w14:paraId="627A49EA" w14:textId="77777777" w:rsidR="00DF1E06" w:rsidRDefault="001E7576" w:rsidP="00DF1E06">
      <w:pPr>
        <w:jc w:val="left"/>
      </w:pPr>
      <w:r>
        <w:rPr>
          <w:rStyle w:val="CommentReference"/>
        </w:rPr>
        <w:annotationRef/>
      </w:r>
      <w:r w:rsidR="00DF1E06">
        <w:t>Need to add more emphasis on the feedback system</w:t>
      </w:r>
    </w:p>
  </w:comment>
  <w:comment w:id="1" w:author="Odesola D F (FCES)" w:date="2025-03-29T15:04:00Z" w:initials="DO">
    <w:p w14:paraId="31D6D4AF" w14:textId="77777777" w:rsidR="009854C9" w:rsidRDefault="009854C9" w:rsidP="009854C9">
      <w:pPr>
        <w:jc w:val="left"/>
      </w:pPr>
      <w:r>
        <w:rPr>
          <w:rStyle w:val="CommentReference"/>
        </w:rPr>
        <w:annotationRef/>
      </w:r>
      <w:r>
        <w:t>Need to mention procrustes here too</w:t>
      </w:r>
    </w:p>
  </w:comment>
  <w:comment w:id="2" w:author="Odesola D F (FCES)" w:date="2025-03-29T14:51:00Z" w:initials="DO">
    <w:p w14:paraId="224CBE61" w14:textId="7549F781" w:rsidR="00A06BE4" w:rsidRDefault="00852FC7" w:rsidP="00A06BE4">
      <w:pPr>
        <w:jc w:val="left"/>
      </w:pPr>
      <w:r>
        <w:rPr>
          <w:rStyle w:val="CommentReference"/>
        </w:rPr>
        <w:annotationRef/>
      </w:r>
      <w:r w:rsidR="00A06BE4">
        <w:t>Added the Machine Leaning Algorithms section</w:t>
      </w:r>
    </w:p>
  </w:comment>
  <w:comment w:id="3" w:author="Odesola D F (FCES)" w:date="2025-03-29T15:25:00Z" w:initials="DO">
    <w:p w14:paraId="60CC665E" w14:textId="77777777" w:rsidR="009C1EFA" w:rsidRDefault="009C1EFA" w:rsidP="009C1EFA">
      <w:pPr>
        <w:jc w:val="left"/>
      </w:pPr>
      <w:r>
        <w:rPr>
          <w:rStyle w:val="CommentReference"/>
        </w:rPr>
        <w:annotationRef/>
      </w:r>
      <w:r>
        <w:t>Discuss how this paper fills the GAP and also discuss the novelty</w:t>
      </w:r>
    </w:p>
  </w:comment>
  <w:comment w:id="4" w:author="Odesola D F (FCES)" w:date="2024-11-03T21:08:00Z" w:initials="DO">
    <w:p w14:paraId="0F0E1438" w14:textId="36A6B1D7" w:rsidR="006F42ED" w:rsidRDefault="006F42ED" w:rsidP="006F42ED">
      <w:pPr>
        <w:jc w:val="left"/>
      </w:pPr>
      <w:r>
        <w:rPr>
          <w:rStyle w:val="CommentReference"/>
        </w:rPr>
        <w:annotationRef/>
      </w:r>
      <w:r>
        <w:t>We need to explain the why we have only 1 participant for this experiment.</w:t>
      </w:r>
    </w:p>
  </w:comment>
  <w:comment w:id="5" w:author="Odesola D F (FCES)" w:date="2025-03-29T19:47:00Z" w:initials="DO">
    <w:p w14:paraId="3BEAF4B5" w14:textId="77777777" w:rsidR="009C0DEA" w:rsidRDefault="009C0DEA" w:rsidP="009C0DEA">
      <w:pPr>
        <w:jc w:val="left"/>
      </w:pPr>
      <w:r>
        <w:rPr>
          <w:rStyle w:val="CommentReference"/>
        </w:rPr>
        <w:annotationRef/>
      </w:r>
      <w:r>
        <w:t xml:space="preserve">Need to provide a justification for this. Also some visual elements, probably a boxplot </w:t>
      </w:r>
    </w:p>
  </w:comment>
  <w:comment w:id="6" w:author="Odesola D F (FCES)" w:date="2024-12-08T03:03:00Z" w:initials="DO">
    <w:p w14:paraId="11D540D1" w14:textId="3D2B44A2" w:rsidR="00B8003B" w:rsidRDefault="00B8003B" w:rsidP="00B8003B">
      <w:pPr>
        <w:jc w:val="left"/>
      </w:pPr>
      <w:r>
        <w:rPr>
          <w:rStyle w:val="CommentReference"/>
        </w:rPr>
        <w:annotationRef/>
      </w:r>
      <w:r>
        <w:t>I might need to add an additional column stating the effect of each transformation</w:t>
      </w:r>
    </w:p>
  </w:comment>
  <w:comment w:id="7" w:author="Odesola D F (FCES)" w:date="2025-03-29T17:47:00Z" w:initials="DO">
    <w:p w14:paraId="5668CD65" w14:textId="77777777" w:rsidR="00F60E0A" w:rsidRDefault="00F60E0A" w:rsidP="00F60E0A">
      <w:pPr>
        <w:jc w:val="left"/>
      </w:pPr>
      <w:r>
        <w:rPr>
          <w:rStyle w:val="CommentReference"/>
        </w:rPr>
        <w:annotationRef/>
      </w:r>
      <w:r>
        <w:t>Need to add justification in regard to the models used</w:t>
      </w:r>
    </w:p>
  </w:comment>
  <w:comment w:id="8" w:author="Odesola D F (FCES)" w:date="2025-03-29T19:26:00Z" w:initials="DO">
    <w:p w14:paraId="133DA730" w14:textId="77777777" w:rsidR="00B250C1" w:rsidRDefault="00B250C1" w:rsidP="00B250C1">
      <w:pPr>
        <w:jc w:val="left"/>
      </w:pPr>
      <w:r>
        <w:rPr>
          <w:rStyle w:val="CommentReference"/>
        </w:rPr>
        <w:annotationRef/>
      </w:r>
      <w:r>
        <w:t>Need to expand further</w:t>
      </w:r>
    </w:p>
  </w:comment>
  <w:comment w:id="9" w:author="Odesola D F (FCES)" w:date="2025-01-04T21:43:00Z" w:initials="DO">
    <w:p w14:paraId="377442D3" w14:textId="2617A23D" w:rsidR="0045432E" w:rsidRDefault="0045432E" w:rsidP="0045432E">
      <w:pPr>
        <w:jc w:val="left"/>
      </w:pPr>
      <w:r>
        <w:rPr>
          <w:rStyle w:val="CommentReference"/>
        </w:rPr>
        <w:annotationRef/>
      </w:r>
      <w:r>
        <w:t>It is now GPT-4o</w:t>
      </w:r>
    </w:p>
  </w:comment>
  <w:comment w:id="10" w:author="Odesola D F (FCES)" w:date="2025-03-29T19:04:00Z" w:initials="DO">
    <w:p w14:paraId="23A17222" w14:textId="77777777" w:rsidR="00CA1D65" w:rsidRDefault="00CA1D65" w:rsidP="00CA1D65">
      <w:pPr>
        <w:jc w:val="left"/>
      </w:pPr>
      <w:r>
        <w:rPr>
          <w:rStyle w:val="CommentReference"/>
        </w:rPr>
        <w:annotationRef/>
      </w:r>
      <w:r>
        <w:t>Need to calculate  the f1 scores</w:t>
      </w:r>
    </w:p>
  </w:comment>
  <w:comment w:id="11" w:author="Odesola D F (FCES)" w:date="2024-12-18T23:52:00Z" w:initials="DO">
    <w:p w14:paraId="10A124C4" w14:textId="35B3D450" w:rsidR="00B645A6" w:rsidRDefault="00B645A6" w:rsidP="00B645A6">
      <w:pPr>
        <w:jc w:val="left"/>
      </w:pPr>
      <w:r>
        <w:rPr>
          <w:rStyle w:val="CommentReference"/>
        </w:rPr>
        <w:annotationRef/>
      </w:r>
      <w:r>
        <w:t>Add Learning Curve Images</w:t>
      </w:r>
    </w:p>
  </w:comment>
  <w:comment w:id="12" w:author="Odesola D F (FCES)" w:date="2024-12-08T23:53:00Z" w:initials="DO">
    <w:p w14:paraId="3E63DAE6" w14:textId="3818A324" w:rsidR="00EC53AC" w:rsidRDefault="00EC53AC" w:rsidP="00EC53AC">
      <w:pPr>
        <w:jc w:val="left"/>
      </w:pPr>
      <w:r>
        <w:rPr>
          <w:rStyle w:val="CommentReference"/>
        </w:rPr>
        <w:annotationRef/>
      </w:r>
      <w:r>
        <w:t>Explain in great detail on how the postural scores derived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27A49EA" w15:done="0"/>
  <w15:commentEx w15:paraId="31D6D4AF" w15:paraIdParent="627A49EA" w15:done="0"/>
  <w15:commentEx w15:paraId="224CBE61" w15:done="0"/>
  <w15:commentEx w15:paraId="60CC665E" w15:done="0"/>
  <w15:commentEx w15:paraId="0F0E1438" w15:done="1"/>
  <w15:commentEx w15:paraId="3BEAF4B5" w15:done="0"/>
  <w15:commentEx w15:paraId="11D540D1" w15:done="0"/>
  <w15:commentEx w15:paraId="5668CD65" w15:done="0"/>
  <w15:commentEx w15:paraId="133DA730" w15:done="0"/>
  <w15:commentEx w15:paraId="377442D3" w15:done="1"/>
  <w15:commentEx w15:paraId="23A17222" w15:done="0"/>
  <w15:commentEx w15:paraId="10A124C4" w15:done="0"/>
  <w15:commentEx w15:paraId="3E63DAE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0719B73" w16cex:dateUtc="2025-03-29T14:46:00Z"/>
  <w16cex:commentExtensible w16cex:durableId="486BA5A3" w16cex:dateUtc="2025-03-29T15:04:00Z"/>
  <w16cex:commentExtensible w16cex:durableId="409F7D43" w16cex:dateUtc="2025-03-29T14:51:00Z"/>
  <w16cex:commentExtensible w16cex:durableId="381BA21B" w16cex:dateUtc="2025-03-29T15:25:00Z"/>
  <w16cex:commentExtensible w16cex:durableId="0A6F2298" w16cex:dateUtc="2024-11-03T21:08:00Z"/>
  <w16cex:commentExtensible w16cex:durableId="4EF10487" w16cex:dateUtc="2025-03-29T19:47:00Z"/>
  <w16cex:commentExtensible w16cex:durableId="40538367" w16cex:dateUtc="2024-12-08T03:03:00Z"/>
  <w16cex:commentExtensible w16cex:durableId="1F008B54" w16cex:dateUtc="2025-03-29T17:47:00Z"/>
  <w16cex:commentExtensible w16cex:durableId="26C18321" w16cex:dateUtc="2025-03-29T19:26:00Z"/>
  <w16cex:commentExtensible w16cex:durableId="61D329C5" w16cex:dateUtc="2025-01-04T21:43:00Z"/>
  <w16cex:commentExtensible w16cex:durableId="6FC94802" w16cex:dateUtc="2025-03-29T19:04:00Z"/>
  <w16cex:commentExtensible w16cex:durableId="223ECB12" w16cex:dateUtc="2024-12-18T23:52:00Z"/>
  <w16cex:commentExtensible w16cex:durableId="0E9F5FFA" w16cex:dateUtc="2024-12-08T23: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27A49EA" w16cid:durableId="00719B73"/>
  <w16cid:commentId w16cid:paraId="31D6D4AF" w16cid:durableId="486BA5A3"/>
  <w16cid:commentId w16cid:paraId="224CBE61" w16cid:durableId="409F7D43"/>
  <w16cid:commentId w16cid:paraId="60CC665E" w16cid:durableId="381BA21B"/>
  <w16cid:commentId w16cid:paraId="0F0E1438" w16cid:durableId="0A6F2298"/>
  <w16cid:commentId w16cid:paraId="3BEAF4B5" w16cid:durableId="4EF10487"/>
  <w16cid:commentId w16cid:paraId="11D540D1" w16cid:durableId="40538367"/>
  <w16cid:commentId w16cid:paraId="5668CD65" w16cid:durableId="1F008B54"/>
  <w16cid:commentId w16cid:paraId="133DA730" w16cid:durableId="26C18321"/>
  <w16cid:commentId w16cid:paraId="377442D3" w16cid:durableId="61D329C5"/>
  <w16cid:commentId w16cid:paraId="23A17222" w16cid:durableId="6FC94802"/>
  <w16cid:commentId w16cid:paraId="10A124C4" w16cid:durableId="223ECB12"/>
  <w16cid:commentId w16cid:paraId="3E63DAE6" w16cid:durableId="0E9F5FF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B58B98" w14:textId="77777777" w:rsidR="006A68D0" w:rsidRDefault="006A68D0">
      <w:pPr>
        <w:spacing w:line="240" w:lineRule="auto"/>
      </w:pPr>
      <w:r>
        <w:separator/>
      </w:r>
    </w:p>
  </w:endnote>
  <w:endnote w:type="continuationSeparator" w:id="0">
    <w:p w14:paraId="06E84C7D" w14:textId="77777777" w:rsidR="006A68D0" w:rsidRDefault="006A68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AppleSystemUIFont">
    <w:altName w:val="Cambria"/>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77777777" w:rsidR="00494C08" w:rsidRPr="008B308E" w:rsidRDefault="00494C08" w:rsidP="00691AA3">
    <w:pPr>
      <w:pStyle w:val="MDPIfooterfirstpage"/>
      <w:tabs>
        <w:tab w:val="clear" w:pos="8845"/>
        <w:tab w:val="right" w:pos="10466"/>
      </w:tabs>
      <w:spacing w:line="240" w:lineRule="auto"/>
      <w:jc w:val="both"/>
      <w:rPr>
        <w:lang w:val="fr-CH"/>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2024</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8B308E">
      <w:rPr>
        <w:lang w:val="fr-CH"/>
      </w:rPr>
      <w:tab/>
    </w:r>
    <w:r w:rsidRPr="008B308E">
      <w:rPr>
        <w:lang w:val="fr-CH"/>
      </w:rPr>
      <w:t>www.mdpi.com/journal/</w:t>
    </w:r>
    <w:proofErr w:type="spellStart"/>
    <w:r w:rsidRPr="00544B3D">
      <w:rPr>
        <w:lang w:val="it-IT"/>
      </w:rPr>
      <w:t>sensors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055662" w14:textId="77777777" w:rsidR="006A68D0" w:rsidRDefault="006A68D0">
      <w:pPr>
        <w:spacing w:line="240" w:lineRule="auto"/>
      </w:pPr>
      <w:r>
        <w:separator/>
      </w:r>
    </w:p>
  </w:footnote>
  <w:footnote w:type="continuationSeparator" w:id="0">
    <w:p w14:paraId="1FA20891" w14:textId="77777777" w:rsidR="006A68D0" w:rsidRDefault="006A68D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49F" w14:textId="77777777" w:rsidR="00494C08"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E2BB" w14:textId="77777777"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2024</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77777777"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3C22E04B">
                <wp:extent cx="1482725" cy="429260"/>
                <wp:effectExtent l="0" t="0" r="0" b="0"/>
                <wp:docPr id="573494013"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691AA3">
          <w:pPr>
            <w:pStyle w:val="Header"/>
            <w:pBdr>
              <w:bottom w:val="none" w:sz="0" w:space="0" w:color="auto"/>
            </w:pBdr>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40331534"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3E1FE8"/>
    <w:multiLevelType w:val="hybridMultilevel"/>
    <w:tmpl w:val="02E43A82"/>
    <w:lvl w:ilvl="0" w:tplc="DF348D4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8"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9" w15:restartNumberingAfterBreak="0">
    <w:nsid w:val="3E087828"/>
    <w:multiLevelType w:val="hybridMultilevel"/>
    <w:tmpl w:val="72F238A6"/>
    <w:lvl w:ilvl="0" w:tplc="71D2FF1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0"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4"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6"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5"/>
  </w:num>
  <w:num w:numId="2" w16cid:durableId="2082214220">
    <w:abstractNumId w:val="8"/>
  </w:num>
  <w:num w:numId="3" w16cid:durableId="36320722">
    <w:abstractNumId w:val="3"/>
  </w:num>
  <w:num w:numId="4" w16cid:durableId="138498959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6"/>
  </w:num>
  <w:num w:numId="6" w16cid:durableId="185486536">
    <w:abstractNumId w:val="13"/>
  </w:num>
  <w:num w:numId="7" w16cid:durableId="506138153">
    <w:abstractNumId w:val="2"/>
  </w:num>
  <w:num w:numId="8" w16cid:durableId="435441756">
    <w:abstractNumId w:val="13"/>
  </w:num>
  <w:num w:numId="9" w16cid:durableId="2099599000">
    <w:abstractNumId w:val="2"/>
  </w:num>
  <w:num w:numId="10" w16cid:durableId="2097052928">
    <w:abstractNumId w:val="13"/>
  </w:num>
  <w:num w:numId="11" w16cid:durableId="561722406">
    <w:abstractNumId w:val="2"/>
  </w:num>
  <w:num w:numId="12" w16cid:durableId="389156302">
    <w:abstractNumId w:val="14"/>
  </w:num>
  <w:num w:numId="13" w16cid:durableId="1071126010">
    <w:abstractNumId w:val="13"/>
  </w:num>
  <w:num w:numId="14" w16cid:durableId="421951362">
    <w:abstractNumId w:val="2"/>
  </w:num>
  <w:num w:numId="15" w16cid:durableId="1415662396">
    <w:abstractNumId w:val="1"/>
  </w:num>
  <w:num w:numId="16" w16cid:durableId="1437555045">
    <w:abstractNumId w:val="12"/>
  </w:num>
  <w:num w:numId="17" w16cid:durableId="1787506705">
    <w:abstractNumId w:val="0"/>
  </w:num>
  <w:num w:numId="18" w16cid:durableId="1257591184">
    <w:abstractNumId w:val="13"/>
  </w:num>
  <w:num w:numId="19" w16cid:durableId="816339839">
    <w:abstractNumId w:val="2"/>
  </w:num>
  <w:num w:numId="20" w16cid:durableId="82184573">
    <w:abstractNumId w:val="1"/>
  </w:num>
  <w:num w:numId="21" w16cid:durableId="2131849546">
    <w:abstractNumId w:val="0"/>
  </w:num>
  <w:num w:numId="22" w16cid:durableId="412893780">
    <w:abstractNumId w:val="11"/>
  </w:num>
  <w:num w:numId="23" w16cid:durableId="1463156902">
    <w:abstractNumId w:val="16"/>
  </w:num>
  <w:num w:numId="24" w16cid:durableId="225382146">
    <w:abstractNumId w:val="15"/>
  </w:num>
  <w:num w:numId="25" w16cid:durableId="220017441">
    <w:abstractNumId w:val="4"/>
  </w:num>
  <w:num w:numId="26" w16cid:durableId="1983582089">
    <w:abstractNumId w:val="10"/>
  </w:num>
  <w:num w:numId="27" w16cid:durableId="68038514">
    <w:abstractNumId w:val="7"/>
  </w:num>
  <w:num w:numId="28" w16cid:durableId="441725429">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3"/>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4A23"/>
    <w:rsid w:val="000066E0"/>
    <w:rsid w:val="00011E66"/>
    <w:rsid w:val="000122AB"/>
    <w:rsid w:val="00012AF9"/>
    <w:rsid w:val="00012F4D"/>
    <w:rsid w:val="000135D6"/>
    <w:rsid w:val="000139BC"/>
    <w:rsid w:val="0001421E"/>
    <w:rsid w:val="000204DA"/>
    <w:rsid w:val="00021088"/>
    <w:rsid w:val="00022EE0"/>
    <w:rsid w:val="00025765"/>
    <w:rsid w:val="000308C4"/>
    <w:rsid w:val="000308FA"/>
    <w:rsid w:val="00031281"/>
    <w:rsid w:val="0003130D"/>
    <w:rsid w:val="00032817"/>
    <w:rsid w:val="00032901"/>
    <w:rsid w:val="000346E9"/>
    <w:rsid w:val="00035DBF"/>
    <w:rsid w:val="00036414"/>
    <w:rsid w:val="0003767B"/>
    <w:rsid w:val="00037C9D"/>
    <w:rsid w:val="00037D21"/>
    <w:rsid w:val="00041A88"/>
    <w:rsid w:val="00042F23"/>
    <w:rsid w:val="00045895"/>
    <w:rsid w:val="000470F7"/>
    <w:rsid w:val="00047185"/>
    <w:rsid w:val="0005060C"/>
    <w:rsid w:val="00051C65"/>
    <w:rsid w:val="000521C9"/>
    <w:rsid w:val="00054346"/>
    <w:rsid w:val="00055B41"/>
    <w:rsid w:val="000561D3"/>
    <w:rsid w:val="000561FF"/>
    <w:rsid w:val="00057F45"/>
    <w:rsid w:val="00060E18"/>
    <w:rsid w:val="00061BB1"/>
    <w:rsid w:val="00062186"/>
    <w:rsid w:val="00062A7B"/>
    <w:rsid w:val="00062C89"/>
    <w:rsid w:val="00062EB3"/>
    <w:rsid w:val="00063165"/>
    <w:rsid w:val="00063897"/>
    <w:rsid w:val="00064A99"/>
    <w:rsid w:val="00067A2F"/>
    <w:rsid w:val="00070792"/>
    <w:rsid w:val="00072080"/>
    <w:rsid w:val="00072F75"/>
    <w:rsid w:val="00074EE7"/>
    <w:rsid w:val="00074FAD"/>
    <w:rsid w:val="00077C51"/>
    <w:rsid w:val="00080004"/>
    <w:rsid w:val="00080493"/>
    <w:rsid w:val="0008228A"/>
    <w:rsid w:val="00082BC6"/>
    <w:rsid w:val="00083619"/>
    <w:rsid w:val="00084DAC"/>
    <w:rsid w:val="00085F09"/>
    <w:rsid w:val="000863B7"/>
    <w:rsid w:val="0008750F"/>
    <w:rsid w:val="00090BFB"/>
    <w:rsid w:val="00091B9E"/>
    <w:rsid w:val="000921C6"/>
    <w:rsid w:val="00097E7F"/>
    <w:rsid w:val="000A0D81"/>
    <w:rsid w:val="000A15AA"/>
    <w:rsid w:val="000A165C"/>
    <w:rsid w:val="000A1CF4"/>
    <w:rsid w:val="000A22EF"/>
    <w:rsid w:val="000A2687"/>
    <w:rsid w:val="000A32A2"/>
    <w:rsid w:val="000A37C9"/>
    <w:rsid w:val="000A43FE"/>
    <w:rsid w:val="000A6751"/>
    <w:rsid w:val="000B0C7D"/>
    <w:rsid w:val="000B147F"/>
    <w:rsid w:val="000B1601"/>
    <w:rsid w:val="000B32BE"/>
    <w:rsid w:val="000B38ED"/>
    <w:rsid w:val="000B3DC7"/>
    <w:rsid w:val="000B3F93"/>
    <w:rsid w:val="000B420A"/>
    <w:rsid w:val="000B5EC8"/>
    <w:rsid w:val="000C0231"/>
    <w:rsid w:val="000C154A"/>
    <w:rsid w:val="000C25A8"/>
    <w:rsid w:val="000C2C3D"/>
    <w:rsid w:val="000C2F99"/>
    <w:rsid w:val="000C5D62"/>
    <w:rsid w:val="000C6210"/>
    <w:rsid w:val="000D093B"/>
    <w:rsid w:val="000D0AF6"/>
    <w:rsid w:val="000D11C8"/>
    <w:rsid w:val="000D25DC"/>
    <w:rsid w:val="000E067E"/>
    <w:rsid w:val="000E1C5E"/>
    <w:rsid w:val="000E37B3"/>
    <w:rsid w:val="000E463E"/>
    <w:rsid w:val="000E693F"/>
    <w:rsid w:val="000E6D20"/>
    <w:rsid w:val="000E7502"/>
    <w:rsid w:val="000E7AFE"/>
    <w:rsid w:val="000E7B20"/>
    <w:rsid w:val="000F0E6B"/>
    <w:rsid w:val="000F2334"/>
    <w:rsid w:val="000F488C"/>
    <w:rsid w:val="000F5DC5"/>
    <w:rsid w:val="000F6533"/>
    <w:rsid w:val="000F6B94"/>
    <w:rsid w:val="000F6BC7"/>
    <w:rsid w:val="000F77BD"/>
    <w:rsid w:val="000F7933"/>
    <w:rsid w:val="00104584"/>
    <w:rsid w:val="00104755"/>
    <w:rsid w:val="00106710"/>
    <w:rsid w:val="00107292"/>
    <w:rsid w:val="00110184"/>
    <w:rsid w:val="00110C6B"/>
    <w:rsid w:val="00110E75"/>
    <w:rsid w:val="001134EC"/>
    <w:rsid w:val="00113F5D"/>
    <w:rsid w:val="00115223"/>
    <w:rsid w:val="001154C0"/>
    <w:rsid w:val="001172F9"/>
    <w:rsid w:val="00117634"/>
    <w:rsid w:val="00117C59"/>
    <w:rsid w:val="00120D4B"/>
    <w:rsid w:val="00122712"/>
    <w:rsid w:val="001242B9"/>
    <w:rsid w:val="0012483F"/>
    <w:rsid w:val="001263A6"/>
    <w:rsid w:val="00126708"/>
    <w:rsid w:val="00131EDD"/>
    <w:rsid w:val="0013238C"/>
    <w:rsid w:val="0013291E"/>
    <w:rsid w:val="001329EF"/>
    <w:rsid w:val="00133645"/>
    <w:rsid w:val="00135066"/>
    <w:rsid w:val="00136587"/>
    <w:rsid w:val="00141D18"/>
    <w:rsid w:val="00142187"/>
    <w:rsid w:val="0014357F"/>
    <w:rsid w:val="00143FC3"/>
    <w:rsid w:val="001445B9"/>
    <w:rsid w:val="00144CB1"/>
    <w:rsid w:val="00145B73"/>
    <w:rsid w:val="00145E3E"/>
    <w:rsid w:val="00146E4D"/>
    <w:rsid w:val="00146F28"/>
    <w:rsid w:val="00150446"/>
    <w:rsid w:val="00153780"/>
    <w:rsid w:val="00153BF3"/>
    <w:rsid w:val="00155694"/>
    <w:rsid w:val="00160319"/>
    <w:rsid w:val="00161301"/>
    <w:rsid w:val="00163020"/>
    <w:rsid w:val="00163483"/>
    <w:rsid w:val="0016380C"/>
    <w:rsid w:val="0016398A"/>
    <w:rsid w:val="001643C8"/>
    <w:rsid w:val="00164646"/>
    <w:rsid w:val="00164AE5"/>
    <w:rsid w:val="00167482"/>
    <w:rsid w:val="001677DD"/>
    <w:rsid w:val="00170985"/>
    <w:rsid w:val="00171495"/>
    <w:rsid w:val="00171982"/>
    <w:rsid w:val="00171992"/>
    <w:rsid w:val="00172B08"/>
    <w:rsid w:val="0017537C"/>
    <w:rsid w:val="001774CA"/>
    <w:rsid w:val="00177F39"/>
    <w:rsid w:val="00180846"/>
    <w:rsid w:val="0018157F"/>
    <w:rsid w:val="00181772"/>
    <w:rsid w:val="00182F27"/>
    <w:rsid w:val="00183C47"/>
    <w:rsid w:val="0018499F"/>
    <w:rsid w:val="00186361"/>
    <w:rsid w:val="001917EA"/>
    <w:rsid w:val="00194794"/>
    <w:rsid w:val="0019570F"/>
    <w:rsid w:val="00195BA2"/>
    <w:rsid w:val="001A280C"/>
    <w:rsid w:val="001A305A"/>
    <w:rsid w:val="001A364B"/>
    <w:rsid w:val="001A4797"/>
    <w:rsid w:val="001A4DEB"/>
    <w:rsid w:val="001A568D"/>
    <w:rsid w:val="001A6A41"/>
    <w:rsid w:val="001A73DC"/>
    <w:rsid w:val="001B0B76"/>
    <w:rsid w:val="001B199E"/>
    <w:rsid w:val="001B2108"/>
    <w:rsid w:val="001B3052"/>
    <w:rsid w:val="001B3687"/>
    <w:rsid w:val="001B3B25"/>
    <w:rsid w:val="001B4031"/>
    <w:rsid w:val="001B4319"/>
    <w:rsid w:val="001B4D52"/>
    <w:rsid w:val="001B594B"/>
    <w:rsid w:val="001B5EE2"/>
    <w:rsid w:val="001B64F1"/>
    <w:rsid w:val="001B65E3"/>
    <w:rsid w:val="001C034E"/>
    <w:rsid w:val="001C2F0D"/>
    <w:rsid w:val="001C4008"/>
    <w:rsid w:val="001C448B"/>
    <w:rsid w:val="001C4796"/>
    <w:rsid w:val="001C4DBB"/>
    <w:rsid w:val="001C6194"/>
    <w:rsid w:val="001C76B1"/>
    <w:rsid w:val="001C7A42"/>
    <w:rsid w:val="001D0030"/>
    <w:rsid w:val="001D0C5E"/>
    <w:rsid w:val="001D3579"/>
    <w:rsid w:val="001D36C9"/>
    <w:rsid w:val="001D49B7"/>
    <w:rsid w:val="001D51EF"/>
    <w:rsid w:val="001D637D"/>
    <w:rsid w:val="001D6683"/>
    <w:rsid w:val="001D7802"/>
    <w:rsid w:val="001E077F"/>
    <w:rsid w:val="001E0C87"/>
    <w:rsid w:val="001E2397"/>
    <w:rsid w:val="001E2AEB"/>
    <w:rsid w:val="001E2F69"/>
    <w:rsid w:val="001E5465"/>
    <w:rsid w:val="001E71D6"/>
    <w:rsid w:val="001E7576"/>
    <w:rsid w:val="001F17D0"/>
    <w:rsid w:val="001F1D12"/>
    <w:rsid w:val="001F29BB"/>
    <w:rsid w:val="001F308A"/>
    <w:rsid w:val="001F5853"/>
    <w:rsid w:val="001F7B67"/>
    <w:rsid w:val="00200453"/>
    <w:rsid w:val="00202A78"/>
    <w:rsid w:val="00204A03"/>
    <w:rsid w:val="00207858"/>
    <w:rsid w:val="0021070E"/>
    <w:rsid w:val="0021138A"/>
    <w:rsid w:val="00214271"/>
    <w:rsid w:val="002163C7"/>
    <w:rsid w:val="0021705B"/>
    <w:rsid w:val="00217B3A"/>
    <w:rsid w:val="00217BC0"/>
    <w:rsid w:val="00221B1B"/>
    <w:rsid w:val="00221FDC"/>
    <w:rsid w:val="002220F1"/>
    <w:rsid w:val="00222650"/>
    <w:rsid w:val="00222CA6"/>
    <w:rsid w:val="00223486"/>
    <w:rsid w:val="002242AC"/>
    <w:rsid w:val="0022579D"/>
    <w:rsid w:val="00225B97"/>
    <w:rsid w:val="00226328"/>
    <w:rsid w:val="0023111C"/>
    <w:rsid w:val="00232AD5"/>
    <w:rsid w:val="002371A1"/>
    <w:rsid w:val="002378F6"/>
    <w:rsid w:val="00241047"/>
    <w:rsid w:val="002415D5"/>
    <w:rsid w:val="00241D00"/>
    <w:rsid w:val="00242AF1"/>
    <w:rsid w:val="00245113"/>
    <w:rsid w:val="00245436"/>
    <w:rsid w:val="00251416"/>
    <w:rsid w:val="002523E6"/>
    <w:rsid w:val="00252CF9"/>
    <w:rsid w:val="002532CA"/>
    <w:rsid w:val="00253947"/>
    <w:rsid w:val="00254FA4"/>
    <w:rsid w:val="00255A6D"/>
    <w:rsid w:val="00255DD9"/>
    <w:rsid w:val="00257113"/>
    <w:rsid w:val="00257A1E"/>
    <w:rsid w:val="00257A4B"/>
    <w:rsid w:val="00260BFC"/>
    <w:rsid w:val="0026169A"/>
    <w:rsid w:val="0026296B"/>
    <w:rsid w:val="00264A24"/>
    <w:rsid w:val="0026576E"/>
    <w:rsid w:val="0026770B"/>
    <w:rsid w:val="002702BE"/>
    <w:rsid w:val="00270D32"/>
    <w:rsid w:val="002710A4"/>
    <w:rsid w:val="00271537"/>
    <w:rsid w:val="00271DB7"/>
    <w:rsid w:val="002743C7"/>
    <w:rsid w:val="002748AE"/>
    <w:rsid w:val="00275478"/>
    <w:rsid w:val="00275871"/>
    <w:rsid w:val="00280EAF"/>
    <w:rsid w:val="0028224B"/>
    <w:rsid w:val="0028443C"/>
    <w:rsid w:val="00284E62"/>
    <w:rsid w:val="00286EFA"/>
    <w:rsid w:val="00286FCF"/>
    <w:rsid w:val="00287324"/>
    <w:rsid w:val="002907B3"/>
    <w:rsid w:val="00291C82"/>
    <w:rsid w:val="00294B65"/>
    <w:rsid w:val="002968DB"/>
    <w:rsid w:val="002A035A"/>
    <w:rsid w:val="002A1853"/>
    <w:rsid w:val="002A1D0B"/>
    <w:rsid w:val="002A1F1B"/>
    <w:rsid w:val="002A2997"/>
    <w:rsid w:val="002A4F12"/>
    <w:rsid w:val="002A557B"/>
    <w:rsid w:val="002A77E9"/>
    <w:rsid w:val="002A7993"/>
    <w:rsid w:val="002B07B0"/>
    <w:rsid w:val="002B207A"/>
    <w:rsid w:val="002B3771"/>
    <w:rsid w:val="002B39C6"/>
    <w:rsid w:val="002B48CE"/>
    <w:rsid w:val="002B5297"/>
    <w:rsid w:val="002B675E"/>
    <w:rsid w:val="002B6EA8"/>
    <w:rsid w:val="002B786A"/>
    <w:rsid w:val="002C0305"/>
    <w:rsid w:val="002C3209"/>
    <w:rsid w:val="002C3F0E"/>
    <w:rsid w:val="002C524F"/>
    <w:rsid w:val="002C5826"/>
    <w:rsid w:val="002C622D"/>
    <w:rsid w:val="002D0EF0"/>
    <w:rsid w:val="002D0F6E"/>
    <w:rsid w:val="002D1261"/>
    <w:rsid w:val="002D2C14"/>
    <w:rsid w:val="002D400F"/>
    <w:rsid w:val="002D42F7"/>
    <w:rsid w:val="002D43D7"/>
    <w:rsid w:val="002D6365"/>
    <w:rsid w:val="002D7D5E"/>
    <w:rsid w:val="002E0625"/>
    <w:rsid w:val="002E0A85"/>
    <w:rsid w:val="002E2B53"/>
    <w:rsid w:val="002E327A"/>
    <w:rsid w:val="002E453C"/>
    <w:rsid w:val="002E6927"/>
    <w:rsid w:val="002E7DD2"/>
    <w:rsid w:val="002F24E0"/>
    <w:rsid w:val="002F26EF"/>
    <w:rsid w:val="002F2BD0"/>
    <w:rsid w:val="002F36A4"/>
    <w:rsid w:val="002F40DA"/>
    <w:rsid w:val="002F4F82"/>
    <w:rsid w:val="002F5B5E"/>
    <w:rsid w:val="002F6175"/>
    <w:rsid w:val="003016CF"/>
    <w:rsid w:val="003019DB"/>
    <w:rsid w:val="003028E3"/>
    <w:rsid w:val="00302BB0"/>
    <w:rsid w:val="003040B6"/>
    <w:rsid w:val="00304ECE"/>
    <w:rsid w:val="0030503D"/>
    <w:rsid w:val="0030566A"/>
    <w:rsid w:val="0030679F"/>
    <w:rsid w:val="003067AA"/>
    <w:rsid w:val="00306A6D"/>
    <w:rsid w:val="00307E66"/>
    <w:rsid w:val="003109A1"/>
    <w:rsid w:val="003115E1"/>
    <w:rsid w:val="003127BD"/>
    <w:rsid w:val="0031368C"/>
    <w:rsid w:val="00313C18"/>
    <w:rsid w:val="0031544F"/>
    <w:rsid w:val="00316622"/>
    <w:rsid w:val="00316D9A"/>
    <w:rsid w:val="00316E7D"/>
    <w:rsid w:val="0032055D"/>
    <w:rsid w:val="00320D3C"/>
    <w:rsid w:val="0032128A"/>
    <w:rsid w:val="00321B44"/>
    <w:rsid w:val="00321E01"/>
    <w:rsid w:val="00322CF4"/>
    <w:rsid w:val="00322F48"/>
    <w:rsid w:val="00324A8C"/>
    <w:rsid w:val="0032584B"/>
    <w:rsid w:val="00325EC1"/>
    <w:rsid w:val="00326141"/>
    <w:rsid w:val="0032737B"/>
    <w:rsid w:val="0032763C"/>
    <w:rsid w:val="00327761"/>
    <w:rsid w:val="00331911"/>
    <w:rsid w:val="00332751"/>
    <w:rsid w:val="00332D2D"/>
    <w:rsid w:val="00333CBC"/>
    <w:rsid w:val="0033541D"/>
    <w:rsid w:val="00336CD6"/>
    <w:rsid w:val="00336E32"/>
    <w:rsid w:val="00340BBC"/>
    <w:rsid w:val="003414C2"/>
    <w:rsid w:val="00341688"/>
    <w:rsid w:val="00342D2A"/>
    <w:rsid w:val="003442A3"/>
    <w:rsid w:val="00344401"/>
    <w:rsid w:val="00344DB3"/>
    <w:rsid w:val="00351B4C"/>
    <w:rsid w:val="003523C8"/>
    <w:rsid w:val="003532A6"/>
    <w:rsid w:val="00354C2D"/>
    <w:rsid w:val="00356AA0"/>
    <w:rsid w:val="00356E17"/>
    <w:rsid w:val="00357E18"/>
    <w:rsid w:val="0036011B"/>
    <w:rsid w:val="003609A1"/>
    <w:rsid w:val="00363DB9"/>
    <w:rsid w:val="003652A8"/>
    <w:rsid w:val="003652CD"/>
    <w:rsid w:val="00365BB4"/>
    <w:rsid w:val="00370774"/>
    <w:rsid w:val="0037142C"/>
    <w:rsid w:val="003721CE"/>
    <w:rsid w:val="003721D9"/>
    <w:rsid w:val="00372267"/>
    <w:rsid w:val="00372339"/>
    <w:rsid w:val="00372EE7"/>
    <w:rsid w:val="00375A07"/>
    <w:rsid w:val="00375A67"/>
    <w:rsid w:val="003777E1"/>
    <w:rsid w:val="00381331"/>
    <w:rsid w:val="00384DAE"/>
    <w:rsid w:val="003863C0"/>
    <w:rsid w:val="003910C2"/>
    <w:rsid w:val="00392666"/>
    <w:rsid w:val="00393670"/>
    <w:rsid w:val="00394847"/>
    <w:rsid w:val="0039607A"/>
    <w:rsid w:val="003A2904"/>
    <w:rsid w:val="003A2F78"/>
    <w:rsid w:val="003A3376"/>
    <w:rsid w:val="003A3FC2"/>
    <w:rsid w:val="003A532B"/>
    <w:rsid w:val="003A6333"/>
    <w:rsid w:val="003A679F"/>
    <w:rsid w:val="003A7976"/>
    <w:rsid w:val="003A7F2B"/>
    <w:rsid w:val="003B0DA9"/>
    <w:rsid w:val="003B1561"/>
    <w:rsid w:val="003B20F2"/>
    <w:rsid w:val="003B21AE"/>
    <w:rsid w:val="003B2676"/>
    <w:rsid w:val="003B313C"/>
    <w:rsid w:val="003B44DD"/>
    <w:rsid w:val="003B6213"/>
    <w:rsid w:val="003B7F17"/>
    <w:rsid w:val="003C08D6"/>
    <w:rsid w:val="003C26E1"/>
    <w:rsid w:val="003C391D"/>
    <w:rsid w:val="003C5B16"/>
    <w:rsid w:val="003C6E1D"/>
    <w:rsid w:val="003C7292"/>
    <w:rsid w:val="003D089F"/>
    <w:rsid w:val="003D1885"/>
    <w:rsid w:val="003D2C42"/>
    <w:rsid w:val="003D428C"/>
    <w:rsid w:val="003D4FF8"/>
    <w:rsid w:val="003D56AE"/>
    <w:rsid w:val="003D61CF"/>
    <w:rsid w:val="003D660D"/>
    <w:rsid w:val="003D68F2"/>
    <w:rsid w:val="003D69DC"/>
    <w:rsid w:val="003D6D46"/>
    <w:rsid w:val="003D7B39"/>
    <w:rsid w:val="003E1F3A"/>
    <w:rsid w:val="003E2099"/>
    <w:rsid w:val="003E2B75"/>
    <w:rsid w:val="003E3CB9"/>
    <w:rsid w:val="003E4522"/>
    <w:rsid w:val="003E46C7"/>
    <w:rsid w:val="003E60EA"/>
    <w:rsid w:val="003E742A"/>
    <w:rsid w:val="003E7DD1"/>
    <w:rsid w:val="003E7FFA"/>
    <w:rsid w:val="003F0D48"/>
    <w:rsid w:val="003F1EA4"/>
    <w:rsid w:val="003F3232"/>
    <w:rsid w:val="003F3E95"/>
    <w:rsid w:val="003F5356"/>
    <w:rsid w:val="003F5B62"/>
    <w:rsid w:val="003F6B55"/>
    <w:rsid w:val="0040008C"/>
    <w:rsid w:val="00401D30"/>
    <w:rsid w:val="0040233F"/>
    <w:rsid w:val="004026F5"/>
    <w:rsid w:val="00403CC1"/>
    <w:rsid w:val="004106DB"/>
    <w:rsid w:val="00411314"/>
    <w:rsid w:val="0041150D"/>
    <w:rsid w:val="004139E7"/>
    <w:rsid w:val="00414829"/>
    <w:rsid w:val="00414E33"/>
    <w:rsid w:val="004156D6"/>
    <w:rsid w:val="00416AD2"/>
    <w:rsid w:val="00421271"/>
    <w:rsid w:val="00423B42"/>
    <w:rsid w:val="00424EFD"/>
    <w:rsid w:val="00430863"/>
    <w:rsid w:val="00430BE2"/>
    <w:rsid w:val="00430C4E"/>
    <w:rsid w:val="00431E05"/>
    <w:rsid w:val="004333C4"/>
    <w:rsid w:val="00434CA5"/>
    <w:rsid w:val="00434E4B"/>
    <w:rsid w:val="00434F2F"/>
    <w:rsid w:val="00436E02"/>
    <w:rsid w:val="00437999"/>
    <w:rsid w:val="004404EC"/>
    <w:rsid w:val="0044078C"/>
    <w:rsid w:val="004419C5"/>
    <w:rsid w:val="00441D71"/>
    <w:rsid w:val="00442706"/>
    <w:rsid w:val="00442F15"/>
    <w:rsid w:val="004447F0"/>
    <w:rsid w:val="0044499A"/>
    <w:rsid w:val="004451DB"/>
    <w:rsid w:val="00445713"/>
    <w:rsid w:val="00445C3D"/>
    <w:rsid w:val="00446701"/>
    <w:rsid w:val="00446C4B"/>
    <w:rsid w:val="00447387"/>
    <w:rsid w:val="004503D3"/>
    <w:rsid w:val="00452627"/>
    <w:rsid w:val="00452DFF"/>
    <w:rsid w:val="0045432E"/>
    <w:rsid w:val="0045658A"/>
    <w:rsid w:val="00456D9E"/>
    <w:rsid w:val="00457864"/>
    <w:rsid w:val="0046113C"/>
    <w:rsid w:val="00461C0D"/>
    <w:rsid w:val="0046354C"/>
    <w:rsid w:val="00466881"/>
    <w:rsid w:val="00466A86"/>
    <w:rsid w:val="004707CD"/>
    <w:rsid w:val="00473E89"/>
    <w:rsid w:val="00477E1D"/>
    <w:rsid w:val="004819F0"/>
    <w:rsid w:val="004820D7"/>
    <w:rsid w:val="0048355F"/>
    <w:rsid w:val="00483ABD"/>
    <w:rsid w:val="004846E4"/>
    <w:rsid w:val="004853C6"/>
    <w:rsid w:val="0048591A"/>
    <w:rsid w:val="00485F96"/>
    <w:rsid w:val="004860FC"/>
    <w:rsid w:val="00487CF3"/>
    <w:rsid w:val="004922CE"/>
    <w:rsid w:val="0049403A"/>
    <w:rsid w:val="00494C08"/>
    <w:rsid w:val="0049520B"/>
    <w:rsid w:val="0049557D"/>
    <w:rsid w:val="004955E5"/>
    <w:rsid w:val="0049666E"/>
    <w:rsid w:val="00497020"/>
    <w:rsid w:val="00497112"/>
    <w:rsid w:val="004A0682"/>
    <w:rsid w:val="004A14FA"/>
    <w:rsid w:val="004A1C9A"/>
    <w:rsid w:val="004A299E"/>
    <w:rsid w:val="004A2EAD"/>
    <w:rsid w:val="004A432D"/>
    <w:rsid w:val="004A49D9"/>
    <w:rsid w:val="004A4F70"/>
    <w:rsid w:val="004A66FF"/>
    <w:rsid w:val="004A6981"/>
    <w:rsid w:val="004A6C6B"/>
    <w:rsid w:val="004A7BBF"/>
    <w:rsid w:val="004B2B0E"/>
    <w:rsid w:val="004B31D7"/>
    <w:rsid w:val="004B6A96"/>
    <w:rsid w:val="004C01EE"/>
    <w:rsid w:val="004C1B0C"/>
    <w:rsid w:val="004C3326"/>
    <w:rsid w:val="004C359A"/>
    <w:rsid w:val="004C47E6"/>
    <w:rsid w:val="004C63A6"/>
    <w:rsid w:val="004C6624"/>
    <w:rsid w:val="004D0159"/>
    <w:rsid w:val="004D04D8"/>
    <w:rsid w:val="004D1A0D"/>
    <w:rsid w:val="004D3153"/>
    <w:rsid w:val="004D422C"/>
    <w:rsid w:val="004D5B1E"/>
    <w:rsid w:val="004D5F42"/>
    <w:rsid w:val="004D7489"/>
    <w:rsid w:val="004D7751"/>
    <w:rsid w:val="004D7BC9"/>
    <w:rsid w:val="004E1DEF"/>
    <w:rsid w:val="004E1FD8"/>
    <w:rsid w:val="004E3B8A"/>
    <w:rsid w:val="004E699E"/>
    <w:rsid w:val="004F263C"/>
    <w:rsid w:val="004F327B"/>
    <w:rsid w:val="004F37B3"/>
    <w:rsid w:val="004F407D"/>
    <w:rsid w:val="004F560F"/>
    <w:rsid w:val="004F5E35"/>
    <w:rsid w:val="004F5EEF"/>
    <w:rsid w:val="004F5F68"/>
    <w:rsid w:val="004F6EC7"/>
    <w:rsid w:val="004F77F3"/>
    <w:rsid w:val="00502FC5"/>
    <w:rsid w:val="00503864"/>
    <w:rsid w:val="00503BC0"/>
    <w:rsid w:val="0050400E"/>
    <w:rsid w:val="005044C8"/>
    <w:rsid w:val="005050F2"/>
    <w:rsid w:val="0051016F"/>
    <w:rsid w:val="00511374"/>
    <w:rsid w:val="0051275B"/>
    <w:rsid w:val="00513BA5"/>
    <w:rsid w:val="00513F2B"/>
    <w:rsid w:val="0051522F"/>
    <w:rsid w:val="00516AC6"/>
    <w:rsid w:val="00520A3C"/>
    <w:rsid w:val="00521416"/>
    <w:rsid w:val="005227CC"/>
    <w:rsid w:val="0052387B"/>
    <w:rsid w:val="00523A86"/>
    <w:rsid w:val="00524451"/>
    <w:rsid w:val="00525289"/>
    <w:rsid w:val="005263DF"/>
    <w:rsid w:val="005268F6"/>
    <w:rsid w:val="0053084E"/>
    <w:rsid w:val="00532275"/>
    <w:rsid w:val="00532F95"/>
    <w:rsid w:val="00533911"/>
    <w:rsid w:val="00533CFF"/>
    <w:rsid w:val="00535E6D"/>
    <w:rsid w:val="00535F03"/>
    <w:rsid w:val="00536869"/>
    <w:rsid w:val="0054055F"/>
    <w:rsid w:val="00541BA8"/>
    <w:rsid w:val="00542E3A"/>
    <w:rsid w:val="0054476E"/>
    <w:rsid w:val="0054518C"/>
    <w:rsid w:val="005460B8"/>
    <w:rsid w:val="00546AF1"/>
    <w:rsid w:val="00553910"/>
    <w:rsid w:val="00554016"/>
    <w:rsid w:val="00554082"/>
    <w:rsid w:val="00554115"/>
    <w:rsid w:val="00555AFE"/>
    <w:rsid w:val="005608DF"/>
    <w:rsid w:val="00560CE4"/>
    <w:rsid w:val="00562F6D"/>
    <w:rsid w:val="00562FC7"/>
    <w:rsid w:val="005635A6"/>
    <w:rsid w:val="005643C5"/>
    <w:rsid w:val="0056494C"/>
    <w:rsid w:val="00566AA2"/>
    <w:rsid w:val="00567D65"/>
    <w:rsid w:val="0057218A"/>
    <w:rsid w:val="00572A35"/>
    <w:rsid w:val="005739E1"/>
    <w:rsid w:val="005753BF"/>
    <w:rsid w:val="005755F1"/>
    <w:rsid w:val="00575973"/>
    <w:rsid w:val="00577638"/>
    <w:rsid w:val="00581077"/>
    <w:rsid w:val="00582E73"/>
    <w:rsid w:val="00583991"/>
    <w:rsid w:val="005851B2"/>
    <w:rsid w:val="00585647"/>
    <w:rsid w:val="00585A34"/>
    <w:rsid w:val="0058611F"/>
    <w:rsid w:val="00586D14"/>
    <w:rsid w:val="0058739E"/>
    <w:rsid w:val="00587A1B"/>
    <w:rsid w:val="005918F9"/>
    <w:rsid w:val="005924D4"/>
    <w:rsid w:val="005939A2"/>
    <w:rsid w:val="005942A1"/>
    <w:rsid w:val="005955F6"/>
    <w:rsid w:val="00597617"/>
    <w:rsid w:val="005A0273"/>
    <w:rsid w:val="005A02A9"/>
    <w:rsid w:val="005A0BB0"/>
    <w:rsid w:val="005A372D"/>
    <w:rsid w:val="005A4025"/>
    <w:rsid w:val="005A4FCA"/>
    <w:rsid w:val="005A52AA"/>
    <w:rsid w:val="005A537D"/>
    <w:rsid w:val="005A69FE"/>
    <w:rsid w:val="005B040E"/>
    <w:rsid w:val="005B0618"/>
    <w:rsid w:val="005B134D"/>
    <w:rsid w:val="005B1496"/>
    <w:rsid w:val="005B1F76"/>
    <w:rsid w:val="005B2224"/>
    <w:rsid w:val="005B2BBA"/>
    <w:rsid w:val="005B33B4"/>
    <w:rsid w:val="005B606F"/>
    <w:rsid w:val="005B7064"/>
    <w:rsid w:val="005B750C"/>
    <w:rsid w:val="005C0056"/>
    <w:rsid w:val="005C09B2"/>
    <w:rsid w:val="005C14FB"/>
    <w:rsid w:val="005C1CA5"/>
    <w:rsid w:val="005C24CC"/>
    <w:rsid w:val="005C27C6"/>
    <w:rsid w:val="005C2EF8"/>
    <w:rsid w:val="005C4902"/>
    <w:rsid w:val="005C5C32"/>
    <w:rsid w:val="005C64F1"/>
    <w:rsid w:val="005C743B"/>
    <w:rsid w:val="005D0CFE"/>
    <w:rsid w:val="005D3368"/>
    <w:rsid w:val="005D3F34"/>
    <w:rsid w:val="005D6948"/>
    <w:rsid w:val="005D7FC9"/>
    <w:rsid w:val="005E0BD5"/>
    <w:rsid w:val="005E2BCD"/>
    <w:rsid w:val="005F033E"/>
    <w:rsid w:val="005F0450"/>
    <w:rsid w:val="005F0872"/>
    <w:rsid w:val="005F153E"/>
    <w:rsid w:val="005F159A"/>
    <w:rsid w:val="005F3446"/>
    <w:rsid w:val="005F3B6B"/>
    <w:rsid w:val="005F4016"/>
    <w:rsid w:val="005F6B69"/>
    <w:rsid w:val="005F74C9"/>
    <w:rsid w:val="006003BF"/>
    <w:rsid w:val="006008F6"/>
    <w:rsid w:val="00601879"/>
    <w:rsid w:val="00601FFC"/>
    <w:rsid w:val="0060215B"/>
    <w:rsid w:val="00603C97"/>
    <w:rsid w:val="00604B06"/>
    <w:rsid w:val="0060528D"/>
    <w:rsid w:val="0060704E"/>
    <w:rsid w:val="00611AF2"/>
    <w:rsid w:val="00612026"/>
    <w:rsid w:val="00612FC6"/>
    <w:rsid w:val="006133D0"/>
    <w:rsid w:val="00614489"/>
    <w:rsid w:val="00615708"/>
    <w:rsid w:val="00621CE1"/>
    <w:rsid w:val="00621FA4"/>
    <w:rsid w:val="006221B1"/>
    <w:rsid w:val="006228B1"/>
    <w:rsid w:val="00622FFB"/>
    <w:rsid w:val="0062494C"/>
    <w:rsid w:val="00624DFD"/>
    <w:rsid w:val="00625FF5"/>
    <w:rsid w:val="00627138"/>
    <w:rsid w:val="00627490"/>
    <w:rsid w:val="006302F4"/>
    <w:rsid w:val="00630ACA"/>
    <w:rsid w:val="00630AD2"/>
    <w:rsid w:val="00630E5F"/>
    <w:rsid w:val="006317C1"/>
    <w:rsid w:val="0063196D"/>
    <w:rsid w:val="00633515"/>
    <w:rsid w:val="006342C5"/>
    <w:rsid w:val="006344D6"/>
    <w:rsid w:val="00635C85"/>
    <w:rsid w:val="00637B2B"/>
    <w:rsid w:val="00637BD0"/>
    <w:rsid w:val="0064018E"/>
    <w:rsid w:val="006406BD"/>
    <w:rsid w:val="00640E83"/>
    <w:rsid w:val="0064101C"/>
    <w:rsid w:val="006415F1"/>
    <w:rsid w:val="00643532"/>
    <w:rsid w:val="006439C7"/>
    <w:rsid w:val="00643C17"/>
    <w:rsid w:val="00643D63"/>
    <w:rsid w:val="00650E5E"/>
    <w:rsid w:val="00652DA3"/>
    <w:rsid w:val="00653598"/>
    <w:rsid w:val="00653931"/>
    <w:rsid w:val="00661C49"/>
    <w:rsid w:val="00662E85"/>
    <w:rsid w:val="006633C8"/>
    <w:rsid w:val="0066355F"/>
    <w:rsid w:val="006665DF"/>
    <w:rsid w:val="0066708D"/>
    <w:rsid w:val="0066718B"/>
    <w:rsid w:val="00667A39"/>
    <w:rsid w:val="006716A2"/>
    <w:rsid w:val="00672106"/>
    <w:rsid w:val="006726C5"/>
    <w:rsid w:val="006740F1"/>
    <w:rsid w:val="00676031"/>
    <w:rsid w:val="006768E5"/>
    <w:rsid w:val="00676E9F"/>
    <w:rsid w:val="00681F5E"/>
    <w:rsid w:val="006843E2"/>
    <w:rsid w:val="00685C90"/>
    <w:rsid w:val="00691AA3"/>
    <w:rsid w:val="00691B4C"/>
    <w:rsid w:val="00691DC4"/>
    <w:rsid w:val="00692393"/>
    <w:rsid w:val="006926A0"/>
    <w:rsid w:val="00693B56"/>
    <w:rsid w:val="0069422D"/>
    <w:rsid w:val="006967A2"/>
    <w:rsid w:val="00696A6E"/>
    <w:rsid w:val="00696E5D"/>
    <w:rsid w:val="00696E85"/>
    <w:rsid w:val="006977D7"/>
    <w:rsid w:val="00697C95"/>
    <w:rsid w:val="006A374D"/>
    <w:rsid w:val="006A5A89"/>
    <w:rsid w:val="006A64EF"/>
    <w:rsid w:val="006A68D0"/>
    <w:rsid w:val="006A6DD9"/>
    <w:rsid w:val="006A7894"/>
    <w:rsid w:val="006B0569"/>
    <w:rsid w:val="006B097E"/>
    <w:rsid w:val="006B09EC"/>
    <w:rsid w:val="006B1B4E"/>
    <w:rsid w:val="006B20D5"/>
    <w:rsid w:val="006B3F5E"/>
    <w:rsid w:val="006B4B3B"/>
    <w:rsid w:val="006B6061"/>
    <w:rsid w:val="006B72CE"/>
    <w:rsid w:val="006C2311"/>
    <w:rsid w:val="006C2D98"/>
    <w:rsid w:val="006C3158"/>
    <w:rsid w:val="006C368D"/>
    <w:rsid w:val="006C3966"/>
    <w:rsid w:val="006C4480"/>
    <w:rsid w:val="006C5D60"/>
    <w:rsid w:val="006C6ED9"/>
    <w:rsid w:val="006C6F07"/>
    <w:rsid w:val="006C7672"/>
    <w:rsid w:val="006D3202"/>
    <w:rsid w:val="006D4637"/>
    <w:rsid w:val="006D6377"/>
    <w:rsid w:val="006D6A6F"/>
    <w:rsid w:val="006D72C6"/>
    <w:rsid w:val="006D790B"/>
    <w:rsid w:val="006D7E36"/>
    <w:rsid w:val="006E1AAC"/>
    <w:rsid w:val="006E1CF8"/>
    <w:rsid w:val="006E3BF9"/>
    <w:rsid w:val="006E531F"/>
    <w:rsid w:val="006E6B70"/>
    <w:rsid w:val="006E6EDA"/>
    <w:rsid w:val="006E7470"/>
    <w:rsid w:val="006E79A4"/>
    <w:rsid w:val="006F2032"/>
    <w:rsid w:val="006F2E13"/>
    <w:rsid w:val="006F3FC9"/>
    <w:rsid w:val="006F42ED"/>
    <w:rsid w:val="006F5B27"/>
    <w:rsid w:val="006F5BEB"/>
    <w:rsid w:val="006F6136"/>
    <w:rsid w:val="006F6CFB"/>
    <w:rsid w:val="006F7630"/>
    <w:rsid w:val="00701BA0"/>
    <w:rsid w:val="00704B35"/>
    <w:rsid w:val="00705181"/>
    <w:rsid w:val="0070534D"/>
    <w:rsid w:val="0071214F"/>
    <w:rsid w:val="00713740"/>
    <w:rsid w:val="00716F77"/>
    <w:rsid w:val="00720610"/>
    <w:rsid w:val="00721FD4"/>
    <w:rsid w:val="007226A9"/>
    <w:rsid w:val="0072347B"/>
    <w:rsid w:val="00723C96"/>
    <w:rsid w:val="00724EB6"/>
    <w:rsid w:val="0072512B"/>
    <w:rsid w:val="007259C8"/>
    <w:rsid w:val="00725B1B"/>
    <w:rsid w:val="007273C6"/>
    <w:rsid w:val="0073010C"/>
    <w:rsid w:val="00732743"/>
    <w:rsid w:val="00732A6D"/>
    <w:rsid w:val="00732FEA"/>
    <w:rsid w:val="007355A4"/>
    <w:rsid w:val="007364F7"/>
    <w:rsid w:val="00740914"/>
    <w:rsid w:val="00741D7B"/>
    <w:rsid w:val="00743447"/>
    <w:rsid w:val="00743DD4"/>
    <w:rsid w:val="00745052"/>
    <w:rsid w:val="00745DF4"/>
    <w:rsid w:val="00746040"/>
    <w:rsid w:val="00747C13"/>
    <w:rsid w:val="00750084"/>
    <w:rsid w:val="0075115D"/>
    <w:rsid w:val="00751718"/>
    <w:rsid w:val="00753E79"/>
    <w:rsid w:val="00754647"/>
    <w:rsid w:val="00754C1C"/>
    <w:rsid w:val="00755059"/>
    <w:rsid w:val="00755D95"/>
    <w:rsid w:val="0075771E"/>
    <w:rsid w:val="0076273B"/>
    <w:rsid w:val="00763DAC"/>
    <w:rsid w:val="00764DC4"/>
    <w:rsid w:val="00764ED9"/>
    <w:rsid w:val="00765455"/>
    <w:rsid w:val="0076650F"/>
    <w:rsid w:val="0076724D"/>
    <w:rsid w:val="007676A2"/>
    <w:rsid w:val="007678ED"/>
    <w:rsid w:val="00770BB4"/>
    <w:rsid w:val="0077110D"/>
    <w:rsid w:val="007712FB"/>
    <w:rsid w:val="00771E3A"/>
    <w:rsid w:val="007720FE"/>
    <w:rsid w:val="007737F3"/>
    <w:rsid w:val="00777CAB"/>
    <w:rsid w:val="00780435"/>
    <w:rsid w:val="007816D2"/>
    <w:rsid w:val="00785B4D"/>
    <w:rsid w:val="00790507"/>
    <w:rsid w:val="00792C65"/>
    <w:rsid w:val="0079355D"/>
    <w:rsid w:val="00794D95"/>
    <w:rsid w:val="0079531E"/>
    <w:rsid w:val="00796C15"/>
    <w:rsid w:val="007975D7"/>
    <w:rsid w:val="007A24AE"/>
    <w:rsid w:val="007A2857"/>
    <w:rsid w:val="007A3A68"/>
    <w:rsid w:val="007A4B8D"/>
    <w:rsid w:val="007A70F5"/>
    <w:rsid w:val="007A7581"/>
    <w:rsid w:val="007B01DF"/>
    <w:rsid w:val="007B09D4"/>
    <w:rsid w:val="007B1620"/>
    <w:rsid w:val="007B3FC3"/>
    <w:rsid w:val="007B4167"/>
    <w:rsid w:val="007B4388"/>
    <w:rsid w:val="007B506F"/>
    <w:rsid w:val="007B5346"/>
    <w:rsid w:val="007B5611"/>
    <w:rsid w:val="007B6906"/>
    <w:rsid w:val="007B749B"/>
    <w:rsid w:val="007B7AC0"/>
    <w:rsid w:val="007B7FAD"/>
    <w:rsid w:val="007C0707"/>
    <w:rsid w:val="007C23CC"/>
    <w:rsid w:val="007C3104"/>
    <w:rsid w:val="007C338F"/>
    <w:rsid w:val="007C4144"/>
    <w:rsid w:val="007C46BD"/>
    <w:rsid w:val="007C6566"/>
    <w:rsid w:val="007D1F39"/>
    <w:rsid w:val="007D3CDC"/>
    <w:rsid w:val="007D3D7D"/>
    <w:rsid w:val="007D6544"/>
    <w:rsid w:val="007E0FE6"/>
    <w:rsid w:val="007E131C"/>
    <w:rsid w:val="007E2296"/>
    <w:rsid w:val="007E3313"/>
    <w:rsid w:val="007E4C9B"/>
    <w:rsid w:val="007E6058"/>
    <w:rsid w:val="007F06D8"/>
    <w:rsid w:val="007F1819"/>
    <w:rsid w:val="007F2D39"/>
    <w:rsid w:val="007F411B"/>
    <w:rsid w:val="007F434A"/>
    <w:rsid w:val="007F44CF"/>
    <w:rsid w:val="007F46B5"/>
    <w:rsid w:val="007F4A19"/>
    <w:rsid w:val="007F4C65"/>
    <w:rsid w:val="007F61E0"/>
    <w:rsid w:val="008024DB"/>
    <w:rsid w:val="00803C91"/>
    <w:rsid w:val="00806278"/>
    <w:rsid w:val="00807733"/>
    <w:rsid w:val="008101EF"/>
    <w:rsid w:val="00810ADF"/>
    <w:rsid w:val="008115F6"/>
    <w:rsid w:val="00812D7F"/>
    <w:rsid w:val="0081351A"/>
    <w:rsid w:val="00814BD1"/>
    <w:rsid w:val="00814EA6"/>
    <w:rsid w:val="0082107C"/>
    <w:rsid w:val="00821C7C"/>
    <w:rsid w:val="0082331D"/>
    <w:rsid w:val="00823AC5"/>
    <w:rsid w:val="00824F40"/>
    <w:rsid w:val="00825441"/>
    <w:rsid w:val="00825B0C"/>
    <w:rsid w:val="00825EC9"/>
    <w:rsid w:val="00826665"/>
    <w:rsid w:val="008275C3"/>
    <w:rsid w:val="00830A8F"/>
    <w:rsid w:val="00833AAF"/>
    <w:rsid w:val="008345AA"/>
    <w:rsid w:val="00835800"/>
    <w:rsid w:val="00835EA5"/>
    <w:rsid w:val="00837010"/>
    <w:rsid w:val="00841F5B"/>
    <w:rsid w:val="008422AE"/>
    <w:rsid w:val="0084380B"/>
    <w:rsid w:val="0084411E"/>
    <w:rsid w:val="00845612"/>
    <w:rsid w:val="008465B9"/>
    <w:rsid w:val="008465E9"/>
    <w:rsid w:val="008474EB"/>
    <w:rsid w:val="008479CE"/>
    <w:rsid w:val="00850153"/>
    <w:rsid w:val="008507D3"/>
    <w:rsid w:val="0085134F"/>
    <w:rsid w:val="00852EE3"/>
    <w:rsid w:val="00852FC7"/>
    <w:rsid w:val="00854686"/>
    <w:rsid w:val="00855216"/>
    <w:rsid w:val="00857F64"/>
    <w:rsid w:val="0086092D"/>
    <w:rsid w:val="00860C31"/>
    <w:rsid w:val="00862F8B"/>
    <w:rsid w:val="0086397A"/>
    <w:rsid w:val="00863DCA"/>
    <w:rsid w:val="0086402D"/>
    <w:rsid w:val="00864137"/>
    <w:rsid w:val="00865C42"/>
    <w:rsid w:val="008666F8"/>
    <w:rsid w:val="008707E3"/>
    <w:rsid w:val="00873C77"/>
    <w:rsid w:val="008746E7"/>
    <w:rsid w:val="00874E39"/>
    <w:rsid w:val="008772CB"/>
    <w:rsid w:val="00877E64"/>
    <w:rsid w:val="00877F4C"/>
    <w:rsid w:val="00880605"/>
    <w:rsid w:val="0088102D"/>
    <w:rsid w:val="0088200B"/>
    <w:rsid w:val="00882971"/>
    <w:rsid w:val="00882A71"/>
    <w:rsid w:val="008837AF"/>
    <w:rsid w:val="00884551"/>
    <w:rsid w:val="00885012"/>
    <w:rsid w:val="008850E9"/>
    <w:rsid w:val="008911EE"/>
    <w:rsid w:val="008919DF"/>
    <w:rsid w:val="00891FA0"/>
    <w:rsid w:val="00892001"/>
    <w:rsid w:val="00893148"/>
    <w:rsid w:val="0089538F"/>
    <w:rsid w:val="00897848"/>
    <w:rsid w:val="00897A8F"/>
    <w:rsid w:val="008A0690"/>
    <w:rsid w:val="008A074D"/>
    <w:rsid w:val="008A25FB"/>
    <w:rsid w:val="008A36DD"/>
    <w:rsid w:val="008A464C"/>
    <w:rsid w:val="008A47AC"/>
    <w:rsid w:val="008A71B7"/>
    <w:rsid w:val="008A7450"/>
    <w:rsid w:val="008A7B4C"/>
    <w:rsid w:val="008B204F"/>
    <w:rsid w:val="008B3222"/>
    <w:rsid w:val="008B35E1"/>
    <w:rsid w:val="008B3E4A"/>
    <w:rsid w:val="008B78DD"/>
    <w:rsid w:val="008C0445"/>
    <w:rsid w:val="008C05D3"/>
    <w:rsid w:val="008C1386"/>
    <w:rsid w:val="008C4951"/>
    <w:rsid w:val="008C559C"/>
    <w:rsid w:val="008C59BD"/>
    <w:rsid w:val="008D0146"/>
    <w:rsid w:val="008D0951"/>
    <w:rsid w:val="008D0D99"/>
    <w:rsid w:val="008D1383"/>
    <w:rsid w:val="008D18B9"/>
    <w:rsid w:val="008D1F88"/>
    <w:rsid w:val="008D2407"/>
    <w:rsid w:val="008D29E0"/>
    <w:rsid w:val="008D2D50"/>
    <w:rsid w:val="008D38E7"/>
    <w:rsid w:val="008D45E5"/>
    <w:rsid w:val="008D61DF"/>
    <w:rsid w:val="008D6E15"/>
    <w:rsid w:val="008D7180"/>
    <w:rsid w:val="008D74C8"/>
    <w:rsid w:val="008D783B"/>
    <w:rsid w:val="008D7B13"/>
    <w:rsid w:val="008D7E2A"/>
    <w:rsid w:val="008E05F8"/>
    <w:rsid w:val="008E189B"/>
    <w:rsid w:val="008E5863"/>
    <w:rsid w:val="008E5B7B"/>
    <w:rsid w:val="008E5E6D"/>
    <w:rsid w:val="008E62A8"/>
    <w:rsid w:val="008E6560"/>
    <w:rsid w:val="008E66FB"/>
    <w:rsid w:val="008E699B"/>
    <w:rsid w:val="008E7A80"/>
    <w:rsid w:val="008E7B6B"/>
    <w:rsid w:val="008F052F"/>
    <w:rsid w:val="008F0CDA"/>
    <w:rsid w:val="008F0D5C"/>
    <w:rsid w:val="008F1ED5"/>
    <w:rsid w:val="008F45E6"/>
    <w:rsid w:val="008F6B4C"/>
    <w:rsid w:val="008F7CFC"/>
    <w:rsid w:val="00900D35"/>
    <w:rsid w:val="009016F9"/>
    <w:rsid w:val="009017EA"/>
    <w:rsid w:val="0090485D"/>
    <w:rsid w:val="009056B9"/>
    <w:rsid w:val="0090581E"/>
    <w:rsid w:val="0090756F"/>
    <w:rsid w:val="00911B1A"/>
    <w:rsid w:val="00911DC8"/>
    <w:rsid w:val="00913916"/>
    <w:rsid w:val="00913BBC"/>
    <w:rsid w:val="009149F5"/>
    <w:rsid w:val="00915F79"/>
    <w:rsid w:val="009160BF"/>
    <w:rsid w:val="0091683E"/>
    <w:rsid w:val="009169F1"/>
    <w:rsid w:val="0091702E"/>
    <w:rsid w:val="0092234C"/>
    <w:rsid w:val="00922E27"/>
    <w:rsid w:val="00923D1B"/>
    <w:rsid w:val="00924B42"/>
    <w:rsid w:val="00925AEC"/>
    <w:rsid w:val="00925B12"/>
    <w:rsid w:val="00925BF0"/>
    <w:rsid w:val="00926AAC"/>
    <w:rsid w:val="009306EC"/>
    <w:rsid w:val="009366C7"/>
    <w:rsid w:val="00936A76"/>
    <w:rsid w:val="009403C0"/>
    <w:rsid w:val="0094165E"/>
    <w:rsid w:val="00942DA0"/>
    <w:rsid w:val="0094402D"/>
    <w:rsid w:val="009445D8"/>
    <w:rsid w:val="00944AC4"/>
    <w:rsid w:val="00945A58"/>
    <w:rsid w:val="00946574"/>
    <w:rsid w:val="00947030"/>
    <w:rsid w:val="00947F77"/>
    <w:rsid w:val="00950558"/>
    <w:rsid w:val="00951152"/>
    <w:rsid w:val="00952152"/>
    <w:rsid w:val="00952871"/>
    <w:rsid w:val="009534D0"/>
    <w:rsid w:val="00954494"/>
    <w:rsid w:val="00954A2D"/>
    <w:rsid w:val="009555C6"/>
    <w:rsid w:val="00955A01"/>
    <w:rsid w:val="00956B98"/>
    <w:rsid w:val="00960BFD"/>
    <w:rsid w:val="00961E00"/>
    <w:rsid w:val="00964FE3"/>
    <w:rsid w:val="00965684"/>
    <w:rsid w:val="009666EA"/>
    <w:rsid w:val="00966E6C"/>
    <w:rsid w:val="00967AA5"/>
    <w:rsid w:val="00967F36"/>
    <w:rsid w:val="00970F97"/>
    <w:rsid w:val="009716A2"/>
    <w:rsid w:val="00973C9C"/>
    <w:rsid w:val="00974112"/>
    <w:rsid w:val="009742FA"/>
    <w:rsid w:val="00974880"/>
    <w:rsid w:val="00974AF1"/>
    <w:rsid w:val="00974C4D"/>
    <w:rsid w:val="009762B9"/>
    <w:rsid w:val="0097642D"/>
    <w:rsid w:val="00977423"/>
    <w:rsid w:val="009800B0"/>
    <w:rsid w:val="00981C4B"/>
    <w:rsid w:val="009822CD"/>
    <w:rsid w:val="0098249F"/>
    <w:rsid w:val="009844CB"/>
    <w:rsid w:val="00984B4C"/>
    <w:rsid w:val="009854C9"/>
    <w:rsid w:val="00985EB9"/>
    <w:rsid w:val="00990FE4"/>
    <w:rsid w:val="00994B8B"/>
    <w:rsid w:val="009957C7"/>
    <w:rsid w:val="009977E7"/>
    <w:rsid w:val="009A0287"/>
    <w:rsid w:val="009A163A"/>
    <w:rsid w:val="009A26B9"/>
    <w:rsid w:val="009A3004"/>
    <w:rsid w:val="009A3984"/>
    <w:rsid w:val="009A435E"/>
    <w:rsid w:val="009A4BEE"/>
    <w:rsid w:val="009A4DA1"/>
    <w:rsid w:val="009A6675"/>
    <w:rsid w:val="009A67E2"/>
    <w:rsid w:val="009A7D29"/>
    <w:rsid w:val="009B05BA"/>
    <w:rsid w:val="009B0A7A"/>
    <w:rsid w:val="009B0D92"/>
    <w:rsid w:val="009B263E"/>
    <w:rsid w:val="009B32B4"/>
    <w:rsid w:val="009B7B44"/>
    <w:rsid w:val="009C0990"/>
    <w:rsid w:val="009C0DEA"/>
    <w:rsid w:val="009C1197"/>
    <w:rsid w:val="009C1EFA"/>
    <w:rsid w:val="009C4ED9"/>
    <w:rsid w:val="009C5257"/>
    <w:rsid w:val="009C5519"/>
    <w:rsid w:val="009C5967"/>
    <w:rsid w:val="009C6F75"/>
    <w:rsid w:val="009C79DE"/>
    <w:rsid w:val="009D0469"/>
    <w:rsid w:val="009D0C0D"/>
    <w:rsid w:val="009D0D08"/>
    <w:rsid w:val="009D11C6"/>
    <w:rsid w:val="009D23BF"/>
    <w:rsid w:val="009D3FED"/>
    <w:rsid w:val="009D4DEE"/>
    <w:rsid w:val="009D5B5E"/>
    <w:rsid w:val="009D5D04"/>
    <w:rsid w:val="009D68F1"/>
    <w:rsid w:val="009E0730"/>
    <w:rsid w:val="009E7DA2"/>
    <w:rsid w:val="009F0A91"/>
    <w:rsid w:val="009F3030"/>
    <w:rsid w:val="009F30F7"/>
    <w:rsid w:val="009F38FE"/>
    <w:rsid w:val="009F5F6B"/>
    <w:rsid w:val="009F70E6"/>
    <w:rsid w:val="00A002AC"/>
    <w:rsid w:val="00A01A57"/>
    <w:rsid w:val="00A02250"/>
    <w:rsid w:val="00A03D14"/>
    <w:rsid w:val="00A05001"/>
    <w:rsid w:val="00A06BE4"/>
    <w:rsid w:val="00A072E7"/>
    <w:rsid w:val="00A07C26"/>
    <w:rsid w:val="00A1027A"/>
    <w:rsid w:val="00A104C2"/>
    <w:rsid w:val="00A10674"/>
    <w:rsid w:val="00A1131B"/>
    <w:rsid w:val="00A11348"/>
    <w:rsid w:val="00A131E8"/>
    <w:rsid w:val="00A13890"/>
    <w:rsid w:val="00A13902"/>
    <w:rsid w:val="00A164DD"/>
    <w:rsid w:val="00A17DA6"/>
    <w:rsid w:val="00A213B8"/>
    <w:rsid w:val="00A22663"/>
    <w:rsid w:val="00A238E1"/>
    <w:rsid w:val="00A241C2"/>
    <w:rsid w:val="00A24A5B"/>
    <w:rsid w:val="00A259CD"/>
    <w:rsid w:val="00A26D84"/>
    <w:rsid w:val="00A2706A"/>
    <w:rsid w:val="00A27F60"/>
    <w:rsid w:val="00A3255B"/>
    <w:rsid w:val="00A34842"/>
    <w:rsid w:val="00A34DC2"/>
    <w:rsid w:val="00A34E4E"/>
    <w:rsid w:val="00A36A10"/>
    <w:rsid w:val="00A40CBC"/>
    <w:rsid w:val="00A41310"/>
    <w:rsid w:val="00A419B3"/>
    <w:rsid w:val="00A41F22"/>
    <w:rsid w:val="00A42597"/>
    <w:rsid w:val="00A43FC1"/>
    <w:rsid w:val="00A44597"/>
    <w:rsid w:val="00A446F5"/>
    <w:rsid w:val="00A45D2B"/>
    <w:rsid w:val="00A46EDB"/>
    <w:rsid w:val="00A50128"/>
    <w:rsid w:val="00A50605"/>
    <w:rsid w:val="00A5092A"/>
    <w:rsid w:val="00A51ADC"/>
    <w:rsid w:val="00A547FB"/>
    <w:rsid w:val="00A601E9"/>
    <w:rsid w:val="00A602F7"/>
    <w:rsid w:val="00A60676"/>
    <w:rsid w:val="00A61B2C"/>
    <w:rsid w:val="00A62466"/>
    <w:rsid w:val="00A64977"/>
    <w:rsid w:val="00A64A82"/>
    <w:rsid w:val="00A6539F"/>
    <w:rsid w:val="00A6632C"/>
    <w:rsid w:val="00A675D3"/>
    <w:rsid w:val="00A67DDB"/>
    <w:rsid w:val="00A70432"/>
    <w:rsid w:val="00A707A9"/>
    <w:rsid w:val="00A71F2F"/>
    <w:rsid w:val="00A72C61"/>
    <w:rsid w:val="00A73E74"/>
    <w:rsid w:val="00A74632"/>
    <w:rsid w:val="00A759F8"/>
    <w:rsid w:val="00A763B6"/>
    <w:rsid w:val="00A76705"/>
    <w:rsid w:val="00A76CB1"/>
    <w:rsid w:val="00A77E62"/>
    <w:rsid w:val="00A810B3"/>
    <w:rsid w:val="00A82228"/>
    <w:rsid w:val="00A8236E"/>
    <w:rsid w:val="00A83CE2"/>
    <w:rsid w:val="00A84415"/>
    <w:rsid w:val="00A84D7D"/>
    <w:rsid w:val="00A8692B"/>
    <w:rsid w:val="00A87216"/>
    <w:rsid w:val="00A8756B"/>
    <w:rsid w:val="00A90829"/>
    <w:rsid w:val="00A910BB"/>
    <w:rsid w:val="00A91D27"/>
    <w:rsid w:val="00A920A9"/>
    <w:rsid w:val="00A92AF3"/>
    <w:rsid w:val="00A92F0B"/>
    <w:rsid w:val="00A944CF"/>
    <w:rsid w:val="00A9622D"/>
    <w:rsid w:val="00A9675F"/>
    <w:rsid w:val="00A96D54"/>
    <w:rsid w:val="00A97C3E"/>
    <w:rsid w:val="00AA13E6"/>
    <w:rsid w:val="00AA1CC7"/>
    <w:rsid w:val="00AA1CF0"/>
    <w:rsid w:val="00AA2FDC"/>
    <w:rsid w:val="00AA34D1"/>
    <w:rsid w:val="00AA5DD1"/>
    <w:rsid w:val="00AA5E2A"/>
    <w:rsid w:val="00AA628D"/>
    <w:rsid w:val="00AA6472"/>
    <w:rsid w:val="00AA6EBE"/>
    <w:rsid w:val="00AB0005"/>
    <w:rsid w:val="00AB141A"/>
    <w:rsid w:val="00AB2A70"/>
    <w:rsid w:val="00AB5DD6"/>
    <w:rsid w:val="00AB7746"/>
    <w:rsid w:val="00AC022C"/>
    <w:rsid w:val="00AC0E2A"/>
    <w:rsid w:val="00AC1248"/>
    <w:rsid w:val="00AC3061"/>
    <w:rsid w:val="00AC5FFA"/>
    <w:rsid w:val="00AD19EE"/>
    <w:rsid w:val="00AD1D46"/>
    <w:rsid w:val="00AD26EB"/>
    <w:rsid w:val="00AD3307"/>
    <w:rsid w:val="00AD4CC9"/>
    <w:rsid w:val="00AD57B9"/>
    <w:rsid w:val="00AD7AB9"/>
    <w:rsid w:val="00AE0F97"/>
    <w:rsid w:val="00AE1EDC"/>
    <w:rsid w:val="00AE1F6B"/>
    <w:rsid w:val="00AE2596"/>
    <w:rsid w:val="00AE2FAE"/>
    <w:rsid w:val="00AE54B9"/>
    <w:rsid w:val="00AE59A2"/>
    <w:rsid w:val="00AF1AF7"/>
    <w:rsid w:val="00AF1C45"/>
    <w:rsid w:val="00AF1F35"/>
    <w:rsid w:val="00AF34B0"/>
    <w:rsid w:val="00AF504B"/>
    <w:rsid w:val="00AF52C8"/>
    <w:rsid w:val="00AF67A2"/>
    <w:rsid w:val="00AF68C1"/>
    <w:rsid w:val="00B01EAB"/>
    <w:rsid w:val="00B01EAE"/>
    <w:rsid w:val="00B0341F"/>
    <w:rsid w:val="00B03E75"/>
    <w:rsid w:val="00B045E6"/>
    <w:rsid w:val="00B0588C"/>
    <w:rsid w:val="00B0645C"/>
    <w:rsid w:val="00B06506"/>
    <w:rsid w:val="00B07335"/>
    <w:rsid w:val="00B079F5"/>
    <w:rsid w:val="00B10A1D"/>
    <w:rsid w:val="00B10CE2"/>
    <w:rsid w:val="00B13A35"/>
    <w:rsid w:val="00B13F43"/>
    <w:rsid w:val="00B13F94"/>
    <w:rsid w:val="00B14FA9"/>
    <w:rsid w:val="00B1677F"/>
    <w:rsid w:val="00B16D31"/>
    <w:rsid w:val="00B17916"/>
    <w:rsid w:val="00B17B20"/>
    <w:rsid w:val="00B207DD"/>
    <w:rsid w:val="00B20D99"/>
    <w:rsid w:val="00B21AEB"/>
    <w:rsid w:val="00B21D61"/>
    <w:rsid w:val="00B22DC7"/>
    <w:rsid w:val="00B22FDD"/>
    <w:rsid w:val="00B23295"/>
    <w:rsid w:val="00B250C1"/>
    <w:rsid w:val="00B27AB4"/>
    <w:rsid w:val="00B311FB"/>
    <w:rsid w:val="00B3227F"/>
    <w:rsid w:val="00B32E01"/>
    <w:rsid w:val="00B32EDA"/>
    <w:rsid w:val="00B33010"/>
    <w:rsid w:val="00B3486E"/>
    <w:rsid w:val="00B35F81"/>
    <w:rsid w:val="00B363C9"/>
    <w:rsid w:val="00B372FE"/>
    <w:rsid w:val="00B378B5"/>
    <w:rsid w:val="00B401EC"/>
    <w:rsid w:val="00B41DE3"/>
    <w:rsid w:val="00B443A5"/>
    <w:rsid w:val="00B47DFB"/>
    <w:rsid w:val="00B536F3"/>
    <w:rsid w:val="00B53C7A"/>
    <w:rsid w:val="00B53E13"/>
    <w:rsid w:val="00B540F9"/>
    <w:rsid w:val="00B54CF1"/>
    <w:rsid w:val="00B561EF"/>
    <w:rsid w:val="00B5785B"/>
    <w:rsid w:val="00B60861"/>
    <w:rsid w:val="00B629E5"/>
    <w:rsid w:val="00B633B2"/>
    <w:rsid w:val="00B63C5C"/>
    <w:rsid w:val="00B645A6"/>
    <w:rsid w:val="00B64743"/>
    <w:rsid w:val="00B6507C"/>
    <w:rsid w:val="00B65190"/>
    <w:rsid w:val="00B65925"/>
    <w:rsid w:val="00B65A2B"/>
    <w:rsid w:val="00B65DBD"/>
    <w:rsid w:val="00B70B4D"/>
    <w:rsid w:val="00B716C5"/>
    <w:rsid w:val="00B71A64"/>
    <w:rsid w:val="00B71F18"/>
    <w:rsid w:val="00B74304"/>
    <w:rsid w:val="00B753B4"/>
    <w:rsid w:val="00B764ED"/>
    <w:rsid w:val="00B768DE"/>
    <w:rsid w:val="00B77959"/>
    <w:rsid w:val="00B8003B"/>
    <w:rsid w:val="00B8195B"/>
    <w:rsid w:val="00B83AA5"/>
    <w:rsid w:val="00B8421D"/>
    <w:rsid w:val="00B843DF"/>
    <w:rsid w:val="00B85B68"/>
    <w:rsid w:val="00B8669A"/>
    <w:rsid w:val="00B87E5C"/>
    <w:rsid w:val="00B87F90"/>
    <w:rsid w:val="00B91BA7"/>
    <w:rsid w:val="00B92A2C"/>
    <w:rsid w:val="00B9467E"/>
    <w:rsid w:val="00B9486C"/>
    <w:rsid w:val="00B952A3"/>
    <w:rsid w:val="00B958EA"/>
    <w:rsid w:val="00BA0077"/>
    <w:rsid w:val="00BA02AE"/>
    <w:rsid w:val="00BA0B2D"/>
    <w:rsid w:val="00BA249F"/>
    <w:rsid w:val="00BA310A"/>
    <w:rsid w:val="00BA3FE1"/>
    <w:rsid w:val="00BA53D8"/>
    <w:rsid w:val="00BA55FF"/>
    <w:rsid w:val="00BA5C12"/>
    <w:rsid w:val="00BA69D9"/>
    <w:rsid w:val="00BB007E"/>
    <w:rsid w:val="00BB0DF8"/>
    <w:rsid w:val="00BB216D"/>
    <w:rsid w:val="00BB6348"/>
    <w:rsid w:val="00BB683B"/>
    <w:rsid w:val="00BB7246"/>
    <w:rsid w:val="00BB7FC2"/>
    <w:rsid w:val="00BC01EE"/>
    <w:rsid w:val="00BC1676"/>
    <w:rsid w:val="00BC341C"/>
    <w:rsid w:val="00BC5266"/>
    <w:rsid w:val="00BC6D51"/>
    <w:rsid w:val="00BC6E3A"/>
    <w:rsid w:val="00BC79D5"/>
    <w:rsid w:val="00BD0684"/>
    <w:rsid w:val="00BD07E6"/>
    <w:rsid w:val="00BD0D6D"/>
    <w:rsid w:val="00BD1DFB"/>
    <w:rsid w:val="00BD263F"/>
    <w:rsid w:val="00BD3389"/>
    <w:rsid w:val="00BD39C5"/>
    <w:rsid w:val="00BD4CB6"/>
    <w:rsid w:val="00BD63BA"/>
    <w:rsid w:val="00BD672C"/>
    <w:rsid w:val="00BD6AA1"/>
    <w:rsid w:val="00BD72EA"/>
    <w:rsid w:val="00BD7971"/>
    <w:rsid w:val="00BE07E4"/>
    <w:rsid w:val="00BE0C50"/>
    <w:rsid w:val="00BE412B"/>
    <w:rsid w:val="00BE4B26"/>
    <w:rsid w:val="00BE4F77"/>
    <w:rsid w:val="00BE56A2"/>
    <w:rsid w:val="00BE6688"/>
    <w:rsid w:val="00BE7E82"/>
    <w:rsid w:val="00BF0F0A"/>
    <w:rsid w:val="00BF5248"/>
    <w:rsid w:val="00BF529B"/>
    <w:rsid w:val="00BF5781"/>
    <w:rsid w:val="00BF6337"/>
    <w:rsid w:val="00BF78CD"/>
    <w:rsid w:val="00BF7FF8"/>
    <w:rsid w:val="00C008DF"/>
    <w:rsid w:val="00C01F8F"/>
    <w:rsid w:val="00C02673"/>
    <w:rsid w:val="00C03E87"/>
    <w:rsid w:val="00C05139"/>
    <w:rsid w:val="00C0550C"/>
    <w:rsid w:val="00C062AA"/>
    <w:rsid w:val="00C07026"/>
    <w:rsid w:val="00C10078"/>
    <w:rsid w:val="00C1007D"/>
    <w:rsid w:val="00C100D4"/>
    <w:rsid w:val="00C10409"/>
    <w:rsid w:val="00C10915"/>
    <w:rsid w:val="00C10F68"/>
    <w:rsid w:val="00C11090"/>
    <w:rsid w:val="00C118A4"/>
    <w:rsid w:val="00C12008"/>
    <w:rsid w:val="00C1344D"/>
    <w:rsid w:val="00C137EF"/>
    <w:rsid w:val="00C15E23"/>
    <w:rsid w:val="00C203BB"/>
    <w:rsid w:val="00C24952"/>
    <w:rsid w:val="00C24F53"/>
    <w:rsid w:val="00C25AD1"/>
    <w:rsid w:val="00C266E2"/>
    <w:rsid w:val="00C26F76"/>
    <w:rsid w:val="00C2717F"/>
    <w:rsid w:val="00C3015C"/>
    <w:rsid w:val="00C31700"/>
    <w:rsid w:val="00C317F3"/>
    <w:rsid w:val="00C3191B"/>
    <w:rsid w:val="00C32A89"/>
    <w:rsid w:val="00C35893"/>
    <w:rsid w:val="00C360C8"/>
    <w:rsid w:val="00C361D0"/>
    <w:rsid w:val="00C36ED2"/>
    <w:rsid w:val="00C40F60"/>
    <w:rsid w:val="00C4209E"/>
    <w:rsid w:val="00C43558"/>
    <w:rsid w:val="00C443A0"/>
    <w:rsid w:val="00C44DC4"/>
    <w:rsid w:val="00C467EA"/>
    <w:rsid w:val="00C567AC"/>
    <w:rsid w:val="00C56BE0"/>
    <w:rsid w:val="00C56F2E"/>
    <w:rsid w:val="00C579DE"/>
    <w:rsid w:val="00C60289"/>
    <w:rsid w:val="00C63CFB"/>
    <w:rsid w:val="00C6419F"/>
    <w:rsid w:val="00C641EB"/>
    <w:rsid w:val="00C64777"/>
    <w:rsid w:val="00C65A5E"/>
    <w:rsid w:val="00C66502"/>
    <w:rsid w:val="00C67385"/>
    <w:rsid w:val="00C67892"/>
    <w:rsid w:val="00C67BEB"/>
    <w:rsid w:val="00C71A67"/>
    <w:rsid w:val="00C72E0B"/>
    <w:rsid w:val="00C74E65"/>
    <w:rsid w:val="00C7504A"/>
    <w:rsid w:val="00C7578D"/>
    <w:rsid w:val="00C75A63"/>
    <w:rsid w:val="00C76330"/>
    <w:rsid w:val="00C776E2"/>
    <w:rsid w:val="00C84575"/>
    <w:rsid w:val="00C84F7B"/>
    <w:rsid w:val="00C8591A"/>
    <w:rsid w:val="00C87100"/>
    <w:rsid w:val="00C90BCB"/>
    <w:rsid w:val="00C92457"/>
    <w:rsid w:val="00C92FB0"/>
    <w:rsid w:val="00C93814"/>
    <w:rsid w:val="00C93C25"/>
    <w:rsid w:val="00C958DA"/>
    <w:rsid w:val="00C9599E"/>
    <w:rsid w:val="00C961C8"/>
    <w:rsid w:val="00C9633F"/>
    <w:rsid w:val="00C97371"/>
    <w:rsid w:val="00CA08DC"/>
    <w:rsid w:val="00CA1359"/>
    <w:rsid w:val="00CA1D65"/>
    <w:rsid w:val="00CA1D7B"/>
    <w:rsid w:val="00CA22CD"/>
    <w:rsid w:val="00CA3C9E"/>
    <w:rsid w:val="00CA3FDC"/>
    <w:rsid w:val="00CA427D"/>
    <w:rsid w:val="00CA4461"/>
    <w:rsid w:val="00CA4948"/>
    <w:rsid w:val="00CA49E0"/>
    <w:rsid w:val="00CA58DF"/>
    <w:rsid w:val="00CA6928"/>
    <w:rsid w:val="00CB0ED2"/>
    <w:rsid w:val="00CB101D"/>
    <w:rsid w:val="00CB2B58"/>
    <w:rsid w:val="00CB3A64"/>
    <w:rsid w:val="00CB5242"/>
    <w:rsid w:val="00CB66D9"/>
    <w:rsid w:val="00CC2A4B"/>
    <w:rsid w:val="00CC343D"/>
    <w:rsid w:val="00CC7157"/>
    <w:rsid w:val="00CD11D8"/>
    <w:rsid w:val="00CD1ED8"/>
    <w:rsid w:val="00CD4B8A"/>
    <w:rsid w:val="00CD5913"/>
    <w:rsid w:val="00CD6410"/>
    <w:rsid w:val="00CD6C60"/>
    <w:rsid w:val="00CE033C"/>
    <w:rsid w:val="00CE1A63"/>
    <w:rsid w:val="00CE223B"/>
    <w:rsid w:val="00CE2AA0"/>
    <w:rsid w:val="00CE489C"/>
    <w:rsid w:val="00CE5291"/>
    <w:rsid w:val="00CE5D1E"/>
    <w:rsid w:val="00CE65FD"/>
    <w:rsid w:val="00CE66E5"/>
    <w:rsid w:val="00CE780D"/>
    <w:rsid w:val="00CF0774"/>
    <w:rsid w:val="00CF33D1"/>
    <w:rsid w:val="00CF363C"/>
    <w:rsid w:val="00CF5283"/>
    <w:rsid w:val="00CF53A5"/>
    <w:rsid w:val="00CF5DD1"/>
    <w:rsid w:val="00D00DEA"/>
    <w:rsid w:val="00D023B6"/>
    <w:rsid w:val="00D02404"/>
    <w:rsid w:val="00D02EA1"/>
    <w:rsid w:val="00D0323C"/>
    <w:rsid w:val="00D03724"/>
    <w:rsid w:val="00D03CBA"/>
    <w:rsid w:val="00D041A3"/>
    <w:rsid w:val="00D042E7"/>
    <w:rsid w:val="00D04CD8"/>
    <w:rsid w:val="00D0533F"/>
    <w:rsid w:val="00D1034E"/>
    <w:rsid w:val="00D10740"/>
    <w:rsid w:val="00D107E7"/>
    <w:rsid w:val="00D11846"/>
    <w:rsid w:val="00D11F02"/>
    <w:rsid w:val="00D12291"/>
    <w:rsid w:val="00D1374A"/>
    <w:rsid w:val="00D147B7"/>
    <w:rsid w:val="00D157BF"/>
    <w:rsid w:val="00D15ED5"/>
    <w:rsid w:val="00D1614C"/>
    <w:rsid w:val="00D17088"/>
    <w:rsid w:val="00D2074A"/>
    <w:rsid w:val="00D21544"/>
    <w:rsid w:val="00D25682"/>
    <w:rsid w:val="00D2767E"/>
    <w:rsid w:val="00D27687"/>
    <w:rsid w:val="00D30B96"/>
    <w:rsid w:val="00D31BA0"/>
    <w:rsid w:val="00D3265B"/>
    <w:rsid w:val="00D32880"/>
    <w:rsid w:val="00D32CE4"/>
    <w:rsid w:val="00D352B8"/>
    <w:rsid w:val="00D35906"/>
    <w:rsid w:val="00D36DD9"/>
    <w:rsid w:val="00D41EB0"/>
    <w:rsid w:val="00D42D71"/>
    <w:rsid w:val="00D42FE4"/>
    <w:rsid w:val="00D4392B"/>
    <w:rsid w:val="00D44488"/>
    <w:rsid w:val="00D44512"/>
    <w:rsid w:val="00D448B2"/>
    <w:rsid w:val="00D44EE7"/>
    <w:rsid w:val="00D45776"/>
    <w:rsid w:val="00D4708A"/>
    <w:rsid w:val="00D50265"/>
    <w:rsid w:val="00D50437"/>
    <w:rsid w:val="00D50612"/>
    <w:rsid w:val="00D52967"/>
    <w:rsid w:val="00D52A84"/>
    <w:rsid w:val="00D52FFA"/>
    <w:rsid w:val="00D53F64"/>
    <w:rsid w:val="00D565D4"/>
    <w:rsid w:val="00D56F8F"/>
    <w:rsid w:val="00D5732B"/>
    <w:rsid w:val="00D57D9F"/>
    <w:rsid w:val="00D6063B"/>
    <w:rsid w:val="00D60F9D"/>
    <w:rsid w:val="00D61481"/>
    <w:rsid w:val="00D62571"/>
    <w:rsid w:val="00D62A8C"/>
    <w:rsid w:val="00D62F4D"/>
    <w:rsid w:val="00D63200"/>
    <w:rsid w:val="00D64326"/>
    <w:rsid w:val="00D65C71"/>
    <w:rsid w:val="00D65DA3"/>
    <w:rsid w:val="00D6621F"/>
    <w:rsid w:val="00D667BD"/>
    <w:rsid w:val="00D668C5"/>
    <w:rsid w:val="00D709CF"/>
    <w:rsid w:val="00D70AE4"/>
    <w:rsid w:val="00D7512D"/>
    <w:rsid w:val="00D8161A"/>
    <w:rsid w:val="00D8196C"/>
    <w:rsid w:val="00D81CDC"/>
    <w:rsid w:val="00D82E77"/>
    <w:rsid w:val="00D836BD"/>
    <w:rsid w:val="00D84C3B"/>
    <w:rsid w:val="00D874C0"/>
    <w:rsid w:val="00D87A22"/>
    <w:rsid w:val="00D913E1"/>
    <w:rsid w:val="00D9151B"/>
    <w:rsid w:val="00D9287D"/>
    <w:rsid w:val="00D94F3E"/>
    <w:rsid w:val="00D94F65"/>
    <w:rsid w:val="00D954AA"/>
    <w:rsid w:val="00DA1370"/>
    <w:rsid w:val="00DA1A42"/>
    <w:rsid w:val="00DA1BD6"/>
    <w:rsid w:val="00DA1FD6"/>
    <w:rsid w:val="00DB0EFF"/>
    <w:rsid w:val="00DB3364"/>
    <w:rsid w:val="00DB3539"/>
    <w:rsid w:val="00DB370F"/>
    <w:rsid w:val="00DB4D11"/>
    <w:rsid w:val="00DB554F"/>
    <w:rsid w:val="00DB6130"/>
    <w:rsid w:val="00DC04F0"/>
    <w:rsid w:val="00DC139A"/>
    <w:rsid w:val="00DC399A"/>
    <w:rsid w:val="00DC5725"/>
    <w:rsid w:val="00DC6D69"/>
    <w:rsid w:val="00DC728D"/>
    <w:rsid w:val="00DD2C50"/>
    <w:rsid w:val="00DD34F9"/>
    <w:rsid w:val="00DD40C3"/>
    <w:rsid w:val="00DD5ABA"/>
    <w:rsid w:val="00DD5B48"/>
    <w:rsid w:val="00DD762E"/>
    <w:rsid w:val="00DE026F"/>
    <w:rsid w:val="00DE052F"/>
    <w:rsid w:val="00DE1AD9"/>
    <w:rsid w:val="00DE227B"/>
    <w:rsid w:val="00DE47E6"/>
    <w:rsid w:val="00DE5E2F"/>
    <w:rsid w:val="00DE6D14"/>
    <w:rsid w:val="00DE75D1"/>
    <w:rsid w:val="00DF1E06"/>
    <w:rsid w:val="00DF25C3"/>
    <w:rsid w:val="00DF2A6B"/>
    <w:rsid w:val="00DF3ACF"/>
    <w:rsid w:val="00E007DD"/>
    <w:rsid w:val="00E00B64"/>
    <w:rsid w:val="00E02AA2"/>
    <w:rsid w:val="00E044E9"/>
    <w:rsid w:val="00E04F0E"/>
    <w:rsid w:val="00E05C7B"/>
    <w:rsid w:val="00E06544"/>
    <w:rsid w:val="00E07F0F"/>
    <w:rsid w:val="00E107C0"/>
    <w:rsid w:val="00E1118A"/>
    <w:rsid w:val="00E127EC"/>
    <w:rsid w:val="00E149A1"/>
    <w:rsid w:val="00E16CB6"/>
    <w:rsid w:val="00E2011B"/>
    <w:rsid w:val="00E23DED"/>
    <w:rsid w:val="00E2476B"/>
    <w:rsid w:val="00E24A48"/>
    <w:rsid w:val="00E24CBB"/>
    <w:rsid w:val="00E25B0B"/>
    <w:rsid w:val="00E26815"/>
    <w:rsid w:val="00E26D0F"/>
    <w:rsid w:val="00E3124C"/>
    <w:rsid w:val="00E3147B"/>
    <w:rsid w:val="00E32E52"/>
    <w:rsid w:val="00E3360A"/>
    <w:rsid w:val="00E35AB9"/>
    <w:rsid w:val="00E35AEE"/>
    <w:rsid w:val="00E36973"/>
    <w:rsid w:val="00E401DB"/>
    <w:rsid w:val="00E40704"/>
    <w:rsid w:val="00E417A2"/>
    <w:rsid w:val="00E420D7"/>
    <w:rsid w:val="00E423AB"/>
    <w:rsid w:val="00E42DD8"/>
    <w:rsid w:val="00E42F61"/>
    <w:rsid w:val="00E44E23"/>
    <w:rsid w:val="00E44E6D"/>
    <w:rsid w:val="00E460EA"/>
    <w:rsid w:val="00E467C7"/>
    <w:rsid w:val="00E46B71"/>
    <w:rsid w:val="00E46FD7"/>
    <w:rsid w:val="00E51BF2"/>
    <w:rsid w:val="00E51DE8"/>
    <w:rsid w:val="00E52D4C"/>
    <w:rsid w:val="00E52FFB"/>
    <w:rsid w:val="00E53808"/>
    <w:rsid w:val="00E55A61"/>
    <w:rsid w:val="00E6149C"/>
    <w:rsid w:val="00E61EEC"/>
    <w:rsid w:val="00E62248"/>
    <w:rsid w:val="00E62924"/>
    <w:rsid w:val="00E62E1F"/>
    <w:rsid w:val="00E67718"/>
    <w:rsid w:val="00E71782"/>
    <w:rsid w:val="00E736DF"/>
    <w:rsid w:val="00E74609"/>
    <w:rsid w:val="00E747B3"/>
    <w:rsid w:val="00E7641D"/>
    <w:rsid w:val="00E8000C"/>
    <w:rsid w:val="00E80AF5"/>
    <w:rsid w:val="00E81D4F"/>
    <w:rsid w:val="00E81F53"/>
    <w:rsid w:val="00E844CD"/>
    <w:rsid w:val="00E85FAD"/>
    <w:rsid w:val="00E86395"/>
    <w:rsid w:val="00E90C27"/>
    <w:rsid w:val="00E93210"/>
    <w:rsid w:val="00E93AB3"/>
    <w:rsid w:val="00E95D4C"/>
    <w:rsid w:val="00EA191B"/>
    <w:rsid w:val="00EA236A"/>
    <w:rsid w:val="00EA3D18"/>
    <w:rsid w:val="00EA4084"/>
    <w:rsid w:val="00EA60B7"/>
    <w:rsid w:val="00EA6970"/>
    <w:rsid w:val="00EB02C4"/>
    <w:rsid w:val="00EB14EE"/>
    <w:rsid w:val="00EB2DDE"/>
    <w:rsid w:val="00EB3500"/>
    <w:rsid w:val="00EB531D"/>
    <w:rsid w:val="00EC0BB6"/>
    <w:rsid w:val="00EC13D3"/>
    <w:rsid w:val="00EC201F"/>
    <w:rsid w:val="00EC26F7"/>
    <w:rsid w:val="00EC38D0"/>
    <w:rsid w:val="00EC4A55"/>
    <w:rsid w:val="00EC53AC"/>
    <w:rsid w:val="00ED0B48"/>
    <w:rsid w:val="00ED0D4B"/>
    <w:rsid w:val="00ED131D"/>
    <w:rsid w:val="00ED22A0"/>
    <w:rsid w:val="00ED3A86"/>
    <w:rsid w:val="00ED4192"/>
    <w:rsid w:val="00ED43D3"/>
    <w:rsid w:val="00ED5F77"/>
    <w:rsid w:val="00ED70FC"/>
    <w:rsid w:val="00ED7579"/>
    <w:rsid w:val="00EE044C"/>
    <w:rsid w:val="00EE06ED"/>
    <w:rsid w:val="00EE0D70"/>
    <w:rsid w:val="00EE1590"/>
    <w:rsid w:val="00EE2A8D"/>
    <w:rsid w:val="00EE308E"/>
    <w:rsid w:val="00EE52D8"/>
    <w:rsid w:val="00EE632A"/>
    <w:rsid w:val="00EE7B33"/>
    <w:rsid w:val="00EF0531"/>
    <w:rsid w:val="00EF08AF"/>
    <w:rsid w:val="00EF11A6"/>
    <w:rsid w:val="00EF1D02"/>
    <w:rsid w:val="00EF1DF7"/>
    <w:rsid w:val="00EF392A"/>
    <w:rsid w:val="00EF4D55"/>
    <w:rsid w:val="00EF57ED"/>
    <w:rsid w:val="00EF5ED7"/>
    <w:rsid w:val="00EF6801"/>
    <w:rsid w:val="00EF69B5"/>
    <w:rsid w:val="00EF6C57"/>
    <w:rsid w:val="00F00BB3"/>
    <w:rsid w:val="00F0207C"/>
    <w:rsid w:val="00F02840"/>
    <w:rsid w:val="00F077E1"/>
    <w:rsid w:val="00F12FB4"/>
    <w:rsid w:val="00F1655C"/>
    <w:rsid w:val="00F17EFC"/>
    <w:rsid w:val="00F20494"/>
    <w:rsid w:val="00F21475"/>
    <w:rsid w:val="00F22B98"/>
    <w:rsid w:val="00F23753"/>
    <w:rsid w:val="00F23E02"/>
    <w:rsid w:val="00F23FEA"/>
    <w:rsid w:val="00F241E3"/>
    <w:rsid w:val="00F24223"/>
    <w:rsid w:val="00F2588B"/>
    <w:rsid w:val="00F25E53"/>
    <w:rsid w:val="00F303C6"/>
    <w:rsid w:val="00F3076A"/>
    <w:rsid w:val="00F30EE5"/>
    <w:rsid w:val="00F30EF7"/>
    <w:rsid w:val="00F31AEC"/>
    <w:rsid w:val="00F32C8F"/>
    <w:rsid w:val="00F346CF"/>
    <w:rsid w:val="00F34966"/>
    <w:rsid w:val="00F34A90"/>
    <w:rsid w:val="00F352B4"/>
    <w:rsid w:val="00F355E0"/>
    <w:rsid w:val="00F36163"/>
    <w:rsid w:val="00F36250"/>
    <w:rsid w:val="00F36307"/>
    <w:rsid w:val="00F363CC"/>
    <w:rsid w:val="00F41192"/>
    <w:rsid w:val="00F43FA0"/>
    <w:rsid w:val="00F449BC"/>
    <w:rsid w:val="00F45239"/>
    <w:rsid w:val="00F4659E"/>
    <w:rsid w:val="00F46846"/>
    <w:rsid w:val="00F47072"/>
    <w:rsid w:val="00F47EE4"/>
    <w:rsid w:val="00F55287"/>
    <w:rsid w:val="00F559CB"/>
    <w:rsid w:val="00F55F27"/>
    <w:rsid w:val="00F5697F"/>
    <w:rsid w:val="00F60E0A"/>
    <w:rsid w:val="00F6283E"/>
    <w:rsid w:val="00F62E4A"/>
    <w:rsid w:val="00F63544"/>
    <w:rsid w:val="00F63563"/>
    <w:rsid w:val="00F640E8"/>
    <w:rsid w:val="00F64FBF"/>
    <w:rsid w:val="00F71520"/>
    <w:rsid w:val="00F71B69"/>
    <w:rsid w:val="00F72534"/>
    <w:rsid w:val="00F73976"/>
    <w:rsid w:val="00F75613"/>
    <w:rsid w:val="00F75D8B"/>
    <w:rsid w:val="00F7710B"/>
    <w:rsid w:val="00F8147A"/>
    <w:rsid w:val="00F83998"/>
    <w:rsid w:val="00F83E01"/>
    <w:rsid w:val="00F845A0"/>
    <w:rsid w:val="00F858A2"/>
    <w:rsid w:val="00F85C44"/>
    <w:rsid w:val="00F866AE"/>
    <w:rsid w:val="00F8683B"/>
    <w:rsid w:val="00F8699A"/>
    <w:rsid w:val="00F8751E"/>
    <w:rsid w:val="00F8786E"/>
    <w:rsid w:val="00F90D53"/>
    <w:rsid w:val="00F92314"/>
    <w:rsid w:val="00F92434"/>
    <w:rsid w:val="00F95656"/>
    <w:rsid w:val="00F95942"/>
    <w:rsid w:val="00F96D1C"/>
    <w:rsid w:val="00F97249"/>
    <w:rsid w:val="00FA0D52"/>
    <w:rsid w:val="00FA3DBE"/>
    <w:rsid w:val="00FA3FE5"/>
    <w:rsid w:val="00FA456D"/>
    <w:rsid w:val="00FA7232"/>
    <w:rsid w:val="00FB20AF"/>
    <w:rsid w:val="00FB265A"/>
    <w:rsid w:val="00FB2688"/>
    <w:rsid w:val="00FB28C7"/>
    <w:rsid w:val="00FB3526"/>
    <w:rsid w:val="00FB5C37"/>
    <w:rsid w:val="00FB5D0A"/>
    <w:rsid w:val="00FB6B92"/>
    <w:rsid w:val="00FC0996"/>
    <w:rsid w:val="00FC21DC"/>
    <w:rsid w:val="00FC230C"/>
    <w:rsid w:val="00FC2A18"/>
    <w:rsid w:val="00FC4022"/>
    <w:rsid w:val="00FC4EC7"/>
    <w:rsid w:val="00FC6685"/>
    <w:rsid w:val="00FD090C"/>
    <w:rsid w:val="00FD283D"/>
    <w:rsid w:val="00FD28E3"/>
    <w:rsid w:val="00FD3072"/>
    <w:rsid w:val="00FD3564"/>
    <w:rsid w:val="00FD5194"/>
    <w:rsid w:val="00FD68BF"/>
    <w:rsid w:val="00FD6AF3"/>
    <w:rsid w:val="00FD7C38"/>
    <w:rsid w:val="00FE00CA"/>
    <w:rsid w:val="00FE06B3"/>
    <w:rsid w:val="00FE1704"/>
    <w:rsid w:val="00FE2A09"/>
    <w:rsid w:val="00FE2B52"/>
    <w:rsid w:val="00FE3158"/>
    <w:rsid w:val="00FE400A"/>
    <w:rsid w:val="00FE4463"/>
    <w:rsid w:val="00FE46E0"/>
    <w:rsid w:val="00FE48E6"/>
    <w:rsid w:val="00FE5F09"/>
    <w:rsid w:val="00FF0BA3"/>
    <w:rsid w:val="00FF1851"/>
    <w:rsid w:val="00FF2549"/>
    <w:rsid w:val="00FF3B15"/>
    <w:rsid w:val="00FF64CA"/>
    <w:rsid w:val="00FF6AF8"/>
    <w:rsid w:val="00FF6B4E"/>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4DE70D04-F42B-4D23-A964-66097F933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07B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 w:type="paragraph" w:customStyle="1" w:styleId="p1">
    <w:name w:val="p1"/>
    <w:basedOn w:val="Normal"/>
    <w:rsid w:val="0021705B"/>
    <w:pPr>
      <w:spacing w:line="240" w:lineRule="auto"/>
      <w:jc w:val="left"/>
    </w:pPr>
    <w:rPr>
      <w:rFonts w:ascii="Times New Roman" w:eastAsia="Times New Roman" w:hAnsi="Times New Roman"/>
      <w:color w:val="auto"/>
      <w:sz w:val="24"/>
      <w:szCs w:val="24"/>
      <w:lang w:val="en-GB" w:eastAsia="en-GB"/>
    </w:rPr>
  </w:style>
  <w:style w:type="paragraph" w:customStyle="1" w:styleId="p2">
    <w:name w:val="p2"/>
    <w:basedOn w:val="Normal"/>
    <w:rsid w:val="0021705B"/>
    <w:pPr>
      <w:spacing w:line="240" w:lineRule="auto"/>
      <w:jc w:val="left"/>
    </w:pPr>
    <w:rPr>
      <w:rFonts w:ascii="Times New Roman" w:eastAsia="Times New Roman" w:hAnsi="Times New Roman"/>
      <w:color w:val="auto"/>
      <w:sz w:val="24"/>
      <w:szCs w:val="24"/>
      <w:lang w:val="en-GB" w:eastAsia="en-GB"/>
    </w:rPr>
  </w:style>
  <w:style w:type="character" w:customStyle="1" w:styleId="s1">
    <w:name w:val="s1"/>
    <w:basedOn w:val="DefaultParagraphFont"/>
    <w:rsid w:val="0021705B"/>
    <w:rPr>
      <w:rFonts w:ascii="Helvetica" w:hAnsi="Helvetica" w:hint="default"/>
      <w:sz w:val="18"/>
      <w:szCs w:val="18"/>
    </w:rPr>
  </w:style>
  <w:style w:type="paragraph" w:customStyle="1" w:styleId="p3">
    <w:name w:val="p3"/>
    <w:basedOn w:val="Normal"/>
    <w:rsid w:val="00D02EA1"/>
    <w:pPr>
      <w:spacing w:line="240" w:lineRule="auto"/>
      <w:jc w:val="left"/>
    </w:pPr>
    <w:rPr>
      <w:rFonts w:ascii=".AppleSystemUIFont" w:eastAsia="Times New Roman" w:hAnsi=".AppleSystemUIFont"/>
      <w:color w:val="0E0E0E"/>
      <w:sz w:val="18"/>
      <w:szCs w:val="18"/>
      <w:lang w:val="en-GB" w:eastAsia="en-GB"/>
    </w:rPr>
  </w:style>
  <w:style w:type="character" w:customStyle="1" w:styleId="apple-tab-span">
    <w:name w:val="apple-tab-span"/>
    <w:basedOn w:val="DefaultParagraphFont"/>
    <w:rsid w:val="00D02EA1"/>
  </w:style>
  <w:style w:type="character" w:customStyle="1" w:styleId="Heading2Char">
    <w:name w:val="Heading 2 Char"/>
    <w:basedOn w:val="DefaultParagraphFont"/>
    <w:link w:val="Heading2"/>
    <w:uiPriority w:val="9"/>
    <w:rsid w:val="002907B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904187">
      <w:bodyDiv w:val="1"/>
      <w:marLeft w:val="0"/>
      <w:marRight w:val="0"/>
      <w:marTop w:val="0"/>
      <w:marBottom w:val="0"/>
      <w:divBdr>
        <w:top w:val="none" w:sz="0" w:space="0" w:color="auto"/>
        <w:left w:val="none" w:sz="0" w:space="0" w:color="auto"/>
        <w:bottom w:val="none" w:sz="0" w:space="0" w:color="auto"/>
        <w:right w:val="none" w:sz="0" w:space="0" w:color="auto"/>
      </w:divBdr>
    </w:div>
    <w:div w:id="34888231">
      <w:bodyDiv w:val="1"/>
      <w:marLeft w:val="0"/>
      <w:marRight w:val="0"/>
      <w:marTop w:val="0"/>
      <w:marBottom w:val="0"/>
      <w:divBdr>
        <w:top w:val="none" w:sz="0" w:space="0" w:color="auto"/>
        <w:left w:val="none" w:sz="0" w:space="0" w:color="auto"/>
        <w:bottom w:val="none" w:sz="0" w:space="0" w:color="auto"/>
        <w:right w:val="none" w:sz="0" w:space="0" w:color="auto"/>
      </w:divBdr>
    </w:div>
    <w:div w:id="39020090">
      <w:bodyDiv w:val="1"/>
      <w:marLeft w:val="0"/>
      <w:marRight w:val="0"/>
      <w:marTop w:val="0"/>
      <w:marBottom w:val="0"/>
      <w:divBdr>
        <w:top w:val="none" w:sz="0" w:space="0" w:color="auto"/>
        <w:left w:val="none" w:sz="0" w:space="0" w:color="auto"/>
        <w:bottom w:val="none" w:sz="0" w:space="0" w:color="auto"/>
        <w:right w:val="none" w:sz="0" w:space="0" w:color="auto"/>
      </w:divBdr>
    </w:div>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121848106">
      <w:bodyDiv w:val="1"/>
      <w:marLeft w:val="0"/>
      <w:marRight w:val="0"/>
      <w:marTop w:val="0"/>
      <w:marBottom w:val="0"/>
      <w:divBdr>
        <w:top w:val="none" w:sz="0" w:space="0" w:color="auto"/>
        <w:left w:val="none" w:sz="0" w:space="0" w:color="auto"/>
        <w:bottom w:val="none" w:sz="0" w:space="0" w:color="auto"/>
        <w:right w:val="none" w:sz="0" w:space="0" w:color="auto"/>
      </w:divBdr>
    </w:div>
    <w:div w:id="183979123">
      <w:bodyDiv w:val="1"/>
      <w:marLeft w:val="0"/>
      <w:marRight w:val="0"/>
      <w:marTop w:val="0"/>
      <w:marBottom w:val="0"/>
      <w:divBdr>
        <w:top w:val="none" w:sz="0" w:space="0" w:color="auto"/>
        <w:left w:val="none" w:sz="0" w:space="0" w:color="auto"/>
        <w:bottom w:val="none" w:sz="0" w:space="0" w:color="auto"/>
        <w:right w:val="none" w:sz="0" w:space="0" w:color="auto"/>
      </w:divBdr>
    </w:div>
    <w:div w:id="347028725">
      <w:bodyDiv w:val="1"/>
      <w:marLeft w:val="0"/>
      <w:marRight w:val="0"/>
      <w:marTop w:val="0"/>
      <w:marBottom w:val="0"/>
      <w:divBdr>
        <w:top w:val="none" w:sz="0" w:space="0" w:color="auto"/>
        <w:left w:val="none" w:sz="0" w:space="0" w:color="auto"/>
        <w:bottom w:val="none" w:sz="0" w:space="0" w:color="auto"/>
        <w:right w:val="none" w:sz="0" w:space="0" w:color="auto"/>
      </w:divBdr>
    </w:div>
    <w:div w:id="404957176">
      <w:bodyDiv w:val="1"/>
      <w:marLeft w:val="0"/>
      <w:marRight w:val="0"/>
      <w:marTop w:val="0"/>
      <w:marBottom w:val="0"/>
      <w:divBdr>
        <w:top w:val="none" w:sz="0" w:space="0" w:color="auto"/>
        <w:left w:val="none" w:sz="0" w:space="0" w:color="auto"/>
        <w:bottom w:val="none" w:sz="0" w:space="0" w:color="auto"/>
        <w:right w:val="none" w:sz="0" w:space="0" w:color="auto"/>
      </w:divBdr>
    </w:div>
    <w:div w:id="419302389">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39036920">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69337">
      <w:bodyDiv w:val="1"/>
      <w:marLeft w:val="0"/>
      <w:marRight w:val="0"/>
      <w:marTop w:val="0"/>
      <w:marBottom w:val="0"/>
      <w:divBdr>
        <w:top w:val="none" w:sz="0" w:space="0" w:color="auto"/>
        <w:left w:val="none" w:sz="0" w:space="0" w:color="auto"/>
        <w:bottom w:val="none" w:sz="0" w:space="0" w:color="auto"/>
        <w:right w:val="none" w:sz="0" w:space="0" w:color="auto"/>
      </w:divBdr>
    </w:div>
    <w:div w:id="495732612">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599261537">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0145906">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5692">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15316829">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289819262">
      <w:bodyDiv w:val="1"/>
      <w:marLeft w:val="0"/>
      <w:marRight w:val="0"/>
      <w:marTop w:val="0"/>
      <w:marBottom w:val="0"/>
      <w:divBdr>
        <w:top w:val="none" w:sz="0" w:space="0" w:color="auto"/>
        <w:left w:val="none" w:sz="0" w:space="0" w:color="auto"/>
        <w:bottom w:val="none" w:sz="0" w:space="0" w:color="auto"/>
        <w:right w:val="none" w:sz="0" w:space="0" w:color="auto"/>
      </w:divBdr>
    </w:div>
    <w:div w:id="1351103687">
      <w:bodyDiv w:val="1"/>
      <w:marLeft w:val="0"/>
      <w:marRight w:val="0"/>
      <w:marTop w:val="0"/>
      <w:marBottom w:val="0"/>
      <w:divBdr>
        <w:top w:val="none" w:sz="0" w:space="0" w:color="auto"/>
        <w:left w:val="none" w:sz="0" w:space="0" w:color="auto"/>
        <w:bottom w:val="none" w:sz="0" w:space="0" w:color="auto"/>
        <w:right w:val="none" w:sz="0" w:space="0" w:color="auto"/>
      </w:divBdr>
    </w:div>
    <w:div w:id="1371346431">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478540">
      <w:bodyDiv w:val="1"/>
      <w:marLeft w:val="0"/>
      <w:marRight w:val="0"/>
      <w:marTop w:val="0"/>
      <w:marBottom w:val="0"/>
      <w:divBdr>
        <w:top w:val="none" w:sz="0" w:space="0" w:color="auto"/>
        <w:left w:val="none" w:sz="0" w:space="0" w:color="auto"/>
        <w:bottom w:val="none" w:sz="0" w:space="0" w:color="auto"/>
        <w:right w:val="none" w:sz="0" w:space="0" w:color="auto"/>
      </w:divBdr>
    </w:div>
    <w:div w:id="1520044265">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48447842">
      <w:bodyDiv w:val="1"/>
      <w:marLeft w:val="0"/>
      <w:marRight w:val="0"/>
      <w:marTop w:val="0"/>
      <w:marBottom w:val="0"/>
      <w:divBdr>
        <w:top w:val="none" w:sz="0" w:space="0" w:color="auto"/>
        <w:left w:val="none" w:sz="0" w:space="0" w:color="auto"/>
        <w:bottom w:val="none" w:sz="0" w:space="0" w:color="auto"/>
        <w:right w:val="none" w:sz="0" w:space="0" w:color="auto"/>
      </w:divBdr>
    </w:div>
    <w:div w:id="1871332383">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885822253">
      <w:bodyDiv w:val="1"/>
      <w:marLeft w:val="0"/>
      <w:marRight w:val="0"/>
      <w:marTop w:val="0"/>
      <w:marBottom w:val="0"/>
      <w:divBdr>
        <w:top w:val="none" w:sz="0" w:space="0" w:color="auto"/>
        <w:left w:val="none" w:sz="0" w:space="0" w:color="auto"/>
        <w:bottom w:val="none" w:sz="0" w:space="0" w:color="auto"/>
        <w:right w:val="none" w:sz="0" w:space="0" w:color="auto"/>
      </w:divBdr>
    </w:div>
    <w:div w:id="1908539884">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58876346">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9.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eader" Target="header1.xml"/><Relationship Id="rId28"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oter" Target="footer2.xml"/><Relationship Id="rId30" Type="http://schemas.openxmlformats.org/officeDocument/2006/relationships/theme" Target="theme/theme1.xml"/></Relationships>
</file>

<file path=word/_rels/header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24172</TotalTime>
  <Pages>19</Pages>
  <Words>19956</Words>
  <Characters>113753</Characters>
  <Application>Microsoft Office Word</Application>
  <DocSecurity>0</DocSecurity>
  <Lines>947</Lines>
  <Paragraphs>266</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133443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1206</cp:revision>
  <dcterms:created xsi:type="dcterms:W3CDTF">2024-08-29T21:11:00Z</dcterms:created>
  <dcterms:modified xsi:type="dcterms:W3CDTF">2025-03-29T20:50:00Z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id="dEKZg8Yu"/&gt;&lt;style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