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12E53F7E"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a range of long-term health conditions</w:t>
      </w:r>
      <w:r w:rsidR="00C776E2" w:rsidRPr="00937BEF">
        <w:t>.</w:t>
      </w:r>
      <w:r w:rsidR="009534D0" w:rsidRPr="00937BEF">
        <w:t xml:space="preserve"> </w:t>
      </w:r>
      <w:r w:rsidR="002D46A7" w:rsidRPr="00937BEF">
        <w:t>Hence, t</w:t>
      </w:r>
      <w:r w:rsidR="009534D0" w:rsidRPr="00937BEF">
        <w:t xml:space="preserve">his </w:t>
      </w:r>
      <w:r w:rsidR="000026C0" w:rsidRPr="00937BEF">
        <w:t>study</w:t>
      </w:r>
      <w:r w:rsidR="00C776E2" w:rsidRPr="00937BEF">
        <w:t xml:space="preserve"> </w:t>
      </w:r>
      <w:r w:rsidR="009534D0" w:rsidRPr="00937BEF">
        <w:t>proposes</w:t>
      </w:r>
      <w:r w:rsidR="000026C0" w:rsidRPr="00937BEF">
        <w:t xml:space="preserve"> the development of a </w:t>
      </w:r>
      <w:r w:rsidR="00542E3A" w:rsidRPr="00937BEF">
        <w:t xml:space="preserve">novel </w:t>
      </w:r>
      <w:r w:rsidR="00C776E2" w:rsidRPr="00937BEF">
        <w:t>smart-sensing chair</w:t>
      </w:r>
      <w:r w:rsidR="00542E3A" w:rsidRPr="00937BEF">
        <w:t xml:space="preserve"> system designed to</w:t>
      </w:r>
      <w:r w:rsidR="007A4B8D" w:rsidRPr="00937BEF">
        <w:t xml:space="preserve"> </w:t>
      </w:r>
      <w:proofErr w:type="spellStart"/>
      <w:r w:rsidR="00A73E74" w:rsidRPr="00937BEF">
        <w:t>analy</w:t>
      </w:r>
      <w:r w:rsidR="0032737B" w:rsidRPr="00937BEF">
        <w:t>s</w:t>
      </w:r>
      <w:r w:rsidR="00A73E74" w:rsidRPr="00937BEF">
        <w:t>e</w:t>
      </w:r>
      <w:proofErr w:type="spellEnd"/>
      <w:r w:rsidR="007A4B8D" w:rsidRPr="00937BEF">
        <w:t xml:space="preserve"> and provide </w:t>
      </w:r>
      <w:r w:rsidR="00A73E74" w:rsidRPr="00937BEF">
        <w:t>actionable insights</w:t>
      </w:r>
      <w:r w:rsidR="007A4B8D" w:rsidRPr="00937BEF">
        <w:t xml:space="preserve"> </w:t>
      </w:r>
      <w:r w:rsidR="00A73E74" w:rsidRPr="00937BEF">
        <w:t xml:space="preserve">to help encourage better postural habits and </w:t>
      </w:r>
      <w:r w:rsidR="00063165" w:rsidRPr="00937BEF">
        <w:t xml:space="preserve">promote </w:t>
      </w:r>
      <w:r w:rsidR="007C338F" w:rsidRPr="00937BEF">
        <w:t>well-being</w:t>
      </w:r>
      <w:r w:rsidR="007A4B8D" w:rsidRPr="00937BEF">
        <w:t>.</w:t>
      </w:r>
      <w:r w:rsidR="00C776E2" w:rsidRPr="00937BEF">
        <w:t xml:space="preserve"> </w:t>
      </w:r>
      <w:r w:rsidR="000026C0" w:rsidRPr="00937BEF">
        <w:t>The</w:t>
      </w:r>
      <w:r w:rsidR="007A4B8D" w:rsidRPr="00937BEF">
        <w:t xml:space="preserve"> proposed system </w:t>
      </w:r>
      <w:r w:rsidR="007C338F" w:rsidRPr="00937BEF">
        <w:t>was</w:t>
      </w:r>
      <w:r w:rsidR="007A4B8D" w:rsidRPr="00937BEF">
        <w:t xml:space="preserve"> </w:t>
      </w:r>
      <w:r w:rsidR="00C776E2" w:rsidRPr="00937BEF">
        <w:t>equipped with</w:t>
      </w:r>
      <w:r w:rsidR="00014EB5" w:rsidRPr="00937BEF">
        <w:t xml:space="preserve"> two </w:t>
      </w:r>
      <w:r w:rsidR="00C776E2" w:rsidRPr="00937BEF">
        <w:t>32x32 pressure sensor mats</w:t>
      </w:r>
      <w:r w:rsidR="0032737B" w:rsidRPr="00937BEF">
        <w:t>,</w:t>
      </w:r>
      <w:r w:rsidR="000C0231" w:rsidRPr="00937BEF">
        <w:t xml:space="preserve"> </w:t>
      </w:r>
      <w:r w:rsidR="007C338F" w:rsidRPr="00937BEF">
        <w:t xml:space="preserve">which </w:t>
      </w:r>
      <w:r w:rsidR="001F29BB" w:rsidRPr="00937BEF">
        <w:t>were</w:t>
      </w:r>
      <w:r w:rsidR="007C338F" w:rsidRPr="00937BEF">
        <w:t xml:space="preserve"> integrated into a</w:t>
      </w:r>
      <w:r w:rsidR="001F29BB" w:rsidRPr="00937BEF">
        <w:t xml:space="preserve">n </w:t>
      </w:r>
      <w:r w:rsidR="007C338F" w:rsidRPr="00937BEF">
        <w:t xml:space="preserve">office chair to </w:t>
      </w:r>
      <w:r w:rsidR="001F29BB" w:rsidRPr="00937BEF">
        <w:t xml:space="preserve">facilitate the </w:t>
      </w:r>
      <w:r w:rsidR="007C338F" w:rsidRPr="00937BEF">
        <w:t>collect</w:t>
      </w:r>
      <w:r w:rsidR="001F29BB" w:rsidRPr="00937BEF">
        <w:t>ion</w:t>
      </w:r>
      <w:r w:rsidR="007C338F" w:rsidRPr="00937BEF">
        <w:t xml:space="preserve"> </w:t>
      </w:r>
      <w:r w:rsidR="001F29BB" w:rsidRPr="00937BEF">
        <w:t xml:space="preserve">of </w:t>
      </w:r>
      <w:r w:rsidR="007C338F" w:rsidRPr="00937BEF">
        <w:t xml:space="preserve">postural data. </w:t>
      </w:r>
      <w:r w:rsidR="000026C0" w:rsidRPr="00937BEF">
        <w:t>Unlike traditional studies</w:t>
      </w:r>
      <w:r w:rsidR="00937BEF">
        <w:t>,</w:t>
      </w:r>
      <w:r w:rsidR="000026C0" w:rsidRPr="00937BEF">
        <w:t xml:space="preserve"> which adopted</w:t>
      </w:r>
      <w:r w:rsidR="000026C0">
        <w:rPr>
          <w:color w:val="000000" w:themeColor="text1"/>
        </w:rPr>
        <w:t xml:space="preserve"> </w:t>
      </w:r>
      <w:r w:rsidR="002D46A7">
        <w:rPr>
          <w:color w:val="000000" w:themeColor="text1"/>
        </w:rPr>
        <w:t xml:space="preserve">the use of a </w:t>
      </w:r>
      <w:proofErr w:type="gramStart"/>
      <w:r w:rsidR="000026C0">
        <w:rPr>
          <w:color w:val="000000" w:themeColor="text1"/>
        </w:rPr>
        <w:t>highly-</w:t>
      </w:r>
      <w:proofErr w:type="spellStart"/>
      <w:r w:rsidR="000026C0">
        <w:rPr>
          <w:color w:val="000000" w:themeColor="text1"/>
        </w:rPr>
        <w:t>generalised</w:t>
      </w:r>
      <w:proofErr w:type="spellEnd"/>
      <w:proofErr w:type="gramEnd"/>
      <w:r w:rsidR="000026C0">
        <w:rPr>
          <w:color w:val="000000" w:themeColor="text1"/>
        </w:rPr>
        <w:t xml:space="preserve"> </w:t>
      </w:r>
      <w:r w:rsidR="002D46A7">
        <w:rPr>
          <w:color w:val="000000" w:themeColor="text1"/>
        </w:rPr>
        <w:t xml:space="preserve">dataset formulated by multiple healthy participants to help train machine learning models, we instead adopted a user-tailored methodology </w:t>
      </w:r>
      <w:r w:rsidR="00937BEF">
        <w:rPr>
          <w:color w:val="000000" w:themeColor="text1"/>
        </w:rPr>
        <w:t>that</w:t>
      </w:r>
      <w:r w:rsidR="002D46A7">
        <w:rPr>
          <w:color w:val="000000" w:themeColor="text1"/>
        </w:rPr>
        <w:t xml:space="preserve"> involves collecting a dataset for a particular individual, making it more relevant to them due to their unique </w:t>
      </w:r>
      <w:r w:rsidR="002D46A7" w:rsidRPr="002D46A7">
        <w:rPr>
          <w:color w:val="000000" w:themeColor="text1"/>
        </w:rPr>
        <w:t>physiological</w:t>
      </w:r>
      <w:r w:rsidR="002D46A7">
        <w:rPr>
          <w:color w:val="000000" w:themeColor="text1"/>
        </w:rPr>
        <w:t xml:space="preserve"> structure. </w:t>
      </w:r>
      <w:r w:rsidR="007C338F" w:rsidRPr="001A37FC">
        <w:rPr>
          <w:color w:val="000000" w:themeColor="text1"/>
        </w:rPr>
        <w:t>We trained</w:t>
      </w:r>
      <w:r w:rsidR="001F29BB" w:rsidRPr="001A37FC">
        <w:rPr>
          <w:color w:val="000000" w:themeColor="text1"/>
        </w:rPr>
        <w:t xml:space="preserve"> </w:t>
      </w:r>
      <w:r w:rsidR="0032737B" w:rsidRPr="001A37FC">
        <w:rPr>
          <w:color w:val="000000" w:themeColor="text1"/>
        </w:rPr>
        <w:t xml:space="preserve">the </w:t>
      </w:r>
      <w:r w:rsidR="001F29BB" w:rsidRPr="001A37FC">
        <w:rPr>
          <w:color w:val="000000" w:themeColor="text1"/>
        </w:rPr>
        <w:t xml:space="preserve">dataset </w:t>
      </w:r>
      <w:r w:rsidR="008E7B6B" w:rsidRPr="001A37FC">
        <w:rPr>
          <w:color w:val="000000" w:themeColor="text1"/>
        </w:rPr>
        <w:t xml:space="preserve">using </w:t>
      </w:r>
      <w:r w:rsidR="0032737B" w:rsidRPr="001A37FC">
        <w:rPr>
          <w:color w:val="000000" w:themeColor="text1"/>
        </w:rPr>
        <w:t>five</w:t>
      </w:r>
      <w:r w:rsidR="001F29BB" w:rsidRPr="001A37FC">
        <w:rPr>
          <w:color w:val="000000" w:themeColor="text1"/>
        </w:rPr>
        <w:t xml:space="preserve"> different</w:t>
      </w:r>
      <w:r w:rsidR="007C338F" w:rsidRPr="001A37FC">
        <w:rPr>
          <w:color w:val="000000" w:themeColor="text1"/>
        </w:rPr>
        <w:t xml:space="preserve"> machine lea</w:t>
      </w:r>
      <w:r w:rsidR="0032737B" w:rsidRPr="001A37FC">
        <w:rPr>
          <w:color w:val="000000" w:themeColor="text1"/>
        </w:rPr>
        <w:t>r</w:t>
      </w:r>
      <w:r w:rsidR="007C338F" w:rsidRPr="001A37FC">
        <w:rPr>
          <w:color w:val="000000" w:themeColor="text1"/>
        </w:rPr>
        <w:t>ning models</w:t>
      </w:r>
      <w:r w:rsidR="00014EB5">
        <w:rPr>
          <w:color w:val="000000" w:themeColor="text1"/>
        </w:rPr>
        <w:t>:</w:t>
      </w:r>
      <w:r w:rsidR="0032737B" w:rsidRPr="001A37FC">
        <w:rPr>
          <w:color w:val="000000" w:themeColor="text1"/>
        </w:rPr>
        <w:t xml:space="preserve"> </w:t>
      </w:r>
      <w:bookmarkStart w:id="0" w:name="OLE_LINK5"/>
      <w:r w:rsidR="001F29BB" w:rsidRPr="001A37FC">
        <w:rPr>
          <w:color w:val="000000" w:themeColor="text1"/>
        </w:rPr>
        <w:t xml:space="preserve">Decision Tree, Random Forest, Support Vector Machine (SVM), K-Nearest </w:t>
      </w:r>
      <w:proofErr w:type="spellStart"/>
      <w:r w:rsidR="001F29BB" w:rsidRPr="001A37FC">
        <w:rPr>
          <w:color w:val="000000" w:themeColor="text1"/>
        </w:rPr>
        <w:t>Neighbo</w:t>
      </w:r>
      <w:r w:rsidR="00014EB5">
        <w:rPr>
          <w:color w:val="000000" w:themeColor="text1"/>
        </w:rPr>
        <w:t>u</w:t>
      </w:r>
      <w:r w:rsidR="001F29BB" w:rsidRPr="001A37FC">
        <w:rPr>
          <w:color w:val="000000" w:themeColor="text1"/>
        </w:rPr>
        <w:t>rs</w:t>
      </w:r>
      <w:proofErr w:type="spellEnd"/>
      <w:r w:rsidR="001F29BB" w:rsidRPr="001A37FC">
        <w:rPr>
          <w:color w:val="000000" w:themeColor="text1"/>
        </w:rPr>
        <w:t xml:space="preserve"> (KNN), and Convolutional Neural Networks (CNN)</w:t>
      </w:r>
      <w:r w:rsidR="000026C0">
        <w:rPr>
          <w:color w:val="000000" w:themeColor="text1"/>
        </w:rPr>
        <w:t xml:space="preserve"> </w:t>
      </w:r>
      <w:r w:rsidR="001F29BB" w:rsidRPr="001A37FC">
        <w:rPr>
          <w:color w:val="000000" w:themeColor="text1"/>
        </w:rPr>
        <w:t xml:space="preserve">to classify 19 </w:t>
      </w:r>
      <w:r w:rsidR="008E7B6B" w:rsidRPr="001A37FC">
        <w:rPr>
          <w:color w:val="000000" w:themeColor="text1"/>
        </w:rPr>
        <w:t>distinct</w:t>
      </w:r>
      <w:r w:rsidR="001F29BB" w:rsidRPr="001A37FC">
        <w:rPr>
          <w:color w:val="000000" w:themeColor="text1"/>
        </w:rPr>
        <w:t xml:space="preserve"> sitting postures</w:t>
      </w:r>
      <w:bookmarkEnd w:id="0"/>
      <w:r w:rsidR="001F29BB" w:rsidRPr="001A37FC">
        <w:rPr>
          <w:color w:val="000000" w:themeColor="text1"/>
        </w:rPr>
        <w:t xml:space="preserve">. </w:t>
      </w:r>
      <w:r w:rsidR="00B65925" w:rsidRPr="001A37FC">
        <w:rPr>
          <w:color w:val="000000" w:themeColor="text1"/>
        </w:rPr>
        <w:t>Overall, CNN achieved the highest accuracy</w:t>
      </w:r>
      <w:r w:rsidR="0032737B" w:rsidRPr="001A37FC">
        <w:rPr>
          <w:color w:val="000000" w:themeColor="text1"/>
        </w:rPr>
        <w:t>,</w:t>
      </w:r>
      <w:r w:rsidR="00B65925" w:rsidRPr="001A37FC">
        <w:rPr>
          <w:color w:val="000000" w:themeColor="text1"/>
        </w:rPr>
        <w:t xml:space="preserve"> with 99.65%. </w:t>
      </w:r>
      <w:r w:rsidR="002D46A7">
        <w:rPr>
          <w:color w:val="000000" w:themeColor="text1"/>
        </w:rPr>
        <w:t>To facilitate user engagement, w</w:t>
      </w:r>
      <w:r w:rsidR="00B65925" w:rsidRPr="001A37FC">
        <w:rPr>
          <w:color w:val="000000" w:themeColor="text1"/>
        </w:rPr>
        <w:t xml:space="preserve">e also developed </w:t>
      </w:r>
      <w:r w:rsidR="00D50612" w:rsidRPr="001A37FC">
        <w:rPr>
          <w:color w:val="000000" w:themeColor="text1"/>
        </w:rPr>
        <w:t>the “</w:t>
      </w:r>
      <w:proofErr w:type="spellStart"/>
      <w:r w:rsidR="00D50612" w:rsidRPr="001A37FC">
        <w:rPr>
          <w:color w:val="000000" w:themeColor="text1"/>
        </w:rPr>
        <w:t>SitRight</w:t>
      </w:r>
      <w:proofErr w:type="spellEnd"/>
      <w:r w:rsidR="00D50612" w:rsidRPr="001A37FC">
        <w:rPr>
          <w:color w:val="000000" w:themeColor="text1"/>
        </w:rPr>
        <w:t xml:space="preserve">” </w:t>
      </w:r>
      <w:r w:rsidR="00166270">
        <w:rPr>
          <w:color w:val="000000" w:themeColor="text1"/>
        </w:rPr>
        <w:t xml:space="preserve">platform – a postural feedback system that consists of both a </w:t>
      </w:r>
      <w:r w:rsidR="00C776E2" w:rsidRPr="001A37FC">
        <w:rPr>
          <w:color w:val="000000" w:themeColor="text1"/>
        </w:rPr>
        <w:t>web</w:t>
      </w:r>
      <w:r w:rsidR="00166270">
        <w:rPr>
          <w:color w:val="000000" w:themeColor="text1"/>
        </w:rPr>
        <w:t xml:space="preserve"> and mobile application</w:t>
      </w:r>
      <w:r w:rsidR="00C776E2" w:rsidRPr="001A37FC">
        <w:rPr>
          <w:color w:val="000000" w:themeColor="text1"/>
        </w:rPr>
        <w:t xml:space="preserve"> </w:t>
      </w:r>
      <w:r w:rsidR="00166270">
        <w:rPr>
          <w:color w:val="000000" w:themeColor="text1"/>
        </w:rPr>
        <w:t>platform that</w:t>
      </w:r>
      <w:r w:rsidR="00B65925" w:rsidRPr="001A37FC">
        <w:rPr>
          <w:color w:val="000000" w:themeColor="text1"/>
        </w:rPr>
        <w:t xml:space="preserve"> integrate</w:t>
      </w:r>
      <w:r w:rsidR="00014EB5">
        <w:rPr>
          <w:color w:val="000000" w:themeColor="text1"/>
        </w:rPr>
        <w:t>s with</w:t>
      </w:r>
      <w:r w:rsidR="00B65925" w:rsidRPr="001A37FC">
        <w:rPr>
          <w:color w:val="000000" w:themeColor="text1"/>
        </w:rPr>
        <w:t xml:space="preserve"> OpenAI’s GPT-4o Large-Language Model </w:t>
      </w:r>
      <w:r w:rsidR="00C02673" w:rsidRPr="001A37FC">
        <w:rPr>
          <w:color w:val="000000" w:themeColor="text1"/>
        </w:rPr>
        <w:t>(</w:t>
      </w:r>
      <w:r w:rsidR="00B65925" w:rsidRPr="001A37FC">
        <w:rPr>
          <w:color w:val="000000" w:themeColor="text1"/>
        </w:rPr>
        <w:t>LLM</w:t>
      </w:r>
      <w:r w:rsidR="00C02673" w:rsidRPr="001A37FC">
        <w:rPr>
          <w:color w:val="000000" w:themeColor="text1"/>
        </w:rPr>
        <w:t>)</w:t>
      </w:r>
      <w:r w:rsidR="00B65925" w:rsidRPr="001A37FC">
        <w:rPr>
          <w:color w:val="000000" w:themeColor="text1"/>
        </w:rPr>
        <w:t xml:space="preserve"> to provide</w:t>
      </w:r>
      <w:r w:rsidR="00C776E2" w:rsidRPr="001A37FC">
        <w:rPr>
          <w:color w:val="000000" w:themeColor="text1"/>
        </w:rPr>
        <w:t xml:space="preserve"> </w:t>
      </w:r>
      <w:r w:rsidR="00B65925" w:rsidRPr="001A37FC">
        <w:rPr>
          <w:color w:val="000000" w:themeColor="text1"/>
        </w:rPr>
        <w:t>personal</w:t>
      </w:r>
      <w:r w:rsidR="005A7C4F">
        <w:rPr>
          <w:color w:val="000000" w:themeColor="text1"/>
        </w:rPr>
        <w:t>iz</w:t>
      </w:r>
      <w:r w:rsidR="00B65925" w:rsidRPr="001A37FC">
        <w:rPr>
          <w:color w:val="000000" w:themeColor="text1"/>
        </w:rPr>
        <w:t>ed</w:t>
      </w:r>
      <w:r w:rsidR="00C776E2" w:rsidRPr="001A37FC">
        <w:rPr>
          <w:color w:val="000000" w:themeColor="text1"/>
        </w:rPr>
        <w:t xml:space="preserve"> insight</w:t>
      </w:r>
      <w:r w:rsidR="00B65925" w:rsidRPr="001A37FC">
        <w:rPr>
          <w:color w:val="000000" w:themeColor="text1"/>
        </w:rPr>
        <w:t>s</w:t>
      </w:r>
      <w:r w:rsidR="00C776E2" w:rsidRPr="001A37FC">
        <w:rPr>
          <w:color w:val="000000" w:themeColor="text1"/>
        </w:rPr>
        <w:t xml:space="preserve"> </w:t>
      </w:r>
      <w:r w:rsidR="00014EB5">
        <w:rPr>
          <w:color w:val="000000" w:themeColor="text1"/>
        </w:rPr>
        <w:t>based on historical postural data</w:t>
      </w:r>
      <w:r w:rsidR="00C776E2" w:rsidRPr="001A37FC">
        <w:rPr>
          <w:color w:val="000000" w:themeColor="text1"/>
        </w:rPr>
        <w:t>.</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72D7C84D"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4245AB">
        <w:t>Many</w:t>
      </w:r>
      <w:commentRangeStart w:id="1"/>
      <w:r w:rsidR="00AC3061" w:rsidRPr="00DE13AA">
        <w:t xml:space="preserve"> individuals</w:t>
      </w:r>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0B978C" w:rsidR="00E93210" w:rsidRPr="00DC60C1" w:rsidRDefault="00C11090" w:rsidP="00434E4B">
      <w:pPr>
        <w:pStyle w:val="MDPI31text"/>
        <w:rPr>
          <w:color w:val="000000" w:themeColor="text1"/>
        </w:rPr>
      </w:pPr>
      <w:r>
        <w:t>Additionally, t</w:t>
      </w:r>
      <w:r w:rsidR="00AB141A">
        <w:t xml:space="preserve">he </w:t>
      </w:r>
      <w:r>
        <w:t xml:space="preserve">frequent </w:t>
      </w:r>
      <w:r w:rsidR="00AB141A">
        <w:t xml:space="preserve">adoption of </w:t>
      </w:r>
      <w:r w:rsidR="005C14FB">
        <w:t>improper sitting posture</w:t>
      </w:r>
      <w:r w:rsidR="00AB141A">
        <w:t>s</w:t>
      </w:r>
      <w:r w:rsidR="0032737B">
        <w:t>,</w:t>
      </w:r>
      <w:r w:rsidR="00AB141A">
        <w:t xml:space="preserve">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w:t>
      </w:r>
      <w:r w:rsidR="00434E4B" w:rsidRPr="00DC60C1">
        <w:rPr>
          <w:color w:val="000000" w:themeColor="text1"/>
        </w:rPr>
        <w:t>the elderly population but also</w:t>
      </w:r>
      <w:r w:rsidR="00AE54B9" w:rsidRPr="00DC60C1">
        <w:rPr>
          <w:color w:val="000000" w:themeColor="text1"/>
        </w:rPr>
        <w:t xml:space="preserve"> a</w:t>
      </w:r>
      <w:r w:rsidR="00581A5F" w:rsidRPr="00DC60C1">
        <w:rPr>
          <w:color w:val="000000" w:themeColor="text1"/>
        </w:rPr>
        <w:t>mong</w:t>
      </w:r>
      <w:r w:rsidR="00434E4B" w:rsidRPr="00DC60C1">
        <w:rPr>
          <w:color w:val="000000" w:themeColor="text1"/>
        </w:rPr>
        <w:t xml:space="preserve"> 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862F8B" w:rsidRPr="00DC60C1">
        <w:rPr>
          <w:color w:val="000000" w:themeColor="text1"/>
        </w:rPr>
        <w:t xml:space="preserve">chronic health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49666E" w:rsidRPr="00DC60C1">
        <w:rPr>
          <w:color w:val="000000" w:themeColor="text1"/>
        </w:rPr>
        <w:t xml:space="preserve"> </w:t>
      </w:r>
      <w:r w:rsidR="00862F8B" w:rsidRPr="00DC60C1">
        <w:rPr>
          <w:color w:val="000000" w:themeColor="text1"/>
        </w:rPr>
        <w:t xml:space="preserve">and 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2A4F12" w:rsidRPr="00DC60C1">
        <w:rPr>
          <w:color w:val="000000" w:themeColor="text1"/>
        </w:rPr>
        <w:t xml:space="preserve"> by doctors</w:t>
      </w:r>
      <w:r w:rsidR="00D35906" w:rsidRPr="00DC60C1">
        <w:rPr>
          <w:color w:val="000000" w:themeColor="text1"/>
        </w:rPr>
        <w:t xml:space="preserve"> and healthcare professionals</w:t>
      </w:r>
      <w:r w:rsidR="002A4F12" w:rsidRPr="00DC60C1">
        <w:rPr>
          <w:color w:val="000000" w:themeColor="text1"/>
        </w:rPr>
        <w:t xml:space="preserve"> to consistently maintain an upright sitting posture</w:t>
      </w:r>
      <w:r w:rsidR="0032737B" w:rsidRPr="00DC60C1">
        <w:rPr>
          <w:color w:val="000000" w:themeColor="text1"/>
        </w:rPr>
        <w:t>,</w:t>
      </w:r>
      <w:r w:rsidR="007B7FAD" w:rsidRPr="00DC60C1">
        <w:rPr>
          <w:color w:val="000000" w:themeColor="text1"/>
        </w:rPr>
        <w:t xml:space="preserve"> </w:t>
      </w:r>
      <w:r w:rsidR="00F73976" w:rsidRPr="00DC60C1">
        <w:rPr>
          <w:color w:val="000000" w:themeColor="text1"/>
        </w:rPr>
        <w:t>which involves</w:t>
      </w:r>
      <w:r w:rsidR="007B7FAD" w:rsidRPr="00DC60C1">
        <w:rPr>
          <w:color w:val="000000" w:themeColor="text1"/>
        </w:rPr>
        <w:t xml:space="preserve"> having </w:t>
      </w:r>
      <w:r w:rsidR="007B7FAD" w:rsidRPr="00DC60C1">
        <w:rPr>
          <w:color w:val="000000" w:themeColor="text1"/>
        </w:rPr>
        <w:lastRenderedPageBreak/>
        <w:t>your back in a straight position</w:t>
      </w:r>
      <w:r w:rsidR="00AE54B9" w:rsidRPr="00DC60C1">
        <w:rPr>
          <w:color w:val="000000" w:themeColor="text1"/>
        </w:rPr>
        <w:t xml:space="preserve"> </w:t>
      </w:r>
      <w:r w:rsidR="009445D8" w:rsidRPr="00DC60C1">
        <w:rPr>
          <w:color w:val="000000" w:themeColor="text1"/>
        </w:rPr>
        <w:t>or</w:t>
      </w:r>
      <w:r w:rsidR="00AE54B9" w:rsidRPr="00DC60C1">
        <w:rPr>
          <w:color w:val="000000" w:themeColor="text1"/>
        </w:rPr>
        <w:t xml:space="preserve"> perpendicular to the </w:t>
      </w:r>
      <w:r w:rsidR="00BD7971" w:rsidRPr="00DC60C1">
        <w:rPr>
          <w:color w:val="000000" w:themeColor="text1"/>
        </w:rPr>
        <w:t>chair’s</w:t>
      </w:r>
      <w:r w:rsidR="00AE54B9" w:rsidRPr="00DC60C1">
        <w:rPr>
          <w:color w:val="000000" w:themeColor="text1"/>
        </w:rPr>
        <w:t xml:space="preserve"> backrest</w:t>
      </w:r>
      <w:r w:rsidR="00D35906" w:rsidRPr="00DC60C1">
        <w:rPr>
          <w:color w:val="000000" w:themeColor="text1"/>
        </w:rPr>
        <w:t>.</w:t>
      </w:r>
      <w:r w:rsidR="00C92FB0" w:rsidRPr="00DC60C1">
        <w:rPr>
          <w:color w:val="000000" w:themeColor="text1"/>
        </w:rPr>
        <w:t xml:space="preserve"> </w:t>
      </w:r>
      <w:r w:rsidR="002D2AA7" w:rsidRPr="00DC60C1">
        <w:rPr>
          <w:color w:val="000000" w:themeColor="text1"/>
        </w:rPr>
        <w:t xml:space="preserve">Additionally, </w:t>
      </w:r>
      <w:r w:rsidR="00985EB9" w:rsidRPr="00DC60C1">
        <w:rPr>
          <w:color w:val="000000" w:themeColor="text1"/>
        </w:rPr>
        <w:t xml:space="preserve">it is also </w:t>
      </w:r>
      <w:r w:rsidR="008465E9" w:rsidRPr="00DC60C1">
        <w:rPr>
          <w:color w:val="000000" w:themeColor="text1"/>
        </w:rPr>
        <w:t xml:space="preserve">recommended </w:t>
      </w:r>
      <w:r w:rsidR="00985EB9" w:rsidRPr="00DC60C1">
        <w:rPr>
          <w:color w:val="000000" w:themeColor="text1"/>
        </w:rPr>
        <w:t xml:space="preserve">to avoid </w:t>
      </w:r>
      <w:r w:rsidR="00EB3B0E" w:rsidRPr="00DC60C1">
        <w:rPr>
          <w:color w:val="000000" w:themeColor="text1"/>
        </w:rPr>
        <w:t>prolonged sitting</w:t>
      </w:r>
      <w:r w:rsidR="004A66FF" w:rsidRPr="00DC60C1">
        <w:rPr>
          <w:color w:val="000000" w:themeColor="text1"/>
        </w:rPr>
        <w:t xml:space="preserve"> </w:t>
      </w:r>
      <w:r w:rsidR="008465E9" w:rsidRPr="00DC60C1">
        <w:rPr>
          <w:color w:val="000000" w:themeColor="text1"/>
        </w:rPr>
        <w:t>or</w:t>
      </w:r>
      <w:r w:rsidR="00D50437" w:rsidRPr="00DC60C1">
        <w:rPr>
          <w:color w:val="000000" w:themeColor="text1"/>
        </w:rPr>
        <w:t xml:space="preserve"> </w:t>
      </w:r>
      <w:r w:rsidR="002D2AA7" w:rsidRPr="00DC60C1">
        <w:rPr>
          <w:color w:val="000000" w:themeColor="text1"/>
        </w:rPr>
        <w:t>maintaining a singular posture for long period</w:t>
      </w:r>
      <w:r w:rsidR="00EB3B0E" w:rsidRPr="00DC60C1">
        <w:rPr>
          <w:color w:val="000000" w:themeColor="text1"/>
        </w:rPr>
        <w:t xml:space="preserve">s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r w:rsidR="009D5D04" w:rsidRPr="00DC60C1">
        <w:rPr>
          <w:color w:val="000000" w:themeColor="text1"/>
        </w:rPr>
        <w:t xml:space="preserve"> </w:t>
      </w:r>
      <w:r w:rsidR="0049666E" w:rsidRPr="00DC60C1">
        <w:rPr>
          <w:color w:val="000000" w:themeColor="text1"/>
        </w:rPr>
        <w:t xml:space="preserve"> </w:t>
      </w:r>
    </w:p>
    <w:p w14:paraId="760E0261" w14:textId="77777777" w:rsidR="008748BE" w:rsidRPr="00DC60C1" w:rsidRDefault="004245AB" w:rsidP="004245AB">
      <w:pPr>
        <w:pStyle w:val="MDPI31text"/>
        <w:rPr>
          <w:color w:val="000000" w:themeColor="text1"/>
        </w:rPr>
      </w:pPr>
      <w:r w:rsidRPr="00DC60C1">
        <w:rPr>
          <w:color w:val="000000" w:themeColor="text1"/>
        </w:rPr>
        <w:t xml:space="preserve">Furthermore, various researchers have proposed the use of smart-sensing chair systems that </w:t>
      </w:r>
      <w:proofErr w:type="gramStart"/>
      <w:r w:rsidRPr="00DC60C1">
        <w:rPr>
          <w:color w:val="000000" w:themeColor="text1"/>
        </w:rPr>
        <w:t>are capable of detecting</w:t>
      </w:r>
      <w:proofErr w:type="gramEnd"/>
      <w:r w:rsidRPr="00DC60C1">
        <w:rPr>
          <w:color w:val="000000" w:themeColor="text1"/>
        </w:rPr>
        <w:t xml:space="preserve"> various sitting postures to help combat the adoption of poor sitting habits and promote healthier sitting lifestyles. </w:t>
      </w:r>
      <w:r w:rsidR="00414829" w:rsidRPr="00DC60C1">
        <w:rPr>
          <w:color w:val="000000" w:themeColor="text1"/>
        </w:rPr>
        <w:t>Currently</w:t>
      </w:r>
      <w:r w:rsidR="00F41192" w:rsidRPr="00DC60C1">
        <w:rPr>
          <w:color w:val="000000" w:themeColor="text1"/>
        </w:rPr>
        <w:t>,</w:t>
      </w:r>
      <w:r w:rsidR="00F8683B" w:rsidRPr="00DC60C1">
        <w:rPr>
          <w:color w:val="000000" w:themeColor="text1"/>
        </w:rPr>
        <w:t xml:space="preserve"> </w:t>
      </w:r>
      <w:r w:rsidRPr="00DC60C1">
        <w:rPr>
          <w:color w:val="000000" w:themeColor="text1"/>
        </w:rPr>
        <w:t>various</w:t>
      </w:r>
      <w:r w:rsidR="003F1EA4" w:rsidRPr="00DC60C1">
        <w:rPr>
          <w:color w:val="000000" w:themeColor="text1"/>
        </w:rPr>
        <w:t xml:space="preserve"> </w:t>
      </w:r>
      <w:r w:rsidR="00F63563" w:rsidRPr="00DC60C1">
        <w:rPr>
          <w:color w:val="000000" w:themeColor="text1"/>
        </w:rPr>
        <w:t>method</w:t>
      </w:r>
      <w:r w:rsidR="003F1EA4" w:rsidRPr="00DC60C1">
        <w:rPr>
          <w:color w:val="000000" w:themeColor="text1"/>
        </w:rPr>
        <w:t xml:space="preserve">s </w:t>
      </w:r>
      <w:r w:rsidRPr="00DC60C1">
        <w:rPr>
          <w:color w:val="000000" w:themeColor="text1"/>
        </w:rPr>
        <w:t xml:space="preserve">are </w:t>
      </w:r>
      <w:r w:rsidR="00BD07E6" w:rsidRPr="00DC60C1">
        <w:rPr>
          <w:color w:val="000000" w:themeColor="text1"/>
        </w:rPr>
        <w:t>being</w:t>
      </w:r>
      <w:r w:rsidR="00F41192" w:rsidRPr="00DC60C1">
        <w:rPr>
          <w:color w:val="000000" w:themeColor="text1"/>
        </w:rPr>
        <w:t xml:space="preserve"> </w:t>
      </w:r>
      <w:r w:rsidR="00F8683B" w:rsidRPr="00DC60C1">
        <w:rPr>
          <w:color w:val="000000" w:themeColor="text1"/>
        </w:rPr>
        <w:t>employed</w:t>
      </w:r>
      <w:r w:rsidR="00F41192" w:rsidRPr="00DC60C1">
        <w:rPr>
          <w:color w:val="000000" w:themeColor="text1"/>
        </w:rPr>
        <w:t xml:space="preserve"> </w:t>
      </w:r>
      <w:r w:rsidRPr="00DC60C1">
        <w:rPr>
          <w:color w:val="000000" w:themeColor="text1"/>
        </w:rPr>
        <w:t>to develop</w:t>
      </w:r>
      <w:r w:rsidR="006B3F5E" w:rsidRPr="00DC60C1">
        <w:rPr>
          <w:color w:val="000000" w:themeColor="text1"/>
        </w:rPr>
        <w:t xml:space="preserve"> </w:t>
      </w:r>
      <w:r w:rsidRPr="00DC60C1">
        <w:rPr>
          <w:color w:val="000000" w:themeColor="text1"/>
        </w:rPr>
        <w:t xml:space="preserve">such </w:t>
      </w:r>
      <w:r w:rsidR="003F1EA4" w:rsidRPr="00DC60C1">
        <w:rPr>
          <w:color w:val="000000" w:themeColor="text1"/>
        </w:rPr>
        <w:t>systems</w:t>
      </w:r>
      <w:r w:rsidR="00245830" w:rsidRPr="00DC60C1">
        <w:rPr>
          <w:color w:val="000000" w:themeColor="text1"/>
        </w:rPr>
        <w:t>,</w:t>
      </w:r>
      <w:r w:rsidR="003F1EA4" w:rsidRPr="00DC60C1">
        <w:rPr>
          <w:color w:val="000000" w:themeColor="text1"/>
        </w:rPr>
        <w:t xml:space="preserve"> ranging from </w:t>
      </w:r>
      <w:r w:rsidR="00BD07E6" w:rsidRPr="00DC60C1">
        <w:rPr>
          <w:color w:val="000000" w:themeColor="text1"/>
        </w:rPr>
        <w:t>different</w:t>
      </w:r>
      <w:r w:rsidR="00C24F53" w:rsidRPr="00DC60C1">
        <w:rPr>
          <w:color w:val="000000" w:themeColor="text1"/>
        </w:rPr>
        <w:t xml:space="preserve"> </w:t>
      </w:r>
      <w:r w:rsidR="00874E39" w:rsidRPr="00DC60C1">
        <w:rPr>
          <w:color w:val="000000" w:themeColor="text1"/>
        </w:rPr>
        <w:t>classification methods</w:t>
      </w:r>
      <w:r w:rsidR="009822CD" w:rsidRPr="00DC60C1">
        <w:rPr>
          <w:color w:val="000000" w:themeColor="text1"/>
        </w:rPr>
        <w:t>,</w:t>
      </w:r>
      <w:r w:rsidR="00BD07E6" w:rsidRPr="00DC60C1">
        <w:rPr>
          <w:color w:val="000000" w:themeColor="text1"/>
        </w:rPr>
        <w:t xml:space="preserve"> </w:t>
      </w:r>
      <w:r w:rsidR="009822CD" w:rsidRPr="00DC60C1">
        <w:rPr>
          <w:color w:val="000000" w:themeColor="text1"/>
        </w:rPr>
        <w:t>sen</w:t>
      </w:r>
      <w:r w:rsidR="009056B9" w:rsidRPr="00DC60C1">
        <w:rPr>
          <w:color w:val="000000" w:themeColor="text1"/>
        </w:rPr>
        <w:t>s</w:t>
      </w:r>
      <w:r w:rsidR="009822CD" w:rsidRPr="00DC60C1">
        <w:rPr>
          <w:color w:val="000000" w:themeColor="text1"/>
        </w:rPr>
        <w:t>or</w:t>
      </w:r>
      <w:r w:rsidR="00BD07E6" w:rsidRPr="00DC60C1">
        <w:rPr>
          <w:color w:val="000000" w:themeColor="text1"/>
        </w:rPr>
        <w:t xml:space="preserve"> types,</w:t>
      </w:r>
      <w:r w:rsidR="0091683E" w:rsidRPr="00DC60C1">
        <w:rPr>
          <w:color w:val="000000" w:themeColor="text1"/>
        </w:rPr>
        <w:t xml:space="preserve"> senso</w:t>
      </w:r>
      <w:r w:rsidR="00E24CBB" w:rsidRPr="00DC60C1">
        <w:rPr>
          <w:color w:val="000000" w:themeColor="text1"/>
        </w:rPr>
        <w:t>r</w:t>
      </w:r>
      <w:r w:rsidR="0091683E" w:rsidRPr="00DC60C1">
        <w:rPr>
          <w:color w:val="000000" w:themeColor="text1"/>
        </w:rPr>
        <w:t xml:space="preserve"> placement strategies</w:t>
      </w:r>
      <w:r w:rsidRPr="00DC60C1">
        <w:rPr>
          <w:color w:val="000000" w:themeColor="text1"/>
        </w:rPr>
        <w:t>,</w:t>
      </w:r>
      <w:r w:rsidR="00BD07E6" w:rsidRPr="00DC60C1">
        <w:rPr>
          <w:color w:val="000000" w:themeColor="text1"/>
        </w:rPr>
        <w:t xml:space="preserve"> and feedback mechanisms</w:t>
      </w:r>
      <w:r w:rsidR="009822CD" w:rsidRPr="00DC60C1">
        <w:rPr>
          <w:color w:val="000000" w:themeColor="text1"/>
        </w:rPr>
        <w:t>.</w:t>
      </w:r>
      <w:r w:rsidR="001242B9" w:rsidRPr="00DC60C1">
        <w:rPr>
          <w:color w:val="000000" w:themeColor="text1"/>
        </w:rPr>
        <w:t xml:space="preserve"> </w:t>
      </w:r>
    </w:p>
    <w:p w14:paraId="637DD766" w14:textId="17E9B22C" w:rsidR="00C93A5D" w:rsidRDefault="00884551" w:rsidP="00C93A5D">
      <w:pPr>
        <w:pStyle w:val="MDPI31text"/>
      </w:pPr>
      <w:r w:rsidRPr="00DC60C1">
        <w:rPr>
          <w:color w:val="000000" w:themeColor="text1"/>
        </w:rPr>
        <w:t xml:space="preserve">There is no doubt that </w:t>
      </w:r>
      <w:r w:rsidR="00755D95" w:rsidRPr="00DC60C1">
        <w:rPr>
          <w:color w:val="000000" w:themeColor="text1"/>
        </w:rPr>
        <w:t>s</w:t>
      </w:r>
      <w:r w:rsidR="005050F2" w:rsidRPr="00DC60C1">
        <w:rPr>
          <w:color w:val="000000" w:themeColor="text1"/>
        </w:rPr>
        <w:t>itting is a continuous task</w:t>
      </w:r>
      <w:r w:rsidR="0091683E" w:rsidRPr="00DC60C1">
        <w:rPr>
          <w:color w:val="000000" w:themeColor="text1"/>
        </w:rPr>
        <w:t xml:space="preserve"> that often changes and varies among individual</w:t>
      </w:r>
      <w:r w:rsidR="00E80AF5" w:rsidRPr="00DC60C1">
        <w:rPr>
          <w:color w:val="000000" w:themeColor="text1"/>
        </w:rPr>
        <w:t>s</w:t>
      </w:r>
      <w:r w:rsidR="0091683E" w:rsidRPr="00DC60C1">
        <w:rPr>
          <w:color w:val="000000" w:themeColor="text1"/>
        </w:rPr>
        <w:t xml:space="preserve"> of different bodily structure</w:t>
      </w:r>
      <w:r w:rsidR="00D44488" w:rsidRPr="00DC60C1">
        <w:rPr>
          <w:color w:val="000000" w:themeColor="text1"/>
        </w:rPr>
        <w:t>s</w:t>
      </w:r>
      <w:r w:rsidR="0091683E" w:rsidRPr="00DC60C1">
        <w:rPr>
          <w:color w:val="000000" w:themeColor="text1"/>
        </w:rPr>
        <w:t>.</w:t>
      </w:r>
      <w:r w:rsidR="005050F2" w:rsidRPr="00DC60C1">
        <w:rPr>
          <w:color w:val="000000" w:themeColor="text1"/>
        </w:rPr>
        <w:t xml:space="preserve"> </w:t>
      </w:r>
      <w:r w:rsidR="0091683E" w:rsidRPr="00DC60C1">
        <w:rPr>
          <w:color w:val="000000" w:themeColor="text1"/>
        </w:rPr>
        <w:t>Hence,</w:t>
      </w:r>
      <w:r w:rsidR="005050F2" w:rsidRPr="00DC60C1">
        <w:rPr>
          <w:color w:val="000000" w:themeColor="text1"/>
        </w:rPr>
        <w:t xml:space="preserve"> </w:t>
      </w:r>
      <w:r w:rsidR="0091683E" w:rsidRPr="00DC60C1">
        <w:rPr>
          <w:color w:val="000000" w:themeColor="text1"/>
        </w:rPr>
        <w:t xml:space="preserve">the </w:t>
      </w:r>
      <w:r w:rsidR="005050F2" w:rsidRPr="00DC60C1">
        <w:rPr>
          <w:color w:val="000000" w:themeColor="text1"/>
        </w:rPr>
        <w:t>incorporation of corrective feedback system</w:t>
      </w:r>
      <w:r w:rsidR="0091683E" w:rsidRPr="00DC60C1">
        <w:rPr>
          <w:color w:val="000000" w:themeColor="text1"/>
        </w:rPr>
        <w:t>s</w:t>
      </w:r>
      <w:r w:rsidR="005050F2" w:rsidRPr="00DC60C1">
        <w:rPr>
          <w:color w:val="000000" w:themeColor="text1"/>
        </w:rPr>
        <w:t xml:space="preserve"> </w:t>
      </w:r>
      <w:r w:rsidR="00E80AF5" w:rsidRPr="00DC60C1">
        <w:rPr>
          <w:color w:val="000000" w:themeColor="text1"/>
        </w:rPr>
        <w:t>is</w:t>
      </w:r>
      <w:r w:rsidR="005050F2" w:rsidRPr="00DC60C1">
        <w:rPr>
          <w:color w:val="000000" w:themeColor="text1"/>
        </w:rPr>
        <w:t xml:space="preserve"> crucial in </w:t>
      </w:r>
      <w:r w:rsidR="0091683E" w:rsidRPr="00DC60C1">
        <w:rPr>
          <w:color w:val="000000" w:themeColor="text1"/>
        </w:rPr>
        <w:t xml:space="preserve">both </w:t>
      </w:r>
      <w:r w:rsidR="005050F2" w:rsidRPr="00DC60C1">
        <w:rPr>
          <w:color w:val="000000" w:themeColor="text1"/>
        </w:rPr>
        <w:t>promoting</w:t>
      </w:r>
      <w:r w:rsidR="0091683E" w:rsidRPr="00DC60C1">
        <w:rPr>
          <w:color w:val="000000" w:themeColor="text1"/>
        </w:rPr>
        <w:t xml:space="preserve"> and recommending</w:t>
      </w:r>
      <w:r w:rsidR="005050F2" w:rsidRPr="00DC60C1">
        <w:rPr>
          <w:color w:val="000000" w:themeColor="text1"/>
        </w:rPr>
        <w:t xml:space="preserve"> proper sitting</w:t>
      </w:r>
      <w:r w:rsidR="0091683E" w:rsidRPr="00DC60C1">
        <w:rPr>
          <w:color w:val="000000" w:themeColor="text1"/>
        </w:rPr>
        <w:t xml:space="preserve"> habits</w:t>
      </w:r>
      <w:r w:rsidR="005050F2" w:rsidRPr="00DC60C1">
        <w:rPr>
          <w:color w:val="000000" w:themeColor="text1"/>
        </w:rPr>
        <w:t xml:space="preserve"> </w:t>
      </w:r>
      <w:r w:rsidR="0091683E" w:rsidRPr="00DC60C1">
        <w:rPr>
          <w:color w:val="000000" w:themeColor="text1"/>
        </w:rPr>
        <w:t xml:space="preserve">on a per-user basis. </w:t>
      </w:r>
      <w:r w:rsidR="001242B9" w:rsidRPr="00DC60C1">
        <w:rPr>
          <w:color w:val="000000" w:themeColor="text1"/>
        </w:rPr>
        <w:t>A</w:t>
      </w:r>
      <w:r w:rsidR="008911EE" w:rsidRPr="00DC60C1">
        <w:rPr>
          <w:color w:val="000000" w:themeColor="text1"/>
        </w:rPr>
        <w:t xml:space="preserve"> </w:t>
      </w:r>
      <w:r w:rsidR="00C3015C" w:rsidRPr="00DC60C1">
        <w:rPr>
          <w:color w:val="000000" w:themeColor="text1"/>
        </w:rPr>
        <w:t>review</w:t>
      </w:r>
      <w:r w:rsidR="008911EE" w:rsidRPr="00DC60C1">
        <w:rPr>
          <w:color w:val="000000" w:themeColor="text1"/>
        </w:rPr>
        <w:t xml:space="preserve"> study</w:t>
      </w:r>
      <w:r w:rsidR="00C3015C" w:rsidRPr="00DC60C1">
        <w:rPr>
          <w:color w:val="000000" w:themeColor="text1"/>
        </w:rPr>
        <w:t xml:space="preserve"> </w:t>
      </w:r>
      <w:r w:rsidR="008911EE" w:rsidRPr="00DC60C1">
        <w:rPr>
          <w:color w:val="000000" w:themeColor="text1"/>
        </w:rPr>
        <w:t>by</w:t>
      </w:r>
      <w:r w:rsidR="00FC0996" w:rsidRPr="00DC60C1">
        <w:rPr>
          <w:color w:val="000000" w:themeColor="text1"/>
        </w:rPr>
        <w:t xml:space="preserve"> </w:t>
      </w:r>
      <w:r w:rsidR="00FE00CA" w:rsidRPr="00DC60C1">
        <w:rPr>
          <w:color w:val="000000" w:themeColor="text1"/>
        </w:rPr>
        <w:t>our team</w:t>
      </w:r>
      <w:r w:rsidR="008911EE" w:rsidRPr="00DC60C1">
        <w:rPr>
          <w:color w:val="000000" w:themeColor="text1"/>
        </w:rPr>
        <w:t xml:space="preserve"> </w:t>
      </w:r>
      <w:r w:rsidR="00C6419F" w:rsidRPr="00DC60C1">
        <w:rPr>
          <w:color w:val="000000" w:themeColor="text1"/>
        </w:rPr>
        <w:fldChar w:fldCharType="begin"/>
      </w:r>
      <w:r w:rsidR="00CF5DD1" w:rsidRPr="00DC60C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C60C1">
        <w:rPr>
          <w:color w:val="000000" w:themeColor="text1"/>
        </w:rPr>
        <w:fldChar w:fldCharType="separate"/>
      </w:r>
      <w:r w:rsidR="00CF5DD1" w:rsidRPr="00DC60C1">
        <w:rPr>
          <w:color w:val="000000" w:themeColor="text1"/>
        </w:rPr>
        <w:t>[10]</w:t>
      </w:r>
      <w:r w:rsidR="00C6419F" w:rsidRPr="00DC60C1">
        <w:rPr>
          <w:color w:val="000000" w:themeColor="text1"/>
        </w:rPr>
        <w:fldChar w:fldCharType="end"/>
      </w:r>
      <w:r w:rsidR="008911EE" w:rsidRPr="00DC60C1">
        <w:rPr>
          <w:color w:val="000000" w:themeColor="text1"/>
        </w:rPr>
        <w:t xml:space="preserve"> highlighted </w:t>
      </w:r>
      <w:r w:rsidR="00331911" w:rsidRPr="00DC60C1">
        <w:rPr>
          <w:color w:val="000000" w:themeColor="text1"/>
        </w:rPr>
        <w:t xml:space="preserve">a </w:t>
      </w:r>
      <w:r w:rsidR="00FE00CA" w:rsidRPr="00DC60C1">
        <w:rPr>
          <w:color w:val="000000" w:themeColor="text1"/>
        </w:rPr>
        <w:t xml:space="preserve">notable </w:t>
      </w:r>
      <w:r w:rsidR="00331911" w:rsidRPr="00DC60C1">
        <w:rPr>
          <w:color w:val="000000" w:themeColor="text1"/>
        </w:rPr>
        <w:t xml:space="preserve">gap </w:t>
      </w:r>
      <w:r w:rsidR="001242B9" w:rsidRPr="00DC60C1">
        <w:rPr>
          <w:color w:val="000000" w:themeColor="text1"/>
        </w:rPr>
        <w:t>in the current research landscape</w:t>
      </w:r>
      <w:r w:rsidR="00B97CA2" w:rsidRPr="00DC60C1">
        <w:rPr>
          <w:color w:val="000000" w:themeColor="text1"/>
        </w:rPr>
        <w:t>,</w:t>
      </w:r>
      <w:r w:rsidR="00BD07E6" w:rsidRPr="00DC60C1">
        <w:rPr>
          <w:color w:val="000000" w:themeColor="text1"/>
        </w:rPr>
        <w:t xml:space="preserve"> which </w:t>
      </w:r>
      <w:r w:rsidR="008748BE" w:rsidRPr="00DC60C1">
        <w:rPr>
          <w:color w:val="000000" w:themeColor="text1"/>
        </w:rPr>
        <w:t>found</w:t>
      </w:r>
      <w:r w:rsidR="00BD07E6" w:rsidRPr="00DC60C1">
        <w:rPr>
          <w:color w:val="000000" w:themeColor="text1"/>
        </w:rPr>
        <w:t xml:space="preserve"> that </w:t>
      </w:r>
      <w:r w:rsidR="00CC05C4" w:rsidRPr="00DC60C1">
        <w:rPr>
          <w:color w:val="000000" w:themeColor="text1"/>
        </w:rPr>
        <w:t>most</w:t>
      </w:r>
      <w:r w:rsidR="00FE00CA" w:rsidRPr="00DC60C1">
        <w:rPr>
          <w:color w:val="000000" w:themeColor="text1"/>
        </w:rPr>
        <w:t xml:space="preserve"> </w:t>
      </w:r>
      <w:r w:rsidR="00B045E6" w:rsidRPr="00DC60C1">
        <w:rPr>
          <w:color w:val="000000" w:themeColor="text1"/>
        </w:rPr>
        <w:t xml:space="preserve">studies </w:t>
      </w:r>
      <w:r w:rsidR="00961E00" w:rsidRPr="00DC60C1">
        <w:rPr>
          <w:color w:val="000000" w:themeColor="text1"/>
        </w:rPr>
        <w:t xml:space="preserve">primarily </w:t>
      </w:r>
      <w:r w:rsidR="00D44488" w:rsidRPr="00DC60C1">
        <w:rPr>
          <w:color w:val="000000" w:themeColor="text1"/>
        </w:rPr>
        <w:t>focus</w:t>
      </w:r>
      <w:r w:rsidR="00C84F7B" w:rsidRPr="00DC60C1">
        <w:rPr>
          <w:color w:val="000000" w:themeColor="text1"/>
        </w:rPr>
        <w:t xml:space="preserve"> on </w:t>
      </w:r>
      <w:r w:rsidR="00D44488" w:rsidRPr="00DC60C1">
        <w:rPr>
          <w:color w:val="000000" w:themeColor="text1"/>
        </w:rPr>
        <w:t>classifying</w:t>
      </w:r>
      <w:r w:rsidR="00C84F7B" w:rsidRPr="00DC60C1">
        <w:rPr>
          <w:color w:val="000000" w:themeColor="text1"/>
        </w:rPr>
        <w:t xml:space="preserve"> different sitting postures</w:t>
      </w:r>
      <w:r w:rsidR="00BF0F0A" w:rsidRPr="00DC60C1">
        <w:rPr>
          <w:color w:val="000000" w:themeColor="text1"/>
        </w:rPr>
        <w:t xml:space="preserve"> </w:t>
      </w:r>
      <w:r w:rsidR="00BD07E6" w:rsidRPr="00DC60C1">
        <w:rPr>
          <w:color w:val="000000" w:themeColor="text1"/>
        </w:rPr>
        <w:t>and</w:t>
      </w:r>
      <w:r w:rsidR="00BF0F0A" w:rsidRPr="00DC60C1">
        <w:rPr>
          <w:color w:val="000000" w:themeColor="text1"/>
        </w:rPr>
        <w:t xml:space="preserve"> achieving</w:t>
      </w:r>
      <w:r w:rsidR="00C84F7B" w:rsidRPr="00DC60C1">
        <w:rPr>
          <w:color w:val="000000" w:themeColor="text1"/>
        </w:rPr>
        <w:t xml:space="preserve"> </w:t>
      </w:r>
      <w:r w:rsidR="001242B9" w:rsidRPr="00DC60C1">
        <w:rPr>
          <w:color w:val="000000" w:themeColor="text1"/>
        </w:rPr>
        <w:t xml:space="preserve">high </w:t>
      </w:r>
      <w:r w:rsidR="00C84F7B" w:rsidRPr="00DC60C1">
        <w:rPr>
          <w:color w:val="000000" w:themeColor="text1"/>
        </w:rPr>
        <w:t>classification accurac</w:t>
      </w:r>
      <w:r w:rsidR="00BD07E6" w:rsidRPr="00DC60C1">
        <w:rPr>
          <w:color w:val="000000" w:themeColor="text1"/>
        </w:rPr>
        <w:t>ies</w:t>
      </w:r>
      <w:r w:rsidR="008748BE" w:rsidRPr="00DC60C1">
        <w:rPr>
          <w:color w:val="000000" w:themeColor="text1"/>
        </w:rPr>
        <w:t>,</w:t>
      </w:r>
      <w:r w:rsidR="00E80AF5" w:rsidRPr="00DC60C1">
        <w:rPr>
          <w:color w:val="000000" w:themeColor="text1"/>
        </w:rPr>
        <w:t xml:space="preserve"> </w:t>
      </w:r>
      <w:commentRangeStart w:id="2"/>
      <w:r w:rsidR="00E80AF5" w:rsidRPr="00DC60C1">
        <w:rPr>
          <w:color w:val="000000" w:themeColor="text1"/>
        </w:rPr>
        <w:t xml:space="preserve">while </w:t>
      </w:r>
      <w:r w:rsidR="008748BE" w:rsidRPr="00DC60C1">
        <w:rPr>
          <w:color w:val="000000" w:themeColor="text1"/>
        </w:rPr>
        <w:t xml:space="preserve">giving minimal attention </w:t>
      </w:r>
      <w:r w:rsidR="005B6DC0" w:rsidRPr="00DC60C1">
        <w:rPr>
          <w:color w:val="000000" w:themeColor="text1"/>
        </w:rPr>
        <w:t>t</w:t>
      </w:r>
      <w:r w:rsidR="008748BE" w:rsidRPr="00DC60C1">
        <w:rPr>
          <w:color w:val="000000" w:themeColor="text1"/>
        </w:rPr>
        <w:t xml:space="preserve">o </w:t>
      </w:r>
      <w:r w:rsidR="005B6DC0" w:rsidRPr="00DC60C1">
        <w:rPr>
          <w:color w:val="000000" w:themeColor="text1"/>
        </w:rPr>
        <w:t xml:space="preserve">the development of an effective </w:t>
      </w:r>
      <w:r w:rsidR="00E80AF5" w:rsidRPr="00DC60C1">
        <w:rPr>
          <w:color w:val="000000" w:themeColor="text1"/>
        </w:rPr>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rPr>
          <w:color w:val="000000" w:themeColor="text1"/>
        </w:rPr>
        <w:t>mechanism</w:t>
      </w:r>
      <w:r w:rsidR="008748BE" w:rsidRPr="00DC60C1">
        <w:rPr>
          <w:color w:val="000000" w:themeColor="text1"/>
        </w:rPr>
        <w:t>.</w:t>
      </w:r>
      <w:r w:rsidR="00E80AF5" w:rsidRPr="00DC60C1">
        <w:rPr>
          <w:color w:val="000000" w:themeColor="text1"/>
        </w:rPr>
        <w:t xml:space="preserve"> </w:t>
      </w:r>
      <w:r w:rsidR="008748BE" w:rsidRPr="00DC60C1">
        <w:rPr>
          <w:color w:val="000000" w:themeColor="text1"/>
        </w:rPr>
        <w:t xml:space="preserve">The </w:t>
      </w:r>
      <w:r w:rsidR="00C93A5D" w:rsidRPr="00DC60C1">
        <w:rPr>
          <w:color w:val="000000" w:themeColor="text1"/>
        </w:rPr>
        <w:t>integration</w:t>
      </w:r>
      <w:r w:rsidR="008748BE" w:rsidRPr="00DC60C1">
        <w:rPr>
          <w:color w:val="000000" w:themeColor="text1"/>
        </w:rPr>
        <w:t xml:space="preserve"> of a comprehensive feedback system that provides both informative </w:t>
      </w:r>
      <w:r w:rsidR="00C93A5D" w:rsidRPr="00DC60C1">
        <w:rPr>
          <w:color w:val="000000" w:themeColor="text1"/>
        </w:rPr>
        <w:t xml:space="preserve">analysis of a user’s sitting </w:t>
      </w:r>
      <w:proofErr w:type="spellStart"/>
      <w:r w:rsidR="00C93A5D" w:rsidRPr="00DC60C1">
        <w:rPr>
          <w:color w:val="000000" w:themeColor="text1"/>
        </w:rPr>
        <w:t>behaviours</w:t>
      </w:r>
      <w:proofErr w:type="spellEnd"/>
      <w:r w:rsidR="00C93A5D" w:rsidRPr="00DC60C1">
        <w:rPr>
          <w:color w:val="000000" w:themeColor="text1"/>
        </w:rPr>
        <w:t xml:space="preserve"> as well as actionable insights has the potential to yield positive </w:t>
      </w:r>
      <w:proofErr w:type="spellStart"/>
      <w:r w:rsidR="00C93A5D" w:rsidRPr="00DC60C1">
        <w:rPr>
          <w:color w:val="000000" w:themeColor="text1"/>
        </w:rPr>
        <w:t>behavioural</w:t>
      </w:r>
      <w:proofErr w:type="spellEnd"/>
      <w:r w:rsidR="00C93A5D" w:rsidRPr="00DC60C1">
        <w:rPr>
          <w:color w:val="000000" w:themeColor="text1"/>
        </w:rPr>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029E813F" w14:textId="16303338"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t>
      </w:r>
      <w:r w:rsidR="00F90EB7">
        <w:t xml:space="preserve">that </w:t>
      </w:r>
      <w:proofErr w:type="gramStart"/>
      <w:r w:rsidR="00F90EB7">
        <w:t>is capable of</w:t>
      </w:r>
      <w:r w:rsidR="005B0618">
        <w:t xml:space="preserve"> </w:t>
      </w:r>
      <w:r w:rsidR="00F90EB7">
        <w:t>classifying</w:t>
      </w:r>
      <w:proofErr w:type="gramEnd"/>
      <w:r w:rsidR="00F2588B">
        <w:t xml:space="preserve"> </w:t>
      </w:r>
      <w:r w:rsidR="005B0618">
        <w:t>19 distinct</w:t>
      </w:r>
      <w:r>
        <w:t xml:space="preserve"> sitting postures using machine learnin</w:t>
      </w:r>
      <w:r w:rsidR="005B0618">
        <w:t>g</w:t>
      </w:r>
      <w:r w:rsidR="00626A45">
        <w:t xml:space="preserve">, </w:t>
      </w:r>
      <w:r w:rsidR="00626A45" w:rsidRPr="00E80A20">
        <w:rPr>
          <w:color w:val="000000" w:themeColor="text1"/>
        </w:rPr>
        <w:t>adopting a tailored-based approach</w:t>
      </w:r>
      <w:r w:rsidR="007B1620" w:rsidRPr="00E80A20">
        <w:rPr>
          <w:color w:val="000000" w:themeColor="text1"/>
        </w:rPr>
        <w:t>.</w:t>
      </w:r>
      <w:r w:rsidR="005B0618" w:rsidRPr="00E80A20">
        <w:rPr>
          <w:color w:val="000000" w:themeColor="text1"/>
        </w:rPr>
        <w:t xml:space="preserve"> </w:t>
      </w:r>
      <w:r w:rsidR="005B0618">
        <w:t xml:space="preserve">To evaluate its performance, it was compared </w:t>
      </w:r>
      <w:r w:rsidR="008748BE">
        <w:t>with</w:t>
      </w:r>
      <w:r w:rsidR="005B0618">
        <w:t xml:space="preserve"> five different classification algorithms (Decision Tree, Random Forest, SVM, KNN, and CNN). </w:t>
      </w:r>
      <w:r w:rsidR="007B1620">
        <w:t xml:space="preserve">This paper also aims to develop a comprehensive posture feedback system </w:t>
      </w:r>
      <w:r w:rsidR="00F90EB7">
        <w:t>that</w:t>
      </w:r>
      <w:r w:rsidR="007B1620">
        <w:t xml:space="preserve">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192E258" w:rsidR="0096442D" w:rsidRPr="00DC60C1" w:rsidRDefault="00E149A1" w:rsidP="003127BD">
      <w:pPr>
        <w:pStyle w:val="MDPI31text"/>
        <w:rPr>
          <w:color w:val="000000" w:themeColor="text1"/>
        </w:rPr>
      </w:pPr>
      <w:r>
        <w:t>Over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C100D4">
        <w:t>s</w:t>
      </w:r>
      <w:r w:rsidR="006302F4">
        <w:t xml:space="preserve">. This growing attention among researchers highlights </w:t>
      </w:r>
      <w:r w:rsidR="009A4DA1">
        <w:t xml:space="preserve">this </w:t>
      </w:r>
      <w:r w:rsidR="00B27AB4">
        <w:t>research’s</w:t>
      </w:r>
      <w:r w:rsidR="009A4DA1">
        <w:t xml:space="preserve"> potential </w:t>
      </w:r>
      <w:r w:rsidR="0054518C">
        <w:t>to drive</w:t>
      </w:r>
      <w:r w:rsidR="009A4DA1">
        <w:t xml:space="preserve">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w:t>
      </w:r>
      <w:r w:rsidR="006A30D8">
        <w:t>two</w:t>
      </w:r>
      <w:r w:rsidR="0058739E">
        <w:t xml:space="preserve"> main categories of posture monitoring </w:t>
      </w:r>
      <w:r w:rsidR="00EE52D8">
        <w:t>systems</w:t>
      </w:r>
      <w:r w:rsidR="006A30D8">
        <w:t>:</w:t>
      </w:r>
      <w:r w:rsidR="0058739E">
        <w:t xml:space="preserve"> </w:t>
      </w:r>
      <w:r w:rsidR="00257113">
        <w:t>wearable devices and non-wearable devices</w:t>
      </w:r>
      <w:r w:rsidR="0058739E">
        <w:t>.</w:t>
      </w:r>
      <w:r w:rsidR="00257113">
        <w:t xml:space="preserve"> Wearable devices are systems</w:t>
      </w:r>
      <w:r w:rsidR="007F192B">
        <w:t xml:space="preserve"> </w:t>
      </w:r>
      <w:r w:rsidR="00257113">
        <w:t xml:space="preserve">fitted with sensors </w:t>
      </w:r>
      <w:r w:rsidR="007F192B">
        <w:t>that</w:t>
      </w:r>
      <w:r w:rsidR="00257113">
        <w:t xml:space="preserve"> must always</w:t>
      </w:r>
      <w:r w:rsidR="006A30D8">
        <w:t xml:space="preserve"> be</w:t>
      </w:r>
      <w:r w:rsidR="00257113">
        <w:t xml:space="preserve"> worn </w:t>
      </w:r>
      <w:r w:rsidR="003E742A">
        <w:t>to</w:t>
      </w:r>
      <w:r w:rsidR="00257113">
        <w:t xml:space="preserve"> capture real-time postural readings</w:t>
      </w:r>
      <w:r w:rsidR="00104584">
        <w:t xml:space="preserve">, </w:t>
      </w:r>
      <w:r w:rsidR="007F192B">
        <w:t>most of which</w:t>
      </w:r>
      <w:r w:rsidR="00104584">
        <w:t xml:space="preserve"> focus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w:t>
      </w:r>
      <w:r w:rsidR="00257113" w:rsidRPr="00DC60C1">
        <w:rPr>
          <w:color w:val="000000" w:themeColor="text1"/>
        </w:rPr>
        <w:t>and</w:t>
      </w:r>
      <w:r w:rsidR="00BE4F77" w:rsidRPr="00DC60C1">
        <w:rPr>
          <w:color w:val="000000" w:themeColor="text1"/>
        </w:rPr>
        <w:t xml:space="preserve"> are</w:t>
      </w:r>
      <w:r w:rsidR="00257113" w:rsidRPr="00DC60C1">
        <w:rPr>
          <w:color w:val="000000" w:themeColor="text1"/>
        </w:rPr>
        <w:t xml:space="preserve"> often integrated into </w:t>
      </w:r>
      <w:r w:rsidR="003A532B" w:rsidRPr="00DC60C1">
        <w:rPr>
          <w:color w:val="000000" w:themeColor="text1"/>
        </w:rPr>
        <w:t xml:space="preserve">clothing </w:t>
      </w:r>
      <w:r w:rsidR="006A30D8" w:rsidRPr="00DC60C1">
        <w:rPr>
          <w:color w:val="000000" w:themeColor="text1"/>
        </w:rPr>
        <w:t>that</w:t>
      </w:r>
      <w:r w:rsidR="00B03E75" w:rsidRPr="00DC60C1">
        <w:rPr>
          <w:color w:val="000000" w:themeColor="text1"/>
        </w:rPr>
        <w:t xml:space="preserve"> must </w:t>
      </w:r>
      <w:r w:rsidR="008A71B7" w:rsidRPr="00DC60C1">
        <w:rPr>
          <w:color w:val="000000" w:themeColor="text1"/>
        </w:rPr>
        <w:t xml:space="preserve">constantly </w:t>
      </w:r>
      <w:r w:rsidR="006A30D8" w:rsidRPr="00DC60C1">
        <w:rPr>
          <w:color w:val="000000" w:themeColor="text1"/>
        </w:rPr>
        <w:t>be in</w:t>
      </w:r>
      <w:r w:rsidR="008A71B7" w:rsidRPr="00DC60C1">
        <w:rPr>
          <w:color w:val="000000" w:themeColor="text1"/>
        </w:rPr>
        <w:t xml:space="preserve"> bodily contact</w:t>
      </w:r>
      <w:r w:rsidR="009742FA" w:rsidRPr="00DC60C1">
        <w:rPr>
          <w:color w:val="000000" w:themeColor="text1"/>
        </w:rPr>
        <w:t xml:space="preserve"> </w:t>
      </w:r>
      <w:r w:rsidR="00C100D4" w:rsidRPr="00DC60C1">
        <w:rPr>
          <w:color w:val="000000" w:themeColor="text1"/>
        </w:rPr>
        <w:t>with</w:t>
      </w:r>
      <w:r w:rsidR="009742FA" w:rsidRPr="00DC60C1">
        <w:rPr>
          <w:color w:val="000000" w:themeColor="text1"/>
        </w:rPr>
        <w:t xml:space="preserve"> the user</w:t>
      </w:r>
      <w:r w:rsidR="00257113" w:rsidRPr="00DC60C1">
        <w:rPr>
          <w:color w:val="000000" w:themeColor="text1"/>
        </w:rPr>
        <w:t>.</w:t>
      </w:r>
      <w:r w:rsidR="008B204F" w:rsidRPr="00DC60C1">
        <w:rPr>
          <w:color w:val="000000" w:themeColor="text1"/>
        </w:rPr>
        <w:t xml:space="preserve"> Due to </w:t>
      </w:r>
      <w:commentRangeStart w:id="3"/>
      <w:r w:rsidR="003A532B" w:rsidRPr="00DC60C1">
        <w:rPr>
          <w:color w:val="000000" w:themeColor="text1"/>
        </w:rPr>
        <w:t>its</w:t>
      </w:r>
      <w:r w:rsidR="008B204F" w:rsidRPr="00DC60C1">
        <w:rPr>
          <w:color w:val="000000" w:themeColor="text1"/>
        </w:rPr>
        <w:t xml:space="preserve"> invasive nature</w:t>
      </w:r>
      <w:commentRangeEnd w:id="3"/>
      <w:r w:rsidR="00B53FD8" w:rsidRPr="00DC60C1">
        <w:rPr>
          <w:rStyle w:val="CommentReference"/>
          <w:rFonts w:eastAsia="SimSun"/>
          <w:snapToGrid/>
          <w:color w:val="000000" w:themeColor="text1"/>
          <w:lang w:eastAsia="zh-CN" w:bidi="ar-SA"/>
        </w:rPr>
        <w:commentReference w:id="3"/>
      </w:r>
      <w:r w:rsidR="003A532B" w:rsidRPr="00DC60C1">
        <w:rPr>
          <w:color w:val="000000" w:themeColor="text1"/>
        </w:rPr>
        <w:t xml:space="preserve">, </w:t>
      </w:r>
      <w:r w:rsidR="006B72CE" w:rsidRPr="00DC60C1">
        <w:rPr>
          <w:color w:val="000000" w:themeColor="text1"/>
        </w:rPr>
        <w:t>many</w:t>
      </w:r>
      <w:r w:rsidR="003A532B" w:rsidRPr="00DC60C1">
        <w:rPr>
          <w:color w:val="000000" w:themeColor="text1"/>
        </w:rPr>
        <w:t xml:space="preserve"> individuals may find it quite uncomfortable and disruptive to their daily activities.</w:t>
      </w:r>
      <w:r w:rsidR="00BE4F77" w:rsidRPr="00DC60C1">
        <w:rPr>
          <w:color w:val="000000" w:themeColor="text1"/>
        </w:rPr>
        <w:t xml:space="preserve"> </w:t>
      </w:r>
      <w:r w:rsidR="00B03E75" w:rsidRPr="00DC60C1">
        <w:rPr>
          <w:color w:val="000000" w:themeColor="text1"/>
        </w:rPr>
        <w:t>In terms of the practicality of</w:t>
      </w:r>
      <w:r w:rsidR="00BE4F77" w:rsidRPr="00DC60C1">
        <w:rPr>
          <w:color w:val="000000" w:themeColor="text1"/>
        </w:rPr>
        <w:t xml:space="preserve"> such systems</w:t>
      </w:r>
      <w:r w:rsidR="00B03E75" w:rsidRPr="00DC60C1">
        <w:rPr>
          <w:color w:val="000000" w:themeColor="text1"/>
        </w:rPr>
        <w:t xml:space="preserve"> </w:t>
      </w:r>
      <w:r w:rsidR="0026006D" w:rsidRPr="00DC60C1">
        <w:rPr>
          <w:color w:val="000000" w:themeColor="text1"/>
        </w:rPr>
        <w:t>among the general public</w:t>
      </w:r>
      <w:r w:rsidR="00BE4F77" w:rsidRPr="00DC60C1">
        <w:rPr>
          <w:color w:val="000000" w:themeColor="text1"/>
        </w:rPr>
        <w:t>, it is of great importance</w:t>
      </w:r>
      <w:r w:rsidR="00B03E75" w:rsidRPr="00DC60C1">
        <w:rPr>
          <w:color w:val="000000" w:themeColor="text1"/>
        </w:rPr>
        <w:t xml:space="preserve"> </w:t>
      </w:r>
      <w:r w:rsidR="00F1655C" w:rsidRPr="00DC60C1">
        <w:rPr>
          <w:color w:val="000000" w:themeColor="text1"/>
        </w:rPr>
        <w:t xml:space="preserve">to </w:t>
      </w:r>
      <w:r w:rsidR="00B03E75" w:rsidRPr="00DC60C1">
        <w:rPr>
          <w:color w:val="000000" w:themeColor="text1"/>
        </w:rPr>
        <w:t xml:space="preserve">consider areas such </w:t>
      </w:r>
      <w:r w:rsidR="0054518C" w:rsidRPr="00DC60C1">
        <w:rPr>
          <w:color w:val="000000" w:themeColor="text1"/>
        </w:rPr>
        <w:t xml:space="preserve">as </w:t>
      </w:r>
      <w:r w:rsidR="00B03E75" w:rsidRPr="00DC60C1">
        <w:rPr>
          <w:color w:val="000000" w:themeColor="text1"/>
        </w:rPr>
        <w:t>energy consumption, portability</w:t>
      </w:r>
      <w:r w:rsidR="007F192B" w:rsidRPr="00DC60C1">
        <w:rPr>
          <w:color w:val="000000" w:themeColor="text1"/>
        </w:rPr>
        <w:t>,</w:t>
      </w:r>
      <w:r w:rsidR="00BE4F77" w:rsidRPr="00DC60C1">
        <w:rPr>
          <w:color w:val="000000" w:themeColor="text1"/>
        </w:rPr>
        <w:t xml:space="preserve"> and non-invasive</w:t>
      </w:r>
      <w:r w:rsidR="00B03E75" w:rsidRPr="00DC60C1">
        <w:rPr>
          <w:color w:val="000000" w:themeColor="text1"/>
        </w:rPr>
        <w:t xml:space="preserve">ness </w:t>
      </w:r>
      <w:r w:rsidR="006977D7" w:rsidRPr="00DC60C1">
        <w:rPr>
          <w:color w:val="000000" w:themeColor="text1"/>
        </w:rPr>
        <w:fldChar w:fldCharType="begin"/>
      </w:r>
      <w:r w:rsidR="00CF5DD1" w:rsidRPr="00DC60C1">
        <w:rPr>
          <w:color w:val="000000" w:themeColor="text1"/>
        </w:rPr>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DC60C1">
        <w:rPr>
          <w:color w:val="000000" w:themeColor="text1"/>
        </w:rPr>
        <w:fldChar w:fldCharType="separate"/>
      </w:r>
      <w:r w:rsidR="00CF5DD1" w:rsidRPr="00DC60C1">
        <w:rPr>
          <w:noProof/>
          <w:color w:val="000000" w:themeColor="text1"/>
        </w:rPr>
        <w:t>[11]</w:t>
      </w:r>
      <w:r w:rsidR="006977D7" w:rsidRPr="00DC60C1">
        <w:rPr>
          <w:color w:val="000000" w:themeColor="text1"/>
        </w:rPr>
        <w:fldChar w:fldCharType="end"/>
      </w:r>
      <w:r w:rsidR="00BE4F77" w:rsidRPr="00DC60C1">
        <w:rPr>
          <w:color w:val="000000" w:themeColor="text1"/>
        </w:rPr>
        <w:t>.</w:t>
      </w:r>
      <w:r w:rsidR="006221B1" w:rsidRPr="00DC60C1">
        <w:rPr>
          <w:color w:val="000000" w:themeColor="text1"/>
        </w:rPr>
        <w:t xml:space="preserve"> </w:t>
      </w:r>
      <w:r w:rsidR="009412C7" w:rsidRPr="00DC60C1">
        <w:rPr>
          <w:color w:val="000000" w:themeColor="text1"/>
        </w:rPr>
        <w:t xml:space="preserve">Cajamarca et al. developed the </w:t>
      </w:r>
      <w:proofErr w:type="spellStart"/>
      <w:r w:rsidR="009412C7" w:rsidRPr="00DC60C1">
        <w:rPr>
          <w:color w:val="000000" w:themeColor="text1"/>
        </w:rPr>
        <w:t>StraightenUp</w:t>
      </w:r>
      <w:proofErr w:type="spellEnd"/>
      <w:r w:rsidR="009412C7" w:rsidRPr="00DC60C1">
        <w:rPr>
          <w:color w:val="000000" w:themeColor="text1"/>
        </w:rPr>
        <w:t>+ device, a wearable harness vest equip</w:t>
      </w:r>
      <w:r w:rsidR="00F41C01" w:rsidRPr="00DC60C1">
        <w:rPr>
          <w:color w:val="000000" w:themeColor="text1"/>
        </w:rPr>
        <w:t>p</w:t>
      </w:r>
      <w:r w:rsidR="009412C7" w:rsidRPr="00DC60C1">
        <w:rPr>
          <w:color w:val="000000" w:themeColor="text1"/>
        </w:rPr>
        <w:t>ed with Bluetooth</w:t>
      </w:r>
      <w:r w:rsidR="007F192B" w:rsidRPr="00DC60C1">
        <w:rPr>
          <w:color w:val="000000" w:themeColor="text1"/>
        </w:rPr>
        <w:t>,</w:t>
      </w:r>
      <w:r w:rsidR="009412C7" w:rsidRPr="00DC60C1">
        <w:rPr>
          <w:color w:val="000000" w:themeColor="text1"/>
        </w:rPr>
        <w:t xml:space="preserve"> accelerometer</w:t>
      </w:r>
      <w:r w:rsidR="007F192B" w:rsidRPr="00DC60C1">
        <w:rPr>
          <w:color w:val="000000" w:themeColor="text1"/>
        </w:rPr>
        <w:t>,</w:t>
      </w:r>
      <w:r w:rsidR="009412C7" w:rsidRPr="00DC60C1">
        <w:rPr>
          <w:color w:val="000000" w:themeColor="text1"/>
        </w:rPr>
        <w:t xml:space="preserve"> and gyroscope</w:t>
      </w:r>
      <w:r w:rsidR="007F192B" w:rsidRPr="00DC60C1">
        <w:rPr>
          <w:color w:val="000000" w:themeColor="text1"/>
        </w:rPr>
        <w:t xml:space="preserve"> sensors, </w:t>
      </w:r>
      <w:r w:rsidR="007354A2">
        <w:rPr>
          <w:color w:val="000000" w:themeColor="text1"/>
        </w:rPr>
        <w:t xml:space="preserve">designed to identify </w:t>
      </w:r>
      <w:r w:rsidR="007F192B" w:rsidRPr="00DC60C1">
        <w:rPr>
          <w:color w:val="000000" w:themeColor="text1"/>
        </w:rPr>
        <w:t xml:space="preserve">postures for the elderly </w:t>
      </w:r>
      <w:r w:rsidR="009412C7" w:rsidRPr="00DC60C1">
        <w:rPr>
          <w:color w:val="000000" w:themeColor="text1"/>
        </w:rPr>
        <w:fldChar w:fldCharType="begin"/>
      </w:r>
      <w:r w:rsidR="009412C7" w:rsidRPr="00DC60C1">
        <w:rPr>
          <w:color w:val="000000" w:themeColor="text1"/>
        </w:rPr>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DC60C1">
        <w:rPr>
          <w:color w:val="000000" w:themeColor="text1"/>
        </w:rPr>
        <w:fldChar w:fldCharType="separate"/>
      </w:r>
      <w:r w:rsidR="009412C7" w:rsidRPr="00DC60C1">
        <w:rPr>
          <w:noProof/>
          <w:color w:val="000000" w:themeColor="text1"/>
        </w:rPr>
        <w:t>[12]</w:t>
      </w:r>
      <w:r w:rsidR="009412C7" w:rsidRPr="00DC60C1">
        <w:rPr>
          <w:color w:val="000000" w:themeColor="text1"/>
        </w:rPr>
        <w:fldChar w:fldCharType="end"/>
      </w:r>
      <w:r w:rsidR="00F41C01" w:rsidRPr="00DC60C1">
        <w:rPr>
          <w:color w:val="000000" w:themeColor="text1"/>
        </w:rPr>
        <w:t xml:space="preserve">. </w:t>
      </w:r>
      <w:proofErr w:type="spellStart"/>
      <w:r w:rsidR="00F41C01" w:rsidRPr="00DC60C1">
        <w:rPr>
          <w:color w:val="000000" w:themeColor="text1"/>
        </w:rPr>
        <w:t>Yujie</w:t>
      </w:r>
      <w:proofErr w:type="spellEnd"/>
      <w:r w:rsidR="00F41C01" w:rsidRPr="00DC60C1">
        <w:rPr>
          <w:color w:val="000000" w:themeColor="text1"/>
        </w:rPr>
        <w:t xml:space="preserve"> et al. adopted a similar </w:t>
      </w:r>
      <w:r w:rsidR="005D5AEF" w:rsidRPr="00DC60C1">
        <w:rPr>
          <w:color w:val="000000" w:themeColor="text1"/>
        </w:rPr>
        <w:t>approach and developed a speciali</w:t>
      </w:r>
      <w:r w:rsidR="002300D3">
        <w:rPr>
          <w:color w:val="000000" w:themeColor="text1"/>
        </w:rPr>
        <w:t>z</w:t>
      </w:r>
      <w:r w:rsidR="005D5AEF" w:rsidRPr="00DC60C1">
        <w:rPr>
          <w:color w:val="000000" w:themeColor="text1"/>
        </w:rPr>
        <w:t xml:space="preserve">ed garment equipped with textile strain sensors and vibration motors </w:t>
      </w:r>
      <w:r w:rsidR="005D5AEF" w:rsidRPr="00DC60C1">
        <w:rPr>
          <w:color w:val="000000" w:themeColor="text1"/>
        </w:rPr>
        <w:fldChar w:fldCharType="begin"/>
      </w:r>
      <w:r w:rsidR="005D5AEF" w:rsidRPr="00DC60C1">
        <w:rPr>
          <w:color w:val="000000" w:themeColor="text1"/>
        </w:rPr>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DC60C1">
        <w:rPr>
          <w:color w:val="000000" w:themeColor="text1"/>
        </w:rPr>
        <w:fldChar w:fldCharType="separate"/>
      </w:r>
      <w:r w:rsidR="005D5AEF" w:rsidRPr="00DC60C1">
        <w:rPr>
          <w:noProof/>
          <w:color w:val="000000" w:themeColor="text1"/>
        </w:rPr>
        <w:t>[13]</w:t>
      </w:r>
      <w:r w:rsidR="005D5AEF" w:rsidRPr="00DC60C1">
        <w:rPr>
          <w:color w:val="000000" w:themeColor="text1"/>
        </w:rPr>
        <w:fldChar w:fldCharType="end"/>
      </w:r>
      <w:r w:rsidR="005D5AEF" w:rsidRPr="00DC60C1">
        <w:rPr>
          <w:color w:val="000000" w:themeColor="text1"/>
        </w:rPr>
        <w:t>.</w:t>
      </w:r>
    </w:p>
    <w:p w14:paraId="50EA4258" w14:textId="61E663E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non-invasive 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lastRenderedPageBreak/>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11C48AEC"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B10A1D">
        <w:t>(</w:t>
      </w:r>
      <w:r w:rsidR="001154C0">
        <w:t xml:space="preserve">Principal Component </w:t>
      </w:r>
      <w:r w:rsidR="009C1EFA">
        <w:t>analysis</w:t>
      </w:r>
      <w:r w:rsidR="00B10A1D">
        <w:t>-based</w:t>
      </w:r>
      <w:r w:rsidR="00245830">
        <w:t>)</w:t>
      </w:r>
      <w:r w:rsidR="00763DAC">
        <w:t xml:space="preserve"> 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Pr="001A37FC"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4409608A" w14:textId="5DF7B08D" w:rsidR="00E55ED4" w:rsidRDefault="00710A16" w:rsidP="004A116F">
      <w:pPr>
        <w:pStyle w:val="MDPI31text"/>
        <w:rPr>
          <w:color w:val="000000" w:themeColor="text1"/>
        </w:rPr>
      </w:pPr>
      <w:r>
        <w:rPr>
          <w:color w:val="000000" w:themeColor="text1"/>
        </w:rPr>
        <w:t>There is no doubt that t</w:t>
      </w:r>
      <w:r w:rsidRPr="001A37FC">
        <w:rPr>
          <w:color w:val="000000" w:themeColor="text1"/>
        </w:rPr>
        <w:t>he classification method</w:t>
      </w:r>
      <w:r>
        <w:rPr>
          <w:color w:val="000000" w:themeColor="text1"/>
        </w:rPr>
        <w:t xml:space="preserve"> of choice </w:t>
      </w:r>
      <w:r w:rsidRPr="001A37FC">
        <w:rPr>
          <w:color w:val="000000" w:themeColor="text1"/>
        </w:rPr>
        <w:t xml:space="preserve">for classifying </w:t>
      </w:r>
      <w:r>
        <w:rPr>
          <w:color w:val="000000" w:themeColor="text1"/>
        </w:rPr>
        <w:t>multiple</w:t>
      </w:r>
      <w:r w:rsidRPr="001A37FC">
        <w:rPr>
          <w:color w:val="000000" w:themeColor="text1"/>
        </w:rPr>
        <w:t xml:space="preserve"> sitting patterns plays a crucial role in the success of smart</w:t>
      </w:r>
      <w:r>
        <w:rPr>
          <w:color w:val="000000" w:themeColor="text1"/>
        </w:rPr>
        <w:t>-</w:t>
      </w:r>
      <w:r w:rsidRPr="001A37FC">
        <w:rPr>
          <w:color w:val="000000" w:themeColor="text1"/>
        </w:rPr>
        <w:t>sensing chair systems</w:t>
      </w:r>
      <w:r>
        <w:rPr>
          <w:color w:val="000000" w:themeColor="text1"/>
        </w:rPr>
        <w:t xml:space="preserve">. </w:t>
      </w:r>
      <w:r w:rsidR="00852FC7" w:rsidRPr="001A37FC">
        <w:rPr>
          <w:color w:val="000000" w:themeColor="text1"/>
        </w:rPr>
        <w:t xml:space="preserve">Currently, </w:t>
      </w:r>
      <w:r w:rsidR="0032737B" w:rsidRPr="001A37FC">
        <w:rPr>
          <w:color w:val="000000" w:themeColor="text1"/>
        </w:rPr>
        <w:t>various classification methods are</w:t>
      </w:r>
      <w:r w:rsidR="00852FC7" w:rsidRPr="001A37FC">
        <w:rPr>
          <w:color w:val="000000" w:themeColor="text1"/>
        </w:rPr>
        <w:t xml:space="preserve"> </w:t>
      </w:r>
      <w:r>
        <w:rPr>
          <w:color w:val="000000" w:themeColor="text1"/>
        </w:rPr>
        <w:t>being employ</w:t>
      </w:r>
      <w:r w:rsidR="00852FC7" w:rsidRPr="001A37FC">
        <w:rPr>
          <w:color w:val="000000" w:themeColor="text1"/>
        </w:rPr>
        <w:t xml:space="preserve">ed to detect and classify </w:t>
      </w:r>
      <w:r>
        <w:rPr>
          <w:color w:val="000000" w:themeColor="text1"/>
        </w:rPr>
        <w:t xml:space="preserve">multiple </w:t>
      </w:r>
      <w:r w:rsidR="00852FC7" w:rsidRPr="001A37FC">
        <w:rPr>
          <w:color w:val="000000" w:themeColor="text1"/>
        </w:rPr>
        <w:t>sitting patterns</w:t>
      </w:r>
      <w:r w:rsidR="0032737B" w:rsidRPr="001A37FC">
        <w:rPr>
          <w:color w:val="000000" w:themeColor="text1"/>
        </w:rPr>
        <w:t>,</w:t>
      </w:r>
      <w:r w:rsidR="007B7057">
        <w:rPr>
          <w:color w:val="000000" w:themeColor="text1"/>
        </w:rPr>
        <w:t xml:space="preserve"> which include the use of simple </w:t>
      </w:r>
      <w:r w:rsidR="007B7057" w:rsidRPr="001A37FC">
        <w:rPr>
          <w:color w:val="000000" w:themeColor="text1"/>
        </w:rPr>
        <w:t xml:space="preserve">rule-based techniques </w:t>
      </w:r>
      <w:r w:rsidR="007B7057" w:rsidRPr="001A37FC">
        <w:rPr>
          <w:color w:val="000000" w:themeColor="text1"/>
        </w:rPr>
        <w:fldChar w:fldCharType="begin"/>
      </w:r>
      <w:r w:rsidR="007B7057">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B7057" w:rsidRPr="001A37FC">
        <w:rPr>
          <w:color w:val="000000" w:themeColor="text1"/>
        </w:rPr>
        <w:fldChar w:fldCharType="separate"/>
      </w:r>
      <w:r w:rsidR="007B7057">
        <w:rPr>
          <w:noProof/>
          <w:color w:val="000000" w:themeColor="text1"/>
        </w:rPr>
        <w:t>[18,19]</w:t>
      </w:r>
      <w:r w:rsidR="007B7057" w:rsidRPr="001A37FC">
        <w:rPr>
          <w:color w:val="000000" w:themeColor="text1"/>
        </w:rPr>
        <w:fldChar w:fldCharType="end"/>
      </w:r>
      <w:r w:rsidR="007B7057" w:rsidRPr="001A37FC">
        <w:rPr>
          <w:color w:val="000000" w:themeColor="text1"/>
        </w:rPr>
        <w:t xml:space="preserve">, statistical models (K-Nearest </w:t>
      </w:r>
      <w:proofErr w:type="spellStart"/>
      <w:r w:rsidR="007B7057" w:rsidRPr="001A37FC">
        <w:rPr>
          <w:color w:val="000000" w:themeColor="text1"/>
        </w:rPr>
        <w:t>Neighbo</w:t>
      </w:r>
      <w:r w:rsidR="007B7057">
        <w:rPr>
          <w:color w:val="000000" w:themeColor="text1"/>
        </w:rPr>
        <w:t>u</w:t>
      </w:r>
      <w:r w:rsidR="007B7057" w:rsidRPr="001A37FC">
        <w:rPr>
          <w:color w:val="000000" w:themeColor="text1"/>
        </w:rPr>
        <w:t>rs</w:t>
      </w:r>
      <w:proofErr w:type="spellEnd"/>
      <w:r w:rsidR="007B7057" w:rsidRPr="001A37FC">
        <w:rPr>
          <w:color w:val="000000" w:themeColor="text1"/>
        </w:rPr>
        <w:t xml:space="preserve"> (KNNs) </w:t>
      </w:r>
      <w:r w:rsidR="007B7057" w:rsidRPr="001A37FC">
        <w:rPr>
          <w:color w:val="000000" w:themeColor="text1"/>
        </w:rPr>
        <w:fldChar w:fldCharType="begin"/>
      </w:r>
      <w:r w:rsidR="007B7057">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7B7057" w:rsidRPr="001A37FC">
        <w:rPr>
          <w:color w:val="000000" w:themeColor="text1"/>
        </w:rPr>
        <w:fldChar w:fldCharType="separate"/>
      </w:r>
      <w:r w:rsidR="007B7057" w:rsidRPr="005D5AEF">
        <w:t>[20–23]</w:t>
      </w:r>
      <w:r w:rsidR="007B7057" w:rsidRPr="001A37FC">
        <w:rPr>
          <w:color w:val="000000" w:themeColor="text1"/>
        </w:rPr>
        <w:fldChar w:fldCharType="end"/>
      </w:r>
      <w:r w:rsidR="007B7057" w:rsidRPr="001A37FC">
        <w:rPr>
          <w:color w:val="000000" w:themeColor="text1"/>
        </w:rPr>
        <w:t>, Decision Tree</w:t>
      </w:r>
      <w:r w:rsidR="005F09BC">
        <w:rPr>
          <w:color w:val="000000" w:themeColor="text1"/>
        </w:rPr>
        <w:t xml:space="preserve"> (DT)</w:t>
      </w:r>
      <w:r w:rsidR="007B7057" w:rsidRPr="001A37FC">
        <w:rPr>
          <w:color w:val="000000" w:themeColor="text1"/>
        </w:rPr>
        <w:t xml:space="preserve"> </w:t>
      </w:r>
      <w:r w:rsidR="007B7057" w:rsidRPr="001A37FC">
        <w:rPr>
          <w:color w:val="000000" w:themeColor="text1"/>
        </w:rPr>
        <w:fldChar w:fldCharType="begin"/>
      </w:r>
      <w:r w:rsidR="007B7057">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7B7057" w:rsidRPr="001A37FC">
        <w:rPr>
          <w:color w:val="000000" w:themeColor="text1"/>
        </w:rPr>
        <w:fldChar w:fldCharType="separate"/>
      </w:r>
      <w:r w:rsidR="007B7057" w:rsidRPr="005D5AEF">
        <w:t>[24–26]</w:t>
      </w:r>
      <w:r w:rsidR="007B7057" w:rsidRPr="001A37FC">
        <w:rPr>
          <w:color w:val="000000" w:themeColor="text1"/>
        </w:rPr>
        <w:fldChar w:fldCharType="end"/>
      </w:r>
      <w:r w:rsidR="007B7057" w:rsidRPr="001A37FC">
        <w:rPr>
          <w:color w:val="000000" w:themeColor="text1"/>
        </w:rPr>
        <w:t xml:space="preserve">, Support Vector Machine (SVM) </w:t>
      </w:r>
      <w:r w:rsidR="007B7057">
        <w:fldChar w:fldCharType="begin"/>
      </w:r>
      <w:r w:rsidR="007B7057">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7B7057">
        <w:fldChar w:fldCharType="separate"/>
      </w:r>
      <w:r w:rsidR="007B7057">
        <w:rPr>
          <w:noProof/>
        </w:rPr>
        <w:t>[17,27,28]</w:t>
      </w:r>
      <w:r w:rsidR="007B7057">
        <w:fldChar w:fldCharType="end"/>
      </w:r>
      <w:r w:rsidR="007B7057" w:rsidRPr="00E3147B">
        <w:t xml:space="preserve">, Random Forest (RF) </w:t>
      </w:r>
      <w:r w:rsidR="007B7057">
        <w:fldChar w:fldCharType="begin"/>
      </w:r>
      <w:r w:rsidR="007B7057">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7B7057">
        <w:fldChar w:fldCharType="separate"/>
      </w:r>
      <w:r w:rsidR="007B7057" w:rsidRPr="005D5AEF">
        <w:t>[29–31]</w:t>
      </w:r>
      <w:r w:rsidR="007B7057">
        <w:fldChar w:fldCharType="end"/>
      </w:r>
      <w:r w:rsidR="007B7057">
        <w:t xml:space="preserve">), and up to complex deep learning models such as Convolutional Neural Networks (CNN) </w:t>
      </w:r>
      <w:r w:rsidR="007B7057">
        <w:fldChar w:fldCharType="begin"/>
      </w:r>
      <w:r w:rsidR="007B7057">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7B7057">
        <w:fldChar w:fldCharType="separate"/>
      </w:r>
      <w:r w:rsidR="007B7057" w:rsidRPr="005D5AEF">
        <w:t>[32–34]</w:t>
      </w:r>
      <w:r w:rsidR="007B7057">
        <w:fldChar w:fldCharType="end"/>
      </w:r>
      <w:r w:rsidR="007B7057">
        <w:t xml:space="preserve">, and Artificial Neural Networks (ANN) </w:t>
      </w:r>
      <w:r w:rsidR="007B7057">
        <w:fldChar w:fldCharType="begin"/>
      </w:r>
      <w:r w:rsidR="007B7057">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7B7057">
        <w:fldChar w:fldCharType="separate"/>
      </w:r>
      <w:r w:rsidR="007B7057" w:rsidRPr="005D5AEF">
        <w:t>[19,35–37]</w:t>
      </w:r>
      <w:r w:rsidR="007B7057">
        <w:fldChar w:fldCharType="end"/>
      </w:r>
      <w:r w:rsidR="007B7057">
        <w:t xml:space="preserve">. </w:t>
      </w:r>
      <w:r w:rsidR="00F20B7B">
        <w:t>For this study, we</w:t>
      </w:r>
      <w:r w:rsidR="009C1BE2">
        <w:t xml:space="preserve"> were</w:t>
      </w:r>
      <w:r w:rsidR="00F20B7B">
        <w:t xml:space="preserve"> </w:t>
      </w:r>
      <w:r w:rsidR="007B7057">
        <w:t>focused</w:t>
      </w:r>
      <w:r w:rsidR="00F20B7B">
        <w:t xml:space="preserve"> on</w:t>
      </w:r>
      <w:r w:rsidR="007B7057">
        <w:t xml:space="preserve"> comparing</w:t>
      </w:r>
      <w:r w:rsidR="00F20B7B">
        <w:t xml:space="preserve"> five machine learning algorithms</w:t>
      </w:r>
      <w:r w:rsidR="007B7057">
        <w:t>:</w:t>
      </w:r>
      <w:r w:rsidR="00F20B7B">
        <w:t xml:space="preserve"> </w:t>
      </w:r>
      <w:r w:rsidR="00F20B7B" w:rsidRPr="001A37FC">
        <w:rPr>
          <w:color w:val="000000" w:themeColor="text1"/>
        </w:rPr>
        <w:t>Decision Trees, Random Forests, Support Vector Machines, K-</w:t>
      </w:r>
      <w:r w:rsidR="00F20B7B">
        <w:rPr>
          <w:color w:val="000000" w:themeColor="text1"/>
        </w:rPr>
        <w:t xml:space="preserve">Nearest </w:t>
      </w:r>
      <w:proofErr w:type="spellStart"/>
      <w:r w:rsidR="00F20B7B">
        <w:rPr>
          <w:color w:val="000000" w:themeColor="text1"/>
        </w:rPr>
        <w:t>N</w:t>
      </w:r>
      <w:r w:rsidR="00F20B7B" w:rsidRPr="001A37FC">
        <w:rPr>
          <w:color w:val="000000" w:themeColor="text1"/>
        </w:rPr>
        <w:t>eighbo</w:t>
      </w:r>
      <w:r w:rsidR="00F20B7B">
        <w:rPr>
          <w:color w:val="000000" w:themeColor="text1"/>
        </w:rPr>
        <w:t>u</w:t>
      </w:r>
      <w:r w:rsidR="00F20B7B" w:rsidRPr="001A37FC">
        <w:rPr>
          <w:color w:val="000000" w:themeColor="text1"/>
        </w:rPr>
        <w:t>rs</w:t>
      </w:r>
      <w:proofErr w:type="spellEnd"/>
      <w:r w:rsidR="00F20B7B" w:rsidRPr="001A37FC">
        <w:rPr>
          <w:color w:val="000000" w:themeColor="text1"/>
        </w:rPr>
        <w:t>, and Convolutional Neural Networks</w:t>
      </w:r>
      <w:r w:rsidR="00F20B7B">
        <w:rPr>
          <w:color w:val="000000" w:themeColor="text1"/>
        </w:rPr>
        <w:t>.</w:t>
      </w:r>
    </w:p>
    <w:p w14:paraId="19838E31" w14:textId="77777777" w:rsidR="004A116F" w:rsidRPr="001A37FC" w:rsidRDefault="004A116F" w:rsidP="004A116F">
      <w:pPr>
        <w:pStyle w:val="MDPI31text"/>
        <w:rPr>
          <w:color w:val="000000" w:themeColor="text1"/>
        </w:rPr>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4A85E2DE" w14:textId="7E86FB72" w:rsidR="007B7057" w:rsidRPr="001A37FC" w:rsidRDefault="007B7057" w:rsidP="00A84A27">
      <w:pPr>
        <w:pStyle w:val="MDPI31text"/>
        <w:rPr>
          <w:color w:val="000000" w:themeColor="text1"/>
        </w:rPr>
      </w:pPr>
      <w:r w:rsidRPr="001A37FC">
        <w:rPr>
          <w:color w:val="000000" w:themeColor="text1"/>
        </w:rPr>
        <w:t>A decision tree is a supervised machine learning approach which is based on a series of decision rule</w:t>
      </w:r>
      <w:r>
        <w:rPr>
          <w:color w:val="000000" w:themeColor="text1"/>
        </w:rPr>
        <w:t>sets</w:t>
      </w:r>
      <w:r w:rsidRPr="001A37FC">
        <w:rPr>
          <w:color w:val="000000" w:themeColor="text1"/>
        </w:rPr>
        <w:t xml:space="preserve"> that influence its predicted outcome. A decision tree has a </w:t>
      </w:r>
      <w:r>
        <w:rPr>
          <w:color w:val="000000" w:themeColor="text1"/>
        </w:rPr>
        <w:t>hierarchical, tree-like structure composed of a root node, internal nodes, and leaf nodes.</w:t>
      </w:r>
      <w:r w:rsidRPr="001A37FC">
        <w:rPr>
          <w:color w:val="000000" w:themeColor="text1"/>
        </w:rPr>
        <w:t xml:space="preserve"> The root node is the starting point of the tree and holds. The internal node represents a given condition or a </w:t>
      </w:r>
      <w:r w:rsidRPr="00705B75">
        <w:t>given attribute, while the leaf node h</w:t>
      </w:r>
      <w:r>
        <w:t>a</w:t>
      </w:r>
      <w:r w:rsidRPr="00705B75">
        <w:t xml:space="preserve">s a specified value, </w:t>
      </w:r>
      <w:proofErr w:type="spellStart"/>
      <w:r w:rsidRPr="00705B75">
        <w:t>symbolising</w:t>
      </w:r>
      <w:proofErr w:type="spellEnd"/>
      <w:r w:rsidRPr="00705B75">
        <w:t xml:space="preserve"> all possible </w:t>
      </w:r>
      <w:r w:rsidRPr="002342CF">
        <w:rPr>
          <w:color w:val="000000" w:themeColor="text1"/>
        </w:rPr>
        <w:t xml:space="preserve">outcomes. A key drawback of decision trees is their susceptibility to biases and overfitting, which becomes increasingly pronounced as the tree expands exponentially </w:t>
      </w:r>
      <w:r w:rsidRPr="002342CF">
        <w:rPr>
          <w:color w:val="000000" w:themeColor="text1"/>
        </w:rPr>
        <w:fldChar w:fldCharType="begin"/>
      </w:r>
      <w:r w:rsidR="008355AD">
        <w:rPr>
          <w:color w:val="000000" w:themeColor="text1"/>
        </w:rPr>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Pr="002342CF">
        <w:rPr>
          <w:color w:val="000000" w:themeColor="text1"/>
        </w:rPr>
        <w:fldChar w:fldCharType="separate"/>
      </w:r>
      <w:r w:rsidR="008355AD">
        <w:rPr>
          <w:noProof/>
          <w:color w:val="000000" w:themeColor="text1"/>
        </w:rPr>
        <w:t>[38]</w:t>
      </w:r>
      <w:r w:rsidRPr="002342CF">
        <w:rPr>
          <w:color w:val="000000" w:themeColor="text1"/>
        </w:rPr>
        <w:fldChar w:fldCharType="end"/>
      </w:r>
      <w:r w:rsidRPr="002342CF">
        <w:rPr>
          <w:color w:val="000000" w:themeColor="text1"/>
        </w:rPr>
        <w:t>.</w:t>
      </w:r>
    </w:p>
    <w:p w14:paraId="0D5D2D54" w14:textId="77777777" w:rsidR="007B7057" w:rsidRPr="001A37FC" w:rsidRDefault="007B7057" w:rsidP="00347483">
      <w:pPr>
        <w:pStyle w:val="MDPI31text"/>
        <w:ind w:left="0" w:firstLine="0"/>
        <w:rPr>
          <w:color w:val="000000" w:themeColor="text1"/>
        </w:rPr>
      </w:pPr>
    </w:p>
    <w:p w14:paraId="4AA0985A" w14:textId="37C4C64A" w:rsidR="007B7057" w:rsidRPr="001A37FC" w:rsidRDefault="00A84A27"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503281FF"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w:t>
      </w:r>
      <w:r w:rsidRPr="002342CF">
        <w:rPr>
          <w:color w:val="000000" w:themeColor="text1"/>
        </w:rPr>
        <w:lastRenderedPageBreak/>
        <w:t>using a method called bagging or bootstrap aggregating. This method introduces randomness into the data, reducing susceptibility to bias and overfitting across the trees.</w:t>
      </w:r>
      <w:commentRangeStart w:id="4"/>
      <w:r w:rsidRPr="002342CF">
        <w:rPr>
          <w:color w:val="000000" w:themeColor="text1"/>
        </w:rPr>
        <w:t xml:space="preserve"> </w:t>
      </w:r>
      <w:commentRangeEnd w:id="4"/>
      <w:r w:rsidRPr="002342CF">
        <w:rPr>
          <w:rFonts w:eastAsia="SimSun"/>
          <w:color w:val="000000" w:themeColor="text1"/>
        </w:rPr>
        <w:commentReference w:id="4"/>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19F36112"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 </w:t>
      </w:r>
      <w:r w:rsidRPr="001A37FC">
        <w:rPr>
          <w:color w:val="000000" w:themeColor="text1"/>
        </w:rPr>
        <w:fldChar w:fldCharType="begin"/>
      </w:r>
      <w:r w:rsidR="008355AD">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Pr="001A37FC">
        <w:rPr>
          <w:color w:val="000000" w:themeColor="text1"/>
        </w:rPr>
        <w:fldChar w:fldCharType="separate"/>
      </w:r>
      <w:r w:rsidR="008355AD">
        <w:rPr>
          <w:noProof/>
          <w:color w:val="000000" w:themeColor="text1"/>
        </w:rPr>
        <w:t>[41]</w:t>
      </w:r>
      <w:r w:rsidRPr="001A37FC">
        <w:rPr>
          <w:color w:val="000000" w:themeColor="text1"/>
        </w:rPr>
        <w:fldChar w:fldCharType="end"/>
      </w:r>
      <w:r w:rsidRPr="001A37FC">
        <w:rPr>
          <w:color w:val="000000" w:themeColor="text1"/>
        </w:rPr>
        <w:t xml:space="preserve">. </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7FCD7D33"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Hence, the scalability of KNN becomes a prominent issue as the size of the training dataset grows exponentially </w:t>
      </w:r>
      <w:r w:rsidRPr="001A37FC">
        <w:rPr>
          <w:color w:val="000000" w:themeColor="text1"/>
        </w:rPr>
        <w:fldChar w:fldCharType="begin"/>
      </w:r>
      <w:r w:rsidR="008355AD">
        <w:rPr>
          <w:color w:val="000000" w:themeColor="text1"/>
        </w:rPr>
        <w:instrText xml:space="preserve"> ADDIN ZOTERO_ITEM CSL_CITATION {"citationID":"u9lagr9i","properties":{"formattedCitation":"[42]","plainCitation":"[42]","noteIndex":0},"citationItems":[{"id":389,"uris":["http://zotero.org/users/11398818/items/IYP8BH2J"],"itemData":{"id":389,"type":"article-journal","abstract":"Perhaps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Pr="001A37FC">
        <w:rPr>
          <w:color w:val="000000" w:themeColor="text1"/>
        </w:rPr>
        <w:fldChar w:fldCharType="separate"/>
      </w:r>
      <w:r w:rsidR="008355AD">
        <w:rPr>
          <w:noProof/>
          <w:color w:val="000000" w:themeColor="text1"/>
        </w:rPr>
        <w:t>[42]</w:t>
      </w:r>
      <w:r w:rsidRPr="001A37FC">
        <w:rPr>
          <w:color w:val="000000" w:themeColor="text1"/>
        </w:rPr>
        <w:fldChar w:fldCharType="end"/>
      </w:r>
      <w:r w:rsidRPr="001A37FC">
        <w:rPr>
          <w:color w:val="000000" w:themeColor="text1"/>
        </w:rPr>
        <w:t xml:space="preserve">. </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F46A6FA"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Pr="001A37FC">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0CA5533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5"/>
      <w:r w:rsidR="007355A4" w:rsidRPr="00DC60C1">
        <w:rPr>
          <w:color w:val="000000" w:themeColor="text1"/>
        </w:rPr>
        <w:t>,</w:t>
      </w:r>
      <w:commentRangeEnd w:id="5"/>
      <w:r w:rsidR="00596F1A" w:rsidRPr="00DC60C1">
        <w:rPr>
          <w:rStyle w:val="CommentReference"/>
          <w:rFonts w:eastAsia="SimSun"/>
          <w:snapToGrid/>
          <w:color w:val="000000" w:themeColor="text1"/>
          <w:lang w:eastAsia="zh-CN" w:bidi="ar-SA"/>
        </w:rPr>
        <w:commentReference w:id="5"/>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7B4028EA" w14:textId="77777777" w:rsidR="00E93404" w:rsidRDefault="00E93404" w:rsidP="00FD7ED3">
      <w:pPr>
        <w:pStyle w:val="MDPI31text"/>
        <w:rPr>
          <w:color w:val="000000" w:themeColor="text1"/>
        </w:rPr>
      </w:pPr>
    </w:p>
    <w:p w14:paraId="4FC3169D" w14:textId="77777777" w:rsidR="00E93404" w:rsidRDefault="00E93404" w:rsidP="00FD7ED3">
      <w:pPr>
        <w:pStyle w:val="MDPI31text"/>
        <w:rPr>
          <w:color w:val="000000" w:themeColor="text1"/>
        </w:rPr>
      </w:pP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lastRenderedPageBreak/>
        <w:t>2.</w:t>
      </w:r>
      <w:r w:rsidR="00F83E01" w:rsidRPr="001A37FC">
        <w:rPr>
          <w:color w:val="000000" w:themeColor="text1"/>
        </w:rPr>
        <w:t>4</w:t>
      </w:r>
      <w:r w:rsidR="0003767B" w:rsidRPr="001A37FC">
        <w:rPr>
          <w:color w:val="000000" w:themeColor="text1"/>
        </w:rPr>
        <w:t xml:space="preserve"> </w:t>
      </w:r>
      <w:commentRangeStart w:id="6"/>
      <w:commentRangeStart w:id="7"/>
      <w:r w:rsidR="0003767B" w:rsidRPr="001A37FC">
        <w:rPr>
          <w:color w:val="000000" w:themeColor="text1"/>
        </w:rPr>
        <w:t>Research Gap</w:t>
      </w:r>
      <w:commentRangeEnd w:id="6"/>
      <w:r w:rsidR="009C1EFA" w:rsidRPr="001A37FC">
        <w:rPr>
          <w:rStyle w:val="CommentReference"/>
          <w:rFonts w:eastAsia="SimSun"/>
          <w:i w:val="0"/>
          <w:noProof w:val="0"/>
          <w:snapToGrid/>
          <w:color w:val="000000" w:themeColor="text1"/>
          <w:lang w:eastAsia="zh-CN" w:bidi="ar-SA"/>
        </w:rPr>
        <w:commentReference w:id="6"/>
      </w:r>
      <w:commentRangeEnd w:id="7"/>
      <w:r w:rsidR="00953B4A">
        <w:rPr>
          <w:rStyle w:val="CommentReference"/>
          <w:rFonts w:eastAsia="SimSun"/>
          <w:i w:val="0"/>
          <w:noProof w:val="0"/>
          <w:snapToGrid/>
          <w:lang w:eastAsia="zh-CN" w:bidi="ar-SA"/>
        </w:rPr>
        <w:commentReference w:id="7"/>
      </w:r>
      <w:r w:rsidR="009F3460">
        <w:rPr>
          <w:color w:val="000000" w:themeColor="text1"/>
        </w:rPr>
        <w:t xml:space="preserve"> and Contributions</w:t>
      </w:r>
    </w:p>
    <w:p w14:paraId="757B024C" w14:textId="32165969"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4C4B40">
        <w:t xml:space="preserve">it was observed 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is being</w:t>
      </w:r>
      <w:r w:rsidR="004C4B40" w:rsidRPr="004C4B40">
        <w:t xml:space="preserve"> </w:t>
      </w:r>
      <w:r w:rsidR="004C4B40">
        <w:t>drawn</w:t>
      </w:r>
      <w:r w:rsidR="004C4B40" w:rsidRPr="004C4B40">
        <w:t xml:space="preserve"> </w:t>
      </w:r>
      <w:r w:rsidR="004C4B40">
        <w:t>towards 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platform, consisting of both a Web Dashboard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t</w:t>
      </w:r>
      <w:r w:rsidR="001D1C95">
        <w:t xml:space="preserve">his paper contributes to novelty by </w:t>
      </w:r>
      <w:r w:rsidR="004C4B40">
        <w:t>adopting</w:t>
      </w:r>
      <w:r w:rsidR="001D1C95">
        <w:t xml:space="preserve"> a </w:t>
      </w:r>
      <w:r w:rsidR="001B7226">
        <w:t>user-centric</w:t>
      </w:r>
      <w:r w:rsidR="001D1C95">
        <w:t xml:space="preserve"> approach in</w:t>
      </w:r>
      <w:r w:rsidR="005F19A2">
        <w:t xml:space="preserve"> the development of a personalized </w:t>
      </w:r>
      <w:r w:rsidR="0048145C">
        <w:t xml:space="preserve">classification </w:t>
      </w:r>
      <w:r w:rsidR="005F19A2">
        <w:t xml:space="preserve">model that is trained to </w:t>
      </w:r>
      <w:r w:rsidR="00122704">
        <w:t xml:space="preserve">a </w:t>
      </w:r>
      <w:r w:rsidR="005F19A2">
        <w:t>particular individual</w:t>
      </w:r>
      <w:r w:rsidR="0048145C">
        <w:t>’s</w:t>
      </w:r>
      <w:r w:rsidR="001B7226">
        <w:t xml:space="preserve"> unique body mechanics</w:t>
      </w:r>
      <w:r w:rsidR="005F19A2">
        <w:t>.</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8"/>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8"/>
      <w:r w:rsidR="004E1BDE">
        <w:rPr>
          <w:rStyle w:val="CommentReference"/>
          <w:rFonts w:eastAsia="SimSun"/>
          <w:lang w:eastAsia="zh-CN" w:bidi="ar-SA"/>
        </w:rPr>
        <w:commentReference w:id="8"/>
      </w:r>
    </w:p>
    <w:p w14:paraId="066F2899" w14:textId="40D254C9"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chair system is illustrated in Figure 2 below. We had an office chair equipped with two pressure mats, one positioned on the backrest and the other on the seating cushion</w:t>
      </w:r>
      <w:r>
        <w:t xml:space="preserve"> surface</w:t>
      </w:r>
      <w:r w:rsidRPr="00BF5781">
        <w:t xml:space="preserve">. Both sensors </w:t>
      </w:r>
      <w:r>
        <w:t>were used together to capture</w:t>
      </w:r>
      <w:r w:rsidRPr="00BF5781">
        <w:t xml:space="preserve"> the participant’s sitting postural data</w:t>
      </w:r>
      <w:r w:rsidR="00752989">
        <w:t xml:space="preserve"> comprehensively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Furthermore, we</w:t>
      </w:r>
      <w:r w:rsidR="006F0762">
        <w:t xml:space="preserve"> did some data preprocessing and subsequently</w:t>
      </w:r>
      <w:r w:rsidRPr="00BF5781">
        <w:t xml:space="preserve"> </w:t>
      </w:r>
      <w:r w:rsidR="00444639">
        <w:t>trained</w:t>
      </w:r>
      <w:r w:rsidRPr="00BF5781">
        <w:t xml:space="preserve"> the machine learning model </w:t>
      </w:r>
      <w:r w:rsidR="00BC7129">
        <w:t>using</w:t>
      </w:r>
      <w:r w:rsidRPr="00BF5781">
        <w:t xml:space="preserve"> the </w:t>
      </w:r>
      <w:r w:rsidR="00BC7129">
        <w:t>given</w:t>
      </w:r>
      <w:r w:rsidRPr="00BF5781">
        <w:t xml:space="preserve"> dataset </w:t>
      </w:r>
      <w:r w:rsidR="00BC7129">
        <w:t>on</w:t>
      </w:r>
      <w:r w:rsidRPr="00BF5781">
        <w:t xml:space="preserve"> the Google </w:t>
      </w:r>
      <w:r w:rsidR="006F0762">
        <w:t>Vertex AI</w:t>
      </w:r>
      <w:r w:rsidRPr="00BF5781">
        <w:t xml:space="preserve"> platform</w:t>
      </w:r>
      <w:r w:rsidR="006F0762">
        <w:t>, a fully managed AI (Artificial Intelligence) development platform</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we also integrated </w:t>
      </w:r>
      <w:r w:rsidR="009B7B44" w:rsidRPr="0019051B">
        <w:rPr>
          <w:color w:val="000000" w:themeColor="text1"/>
        </w:rPr>
        <w:t>OpenAI’s GPT-4o Large Language Model (LLM)</w:t>
      </w:r>
      <w:r w:rsidR="00BC7129" w:rsidRPr="0019051B">
        <w:rPr>
          <w:color w:val="000000" w:themeColor="text1"/>
        </w:rPr>
        <w:t xml:space="preserve"> to generate </w:t>
      </w:r>
      <w:proofErr w:type="spellStart"/>
      <w:r w:rsidR="00BC7129" w:rsidRPr="0019051B">
        <w:rPr>
          <w:color w:val="000000" w:themeColor="text1"/>
        </w:rPr>
        <w:t>personalised</w:t>
      </w:r>
      <w:proofErr w:type="spellEnd"/>
      <w:r w:rsidR="00BC7129" w:rsidRPr="0019051B">
        <w:rPr>
          <w:color w:val="000000" w:themeColor="text1"/>
        </w:rPr>
        <w:t xml:space="preserve"> feedback</w:t>
      </w:r>
      <w:r w:rsidR="0019051B">
        <w:rPr>
          <w:color w:val="000000" w:themeColor="text1"/>
        </w:rPr>
        <w:t xml:space="preserve"> and recommendations</w:t>
      </w:r>
      <w:r w:rsidR="00117634" w:rsidRPr="0019051B">
        <w:rPr>
          <w:color w:val="000000" w:themeColor="text1"/>
        </w:rPr>
        <w:t>.</w:t>
      </w:r>
      <w:r w:rsidR="00BC7129" w:rsidRPr="0019051B">
        <w:rPr>
          <w:color w:val="000000" w:themeColor="text1"/>
        </w:rPr>
        <w:t xml:space="preserve"> </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111A39C6" w14:textId="50F30E5A" w:rsidR="002B62DC" w:rsidRDefault="002907B3" w:rsidP="00F853B2">
      <w:pPr>
        <w:pStyle w:val="MDPI31text"/>
      </w:pPr>
      <w:r w:rsidRPr="001A37FC">
        <w:t xml:space="preserve">The </w:t>
      </w:r>
      <w:proofErr w:type="spellStart"/>
      <w:r w:rsidRPr="001A37FC">
        <w:t>CONFORMat</w:t>
      </w:r>
      <w:proofErr w:type="spellEnd"/>
      <w:r w:rsidRPr="001A37FC">
        <w:t xml:space="preserve"> </w:t>
      </w:r>
      <w:r w:rsidR="00A1644F">
        <w:t xml:space="preserve">system, developed by </w:t>
      </w:r>
      <w:proofErr w:type="spellStart"/>
      <w:r w:rsidR="00A1644F">
        <w:t>Tekscan</w:t>
      </w:r>
      <w:proofErr w:type="spellEnd"/>
      <w:r w:rsidR="00A1644F">
        <w:t>, was selected for our smart-sensing chair application due to its high resolution and its intended use for biomedical research applications</w:t>
      </w:r>
      <w:r w:rsidR="00A1644F">
        <w:fldChar w:fldCharType="begin"/>
      </w:r>
      <w:r w:rsidR="00A1644F">
        <w:instrText xml:space="preserve"> ADDIN ZOTERO_ITEM CSL_CITATION {"citationID":"Yh1NmjQQ","properties":{"formattedCitation":"[48]","plainCitation":"[48]","noteIndex":0},"citationItems":[{"id":354,"uris":["http://zotero.org/users/11398818/items/LQNIBNL6"],"itemData":{"id":354,"type":"webpage","title":"Tekscan","URL":"https://www.tekscan.com","author":[{"literal":"Tekscan"}],"accessed":{"date-parts":[["2024",10,8]]}}}],"schema":"https://github.com/citation-style-language/schema/raw/master/csl-citation.json"} </w:instrText>
      </w:r>
      <w:r w:rsidR="00A1644F">
        <w:fldChar w:fldCharType="separate"/>
      </w:r>
      <w:r w:rsidR="00A1644F">
        <w:fldChar w:fldCharType="end"/>
      </w:r>
      <w:r w:rsidR="00A1644F">
        <w:t>.</w:t>
      </w:r>
      <w:r w:rsidR="00D52A84" w:rsidRPr="001A37FC">
        <w:t xml:space="preserve"> </w:t>
      </w:r>
      <w:r w:rsidR="003777E1" w:rsidRPr="001A37FC">
        <w:t>Each</w:t>
      </w:r>
      <w:r w:rsidR="0021138A" w:rsidRPr="001A37FC">
        <w:t xml:space="preserve"> sensor </w:t>
      </w:r>
      <w:r w:rsidR="000F5DC5" w:rsidRPr="001A37FC">
        <w:t xml:space="preserve">mat </w:t>
      </w:r>
      <w:r w:rsidR="002A106B">
        <w:t>comprises of</w:t>
      </w:r>
      <w:r w:rsidR="0021138A" w:rsidRPr="001A37FC">
        <w:t xml:space="preserve"> 1024</w:t>
      </w:r>
      <w:r w:rsidR="00B13F94" w:rsidRPr="001A37FC">
        <w:t xml:space="preserve"> independent</w:t>
      </w:r>
      <w:r w:rsidR="0021138A" w:rsidRPr="001A37FC">
        <w:t xml:space="preserve"> pressure units</w:t>
      </w:r>
      <w:r w:rsidR="00AD3307" w:rsidRPr="001A37FC">
        <w:t xml:space="preserve"> (32x32)</w:t>
      </w:r>
      <w:r w:rsidR="00106710" w:rsidRPr="001A37FC">
        <w:t xml:space="preserve"> distributed over a 471.4 mm x 471.4 mm area. </w:t>
      </w:r>
      <w:r w:rsidR="00D61481" w:rsidRPr="001A37FC">
        <w:t xml:space="preserve">The value for each pressure unit </w:t>
      </w:r>
      <w:r w:rsidR="00106710" w:rsidRPr="001A37FC">
        <w:t>ranges</w:t>
      </w:r>
      <w:r w:rsidR="00E3124C" w:rsidRPr="001A37FC">
        <w:t xml:space="preserve"> between 0 and</w:t>
      </w:r>
      <w:r w:rsidR="00D61481" w:rsidRPr="001A37FC">
        <w:t xml:space="preserve"> 255.</w:t>
      </w:r>
      <w:r w:rsidR="0079531E" w:rsidRPr="001A37FC">
        <w:t xml:space="preserve"> </w:t>
      </w:r>
      <w:r w:rsidR="00AF34B0" w:rsidRPr="001A37FC">
        <w:t xml:space="preserve">Additionally, </w:t>
      </w:r>
      <w:r w:rsidR="001A1E5B">
        <w:t>each sensor mat is integrated with its data acquisition module, known as the Evolution handle device, which facilitates data transfer between the sensor array and a PC via a tethered USB cable, with sampling rates of up</w:t>
      </w:r>
      <w:r w:rsidRPr="001A37FC">
        <w:t xml:space="preserve"> to 100 Hz</w:t>
      </w:r>
      <w:r w:rsidR="005F74C9" w:rsidRPr="001A37FC">
        <w:t>.</w:t>
      </w:r>
      <w:r w:rsidR="007D3CDC" w:rsidRPr="001A37FC">
        <w:t xml:space="preserve"> A </w:t>
      </w:r>
      <w:proofErr w:type="spellStart"/>
      <w:r w:rsidR="007D3CDC" w:rsidRPr="001A37FC">
        <w:t>summari</w:t>
      </w:r>
      <w:r w:rsidR="002A106B">
        <w:t>s</w:t>
      </w:r>
      <w:r w:rsidR="007D3CDC" w:rsidRPr="001A37FC">
        <w:t>ed</w:t>
      </w:r>
      <w:proofErr w:type="spellEnd"/>
      <w:r w:rsidR="007D3CDC" w:rsidRPr="001A37FC">
        <w:t xml:space="preserve"> technical specification list</w:t>
      </w:r>
      <w:r w:rsidR="001A1E5B">
        <w:t xml:space="preserve"> of the </w:t>
      </w:r>
      <w:proofErr w:type="spellStart"/>
      <w:r w:rsidR="001A1E5B" w:rsidRPr="001A37FC">
        <w:rPr>
          <w:color w:val="000000" w:themeColor="text1"/>
        </w:rPr>
        <w:t>CONFORMat</w:t>
      </w:r>
      <w:proofErr w:type="spellEnd"/>
      <w:r w:rsidR="001A1E5B">
        <w:rPr>
          <w:color w:val="000000" w:themeColor="text1"/>
        </w:rPr>
        <w:t xml:space="preserve"> system</w:t>
      </w:r>
      <w:r w:rsidR="007D3CDC" w:rsidRPr="001A37FC">
        <w:t xml:space="preserve"> is provided in Table 1 below.</w:t>
      </w:r>
    </w:p>
    <w:p w14:paraId="038DE86B" w14:textId="77777777" w:rsidR="002B62DC" w:rsidRDefault="002B62DC" w:rsidP="002B62DC">
      <w:pPr>
        <w:pStyle w:val="MDPI31text"/>
      </w:pPr>
    </w:p>
    <w:p w14:paraId="004F4671" w14:textId="77777777" w:rsidR="002B62DC" w:rsidRPr="001A37FC" w:rsidRDefault="002B62DC" w:rsidP="002B62DC">
      <w:pPr>
        <w:pStyle w:val="MDPI31text"/>
      </w:pP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9"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9"/>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77777777"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allowed us to comprehensively capture the individual’s entire spatial sitting data. The thin and flexible nature of the pressure sensor mats allowed </w:t>
      </w:r>
      <w:r>
        <w:rPr>
          <w:color w:val="000000" w:themeColor="text1"/>
        </w:rPr>
        <w:t>them</w:t>
      </w:r>
      <w:r w:rsidRPr="001A37FC">
        <w:rPr>
          <w:color w:val="000000" w:themeColor="text1"/>
        </w:rPr>
        <w:t xml:space="preserve"> to be easily integrated into the chair’s surfaces without sacrificing sitting ergonomics and the user’s 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61770C74" w14:textId="625B40C5" w:rsidR="002B4268" w:rsidRDefault="002B4268" w:rsidP="002B4268">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10"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10"/>
      <w:r w:rsidRPr="001A37FC">
        <w:rPr>
          <w:color w:val="000000" w:themeColor="text1"/>
        </w:rPr>
        <w:t>Pressure Sensor Mats.</w:t>
      </w:r>
    </w:p>
    <w:p w14:paraId="3301E69E" w14:textId="3E7F9032"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48DBFEB" w14:textId="1505A2EA" w:rsidR="00010A58" w:rsidRDefault="00E83810" w:rsidP="00674890">
      <w:pPr>
        <w:pStyle w:val="MDPI31text"/>
        <w:rPr>
          <w:color w:val="000000" w:themeColor="text1"/>
        </w:rPr>
      </w:pPr>
      <w:r>
        <w:rPr>
          <w:color w:val="000000" w:themeColor="text1"/>
        </w:rPr>
        <w:t>In contrast to</w:t>
      </w:r>
      <w:r w:rsidR="00DF2487">
        <w:rPr>
          <w:color w:val="000000" w:themeColor="text1"/>
        </w:rPr>
        <w:t xml:space="preserve"> similar studies, </w:t>
      </w:r>
      <w:r>
        <w:rPr>
          <w:color w:val="000000" w:themeColor="text1"/>
        </w:rPr>
        <w:t>this study</w:t>
      </w:r>
      <w:r w:rsidR="004909D5" w:rsidRPr="001A37FC">
        <w:rPr>
          <w:color w:val="000000" w:themeColor="text1"/>
        </w:rPr>
        <w:t xml:space="preserve"> </w:t>
      </w:r>
      <w:r w:rsidR="008355AD">
        <w:rPr>
          <w:color w:val="000000" w:themeColor="text1"/>
        </w:rPr>
        <w:t>adopted</w:t>
      </w:r>
      <w:r w:rsidR="004909D5" w:rsidRPr="001A37FC">
        <w:rPr>
          <w:color w:val="000000" w:themeColor="text1"/>
        </w:rPr>
        <w:t xml:space="preserve"> a </w:t>
      </w:r>
      <w:r w:rsidR="00010A58">
        <w:rPr>
          <w:color w:val="000000" w:themeColor="text1"/>
        </w:rPr>
        <w:t>user-</w:t>
      </w:r>
      <w:r w:rsidR="008646E4">
        <w:rPr>
          <w:color w:val="000000" w:themeColor="text1"/>
        </w:rPr>
        <w:t>centric</w:t>
      </w:r>
      <w:r w:rsidR="0089257F">
        <w:rPr>
          <w:color w:val="000000" w:themeColor="text1"/>
        </w:rPr>
        <w:t xml:space="preserve"> </w:t>
      </w:r>
      <w:r w:rsidR="004909D5" w:rsidRPr="001A37FC">
        <w:rPr>
          <w:color w:val="000000" w:themeColor="text1"/>
        </w:rPr>
        <w:t xml:space="preserve">approach </w:t>
      </w:r>
      <w:r w:rsidR="00DF2487">
        <w:rPr>
          <w:color w:val="000000" w:themeColor="text1"/>
        </w:rPr>
        <w:t xml:space="preserve">by collecting </w:t>
      </w:r>
      <w:r>
        <w:rPr>
          <w:color w:val="000000" w:themeColor="text1"/>
        </w:rPr>
        <w:t xml:space="preserve">the sensor dataset </w:t>
      </w:r>
      <w:r w:rsidR="00A936E3">
        <w:rPr>
          <w:color w:val="000000" w:themeColor="text1"/>
        </w:rPr>
        <w:t xml:space="preserve">and training </w:t>
      </w:r>
      <w:r w:rsidR="008355AD">
        <w:rPr>
          <w:color w:val="000000" w:themeColor="text1"/>
        </w:rPr>
        <w:t>a</w:t>
      </w:r>
      <w:r w:rsidR="00A936E3">
        <w:rPr>
          <w:color w:val="000000" w:themeColor="text1"/>
        </w:rPr>
        <w:t xml:space="preserve"> ma</w:t>
      </w:r>
      <w:r w:rsidR="00010A58">
        <w:rPr>
          <w:color w:val="000000" w:themeColor="text1"/>
        </w:rPr>
        <w:t>c</w:t>
      </w:r>
      <w:r w:rsidR="00A936E3">
        <w:rPr>
          <w:color w:val="000000" w:themeColor="text1"/>
        </w:rPr>
        <w:t xml:space="preserve">hine learning model </w:t>
      </w:r>
      <w:r w:rsidR="00010A58">
        <w:rPr>
          <w:color w:val="000000" w:themeColor="text1"/>
        </w:rPr>
        <w:t>tailored to</w:t>
      </w:r>
      <w:r w:rsidR="00DF2487">
        <w:rPr>
          <w:color w:val="000000" w:themeColor="text1"/>
        </w:rPr>
        <w:t xml:space="preserve"> a single in</w:t>
      </w:r>
      <w:r w:rsidR="00010A58">
        <w:rPr>
          <w:color w:val="000000" w:themeColor="text1"/>
        </w:rPr>
        <w:t>di</w:t>
      </w:r>
      <w:r w:rsidR="00DF2487">
        <w:rPr>
          <w:color w:val="000000" w:themeColor="text1"/>
        </w:rPr>
        <w:t xml:space="preserve">vidual. It has been acknowledged that other studies </w:t>
      </w:r>
      <w:r w:rsidR="00BE1EBB">
        <w:rPr>
          <w:color w:val="000000" w:themeColor="text1"/>
        </w:rPr>
        <w:t xml:space="preserve">typically adopt the traditional approach of </w:t>
      </w:r>
      <w:r w:rsidR="00010A58">
        <w:rPr>
          <w:color w:val="000000" w:themeColor="text1"/>
        </w:rPr>
        <w:t xml:space="preserve">involving </w:t>
      </w:r>
      <w:r w:rsidR="008646E4">
        <w:rPr>
          <w:color w:val="000000" w:themeColor="text1"/>
        </w:rPr>
        <w:t>a diverse set of</w:t>
      </w:r>
      <w:r w:rsidR="006A3216" w:rsidRPr="001A37FC">
        <w:rPr>
          <w:color w:val="000000" w:themeColor="text1"/>
        </w:rPr>
        <w:t xml:space="preserve"> </w:t>
      </w:r>
      <w:r w:rsidR="00C625C3">
        <w:rPr>
          <w:color w:val="000000" w:themeColor="text1"/>
        </w:rPr>
        <w:t xml:space="preserve">healthy </w:t>
      </w:r>
      <w:r w:rsidR="006A3216" w:rsidRPr="001A37FC">
        <w:rPr>
          <w:color w:val="000000" w:themeColor="text1"/>
        </w:rPr>
        <w:t>volunteers</w:t>
      </w:r>
      <w:r w:rsidR="00010A58">
        <w:rPr>
          <w:color w:val="000000" w:themeColor="text1"/>
        </w:rPr>
        <w:t xml:space="preserve"> in the data collection stage</w:t>
      </w:r>
      <w:r w:rsidR="008355AD">
        <w:rPr>
          <w:color w:val="000000" w:themeColor="text1"/>
        </w:rPr>
        <w:t>,</w:t>
      </w:r>
      <w:r w:rsidR="007C07E8" w:rsidRPr="001A37FC">
        <w:rPr>
          <w:color w:val="000000" w:themeColor="text1"/>
        </w:rPr>
        <w:t xml:space="preserve"> </w:t>
      </w:r>
      <w:r w:rsidR="008355AD">
        <w:rPr>
          <w:color w:val="000000" w:themeColor="text1"/>
        </w:rPr>
        <w:t>which</w:t>
      </w:r>
      <w:r w:rsidR="00BE1EBB">
        <w:rPr>
          <w:color w:val="000000" w:themeColor="text1"/>
        </w:rPr>
        <w:t xml:space="preserve"> </w:t>
      </w:r>
      <w:r w:rsidR="008355AD">
        <w:rPr>
          <w:color w:val="000000" w:themeColor="text1"/>
        </w:rPr>
        <w:t>helps</w:t>
      </w:r>
      <w:r w:rsidR="00010A58">
        <w:rPr>
          <w:color w:val="000000" w:themeColor="text1"/>
        </w:rPr>
        <w:t xml:space="preserve"> </w:t>
      </w:r>
      <w:r w:rsidR="00010A58">
        <w:rPr>
          <w:color w:val="000000" w:themeColor="text1"/>
        </w:rPr>
        <w:lastRenderedPageBreak/>
        <w:t xml:space="preserve">develop a </w:t>
      </w:r>
      <w:r w:rsidR="00146271">
        <w:rPr>
          <w:color w:val="000000" w:themeColor="text1"/>
        </w:rPr>
        <w:t xml:space="preserve">highly </w:t>
      </w:r>
      <w:r w:rsidR="00FA609E" w:rsidRPr="001A37FC">
        <w:rPr>
          <w:color w:val="000000" w:themeColor="text1"/>
        </w:rPr>
        <w:t>generali</w:t>
      </w:r>
      <w:r w:rsidR="008355AD">
        <w:rPr>
          <w:color w:val="000000" w:themeColor="text1"/>
        </w:rPr>
        <w:t>z</w:t>
      </w:r>
      <w:r w:rsidR="00FA609E" w:rsidRPr="001A37FC">
        <w:rPr>
          <w:color w:val="000000" w:themeColor="text1"/>
        </w:rPr>
        <w:t>ed</w:t>
      </w:r>
      <w:r w:rsidR="007C07E8" w:rsidRPr="001A37FC">
        <w:rPr>
          <w:color w:val="000000" w:themeColor="text1"/>
        </w:rPr>
        <w:t xml:space="preserve"> model</w:t>
      </w:r>
      <w:r w:rsidR="002F65AB">
        <w:rPr>
          <w:color w:val="000000" w:themeColor="text1"/>
        </w:rPr>
        <w:t xml:space="preserve"> aimed at </w:t>
      </w:r>
      <w:r w:rsidR="00010A58">
        <w:rPr>
          <w:color w:val="000000" w:themeColor="text1"/>
        </w:rPr>
        <w:t>universal</w:t>
      </w:r>
      <w:r w:rsidR="007C07E8" w:rsidRPr="001A37FC">
        <w:rPr>
          <w:color w:val="000000" w:themeColor="text1"/>
        </w:rPr>
        <w:t xml:space="preserve"> </w:t>
      </w:r>
      <w:r w:rsidR="002F65AB">
        <w:rPr>
          <w:color w:val="000000" w:themeColor="text1"/>
        </w:rPr>
        <w:t>use</w:t>
      </w:r>
      <w:r w:rsidR="007C07E8" w:rsidRPr="001A37FC">
        <w:rPr>
          <w:color w:val="000000" w:themeColor="text1"/>
        </w:rPr>
        <w:t>.</w:t>
      </w:r>
      <w:r w:rsidR="008646E4">
        <w:rPr>
          <w:color w:val="000000" w:themeColor="text1"/>
        </w:rPr>
        <w:t xml:space="preserve"> </w:t>
      </w:r>
      <w:r>
        <w:rPr>
          <w:color w:val="000000" w:themeColor="text1"/>
        </w:rPr>
        <w:t>However, t</w:t>
      </w:r>
      <w:r w:rsidR="008646E4">
        <w:rPr>
          <w:color w:val="000000" w:themeColor="text1"/>
        </w:rPr>
        <w:t xml:space="preserve">he fundamental flaw with this methodology is that there is a heavy reliance on the premise that postural patterns are </w:t>
      </w:r>
      <w:r w:rsidR="000172E9">
        <w:rPr>
          <w:color w:val="000000" w:themeColor="text1"/>
        </w:rPr>
        <w:t xml:space="preserve">universally </w:t>
      </w:r>
      <w:r w:rsidR="008646E4">
        <w:rPr>
          <w:color w:val="000000" w:themeColor="text1"/>
        </w:rPr>
        <w:t xml:space="preserve">consistent across </w:t>
      </w:r>
      <w:r w:rsidR="000172E9">
        <w:rPr>
          <w:color w:val="000000" w:themeColor="text1"/>
        </w:rPr>
        <w:t xml:space="preserve">all </w:t>
      </w:r>
      <w:r w:rsidR="008646E4">
        <w:rPr>
          <w:color w:val="000000" w:themeColor="text1"/>
        </w:rPr>
        <w:t>users, while ignoring the fact that individual’s</w:t>
      </w:r>
      <w:r w:rsidR="00C625C3">
        <w:rPr>
          <w:color w:val="000000" w:themeColor="text1"/>
        </w:rPr>
        <w:t xml:space="preserve"> </w:t>
      </w:r>
      <w:proofErr w:type="spellStart"/>
      <w:r w:rsidR="00C625C3">
        <w:rPr>
          <w:color w:val="000000" w:themeColor="text1"/>
        </w:rPr>
        <w:t>characteristsics</w:t>
      </w:r>
      <w:proofErr w:type="spellEnd"/>
      <w:r w:rsidR="00C625C3">
        <w:rPr>
          <w:color w:val="000000" w:themeColor="text1"/>
        </w:rPr>
        <w:t xml:space="preserve"> using as</w:t>
      </w:r>
      <w:r w:rsidR="008646E4">
        <w:rPr>
          <w:color w:val="000000" w:themeColor="text1"/>
        </w:rPr>
        <w:t xml:space="preserve"> skeletal structure, muscle composition, and medical condition </w:t>
      </w:r>
      <w:r w:rsidR="00C625C3">
        <w:rPr>
          <w:color w:val="000000" w:themeColor="text1"/>
        </w:rPr>
        <w:t xml:space="preserve">most often </w:t>
      </w:r>
      <w:r w:rsidR="008646E4">
        <w:rPr>
          <w:color w:val="000000" w:themeColor="text1"/>
        </w:rPr>
        <w:t>plays a significant factor</w:t>
      </w:r>
      <w:r w:rsidR="000172E9">
        <w:rPr>
          <w:color w:val="000000" w:themeColor="text1"/>
        </w:rPr>
        <w:t xml:space="preserve"> that may have resulted them to</w:t>
      </w:r>
      <w:r>
        <w:rPr>
          <w:color w:val="000000" w:themeColor="text1"/>
        </w:rPr>
        <w:t xml:space="preserve"> </w:t>
      </w:r>
      <w:proofErr w:type="gramStart"/>
      <w:r>
        <w:rPr>
          <w:color w:val="000000" w:themeColor="text1"/>
        </w:rPr>
        <w:t>adopted</w:t>
      </w:r>
      <w:proofErr w:type="gramEnd"/>
      <w:r>
        <w:rPr>
          <w:color w:val="000000" w:themeColor="text1"/>
        </w:rPr>
        <w:t xml:space="preserve"> a</w:t>
      </w:r>
      <w:r w:rsidR="000172E9">
        <w:rPr>
          <w:color w:val="000000" w:themeColor="text1"/>
        </w:rPr>
        <w:t xml:space="preserve"> peculiar or </w:t>
      </w:r>
      <w:r w:rsidR="000172E9" w:rsidRPr="0089257F">
        <w:rPr>
          <w:color w:val="000000" w:themeColor="text1"/>
        </w:rPr>
        <w:t xml:space="preserve">obscure </w:t>
      </w:r>
      <w:r w:rsidR="000172E9">
        <w:rPr>
          <w:color w:val="000000" w:themeColor="text1"/>
        </w:rPr>
        <w:t>sitting habit. For instance, a</w:t>
      </w:r>
      <w:r w:rsidR="0089257F">
        <w:rPr>
          <w:color w:val="000000" w:themeColor="text1"/>
        </w:rPr>
        <w:t>n avid wheelchair user or s</w:t>
      </w:r>
      <w:r w:rsidR="00A936E3">
        <w:rPr>
          <w:color w:val="000000" w:themeColor="text1"/>
        </w:rPr>
        <w:t xml:space="preserve">omeone suffering from a </w:t>
      </w:r>
      <w:r w:rsidR="00A936E3" w:rsidRPr="00EE64C7">
        <w:t>severe case of musculoskeletal disorder</w:t>
      </w:r>
      <w:r w:rsidR="00A936E3">
        <w:t xml:space="preserve"> might </w:t>
      </w:r>
      <w:r w:rsidR="0089257F">
        <w:t xml:space="preserve">not </w:t>
      </w:r>
      <w:r>
        <w:t>see any benefits</w:t>
      </w:r>
      <w:r w:rsidR="00BD2540">
        <w:t xml:space="preserve"> </w:t>
      </w:r>
      <w:r w:rsidR="00F41FAE">
        <w:t xml:space="preserve">in </w:t>
      </w:r>
      <w:r w:rsidR="00BD2540">
        <w:t xml:space="preserve">using a </w:t>
      </w:r>
      <w:r w:rsidR="00A936E3">
        <w:t>generalized machine</w:t>
      </w:r>
      <w:r w:rsidR="00010A58">
        <w:t xml:space="preserve"> learning model</w:t>
      </w:r>
      <w:r w:rsidR="00BD2540">
        <w:t xml:space="preserve">. </w:t>
      </w:r>
      <w:r>
        <w:t xml:space="preserve">Due to their </w:t>
      </w:r>
      <w:r w:rsidR="00BD2540">
        <w:t>unusual</w:t>
      </w:r>
      <w:r>
        <w:t xml:space="preserve"> </w:t>
      </w:r>
      <w:r w:rsidR="00BD2540">
        <w:t>skeletal configuration</w:t>
      </w:r>
      <w:r>
        <w:t>,</w:t>
      </w:r>
      <w:r w:rsidR="00BD2540">
        <w:t xml:space="preserve"> they </w:t>
      </w:r>
      <w:r w:rsidR="006D1D42">
        <w:t xml:space="preserve">may </w:t>
      </w:r>
      <w:r w:rsidR="00F345D1">
        <w:t xml:space="preserve">struggle </w:t>
      </w:r>
      <w:r w:rsidR="00BD2540">
        <w:t xml:space="preserve">to consistently maintain an upright posture, resulting in the generalized machine learning model </w:t>
      </w:r>
      <w:r w:rsidR="00F37BC2">
        <w:t>classifying</w:t>
      </w:r>
      <w:r w:rsidR="00BD2540">
        <w:t xml:space="preserve"> their</w:t>
      </w:r>
      <w:r w:rsidR="00F37BC2">
        <w:t xml:space="preserve"> most</w:t>
      </w:r>
      <w:r w:rsidR="00BD2540">
        <w:t xml:space="preserve"> ideal and comfortable posture as unhealthy</w:t>
      </w:r>
      <w:r w:rsidR="00F37BC2">
        <w:t>,</w:t>
      </w:r>
      <w:r w:rsidR="00BD2540">
        <w:t xml:space="preserve"> thereby </w:t>
      </w:r>
      <w:r w:rsidR="00CD2B9B">
        <w:t>rendering it</w:t>
      </w:r>
      <w:r w:rsidR="00BD2540">
        <w:t xml:space="preserve"> of no relevance to them </w:t>
      </w:r>
      <w:r w:rsidR="00BD2540">
        <w:fldChar w:fldCharType="begin"/>
      </w:r>
      <w:r w:rsidR="00BD2540">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fldChar w:fldCharType="separate"/>
      </w:r>
      <w:r w:rsidR="00BD2540">
        <w:rPr>
          <w:noProof/>
        </w:rPr>
        <w:t>[11]</w:t>
      </w:r>
      <w:r w:rsidR="00BD2540">
        <w:fldChar w:fldCharType="end"/>
      </w:r>
      <w:r w:rsidR="0089257F">
        <w:t>.</w:t>
      </w:r>
      <w:bookmarkStart w:id="11" w:name="OLE_LINK4"/>
      <w:commentRangeStart w:id="12"/>
      <w:commentRangeStart w:id="13"/>
      <w:r w:rsidR="008C5F99" w:rsidRPr="00146271">
        <w:t xml:space="preserve"> </w:t>
      </w:r>
      <w:commentRangeEnd w:id="12"/>
      <w:r w:rsidR="00976AA9" w:rsidRPr="00146271">
        <w:rPr>
          <w:rFonts w:eastAsia="SimSun"/>
        </w:rPr>
        <w:commentReference w:id="12"/>
      </w:r>
      <w:commentRangeEnd w:id="13"/>
      <w:r w:rsidR="00F5075D" w:rsidRPr="00146271">
        <w:rPr>
          <w:rFonts w:eastAsia="SimSun"/>
        </w:rPr>
        <w:commentReference w:id="13"/>
      </w:r>
      <w:bookmarkEnd w:id="11"/>
      <w:r w:rsidR="008355AD" w:rsidRPr="00933176">
        <w:rPr>
          <w:color w:val="000000" w:themeColor="text1"/>
        </w:rPr>
        <w:t>Nadeem</w:t>
      </w:r>
      <w:r w:rsidR="00E23E59">
        <w:rPr>
          <w:color w:val="000000" w:themeColor="text1"/>
        </w:rPr>
        <w:t xml:space="preserve"> </w:t>
      </w:r>
      <w:r w:rsidR="008355AD" w:rsidRPr="00933176">
        <w:rPr>
          <w:color w:val="000000" w:themeColor="text1"/>
        </w:rPr>
        <w:t xml:space="preserve">et al. </w:t>
      </w:r>
      <w:r w:rsidR="008355AD" w:rsidRPr="00933176">
        <w:rPr>
          <w:color w:val="000000" w:themeColor="text1"/>
        </w:rPr>
        <w:fldChar w:fldCharType="begin"/>
      </w:r>
      <w:r w:rsidR="008355AD" w:rsidRPr="00933176">
        <w:rPr>
          <w:color w:val="000000" w:themeColor="text1"/>
        </w:rPr>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933176">
        <w:rPr>
          <w:color w:val="000000" w:themeColor="text1"/>
        </w:rPr>
        <w:fldChar w:fldCharType="separate"/>
      </w:r>
      <w:r w:rsidR="008355AD" w:rsidRPr="00933176">
        <w:rPr>
          <w:noProof/>
          <w:color w:val="000000" w:themeColor="text1"/>
        </w:rPr>
        <w:t>[50]</w:t>
      </w:r>
      <w:r w:rsidR="008355AD" w:rsidRPr="00933176">
        <w:rPr>
          <w:color w:val="000000" w:themeColor="text1"/>
        </w:rPr>
        <w:fldChar w:fldCharType="end"/>
      </w:r>
      <w:r w:rsidR="008355AD" w:rsidRPr="00933176">
        <w:rPr>
          <w:color w:val="000000" w:themeColor="text1"/>
        </w:rPr>
        <w:t xml:space="preserve"> also pointed out that developing a well-generali</w:t>
      </w:r>
      <w:r w:rsidR="00CD2B9B">
        <w:rPr>
          <w:color w:val="000000" w:themeColor="text1"/>
        </w:rPr>
        <w:t>z</w:t>
      </w:r>
      <w:r w:rsidR="008355AD" w:rsidRPr="00933176">
        <w:rPr>
          <w:color w:val="000000" w:themeColor="text1"/>
        </w:rPr>
        <w:t xml:space="preserve">ed machine learning model can be a complex task due to the variability </w:t>
      </w:r>
      <w:r w:rsidR="00CA1F76">
        <w:rPr>
          <w:color w:val="000000" w:themeColor="text1"/>
        </w:rPr>
        <w:t>in</w:t>
      </w:r>
      <w:r w:rsidR="008355AD" w:rsidRPr="00933176">
        <w:rPr>
          <w:color w:val="000000" w:themeColor="text1"/>
        </w:rPr>
        <w:t xml:space="preserve"> body types and sitting behavior among different individuals; </w:t>
      </w:r>
      <w:r w:rsidR="00CD2B9B">
        <w:rPr>
          <w:color w:val="000000" w:themeColor="text1"/>
        </w:rPr>
        <w:t>they therefore recommend</w:t>
      </w:r>
      <w:r w:rsidR="00E23E59">
        <w:rPr>
          <w:color w:val="000000" w:themeColor="text1"/>
        </w:rPr>
        <w:t xml:space="preserve"> </w:t>
      </w:r>
      <w:r w:rsidR="00CA1F76">
        <w:rPr>
          <w:color w:val="000000" w:themeColor="text1"/>
        </w:rPr>
        <w:t>using a</w:t>
      </w:r>
      <w:r w:rsidR="008355AD" w:rsidRPr="00933176">
        <w:rPr>
          <w:color w:val="000000" w:themeColor="text1"/>
        </w:rPr>
        <w:t xml:space="preserve"> more personalized approach</w:t>
      </w:r>
      <w:r w:rsidR="00BD2540">
        <w:rPr>
          <w:color w:val="000000" w:themeColor="text1"/>
        </w:rPr>
        <w:t>.</w:t>
      </w:r>
      <w:r w:rsidR="00B73BB5">
        <w:rPr>
          <w:color w:val="000000" w:themeColor="text1"/>
        </w:rPr>
        <w:t xml:space="preserve"> Additionally, </w:t>
      </w:r>
      <w:r w:rsidR="00BB1436">
        <w:rPr>
          <w:color w:val="000000" w:themeColor="text1"/>
        </w:rPr>
        <w:t xml:space="preserve">it is also essential to consider </w:t>
      </w:r>
      <w:r w:rsidR="00B73BB5">
        <w:rPr>
          <w:color w:val="000000" w:themeColor="text1"/>
        </w:rPr>
        <w:t>the chair</w:t>
      </w:r>
      <w:r w:rsidR="008D6290">
        <w:rPr>
          <w:color w:val="000000" w:themeColor="text1"/>
        </w:rPr>
        <w:t>’s</w:t>
      </w:r>
      <w:r w:rsidR="00B73BB5">
        <w:rPr>
          <w:color w:val="000000" w:themeColor="text1"/>
        </w:rPr>
        <w:t xml:space="preserve"> properties</w:t>
      </w:r>
      <w:r w:rsidR="008D6290">
        <w:rPr>
          <w:color w:val="000000" w:themeColor="text1"/>
        </w:rPr>
        <w:t>,</w:t>
      </w:r>
      <w:r w:rsidR="00B73BB5">
        <w:rPr>
          <w:color w:val="000000" w:themeColor="text1"/>
        </w:rPr>
        <w:t xml:space="preserve"> such as bac</w:t>
      </w:r>
      <w:r w:rsidR="001E2103">
        <w:rPr>
          <w:color w:val="000000" w:themeColor="text1"/>
        </w:rPr>
        <w:t xml:space="preserve">krest angle, </w:t>
      </w:r>
      <w:r w:rsidR="00BB1436">
        <w:rPr>
          <w:color w:val="000000" w:themeColor="text1"/>
        </w:rPr>
        <w:t>seat height, armrest configuration, and overall ergonomic design</w:t>
      </w:r>
      <w:r w:rsidR="008D6290">
        <w:rPr>
          <w:color w:val="000000" w:themeColor="text1"/>
        </w:rPr>
        <w:t xml:space="preserve">, which can also influence </w:t>
      </w:r>
      <w:r w:rsidR="004A2AB3">
        <w:rPr>
          <w:color w:val="000000" w:themeColor="text1"/>
        </w:rPr>
        <w:t>sensor readings, a factor that</w:t>
      </w:r>
      <w:r w:rsidR="008D6290">
        <w:rPr>
          <w:color w:val="000000" w:themeColor="text1"/>
        </w:rPr>
        <w:t xml:space="preserve"> most studies fail to consider. </w:t>
      </w:r>
      <w:r w:rsidR="00CE0445" w:rsidRPr="00933176">
        <w:rPr>
          <w:color w:val="000000" w:themeColor="text1"/>
        </w:rPr>
        <w:t xml:space="preserve">Hence, looking forward, we aim for the final version of our mobile application to require a brief calibration cycle, where the user will </w:t>
      </w:r>
      <w:r w:rsidR="00E1079C">
        <w:rPr>
          <w:color w:val="000000" w:themeColor="text1"/>
        </w:rPr>
        <w:t>be prompted</w:t>
      </w:r>
      <w:r w:rsidR="00CE0445" w:rsidRPr="00933176">
        <w:rPr>
          <w:color w:val="000000" w:themeColor="text1"/>
        </w:rPr>
        <w:t xml:space="preserve"> to adopt different postures for brief periods to retrain the machine learning model, making it </w:t>
      </w:r>
      <w:proofErr w:type="spellStart"/>
      <w:r w:rsidR="00CE0445" w:rsidRPr="00933176">
        <w:rPr>
          <w:color w:val="000000" w:themeColor="text1"/>
        </w:rPr>
        <w:t>personalised</w:t>
      </w:r>
      <w:proofErr w:type="spellEnd"/>
      <w:r w:rsidR="00CE0445" w:rsidRPr="00933176">
        <w:rPr>
          <w:color w:val="000000" w:themeColor="text1"/>
        </w:rPr>
        <w:t xml:space="preserve"> and tailored to their body shape or musculoskeletal configuration.</w:t>
      </w:r>
    </w:p>
    <w:p w14:paraId="5311A3A9" w14:textId="5BB935A6" w:rsidR="004A7D24" w:rsidRPr="005E0081" w:rsidRDefault="001C6021" w:rsidP="005E0081">
      <w:pPr>
        <w:pStyle w:val="MDPI31text"/>
        <w:rPr>
          <w:color w:val="000000" w:themeColor="text1"/>
        </w:rPr>
      </w:pPr>
      <w:commentRangeStart w:id="14"/>
      <w:r w:rsidRPr="001A37FC">
        <w:rPr>
          <w:color w:val="000000" w:themeColor="text1"/>
        </w:rPr>
        <w:t xml:space="preserve"> </w:t>
      </w:r>
      <w:commentRangeEnd w:id="14"/>
      <w:r w:rsidR="00DE3868">
        <w:rPr>
          <w:rStyle w:val="CommentReference"/>
          <w:rFonts w:eastAsia="SimSun"/>
          <w:snapToGrid/>
          <w:lang w:eastAsia="zh-CN" w:bidi="ar-SA"/>
        </w:rPr>
        <w:commentReference w:id="14"/>
      </w:r>
      <w:r w:rsidR="00370A26">
        <w:rPr>
          <w:color w:val="000000" w:themeColor="text1"/>
        </w:rPr>
        <w:t>Furthermore, for this data collection stage,</w:t>
      </w:r>
      <w:r w:rsidR="00EE64C7">
        <w:rPr>
          <w:color w:val="000000" w:themeColor="text1"/>
        </w:rPr>
        <w:t xml:space="preserve"> </w:t>
      </w:r>
      <w:r w:rsidR="004A2AB3">
        <w:rPr>
          <w:color w:val="000000" w:themeColor="text1"/>
        </w:rPr>
        <w:t>our volunteer</w:t>
      </w:r>
      <w:r w:rsidR="00370A26">
        <w:rPr>
          <w:color w:val="000000" w:themeColor="text1"/>
        </w:rPr>
        <w:t xml:space="preserve"> participating in the experiment was instructed to sit in 19 different postures, as previously</w:t>
      </w:r>
      <w:r w:rsidR="00104755" w:rsidRPr="001A37FC">
        <w:rPr>
          <w:color w:val="000000" w:themeColor="text1"/>
        </w:rPr>
        <w:t xml:space="preserve"> highlighted in Figure 1</w:t>
      </w:r>
      <w:r w:rsidR="00D352B8" w:rsidRPr="001A37FC">
        <w:rPr>
          <w:color w:val="000000" w:themeColor="text1"/>
        </w:rPr>
        <w:t xml:space="preserve">. </w:t>
      </w:r>
      <w:r w:rsidR="00104755" w:rsidRPr="001A37FC">
        <w:rPr>
          <w:color w:val="000000" w:themeColor="text1"/>
        </w:rPr>
        <w:t>E</w:t>
      </w:r>
      <w:r w:rsidR="00EA6970" w:rsidRPr="001A37FC">
        <w:rPr>
          <w:color w:val="000000" w:themeColor="text1"/>
        </w:rPr>
        <w:t>ach posture was sat on for approximately 25 seconds</w:t>
      </w:r>
      <w:r w:rsidR="00B0588C" w:rsidRPr="001A37FC">
        <w:rPr>
          <w:color w:val="000000" w:themeColor="text1"/>
        </w:rPr>
        <w:t xml:space="preserve"> as we </w:t>
      </w:r>
      <w:r w:rsidR="00DD40C3" w:rsidRPr="001A37FC">
        <w:rPr>
          <w:color w:val="000000" w:themeColor="text1"/>
        </w:rPr>
        <w:t>recorded</w:t>
      </w:r>
      <w:r w:rsidR="00554115" w:rsidRPr="001A37FC">
        <w:rPr>
          <w:color w:val="000000" w:themeColor="text1"/>
        </w:rPr>
        <w:t xml:space="preserve"> </w:t>
      </w:r>
      <w:r w:rsidR="00DD40C3" w:rsidRPr="001A37FC">
        <w:rPr>
          <w:color w:val="000000" w:themeColor="text1"/>
        </w:rPr>
        <w:t>and saved</w:t>
      </w:r>
      <w:r w:rsidR="00554115" w:rsidRPr="001A37FC">
        <w:rPr>
          <w:color w:val="000000" w:themeColor="text1"/>
        </w:rPr>
        <w:t xml:space="preserve"> the sensor data. </w:t>
      </w:r>
      <w:r w:rsidR="00D45776" w:rsidRPr="001A37FC">
        <w:rPr>
          <w:color w:val="000000" w:themeColor="text1"/>
        </w:rPr>
        <w:t xml:space="preserve">Overall, a total of </w:t>
      </w:r>
      <w:r w:rsidR="00C7504A" w:rsidRPr="001A37FC">
        <w:rPr>
          <w:color w:val="000000" w:themeColor="text1"/>
        </w:rPr>
        <w:t>15</w:t>
      </w:r>
      <w:r w:rsidR="001B64F1" w:rsidRPr="001A37FC">
        <w:rPr>
          <w:color w:val="000000" w:themeColor="text1"/>
        </w:rPr>
        <w:t>1</w:t>
      </w:r>
      <w:r w:rsidR="00D45776" w:rsidRPr="001A37FC">
        <w:rPr>
          <w:color w:val="000000" w:themeColor="text1"/>
        </w:rPr>
        <w:t xml:space="preserve"> frames of sensor data </w:t>
      </w:r>
      <w:r w:rsidR="00C7504A" w:rsidRPr="001A37FC">
        <w:rPr>
          <w:color w:val="000000" w:themeColor="text1"/>
        </w:rPr>
        <w:t>were</w:t>
      </w:r>
      <w:r w:rsidR="00D45776" w:rsidRPr="001A37FC">
        <w:rPr>
          <w:color w:val="000000" w:themeColor="text1"/>
        </w:rPr>
        <w:t xml:space="preserve"> captured for each given posture, </w:t>
      </w:r>
      <w:r w:rsidR="004A7D24" w:rsidRPr="00933176">
        <w:rPr>
          <w:color w:val="000000" w:themeColor="text1"/>
        </w:rPr>
        <w:t>resul</w:t>
      </w:r>
      <w:r w:rsidR="00D45776" w:rsidRPr="00933176">
        <w:rPr>
          <w:color w:val="000000" w:themeColor="text1"/>
        </w:rPr>
        <w:t xml:space="preserve">ting </w:t>
      </w:r>
      <w:r w:rsidR="004A7D24" w:rsidRPr="00933176">
        <w:rPr>
          <w:color w:val="000000" w:themeColor="text1"/>
        </w:rPr>
        <w:t>in</w:t>
      </w:r>
      <w:r w:rsidR="00D45776" w:rsidRPr="00933176">
        <w:rPr>
          <w:color w:val="000000" w:themeColor="text1"/>
        </w:rPr>
        <w:t xml:space="preserve"> a </w:t>
      </w:r>
      <w:r w:rsidR="004A7D24" w:rsidRPr="00933176">
        <w:rPr>
          <w:color w:val="000000" w:themeColor="text1"/>
        </w:rPr>
        <w:t>total</w:t>
      </w:r>
      <w:r w:rsidR="00D45776" w:rsidRPr="00933176">
        <w:rPr>
          <w:color w:val="000000" w:themeColor="text1"/>
        </w:rPr>
        <w:t xml:space="preserve"> of </w:t>
      </w:r>
      <w:r w:rsidR="00C7504A" w:rsidRPr="00933176">
        <w:rPr>
          <w:color w:val="000000" w:themeColor="text1"/>
        </w:rPr>
        <w:t>28</w:t>
      </w:r>
      <w:r w:rsidR="001B64F1" w:rsidRPr="00933176">
        <w:rPr>
          <w:color w:val="000000" w:themeColor="text1"/>
        </w:rPr>
        <w:t>69</w:t>
      </w:r>
      <w:r w:rsidR="00D45776" w:rsidRPr="00933176">
        <w:rPr>
          <w:color w:val="000000" w:themeColor="text1"/>
        </w:rPr>
        <w:t xml:space="preserve"> sets of data.</w:t>
      </w:r>
      <w:r w:rsidR="007462EE" w:rsidRPr="00933176">
        <w:rPr>
          <w:color w:val="000000" w:themeColor="text1"/>
        </w:rPr>
        <w:t xml:space="preserve"> After </w:t>
      </w:r>
      <w:r w:rsidR="00CB5ED6">
        <w:rPr>
          <w:color w:val="000000" w:themeColor="text1"/>
        </w:rPr>
        <w:t xml:space="preserve">data collection, we performed </w:t>
      </w:r>
      <w:r w:rsidR="00205817">
        <w:rPr>
          <w:color w:val="000000" w:themeColor="text1"/>
        </w:rPr>
        <w:t>a set of</w:t>
      </w:r>
      <w:r w:rsidR="00CB5ED6">
        <w:rPr>
          <w:color w:val="000000" w:themeColor="text1"/>
        </w:rPr>
        <w:t xml:space="preserve"> pre-processing steps, which involved </w:t>
      </w:r>
      <w:r w:rsidR="00205817">
        <w:rPr>
          <w:color w:val="000000" w:themeColor="text1"/>
        </w:rPr>
        <w:t xml:space="preserve">data labeling, </w:t>
      </w:r>
      <w:r w:rsidR="00CB5ED6">
        <w:rPr>
          <w:color w:val="000000" w:themeColor="text1"/>
        </w:rPr>
        <w:t>normalizing the dataset using the min-max normalization technique</w:t>
      </w:r>
      <w:r w:rsidR="00205817">
        <w:rPr>
          <w:color w:val="000000" w:themeColor="text1"/>
        </w:rPr>
        <w:t>,</w:t>
      </w:r>
      <w:r w:rsidR="00CB5ED6">
        <w:rPr>
          <w:color w:val="000000" w:themeColor="text1"/>
        </w:rPr>
        <w:t xml:space="preserve"> and removing</w:t>
      </w:r>
      <w:r w:rsidR="00370A26" w:rsidRPr="00933176">
        <w:rPr>
          <w:color w:val="000000" w:themeColor="text1"/>
        </w:rPr>
        <w:t xml:space="preserve"> empty data frames</w:t>
      </w:r>
      <w:r w:rsidR="00F24497">
        <w:rPr>
          <w:color w:val="000000" w:themeColor="text1"/>
        </w:rPr>
        <w:t>, which</w:t>
      </w:r>
      <w:r w:rsidR="00EF5551">
        <w:rPr>
          <w:color w:val="000000" w:themeColor="text1"/>
        </w:rPr>
        <w:t xml:space="preserve"> </w:t>
      </w:r>
      <w:r w:rsidR="00F24497">
        <w:rPr>
          <w:color w:val="000000" w:themeColor="text1"/>
        </w:rPr>
        <w:t xml:space="preserve">resulted </w:t>
      </w:r>
      <w:r w:rsidR="00EF5551">
        <w:rPr>
          <w:color w:val="000000" w:themeColor="text1"/>
        </w:rPr>
        <w:t>in an inconsistent number of data frames for specific postures, with some having fewer data frames</w:t>
      </w:r>
      <w:r w:rsidR="00CB5ED6">
        <w:rPr>
          <w:color w:val="000000" w:themeColor="text1"/>
        </w:rPr>
        <w:t xml:space="preserve"> than others.</w:t>
      </w:r>
    </w:p>
    <w:p w14:paraId="4124C8FE" w14:textId="77777777" w:rsidR="00D75029" w:rsidRPr="001A37FC" w:rsidRDefault="00D75029" w:rsidP="005353C2">
      <w:pPr>
        <w:pStyle w:val="MDPI31text"/>
        <w:ind w:left="0" w:firstLine="0"/>
        <w:rPr>
          <w:color w:val="000000" w:themeColor="text1"/>
        </w:rPr>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754F4C5C" w14:textId="77777777" w:rsidR="00087B20" w:rsidRDefault="00087B20" w:rsidP="001F1308">
      <w:pPr>
        <w:pStyle w:val="MDPI31text"/>
        <w:rPr>
          <w:lang w:val="en-GB"/>
        </w:rPr>
      </w:pPr>
    </w:p>
    <w:p w14:paraId="2824B2A4" w14:textId="77777777" w:rsidR="007569D3" w:rsidRPr="001F1308" w:rsidRDefault="007569D3" w:rsidP="001F1308">
      <w:pPr>
        <w:pStyle w:val="MDPI31text"/>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lastRenderedPageBreak/>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erasing transformation arbitrarily removes certain sections of the sensor reading, replicating certain areas of the sensor that are faulty or partially blocked. Finally, the elastic deformation slightly distorts</w:t>
      </w:r>
      <w:commentRangeStart w:id="15"/>
      <w:r w:rsidRPr="00933176">
        <w:rPr>
          <w:color w:val="000000" w:themeColor="text1"/>
          <w:lang w:val="en-GB"/>
        </w:rPr>
        <w:t xml:space="preserve"> the sensor readings </w:t>
      </w:r>
      <w:commentRangeEnd w:id="15"/>
      <w:r w:rsidRPr="00933176">
        <w:rPr>
          <w:rStyle w:val="CommentReference"/>
          <w:rFonts w:eastAsia="SimSun"/>
          <w:snapToGrid/>
          <w:color w:val="000000" w:themeColor="text1"/>
          <w:lang w:eastAsia="zh-CN" w:bidi="ar-SA"/>
        </w:rPr>
        <w:commentReference w:id="15"/>
      </w:r>
      <w:r w:rsidRPr="00933176">
        <w:rPr>
          <w:color w:val="000000" w:themeColor="text1"/>
          <w:lang w:val="en-GB"/>
        </w:rPr>
        <w:t xml:space="preserve">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1A48EF">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1A48EF">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1A48EF">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1A48EF">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1A48EF">
            <w:pPr>
              <w:pStyle w:val="MDPI42tablebody"/>
              <w:rPr>
                <w:rFonts w:ascii="Times New Roman" w:hAnsi="Times New Roman"/>
                <w:color w:val="000000" w:themeColor="text1"/>
              </w:rPr>
            </w:pPr>
            <w:r w:rsidRPr="004546AE">
              <w:rPr>
                <w:color w:val="000000" w:themeColor="text1"/>
              </w:rPr>
              <w:t xml:space="preserve">Gaussian Noise (noise ratio=0.5) </w:t>
            </w:r>
          </w:p>
        </w:tc>
      </w:tr>
      <w:tr w:rsidR="008B62C1" w:rsidRPr="002303D1" w14:paraId="5A60CE53" w14:textId="77777777" w:rsidTr="001A48EF">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1A48EF">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1A48EF">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1A48EF">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1A48EF">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1A48EF">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1A48EF">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1A48EF">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1A48EF">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1A48EF">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1A48EF">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1A48EF">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lastRenderedPageBreak/>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commentRangeStart w:id="16"/>
      <w:r w:rsidRPr="00933176">
        <w:t>CNN Architecture</w:t>
      </w:r>
      <w:r w:rsidR="00615E89">
        <w:t xml:space="preserve"> for Posture Classification</w:t>
      </w:r>
      <w:commentRangeEnd w:id="16"/>
      <w:r w:rsidR="00763EB3">
        <w:rPr>
          <w:rStyle w:val="CommentReference"/>
          <w:rFonts w:eastAsia="SimSun"/>
          <w:snapToGrid/>
          <w:lang w:eastAsia="zh-CN" w:bidi="ar-SA"/>
        </w:rPr>
        <w:commentReference w:id="16"/>
      </w:r>
    </w:p>
    <w:p w14:paraId="6F103A8F" w14:textId="306C7C4A" w:rsidR="005A2AB8" w:rsidRPr="00933176" w:rsidRDefault="00105F4A" w:rsidP="003523AD">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The 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E9965" w14:textId="182F30C9" w:rsidR="0079594D" w:rsidRPr="005A2AB8" w:rsidRDefault="00C854FE" w:rsidP="005A2AB8">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622D34EF"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w:t>
      </w:r>
      <w:r w:rsidR="00045790" w:rsidRPr="00933176">
        <w:rPr>
          <w:color w:val="000000" w:themeColor="text1"/>
        </w:rPr>
        <w:lastRenderedPageBreak/>
        <w:t xml:space="preserve">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5288ED7" w:rsidR="00421271" w:rsidRDefault="00245830" w:rsidP="009F4286">
      <w:pPr>
        <w:pStyle w:val="MDPI31text"/>
        <w:rPr>
          <w:color w:val="000000" w:themeColor="text1"/>
        </w:rPr>
      </w:pPr>
      <w:r w:rsidRPr="002111EE">
        <w:t xml:space="preserve">We divided the dataset into </w:t>
      </w:r>
      <w:r w:rsidR="001A461E">
        <w:t>three</w:t>
      </w:r>
      <w:r w:rsidRPr="002111EE">
        <w:t xml:space="preserve"> groups t</w:t>
      </w:r>
      <w:r w:rsidR="00F47072" w:rsidRPr="002111EE">
        <w:t xml:space="preserve">o </w:t>
      </w:r>
      <w:r w:rsidR="006740F1" w:rsidRPr="002111EE">
        <w:t>train</w:t>
      </w:r>
      <w:r w:rsidR="001A461E">
        <w:t>, fine-tune, and evaluate each</w:t>
      </w:r>
      <w:r w:rsidR="006740F1" w:rsidRPr="002111EE">
        <w:t xml:space="preserve"> machine learning </w:t>
      </w:r>
      <w:r w:rsidR="001A461E">
        <w:t>algorithm</w:t>
      </w:r>
      <w:r w:rsidR="006740F1" w:rsidRPr="002111EE">
        <w:t xml:space="preserve">. </w:t>
      </w:r>
      <w:commentRangeStart w:id="17"/>
      <w:commentRangeStart w:id="18"/>
      <w:r w:rsidR="006740F1" w:rsidRPr="002111EE">
        <w:t xml:space="preserve">80% of the </w:t>
      </w:r>
      <w:r w:rsidR="00C31CBF" w:rsidRPr="002111EE">
        <w:t xml:space="preserve">entire </w:t>
      </w:r>
      <w:r w:rsidR="006740F1" w:rsidRPr="002111EE">
        <w:t>dataset was</w:t>
      </w:r>
      <w:r w:rsidR="00BC5266" w:rsidRPr="002111EE">
        <w:t xml:space="preserve"> allocated towards training the machine learning model, </w:t>
      </w:r>
      <w:r w:rsidR="00C31CBF" w:rsidRPr="002111EE">
        <w:t>1</w:t>
      </w:r>
      <w:r w:rsidR="00BC5266" w:rsidRPr="002111EE">
        <w:t xml:space="preserve">0% </w:t>
      </w:r>
      <w:r w:rsidR="00FB0DB4" w:rsidRPr="002111EE">
        <w:t>for validation</w:t>
      </w:r>
      <w:r w:rsidR="00A96B46" w:rsidRPr="002111EE">
        <w:t>,</w:t>
      </w:r>
      <w:r w:rsidR="00FB0DB4" w:rsidRPr="002111EE">
        <w:t xml:space="preserve"> and the </w:t>
      </w:r>
      <w:r w:rsidR="001A461E">
        <w:t>remaining</w:t>
      </w:r>
      <w:r w:rsidR="00FB0DB4" w:rsidRPr="002111EE">
        <w:t xml:space="preserve"> 10% </w:t>
      </w:r>
      <w:r w:rsidR="001A461E">
        <w:t xml:space="preserve">was used </w:t>
      </w:r>
      <w:r w:rsidR="00FB0DB4" w:rsidRPr="002111EE">
        <w:t>for testing the model’s performance</w:t>
      </w:r>
      <w:r w:rsidR="00BC5266" w:rsidRPr="002111EE">
        <w:t>.</w:t>
      </w:r>
      <w:commentRangeEnd w:id="17"/>
      <w:r w:rsidR="00FA5682" w:rsidRPr="002111EE">
        <w:rPr>
          <w:color w:val="FF0000"/>
        </w:rPr>
        <w:t xml:space="preserve"> </w:t>
      </w:r>
      <w:r w:rsidR="008814D5" w:rsidRPr="002111EE">
        <w:rPr>
          <w:rStyle w:val="CommentReference"/>
          <w:rFonts w:eastAsia="SimSun"/>
          <w:snapToGrid/>
          <w:color w:val="FF0000"/>
          <w:lang w:eastAsia="zh-CN" w:bidi="ar-SA"/>
        </w:rPr>
        <w:commentReference w:id="17"/>
      </w:r>
      <w:commentRangeEnd w:id="18"/>
      <w:r w:rsidR="00701C82" w:rsidRPr="002111EE">
        <w:rPr>
          <w:rStyle w:val="CommentReference"/>
          <w:rFonts w:eastAsia="SimSun"/>
          <w:snapToGrid/>
          <w:color w:val="FF0000"/>
          <w:lang w:eastAsia="zh-CN" w:bidi="ar-SA"/>
        </w:rPr>
        <w:commentReference w:id="18"/>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we a</w:t>
      </w:r>
      <w:r w:rsidR="001A461E" w:rsidRPr="00C313AC">
        <w:rPr>
          <w:color w:val="000000" w:themeColor="text1"/>
        </w:rPr>
        <w:t>ssessed other metrics,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The precision value </w:t>
      </w:r>
      <w:r w:rsidR="00FE75B5" w:rsidRPr="00C313AC">
        <w:rPr>
          <w:color w:val="000000" w:themeColor="text1"/>
        </w:rPr>
        <w:t xml:space="preserve">also represents the accuracy of the algorithm, </w:t>
      </w:r>
      <w:r w:rsidR="001B2535" w:rsidRPr="00C313AC">
        <w:rPr>
          <w:color w:val="000000" w:themeColor="text1"/>
        </w:rPr>
        <w:t>indicating</w:t>
      </w:r>
      <w:r w:rsidR="00FE75B5" w:rsidRPr="00C313AC">
        <w:rPr>
          <w:color w:val="000000" w:themeColor="text1"/>
        </w:rPr>
        <w:t xml:space="preserve"> that the posture that it had predicted was indeed correct. 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2754C805"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DC6D69" w:rsidRPr="001A37FC">
        <w:rPr>
          <w:color w:val="000000" w:themeColor="text1"/>
        </w:rPr>
        <w:t xml:space="preserve">our </w:t>
      </w:r>
      <w:r w:rsidR="00B10B0E">
        <w:rPr>
          <w:color w:val="000000" w:themeColor="text1"/>
        </w:rPr>
        <w:t>core</w:t>
      </w:r>
      <w:r w:rsidRPr="001A37FC">
        <w:rPr>
          <w:color w:val="000000" w:themeColor="text1"/>
        </w:rPr>
        <w:t xml:space="preserve"> pillar.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5392FD8"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9"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9"/>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7C116685" w:rsidR="00E41940" w:rsidRPr="001A37FC" w:rsidRDefault="00E41940" w:rsidP="00E41940">
            <w:pPr>
              <w:pStyle w:val="MDPI42tablebody"/>
              <w:jc w:val="left"/>
              <w:rPr>
                <w:rStyle w:val="apple-tab-span"/>
                <w:color w:val="000000" w:themeColor="text1"/>
              </w:rPr>
            </w:pPr>
            <w:r w:rsidRPr="004F001E">
              <w:rPr>
                <w:lang w:val="en-GB"/>
              </w:rPr>
              <w:t>Combined perch and recline; extreme 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7421C70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1E2881">
              <w:rPr>
                <w:lang w:val="en-GB"/>
              </w:rPr>
              <w:t>SP14</w:t>
            </w:r>
            <w:r w:rsidRPr="004F001E">
              <w:rPr>
                <w:lang w:val="en-GB"/>
              </w:rPr>
              <w:t xml:space="preserve">: identical extreme risk </w:t>
            </w:r>
            <w:r w:rsidR="007473FD">
              <w:rPr>
                <w:lang w:val="en-GB"/>
              </w:rPr>
              <w:fldChar w:fldCharType="begin"/>
            </w:r>
            <w:r w:rsidR="000C3C5A">
              <w:rPr>
                <w:lang w:val="en-GB"/>
              </w:rPr>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00840E5C">
              <w:rPr>
                <w:lang w:val="en-GB"/>
              </w:rPr>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6A97799B"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303BB2" w:rsidRPr="005A7C4F">
              <w:rPr>
                <w:color w:val="000000" w:themeColor="text1"/>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303BB2" w:rsidRPr="005A7C4F">
              <w:rPr>
                <w:noProof/>
                <w:color w:val="000000" w:themeColor="text1"/>
                <w:lang w:val="en-GB"/>
              </w:rPr>
              <w:t>[58,59]</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0F7FBCA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 xml:space="preserve"> .</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B474C62" w:rsidR="00124029" w:rsidRDefault="001138FF" w:rsidP="00124029">
      <w:pPr>
        <w:pStyle w:val="MDPI31text"/>
        <w:rPr>
          <w:lang w:val="en-GB"/>
        </w:rPr>
      </w:pPr>
      <w:r>
        <w:rPr>
          <w:lang w:val="en-GB"/>
        </w:rPr>
        <w:t xml:space="preserve">Given that the prolonged adoption of static and improper 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 xml:space="preserve">metric is computed </w:t>
      </w:r>
      <w:r w:rsidR="00FE6A38">
        <w:rPr>
          <w:lang w:val="en-GB"/>
        </w:rPr>
        <w:t>usin</w:t>
      </w:r>
      <w:r w:rsidR="00124029">
        <w:rPr>
          <w:lang w:val="en-GB"/>
        </w:rPr>
        <w:t>g</w:t>
      </w:r>
      <w:r w:rsidR="00FE6A38">
        <w:rPr>
          <w:lang w:val="en-GB"/>
        </w:rPr>
        <w:t xml:space="preserve"> the formula as defined below</w:t>
      </w:r>
      <w:r w:rsidR="00124029">
        <w:rPr>
          <w:lang w:val="en-GB"/>
        </w:rPr>
        <w:t>:</w:t>
      </w:r>
    </w:p>
    <w:p w14:paraId="051A3EA3" w14:textId="1DA3BC12" w:rsidR="00B731E3" w:rsidRPr="00124029" w:rsidRDefault="00B731E3" w:rsidP="00124029">
      <w:pPr>
        <w:pStyle w:val="MDPI39equation"/>
      </w:pPr>
      <m:oMathPara>
        <m:oMathParaPr>
          <m:jc m:val="center"/>
        </m:oMathParaPr>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p w14:paraId="19208666" w14:textId="784A72F8" w:rsidR="002E2F80" w:rsidRDefault="001138FF" w:rsidP="002E2F80">
      <w:pPr>
        <w:pStyle w:val="MDPI31text"/>
        <w:ind w:firstLine="0"/>
        <w:rPr>
          <w:lang w:val="en-GB"/>
        </w:rPr>
      </w:pPr>
      <w:bookmarkStart w:id="20" w:name="OLE_LINK2"/>
      <w:r>
        <w:rPr>
          <w:lang w:val="en-GB"/>
        </w:rPr>
        <w:t>w</w:t>
      </w:r>
      <w:r w:rsidR="00FE6A38">
        <w:rPr>
          <w:lang w:val="en-GB"/>
        </w:rPr>
        <w:t>here</w:t>
      </w:r>
      <w:r w:rsidR="00A25B80">
        <w:rPr>
          <w:lang w:val="en-GB"/>
        </w:rPr>
        <w:t xml:space="preserve"> </w:t>
      </w:r>
      <w:r w:rsidR="00AF1220">
        <w:rPr>
          <w:lang w:val="en-GB"/>
        </w:rPr>
        <w:t>S</w:t>
      </w:r>
      <w:r w:rsidR="00A25B80">
        <w:rPr>
          <w:lang w:val="en-GB"/>
        </w:rPr>
        <w:t xml:space="preserve"> denotes the deviation</w:t>
      </w:r>
      <w:r w:rsidR="009B0DE6">
        <w:rPr>
          <w:lang w:val="en-GB"/>
        </w:rPr>
        <w:t xml:space="preserve"> score assigned to each </w:t>
      </w:r>
      <w:r w:rsidR="00A25B80">
        <w:rPr>
          <w:lang w:val="en-GB"/>
        </w:rPr>
        <w:t>posture</w:t>
      </w:r>
      <w:r>
        <w:rPr>
          <w:lang w:val="en-GB"/>
        </w:rPr>
        <w:t xml:space="preserve"> based </w:t>
      </w:r>
      <w:r w:rsidR="00EE6C2F">
        <w:rPr>
          <w:lang w:val="en-GB"/>
        </w:rPr>
        <w:t xml:space="preserve">on the </w:t>
      </w:r>
      <w:r w:rsidR="00CB54D5">
        <w:rPr>
          <w:lang w:val="en-GB"/>
        </w:rPr>
        <w:t xml:space="preserve">adapted </w:t>
      </w:r>
      <w:r w:rsidR="00EE6C2F" w:rsidRPr="009C6465">
        <w:rPr>
          <w:lang w:val="en-GB"/>
        </w:rPr>
        <w:t>Borg CR-10 Scale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r w:rsidR="009B0DE6">
        <w:rPr>
          <w:lang w:val="en-GB"/>
        </w:rPr>
        <w:t>5 below</w:t>
      </w:r>
      <w:bookmarkEnd w:id="20"/>
      <w:r w:rsidR="00893A80">
        <w:rPr>
          <w:lang w:val="en-GB"/>
        </w:rPr>
        <w:t>.</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44BC951C"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which were highly</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w:t>
      </w:r>
      <w:r w:rsidR="00A8249B">
        <w:rPr>
          <w:lang w:val="en-GB"/>
        </w:rPr>
        <w:t>that were</w:t>
      </w:r>
      <w:r w:rsidR="00AA7033">
        <w:rPr>
          <w:lang w:val="en-GB"/>
        </w:rPr>
        <w:t xml:space="preserve"> maintained for a short duration</w:t>
      </w:r>
      <w:r w:rsidR="00A8249B">
        <w:rPr>
          <w:lang w:val="en-GB"/>
        </w:rPr>
        <w:t xml:space="preserve">, a tolerance threshold of 30 seconds was established, allowing for brief periods of postural </w:t>
      </w:r>
      <w:r w:rsidR="00A8249B">
        <w:rPr>
          <w:lang w:val="en-GB"/>
        </w:rPr>
        <w:lastRenderedPageBreak/>
        <w:t>adjustments</w:t>
      </w:r>
      <w:r w:rsidR="00AA7033">
        <w:rPr>
          <w:lang w:val="en-GB"/>
        </w:rPr>
        <w:t>. Meanwhile</w:t>
      </w:r>
      <w:r>
        <w:rPr>
          <w:lang w:val="en-GB"/>
        </w:rPr>
        <w:t>,</w:t>
      </w:r>
      <w:r w:rsidR="00AA7033">
        <w:rPr>
          <w:lang w:val="en-GB"/>
        </w:rPr>
        <w:t xml:space="preserve"> </w:t>
      </w:r>
      <w:r w:rsidR="00A8249B">
        <w:rPr>
          <w:lang w:val="en-GB"/>
        </w:rPr>
        <w:t xml:space="preserve">maintaining non-upright postures beyond this threshold results to higher decay factor values. </w:t>
      </w:r>
    </w:p>
    <w:p w14:paraId="326B8699" w14:textId="598AC5B2" w:rsidR="006D1C20" w:rsidRPr="001A37FC" w:rsidRDefault="006D1C20" w:rsidP="006D1C20">
      <w:pPr>
        <w:pStyle w:val="MDPI41tablecaption"/>
        <w:rPr>
          <w:color w:val="000000" w:themeColor="text1"/>
        </w:rPr>
      </w:pPr>
      <w:commentRangeStart w:id="21"/>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21"/>
      <w:r w:rsidR="009D0E24">
        <w:rPr>
          <w:rStyle w:val="CommentReference"/>
          <w:rFonts w:eastAsia="SimSun" w:cs="Times New Roman"/>
          <w:lang w:eastAsia="zh-CN" w:bidi="ar-SA"/>
        </w:rPr>
        <w:commentReference w:id="21"/>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42535A">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42535A">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42535A">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77E08270" w:rsidR="006E484B" w:rsidRPr="001A37FC" w:rsidRDefault="005E62F2" w:rsidP="0042535A">
            <w:pPr>
              <w:pStyle w:val="MDPI42tablebody"/>
              <w:spacing w:line="240" w:lineRule="auto"/>
              <w:rPr>
                <w:b/>
                <w:snapToGrid/>
                <w:color w:val="000000" w:themeColor="text1"/>
              </w:rPr>
            </w:pPr>
            <w:r>
              <w:rPr>
                <w:b/>
                <w:snapToGrid/>
                <w:color w:val="000000" w:themeColor="text1"/>
              </w:rPr>
              <w:t>Decay Factor (S)</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42535A">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42535A">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42535A">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42535A">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77777777" w:rsidR="007A46BB" w:rsidRDefault="0045432E" w:rsidP="007A46BB">
      <w:pPr>
        <w:pStyle w:val="MDPI31text"/>
        <w:rPr>
          <w:color w:val="000000" w:themeColor="text1"/>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dashboard, a web-based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 application was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 xml:space="preserve">supports the development of multi-platform applications such as iOS, Android, and Desktop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r w:rsidRPr="001A37FC">
        <w:rPr>
          <w:color w:val="000000" w:themeColor="text1"/>
        </w:rPr>
        <w:t xml:space="preserve">e </w:t>
      </w:r>
      <w:r w:rsidR="009C0F26">
        <w:rPr>
          <w:color w:val="000000" w:themeColor="text1"/>
        </w:rPr>
        <w:t>integrated the use of</w:t>
      </w:r>
      <w:r w:rsidRPr="001A37FC">
        <w:rPr>
          <w:color w:val="000000" w:themeColor="text1"/>
        </w:rPr>
        <w:t xml:space="preserve"> OpenAI’s GPT-4o Large Language Model (LLM) to generate personalized recommendations based on historical postural data. The block diagram in Figure </w:t>
      </w:r>
      <w:r w:rsidR="00567F88">
        <w:rPr>
          <w:color w:val="000000" w:themeColor="text1"/>
        </w:rPr>
        <w:t>8</w:t>
      </w:r>
      <w:r w:rsidRPr="001A37FC">
        <w:rPr>
          <w:color w:val="000000" w:themeColor="text1"/>
        </w:rPr>
        <w:t xml:space="preserve"> below </w:t>
      </w:r>
      <w:r w:rsidR="009C0F26">
        <w:rPr>
          <w:color w:val="000000" w:themeColor="text1"/>
        </w:rPr>
        <w:t>is a summarized view of</w:t>
      </w:r>
      <w:r w:rsidRPr="001A37FC">
        <w:rPr>
          <w:color w:val="000000" w:themeColor="text1"/>
        </w:rPr>
        <w:t xml:space="preserve"> the </w:t>
      </w:r>
      <w:r w:rsidR="00B10B0E">
        <w:rPr>
          <w:color w:val="000000" w:themeColor="text1"/>
        </w:rPr>
        <w:t>three</w:t>
      </w:r>
      <w:r w:rsidRPr="001A37FC">
        <w:rPr>
          <w:color w:val="000000" w:themeColor="text1"/>
        </w:rPr>
        <w:t xml:space="preserve"> main components used to develop our posture feedback system</w:t>
      </w:r>
      <w:r w:rsidR="00904712">
        <w:rPr>
          <w:color w:val="000000" w:themeColor="text1"/>
        </w:rPr>
        <w:t>,</w:t>
      </w:r>
      <w:r w:rsidR="006130BB">
        <w:rPr>
          <w:color w:val="000000" w:themeColor="text1"/>
        </w:rPr>
        <w:t xml:space="preserve"> consisting of the </w:t>
      </w:r>
      <w:proofErr w:type="spellStart"/>
      <w:r w:rsidR="006130BB">
        <w:rPr>
          <w:color w:val="000000" w:themeColor="text1"/>
        </w:rPr>
        <w:t>SitRight</w:t>
      </w:r>
      <w:proofErr w:type="spellEnd"/>
      <w:r w:rsidR="006130BB">
        <w:rPr>
          <w:color w:val="000000" w:themeColor="text1"/>
        </w:rPr>
        <w:t xml:space="preserve"> Dashboard, backend API running our trained CNN model</w:t>
      </w:r>
      <w:r w:rsidR="00904712">
        <w:rPr>
          <w:color w:val="000000" w:themeColor="text1"/>
        </w:rPr>
        <w:t>,</w:t>
      </w:r>
      <w:r w:rsidR="006130BB">
        <w:rPr>
          <w:color w:val="000000" w:themeColor="text1"/>
        </w:rPr>
        <w:t xml:space="preserve"> and </w:t>
      </w:r>
      <w:r w:rsidR="006130BB" w:rsidRPr="001A37FC">
        <w:rPr>
          <w:color w:val="000000" w:themeColor="text1"/>
        </w:rPr>
        <w:t>OpenAI’s GPT-4o</w:t>
      </w:r>
      <w:r w:rsidR="006130BB">
        <w:rPr>
          <w:color w:val="000000" w:themeColor="text1"/>
        </w:rPr>
        <w:t xml:space="preserve"> LLM.</w:t>
      </w:r>
    </w:p>
    <w:p w14:paraId="3CA64188" w14:textId="27B09532" w:rsidR="0045432E" w:rsidRPr="007A46BB" w:rsidRDefault="00F217F0" w:rsidP="007A46BB">
      <w:pPr>
        <w:pStyle w:val="MDPI31text"/>
        <w:rPr>
          <w:color w:val="000000" w:themeColor="text1"/>
          <w:lang w:val="en-GB"/>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245830">
        <w:rPr>
          <w:color w:val="000000" w:themeColor="text1"/>
        </w:rPr>
        <w:t>1</w:t>
      </w:r>
      <w:r w:rsidR="00750BFB">
        <w:rPr>
          <w:color w:val="000000" w:themeColor="text1"/>
        </w:rPr>
        <w:t>1</w:t>
      </w:r>
      <w:r w:rsidR="0045432E" w:rsidRPr="001A37FC">
        <w:rPr>
          <w:color w:val="000000" w:themeColor="text1"/>
        </w:rPr>
        <w:t xml:space="preserve"> and </w:t>
      </w:r>
      <w:r w:rsidR="00245830">
        <w:rPr>
          <w:color w:val="000000" w:themeColor="text1"/>
        </w:rPr>
        <w:t>1</w:t>
      </w:r>
      <w:r w:rsidR="00750BFB">
        <w:rPr>
          <w:color w:val="000000" w:themeColor="text1"/>
        </w:rPr>
        <w:t>2</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feedback system. Table </w:t>
      </w:r>
      <w:r w:rsidR="00046FC8">
        <w:rPr>
          <w:color w:val="000000" w:themeColor="text1"/>
        </w:rPr>
        <w:t>6</w:t>
      </w:r>
      <w:r w:rsidR="0045432E" w:rsidRPr="001A37FC">
        <w:rPr>
          <w:color w:val="000000" w:themeColor="text1"/>
        </w:rPr>
        <w:t xml:space="preserve"> </w:t>
      </w:r>
      <w:r w:rsidR="00F912D2">
        <w:rPr>
          <w:color w:val="000000" w:themeColor="text1"/>
        </w:rPr>
        <w:t>describes</w:t>
      </w:r>
      <w:r w:rsidR="0045432E" w:rsidRPr="001A37FC">
        <w:rPr>
          <w:color w:val="000000" w:themeColor="text1"/>
        </w:rPr>
        <w:t xml:space="preserve"> each section of the </w:t>
      </w:r>
      <w:r>
        <w:rPr>
          <w:color w:val="000000" w:themeColor="text1"/>
        </w:rPr>
        <w:t>dashboard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62808104" w:rsidR="00EE6E50" w:rsidRPr="001A37FC" w:rsidRDefault="0045432E" w:rsidP="00EE6E50">
      <w:pPr>
        <w:pStyle w:val="MDPI51figurecaption"/>
      </w:pPr>
      <w:r w:rsidRPr="001A37FC">
        <w:rPr>
          <w:b/>
          <w:bCs/>
        </w:rPr>
        <w:t xml:space="preserve">Figure </w:t>
      </w:r>
      <w:r w:rsidR="008122B8">
        <w:rPr>
          <w:b/>
          <w:bCs/>
        </w:rPr>
        <w:t>9</w:t>
      </w:r>
      <w:r w:rsidRPr="001A37FC">
        <w:t>. First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r w:rsidR="00EE6E50">
        <w:t>.</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3549BD0B" w:rsidR="00420BFA" w:rsidRPr="00EE6E50" w:rsidRDefault="0045432E" w:rsidP="00EE6E50">
      <w:pPr>
        <w:pStyle w:val="MDPI51figurecaption"/>
      </w:pPr>
      <w:r w:rsidRPr="0039141D">
        <w:rPr>
          <w:b/>
          <w:bCs/>
        </w:rPr>
        <w:t xml:space="preserve">Figure </w:t>
      </w:r>
      <w:r w:rsidR="008122B8" w:rsidRPr="0039141D">
        <w:rPr>
          <w:b/>
          <w:bCs/>
        </w:rPr>
        <w:t>10</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LLM</w:t>
      </w:r>
      <w:r w:rsidR="00EE6E50" w:rsidRPr="00EE6E50">
        <w:t xml:space="preserve"> </w:t>
      </w:r>
      <w:r w:rsidR="00051E26">
        <w:t xml:space="preserve">that was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AB9290D" w:rsidR="00313286" w:rsidRDefault="00313286" w:rsidP="00F55896">
      <w:pPr>
        <w:pStyle w:val="MDPI51figurecaption"/>
        <w:rPr>
          <w:color w:val="000000" w:themeColor="text1"/>
        </w:rPr>
      </w:pPr>
      <w:commentRangeStart w:id="22"/>
      <w:r w:rsidRPr="001A37FC">
        <w:rPr>
          <w:b/>
          <w:bCs/>
          <w:color w:val="000000" w:themeColor="text1"/>
        </w:rPr>
        <w:t>Figure 1</w:t>
      </w:r>
      <w:r>
        <w:rPr>
          <w:b/>
          <w:bCs/>
          <w:color w:val="000000" w:themeColor="text1"/>
        </w:rPr>
        <w:t>1</w:t>
      </w:r>
      <w:commentRangeEnd w:id="22"/>
      <w:r w:rsidR="00051E26">
        <w:rPr>
          <w:rStyle w:val="CommentReference"/>
          <w:rFonts w:eastAsia="SimSun"/>
          <w:lang w:eastAsia="zh-CN" w:bidi="ar-SA"/>
        </w:rPr>
        <w:commentReference w:id="22"/>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7C404950"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 xml:space="preserve">91.03% accuracy, fine-tuned to k=3 </w:t>
      </w:r>
      <w:proofErr w:type="spellStart"/>
      <w:r w:rsidR="00970ECC">
        <w:rPr>
          <w:color w:val="000000" w:themeColor="text1"/>
          <w:lang w:val="en-GB"/>
        </w:rPr>
        <w:t>neighbors</w:t>
      </w:r>
      <w:proofErr w:type="spellEnd"/>
      <w:r w:rsidR="00970ECC">
        <w:rPr>
          <w:color w:val="000000" w:themeColor="text1"/>
          <w:lang w:val="en-GB"/>
        </w:rPr>
        <w:t xml:space="preserve">. It was closely followed by </w:t>
      </w:r>
      <w:r w:rsidR="00970ECC">
        <w:rPr>
          <w:color w:val="000000" w:themeColor="text1"/>
          <w:lang w:val="en-GB"/>
        </w:rPr>
        <w:t>RF</w:t>
      </w:r>
      <w:r w:rsidR="00970ECC">
        <w:rPr>
          <w:color w:val="000000" w:themeColor="text1"/>
          <w:lang w:val="en-GB"/>
        </w:rPr>
        <w:t>,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DA3CB99" w:rsidR="00163020" w:rsidRPr="001A37FC" w:rsidRDefault="00163020" w:rsidP="000F6533">
      <w:pPr>
        <w:pStyle w:val="MDPI31text"/>
        <w:rPr>
          <w:color w:val="000000" w:themeColor="text1"/>
        </w:rPr>
      </w:pPr>
      <w:r w:rsidRPr="001A37FC">
        <w:rPr>
          <w:color w:val="000000" w:themeColor="text1"/>
        </w:rPr>
        <w:t xml:space="preserve">Given that the CNN model had the highest classification accuracy among the other </w:t>
      </w:r>
      <w:r w:rsidR="00CB5242" w:rsidRPr="001A37FC">
        <w:rPr>
          <w:color w:val="000000" w:themeColor="text1"/>
        </w:rPr>
        <w:t xml:space="preserve">machine learning </w:t>
      </w:r>
      <w:r w:rsidRPr="001A37FC">
        <w:rPr>
          <w:color w:val="000000" w:themeColor="text1"/>
        </w:rPr>
        <w:t xml:space="preserve">models tested, we </w:t>
      </w:r>
      <w:r w:rsidR="00581A5F" w:rsidRPr="001A37FC">
        <w:rPr>
          <w:color w:val="000000" w:themeColor="text1"/>
        </w:rPr>
        <w:t>plotted</w:t>
      </w:r>
      <w:r w:rsidR="00CB5242" w:rsidRPr="001A37FC">
        <w:rPr>
          <w:color w:val="000000" w:themeColor="text1"/>
        </w:rPr>
        <w:t xml:space="preserve"> </w:t>
      </w:r>
      <w:r w:rsidR="0092497F">
        <w:rPr>
          <w:color w:val="000000" w:themeColor="text1"/>
        </w:rPr>
        <w:t>its</w:t>
      </w:r>
      <w:r w:rsidR="00CB5242" w:rsidRPr="001A37FC">
        <w:rPr>
          <w:color w:val="000000" w:themeColor="text1"/>
        </w:rPr>
        <w:t xml:space="preserve"> confusion matrix</w:t>
      </w:r>
      <w:r w:rsidR="0092497F">
        <w:rPr>
          <w:color w:val="000000" w:themeColor="text1"/>
        </w:rPr>
        <w:t>, which showed excellent performance</w:t>
      </w:r>
      <w:r w:rsidR="004909D5" w:rsidRPr="001A37FC">
        <w:rPr>
          <w:color w:val="000000" w:themeColor="text1"/>
        </w:rPr>
        <w:t>,</w:t>
      </w:r>
      <w:r w:rsidR="00CB5242" w:rsidRPr="001A37FC">
        <w:rPr>
          <w:color w:val="000000" w:themeColor="text1"/>
        </w:rPr>
        <w:t xml:space="preserve"> as shown in Figure </w:t>
      </w:r>
      <w:r w:rsidR="003C7554" w:rsidRPr="001A37FC">
        <w:rPr>
          <w:color w:val="000000" w:themeColor="text1"/>
        </w:rPr>
        <w:t>1</w:t>
      </w:r>
      <w:r w:rsidR="00B05526">
        <w:rPr>
          <w:color w:val="000000" w:themeColor="text1"/>
        </w:rPr>
        <w:t>2</w:t>
      </w:r>
      <w:r w:rsidR="00CB5242" w:rsidRPr="001A37FC">
        <w:rPr>
          <w:color w:val="000000" w:themeColor="text1"/>
        </w:rPr>
        <w:t xml:space="preserve"> below. As expected, for </w:t>
      </w:r>
      <w:proofErr w:type="gramStart"/>
      <w:r w:rsidR="00CB5242" w:rsidRPr="001A37FC">
        <w:rPr>
          <w:color w:val="000000" w:themeColor="text1"/>
        </w:rPr>
        <w:t xml:space="preserve">the </w:t>
      </w:r>
      <w:r w:rsidR="0092497F">
        <w:rPr>
          <w:color w:val="000000" w:themeColor="text1"/>
        </w:rPr>
        <w:t>significant majority of</w:t>
      </w:r>
      <w:proofErr w:type="gramEnd"/>
      <w:r w:rsidR="0092497F">
        <w:rPr>
          <w:color w:val="000000" w:themeColor="text1"/>
        </w:rPr>
        <w:t xml:space="preserve"> the testing dataset, the </w:t>
      </w:r>
      <w:r w:rsidR="00CB5242" w:rsidRPr="001A37FC">
        <w:rPr>
          <w:color w:val="000000" w:themeColor="text1"/>
        </w:rPr>
        <w:t xml:space="preserve">CNN </w:t>
      </w:r>
      <w:r w:rsidR="0092497F">
        <w:rPr>
          <w:color w:val="000000" w:themeColor="text1"/>
        </w:rPr>
        <w:t xml:space="preserve">was able to </w:t>
      </w:r>
      <w:r w:rsidR="00581A5F" w:rsidRPr="001A37FC">
        <w:rPr>
          <w:color w:val="000000" w:themeColor="text1"/>
        </w:rPr>
        <w:t>distinguish</w:t>
      </w:r>
      <w:r w:rsidR="00CB5242" w:rsidRPr="001A37FC">
        <w:rPr>
          <w:color w:val="000000" w:themeColor="text1"/>
        </w:rPr>
        <w:t xml:space="preserve"> between all 19 distinct sitting postures. Interestingly,</w:t>
      </w:r>
      <w:r w:rsidR="0092497F">
        <w:rPr>
          <w:color w:val="000000" w:themeColor="text1"/>
        </w:rPr>
        <w:t xml:space="preserve"> the confusion matrix also identified that the SP12 (lounge) class was severely underrepresented, which </w:t>
      </w:r>
      <w:r w:rsidR="00083DA3">
        <w:rPr>
          <w:color w:val="000000" w:themeColor="text1"/>
        </w:rPr>
        <w:t xml:space="preserve">was </w:t>
      </w:r>
      <w:r w:rsidR="006E4DF7">
        <w:rPr>
          <w:color w:val="000000" w:themeColor="text1"/>
        </w:rPr>
        <w:t>like</w:t>
      </w:r>
      <w:r w:rsidR="00083DA3">
        <w:rPr>
          <w:color w:val="000000" w:themeColor="text1"/>
        </w:rPr>
        <w:t>ly</w:t>
      </w:r>
      <w:r w:rsidR="0092497F">
        <w:rPr>
          <w:color w:val="000000" w:themeColor="text1"/>
        </w:rPr>
        <w:t xml:space="preserve"> due to the empty data frames th</w:t>
      </w:r>
      <w:r w:rsidR="00083DA3">
        <w:rPr>
          <w:color w:val="000000" w:themeColor="text1"/>
        </w:rPr>
        <w:t>at w</w:t>
      </w:r>
      <w:r w:rsidR="0092497F">
        <w:rPr>
          <w:color w:val="000000" w:themeColor="text1"/>
        </w:rPr>
        <w:t xml:space="preserve">ere </w:t>
      </w:r>
      <w:r w:rsidR="006E4DF7">
        <w:rPr>
          <w:color w:val="000000" w:themeColor="text1"/>
        </w:rPr>
        <w:t>removed</w:t>
      </w:r>
      <w:r w:rsidR="0092497F">
        <w:rPr>
          <w:color w:val="000000" w:themeColor="text1"/>
        </w:rPr>
        <w:t xml:space="preserve"> </w:t>
      </w:r>
      <w:r w:rsidR="00083DA3">
        <w:rPr>
          <w:color w:val="000000" w:themeColor="text1"/>
        </w:rPr>
        <w:t xml:space="preserve">from the dataset </w:t>
      </w:r>
      <w:r w:rsidR="0092497F">
        <w:rPr>
          <w:color w:val="000000" w:themeColor="text1"/>
        </w:rPr>
        <w:t>du</w:t>
      </w:r>
      <w:r w:rsidR="00083DA3">
        <w:rPr>
          <w:color w:val="000000" w:themeColor="text1"/>
        </w:rPr>
        <w:t>r</w:t>
      </w:r>
      <w:r w:rsidR="0092497F">
        <w:rPr>
          <w:color w:val="000000" w:themeColor="text1"/>
        </w:rPr>
        <w:t xml:space="preserve">ing the pre-processing </w:t>
      </w:r>
      <w:r w:rsidR="00083DA3">
        <w:rPr>
          <w:color w:val="000000" w:themeColor="text1"/>
        </w:rPr>
        <w:t>stage</w:t>
      </w:r>
      <w:r w:rsidR="0092497F">
        <w:rPr>
          <w:color w:val="000000" w:themeColor="text1"/>
        </w:rPr>
        <w: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4C24B13A">
            <wp:extent cx="4094843" cy="3669394"/>
            <wp:effectExtent l="12700" t="12700" r="7620" b="1397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6387" cy="3733504"/>
                    </a:xfrm>
                    <a:prstGeom prst="rect">
                      <a:avLst/>
                    </a:prstGeom>
                    <a:noFill/>
                    <a:ln>
                      <a:solidFill>
                        <a:schemeClr val="tx1"/>
                      </a:solidFill>
                    </a:ln>
                  </pic:spPr>
                </pic:pic>
              </a:graphicData>
            </a:graphic>
          </wp:inline>
        </w:drawing>
      </w:r>
    </w:p>
    <w:p w14:paraId="5E0E3AFB" w14:textId="41B4B641"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284BA5">
        <w:rPr>
          <w:b/>
          <w:bCs/>
          <w:color w:val="000000" w:themeColor="text1"/>
        </w:rPr>
        <w:t>2</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602F8BCD" w:rsidR="00C332A9" w:rsidRPr="001A37FC" w:rsidRDefault="00D40CEF" w:rsidP="00012F13">
      <w:pPr>
        <w:pStyle w:val="MDPI51figurecaption"/>
        <w:rPr>
          <w:color w:val="000000" w:themeColor="text1"/>
        </w:rPr>
      </w:pPr>
      <w:r w:rsidRPr="001A37FC">
        <w:rPr>
          <w:b/>
          <w:bCs/>
          <w:color w:val="000000" w:themeColor="text1"/>
        </w:rPr>
        <w:t>Figure 1</w:t>
      </w:r>
      <w:r w:rsidR="00F02654">
        <w:rPr>
          <w:b/>
          <w:bCs/>
          <w:color w:val="000000" w:themeColor="text1"/>
        </w:rPr>
        <w:t>3</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0AB2CECB"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91702E" w:rsidRPr="001A37FC">
        <w:rPr>
          <w:color w:val="000000" w:themeColor="text1"/>
          <w:lang w:val="en-GB"/>
        </w:rPr>
        <w:t>largely</w:t>
      </w:r>
      <w:r>
        <w:rPr>
          <w:color w:val="000000" w:themeColor="text1"/>
          <w:lang w:val="en-GB"/>
        </w:rPr>
        <w:t xml:space="preserve"> 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xml:space="preserve">, </w:t>
      </w:r>
      <w:r w:rsidR="003E2252">
        <w:rPr>
          <w:color w:val="000000" w:themeColor="text1"/>
          <w:lang w:val="en-GB"/>
        </w:rPr>
        <w:t>as shown in Figure 14</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i</w:t>
      </w:r>
      <w:r w:rsidR="002A5810" w:rsidRPr="001A37FC">
        <w:rPr>
          <w:color w:val="000000" w:themeColor="text1"/>
          <w:lang w:val="en-GB"/>
        </w:rPr>
        <w:t xml:space="preserve">t </w:t>
      </w:r>
      <w:r w:rsidR="003E2252">
        <w:rPr>
          <w:color w:val="000000" w:themeColor="text1"/>
          <w:lang w:val="en-GB"/>
        </w:rPr>
        <w:t>was</w:t>
      </w:r>
      <w:r w:rsidR="002A5810" w:rsidRPr="001A37FC">
        <w:rPr>
          <w:color w:val="000000" w:themeColor="text1"/>
          <w:lang w:val="en-GB"/>
        </w:rPr>
        <w:t xml:space="preserve"> </w:t>
      </w:r>
      <w:r w:rsidR="00EA79AD">
        <w:rPr>
          <w:color w:val="000000" w:themeColor="text1"/>
          <w:lang w:val="en-GB"/>
        </w:rPr>
        <w:t>observed</w:t>
      </w:r>
      <w:r w:rsidR="002A5810" w:rsidRPr="001A37FC">
        <w:rPr>
          <w:color w:val="000000" w:themeColor="text1"/>
          <w:lang w:val="en-GB"/>
        </w:rPr>
        <w:t xml:space="preserve"> that the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compromise on accuracy. </w:t>
      </w:r>
      <w:r w:rsidR="002A5810">
        <w:rPr>
          <w:color w:val="000000" w:themeColor="text1"/>
          <w:lang w:val="en-GB"/>
        </w:rPr>
        <w:t xml:space="preserve">Additionally, it can be </w:t>
      </w:r>
      <w:r w:rsidR="00986983">
        <w:rPr>
          <w:color w:val="000000" w:themeColor="text1"/>
          <w:lang w:val="en-GB"/>
        </w:rPr>
        <w:t>observed that the CNN remained the best</w:t>
      </w:r>
      <w:r w:rsidR="00535992">
        <w:rPr>
          <w:color w:val="000000" w:themeColor="text1"/>
          <w:lang w:val="en-GB"/>
        </w:rPr>
        <w:t>-</w:t>
      </w:r>
      <w:r w:rsidR="00986983">
        <w:rPr>
          <w:color w:val="000000" w:themeColor="text1"/>
          <w:lang w:val="en-GB"/>
        </w:rPr>
        <w:t>performing model compared to the rest;</w:t>
      </w:r>
      <w:r w:rsidR="00986983" w:rsidRPr="00986983">
        <w:rPr>
          <w:color w:val="000000" w:themeColor="text1"/>
          <w:lang w:val="en-GB"/>
        </w:rPr>
        <w:t xml:space="preserve"> </w:t>
      </w:r>
      <w:r w:rsidR="00986983">
        <w:rPr>
          <w:color w:val="000000" w:themeColor="text1"/>
          <w:lang w:val="en-GB"/>
        </w:rPr>
        <w:t xml:space="preserve">the </w:t>
      </w:r>
      <w:r w:rsidR="002A5810" w:rsidRPr="00986983">
        <w:rPr>
          <w:color w:val="000000" w:themeColor="text1"/>
          <w:lang w:val="en-GB"/>
        </w:rPr>
        <w:t>classification accuracy increase</w:t>
      </w:r>
      <w:r w:rsidR="00986983">
        <w:rPr>
          <w:color w:val="000000" w:themeColor="text1"/>
          <w:lang w:val="en-GB"/>
        </w:rPr>
        <w:t>d as the sensor resolution increased</w:t>
      </w:r>
      <w:r w:rsidR="002A5810" w:rsidRPr="00986983">
        <w:rPr>
          <w:color w:val="000000" w:themeColor="text1"/>
          <w:lang w:val="en-GB"/>
        </w:rPr>
        <w:t>.</w:t>
      </w:r>
      <w:r w:rsidR="00986983">
        <w:rPr>
          <w:color w:val="000000" w:themeColor="text1"/>
          <w:lang w:val="en-GB"/>
        </w:rPr>
        <w:t xml:space="preserve"> Moreover, it can be observed that there was a reduction in performance for </w:t>
      </w:r>
      <w:r w:rsidR="001943B3">
        <w:rPr>
          <w:color w:val="000000" w:themeColor="text1"/>
          <w:lang w:val="en-GB"/>
        </w:rPr>
        <w:t>DT</w:t>
      </w:r>
      <w:r w:rsidR="00986983">
        <w:rPr>
          <w:color w:val="000000" w:themeColor="text1"/>
          <w:lang w:val="en-GB"/>
        </w:rPr>
        <w:t xml:space="preserve">, </w:t>
      </w:r>
      <w:r w:rsidR="001943B3">
        <w:rPr>
          <w:color w:val="000000" w:themeColor="text1"/>
          <w:lang w:val="en-GB"/>
        </w:rPr>
        <w:t>RF</w:t>
      </w:r>
      <w:r w:rsidR="00986983">
        <w:rPr>
          <w:color w:val="000000" w:themeColor="text1"/>
          <w:lang w:val="en-GB"/>
        </w:rPr>
        <w:t>, and KNN</w:t>
      </w:r>
      <w:r w:rsidR="00582D91">
        <w:rPr>
          <w:color w:val="000000" w:themeColor="text1"/>
          <w:lang w:val="en-GB"/>
        </w:rPr>
        <w:t xml:space="preserve">, indicating signs of overfitting, which </w:t>
      </w:r>
      <w:r w:rsidR="00385E60">
        <w:rPr>
          <w:color w:val="000000" w:themeColor="text1"/>
          <w:lang w:val="en-GB"/>
        </w:rPr>
        <w:t>prob</w:t>
      </w:r>
      <w:r w:rsidR="00D65AE7">
        <w:rPr>
          <w:color w:val="000000" w:themeColor="text1"/>
          <w:lang w:val="en-GB"/>
        </w:rPr>
        <w:t>a</w:t>
      </w:r>
      <w:r w:rsidR="00385E60">
        <w:rPr>
          <w:color w:val="000000" w:themeColor="text1"/>
          <w:lang w:val="en-GB"/>
        </w:rPr>
        <w:t>bly requires</w:t>
      </w:r>
      <w:r w:rsidR="00582D91">
        <w:rPr>
          <w:color w:val="000000" w:themeColor="text1"/>
          <w:lang w:val="en-GB"/>
        </w:rPr>
        <w:t xml:space="preserve"> additional hyperparameter optimizations.</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3F3843" w14:textId="5DD4C916" w:rsidR="00F03523" w:rsidRDefault="005B750C" w:rsidP="00B75917">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286CAE">
        <w:rPr>
          <w:b/>
          <w:bCs/>
          <w:color w:val="000000" w:themeColor="text1"/>
        </w:rPr>
        <w:t>4</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5A4342C9" w14:textId="07FEB113" w:rsidR="008B479C" w:rsidRDefault="008B479C" w:rsidP="008B479C">
      <w:pPr>
        <w:pStyle w:val="MDPI51figurecaption"/>
        <w:rPr>
          <w:color w:val="000000" w:themeColor="text1"/>
        </w:rPr>
      </w:pPr>
      <w:r>
        <w:rPr>
          <w:color w:val="000000" w:themeColor="text1"/>
        </w:rPr>
        <w:t>- Highlight costs and the idea of lower resolution sensors</w:t>
      </w:r>
    </w:p>
    <w:p w14:paraId="34D8B8CC" w14:textId="5B377472" w:rsidR="008B479C" w:rsidRDefault="008B479C" w:rsidP="008B479C">
      <w:pPr>
        <w:pStyle w:val="MDPI51figurecaption"/>
        <w:rPr>
          <w:color w:val="000000" w:themeColor="text1"/>
        </w:rPr>
      </w:pPr>
      <w:r>
        <w:rPr>
          <w:color w:val="000000" w:themeColor="text1"/>
        </w:rPr>
        <w:t>- Placement of sensors [future works]</w:t>
      </w:r>
    </w:p>
    <w:p w14:paraId="408CB6CA" w14:textId="77777777" w:rsidR="008B479C" w:rsidRPr="00933176" w:rsidRDefault="008B479C" w:rsidP="008B479C">
      <w:pPr>
        <w:pStyle w:val="MDPI51figurecaption"/>
        <w:rPr>
          <w:color w:val="000000" w:themeColor="text1"/>
        </w:rPr>
      </w:pPr>
    </w:p>
    <w:p w14:paraId="00DA22B3" w14:textId="242E4AC6" w:rsidR="00B9486C" w:rsidRPr="00933176" w:rsidRDefault="00062C89" w:rsidP="00BC6E3A">
      <w:pPr>
        <w:pStyle w:val="MDPI22heading2"/>
        <w:rPr>
          <w:color w:val="000000" w:themeColor="text1"/>
        </w:rPr>
      </w:pPr>
      <w:r w:rsidRPr="00933176">
        <w:rPr>
          <w:color w:val="000000" w:themeColor="text1"/>
        </w:rPr>
        <w:t>4.</w:t>
      </w:r>
      <w:r w:rsidR="009B0D92" w:rsidRPr="00933176">
        <w:rPr>
          <w:color w:val="000000" w:themeColor="text1"/>
        </w:rPr>
        <w:t>5</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DB69389"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user prompts.</w:t>
      </w:r>
      <w:r w:rsidR="004812F0" w:rsidRPr="00933176">
        <w:rPr>
          <w:color w:val="000000" w:themeColor="text1"/>
          <w:lang w:val="en-GB"/>
        </w:rPr>
        <w:t xml:space="preserve"> Once content</w:t>
      </w:r>
      <w:r w:rsidR="00687C7C" w:rsidRPr="00933176">
        <w:rPr>
          <w:color w:val="000000" w:themeColor="text1"/>
          <w:lang w:val="en-GB"/>
        </w:rPr>
        <w:t>ed</w:t>
      </w:r>
      <w:r w:rsidR="004812F0" w:rsidRPr="00933176">
        <w:rPr>
          <w:color w:val="000000" w:themeColor="text1"/>
          <w:lang w:val="en-GB"/>
        </w:rPr>
        <w:t xml:space="preserve"> with our </w:t>
      </w:r>
      <w:r w:rsidR="007539F4" w:rsidRPr="00933176">
        <w:rPr>
          <w:color w:val="000000" w:themeColor="text1"/>
          <w:lang w:val="en-GB"/>
        </w:rPr>
        <w:t>formulated</w:t>
      </w:r>
      <w:r w:rsidR="00687C7C" w:rsidRPr="00933176">
        <w:rPr>
          <w:color w:val="000000" w:themeColor="text1"/>
          <w:lang w:val="en-GB"/>
        </w:rPr>
        <w:t xml:space="preserve"> </w:t>
      </w:r>
      <w:r w:rsidR="004812F0" w:rsidRPr="00933176">
        <w:rPr>
          <w:color w:val="000000" w:themeColor="text1"/>
          <w:lang w:val="en-GB"/>
        </w:rPr>
        <w:t xml:space="preserve">prompt message,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 In this </w:t>
      </w:r>
      <w:r w:rsidR="00F912D2" w:rsidRPr="00933176">
        <w:rPr>
          <w:color w:val="000000" w:themeColor="text1"/>
          <w:lang w:val="en-GB"/>
        </w:rPr>
        <w:t xml:space="preserve">test </w:t>
      </w:r>
      <w:r w:rsidR="004812F0" w:rsidRPr="00933176">
        <w:rPr>
          <w:color w:val="000000" w:themeColor="text1"/>
          <w:lang w:val="en-GB"/>
        </w:rPr>
        <w:t xml:space="preserve">environment, </w:t>
      </w:r>
      <w:r w:rsidR="00F912D2" w:rsidRPr="00933176">
        <w:rPr>
          <w:color w:val="000000" w:themeColor="text1"/>
          <w:lang w:val="en-GB"/>
        </w:rPr>
        <w:t>we create a pre-recorded scenario</w:t>
      </w:r>
      <w:r w:rsidR="004812F0" w:rsidRPr="00933176">
        <w:rPr>
          <w:color w:val="000000" w:themeColor="text1"/>
          <w:lang w:val="en-GB"/>
        </w:rPr>
        <w:t xml:space="preserve"> </w:t>
      </w:r>
      <w:r w:rsidR="00F912D2" w:rsidRPr="00933176">
        <w:rPr>
          <w:color w:val="000000" w:themeColor="text1"/>
          <w:lang w:val="en-GB"/>
        </w:rPr>
        <w:t xml:space="preserve">of </w:t>
      </w:r>
      <w:r w:rsidR="004812F0" w:rsidRPr="00933176">
        <w:rPr>
          <w:color w:val="000000" w:themeColor="text1"/>
          <w:lang w:val="en-GB"/>
        </w:rPr>
        <w:t xml:space="preserve">an individual's historical </w:t>
      </w:r>
      <w:r w:rsidR="009C1C47" w:rsidRPr="00933176">
        <w:rPr>
          <w:color w:val="000000" w:themeColor="text1"/>
          <w:lang w:val="en-GB"/>
        </w:rPr>
        <w:t>posture timeline</w:t>
      </w:r>
      <w:r w:rsidR="004812F0" w:rsidRPr="00933176">
        <w:rPr>
          <w:color w:val="000000" w:themeColor="text1"/>
          <w:lang w:val="en-GB"/>
        </w:rPr>
        <w:t xml:space="preserve"> over an hour</w:t>
      </w:r>
      <w:r w:rsidR="00AE40A9" w:rsidRPr="00933176">
        <w:rPr>
          <w:color w:val="000000" w:themeColor="text1"/>
          <w:lang w:val="en-GB"/>
        </w:rPr>
        <w:t xml:space="preserve"> period</w:t>
      </w:r>
      <w:r w:rsidR="009C1C47" w:rsidRPr="00933176">
        <w:rPr>
          <w:color w:val="000000" w:themeColor="text1"/>
          <w:lang w:val="en-GB"/>
        </w:rPr>
        <w:t>,</w:t>
      </w:r>
      <w:r w:rsidR="004812F0" w:rsidRPr="00933176">
        <w:rPr>
          <w:color w:val="000000" w:themeColor="text1"/>
          <w:lang w:val="en-GB"/>
        </w:rPr>
        <w:t xml:space="preserve"> </w:t>
      </w:r>
      <w:r w:rsidR="0061161D">
        <w:rPr>
          <w:color w:val="000000" w:themeColor="text1"/>
          <w:lang w:val="en-GB"/>
        </w:rPr>
        <w:t>during which they slouched</w:t>
      </w:r>
      <w:r w:rsidR="004812F0" w:rsidRPr="00933176">
        <w:rPr>
          <w:color w:val="000000" w:themeColor="text1"/>
          <w:lang w:val="en-GB"/>
        </w:rPr>
        <w:t xml:space="preserve"> for an extended </w:t>
      </w:r>
      <w:r w:rsidR="009C1C47" w:rsidRPr="00933176">
        <w:rPr>
          <w:color w:val="000000" w:themeColor="text1"/>
          <w:lang w:val="en-GB"/>
        </w:rPr>
        <w:t>period, as shown in Figure 1</w:t>
      </w:r>
      <w:r w:rsidR="00701671">
        <w:rPr>
          <w:color w:val="000000" w:themeColor="text1"/>
          <w:lang w:val="en-GB"/>
        </w:rPr>
        <w:t>5</w:t>
      </w:r>
      <w:r w:rsidR="009C1C47" w:rsidRPr="00933176">
        <w:rPr>
          <w:color w:val="000000" w:themeColor="text1"/>
          <w:lang w:val="en-GB"/>
        </w:rPr>
        <w:t xml:space="preserve"> below</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s slouching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sometimes quite</w:t>
      </w:r>
      <w:r w:rsidR="00244D13" w:rsidRPr="00933176">
        <w:rPr>
          <w:color w:val="000000" w:themeColor="text1"/>
          <w:lang w:val="en-GB"/>
        </w:rPr>
        <w:t xml:space="preserve"> 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0A4BF41F" w:rsidR="00127737" w:rsidRDefault="004812F0" w:rsidP="00127737">
      <w:pPr>
        <w:pStyle w:val="MDPI51figurecaption"/>
        <w:rPr>
          <w:color w:val="000000" w:themeColor="text1"/>
        </w:rPr>
      </w:pPr>
      <w:r w:rsidRPr="001A37FC">
        <w:rPr>
          <w:b/>
          <w:bCs/>
          <w:color w:val="000000" w:themeColor="text1"/>
        </w:rPr>
        <w:t>Figure 1</w:t>
      </w:r>
      <w:r w:rsidR="00F235B4">
        <w:rPr>
          <w:b/>
          <w:bCs/>
          <w:color w:val="000000" w:themeColor="text1"/>
        </w:rPr>
        <w:t>5</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3FAF0F01"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web-based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r w:rsidR="00014EB5">
        <w:rPr>
          <w:color w:val="000000" w:themeColor="text1"/>
        </w:rPr>
        <w:t xml:space="preserve"> </w:t>
      </w:r>
      <w:r w:rsidR="001A568D" w:rsidRPr="001A37FC">
        <w:rPr>
          <w:color w:val="000000" w:themeColor="text1"/>
        </w:rPr>
        <w:t xml:space="preserve">We </w:t>
      </w:r>
      <w:r w:rsidR="00541BA8" w:rsidRPr="001A37FC">
        <w:rPr>
          <w:color w:val="000000" w:themeColor="text1"/>
        </w:rPr>
        <w:t xml:space="preserve">also incorporated </w:t>
      </w:r>
      <w:r w:rsidR="00014EB5">
        <w:rPr>
          <w:color w:val="000000" w:themeColor="text1"/>
        </w:rPr>
        <w:t xml:space="preserve">a </w:t>
      </w:r>
      <w:r w:rsidR="00EF6F91">
        <w:rPr>
          <w:color w:val="000000" w:themeColor="text1"/>
        </w:rPr>
        <w:t xml:space="preserve">constrained </w:t>
      </w:r>
      <w:r w:rsidR="00541BA8" w:rsidRPr="001A37FC">
        <w:rPr>
          <w:color w:val="000000" w:themeColor="text1"/>
        </w:rPr>
        <w:t xml:space="preserve">Procrustes Analysis </w:t>
      </w:r>
      <w:r w:rsidR="00014EB5">
        <w:rPr>
          <w:color w:val="000000" w:themeColor="text1"/>
        </w:rPr>
        <w:t xml:space="preserve">approach </w:t>
      </w:r>
      <w:r w:rsidR="00541BA8" w:rsidRPr="001A37FC">
        <w:rPr>
          <w:color w:val="000000" w:themeColor="text1"/>
        </w:rPr>
        <w:t xml:space="preserve">to </w:t>
      </w:r>
      <w:r w:rsidR="00BE32BE">
        <w:rPr>
          <w:color w:val="000000" w:themeColor="text1"/>
        </w:rPr>
        <w:t xml:space="preserve">determine </w:t>
      </w:r>
      <w:r w:rsidR="00014EB5">
        <w:rPr>
          <w:color w:val="000000" w:themeColor="text1"/>
        </w:rPr>
        <w:t>how mu</w:t>
      </w:r>
      <w:r w:rsidR="00BE32BE">
        <w:rPr>
          <w:color w:val="000000" w:themeColor="text1"/>
        </w:rPr>
        <w:t xml:space="preserve">ch a given sitting posture deviates from </w:t>
      </w:r>
      <w:r w:rsidR="00014EB5">
        <w:rPr>
          <w:color w:val="000000" w:themeColor="text1"/>
        </w:rPr>
        <w:t xml:space="preserve">a </w:t>
      </w:r>
      <w:r w:rsidR="00BE32BE">
        <w:rPr>
          <w:color w:val="000000" w:themeColor="text1"/>
        </w:rPr>
        <w:t>reference posture</w:t>
      </w:r>
      <w:r w:rsidR="006716A2" w:rsidRPr="001A37FC">
        <w:rPr>
          <w:color w:val="000000" w:themeColor="text1"/>
        </w:rPr>
        <w:t>.</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w:t>
      </w:r>
      <w:commentRangeStart w:id="23"/>
      <w:r w:rsidR="00DD5ABA" w:rsidRPr="001A37FC">
        <w:rPr>
          <w:color w:val="000000" w:themeColor="text1"/>
        </w:rPr>
        <w:t xml:space="preserve">Future </w:t>
      </w:r>
      <w:r w:rsidR="00D62F4D" w:rsidRPr="001A37FC">
        <w:rPr>
          <w:color w:val="000000" w:themeColor="text1"/>
        </w:rPr>
        <w:t>Directives</w:t>
      </w:r>
      <w:commentRangeEnd w:id="23"/>
      <w:r w:rsidR="0019051B">
        <w:rPr>
          <w:rStyle w:val="CommentReference"/>
          <w:rFonts w:eastAsia="SimSun"/>
          <w:b w:val="0"/>
          <w:snapToGrid/>
          <w:lang w:eastAsia="zh-CN" w:bidi="ar-SA"/>
        </w:rPr>
        <w:commentReference w:id="23"/>
      </w:r>
    </w:p>
    <w:p w14:paraId="30D41EFB" w14:textId="2720C59A" w:rsidR="00D65AE7" w:rsidRDefault="00D65AE7" w:rsidP="00D24C1E">
      <w:pPr>
        <w:pStyle w:val="MDPI31text"/>
        <w:rPr>
          <w:color w:val="000000" w:themeColor="text1"/>
        </w:rPr>
      </w:pPr>
      <w:r w:rsidRPr="00D65AE7">
        <w:rPr>
          <w:color w:val="000000" w:themeColor="text1"/>
          <w:lang w:val="en-GB"/>
        </w:rPr>
        <w:t xml:space="preserve">While this study demonstrates the </w:t>
      </w:r>
      <w:r>
        <w:rPr>
          <w:color w:val="000000" w:themeColor="text1"/>
          <w:lang w:val="en-GB"/>
        </w:rPr>
        <w:t>effective</w:t>
      </w:r>
      <w:r w:rsidRPr="00D65AE7">
        <w:rPr>
          <w:color w:val="000000" w:themeColor="text1"/>
          <w:lang w:val="en-GB"/>
        </w:rPr>
        <w:t xml:space="preserve"> use of </w:t>
      </w:r>
      <w:r>
        <w:rPr>
          <w:color w:val="000000" w:themeColor="text1"/>
          <w:lang w:val="en-GB"/>
        </w:rPr>
        <w:t xml:space="preserve">a </w:t>
      </w:r>
      <w:r w:rsidRPr="00D65AE7">
        <w:rPr>
          <w:color w:val="000000" w:themeColor="text1"/>
          <w:lang w:val="en-GB"/>
        </w:rPr>
        <w:t>high</w:t>
      </w:r>
      <w:r>
        <w:rPr>
          <w:color w:val="000000" w:themeColor="text1"/>
          <w:lang w:val="en-GB"/>
        </w:rPr>
        <w:t>-</w:t>
      </w:r>
      <w:r w:rsidRPr="00D65AE7">
        <w:rPr>
          <w:color w:val="000000" w:themeColor="text1"/>
          <w:lang w:val="en-GB"/>
        </w:rPr>
        <w:t>resolution sensor</w:t>
      </w:r>
      <w:r>
        <w:rPr>
          <w:color w:val="000000" w:themeColor="text1"/>
          <w:lang w:val="en-GB"/>
        </w:rPr>
        <w:t xml:space="preserve"> system</w:t>
      </w:r>
      <w:r w:rsidR="00D24C1E">
        <w:rPr>
          <w:color w:val="000000" w:themeColor="text1"/>
          <w:lang w:val="en-GB"/>
        </w:rPr>
        <w:t>,</w:t>
      </w:r>
      <w:r>
        <w:rPr>
          <w:color w:val="000000" w:themeColor="text1"/>
          <w:lang w:val="en-GB"/>
        </w:rPr>
        <w:t xml:space="preserve"> </w:t>
      </w:r>
      <w:r w:rsidR="00D24C1E">
        <w:rPr>
          <w:color w:val="000000" w:themeColor="text1"/>
          <w:lang w:val="en-GB"/>
        </w:rPr>
        <w:t>such as</w:t>
      </w:r>
      <w:r>
        <w:rPr>
          <w:color w:val="000000" w:themeColor="text1"/>
          <w:lang w:val="en-GB"/>
        </w:rPr>
        <w:t xml:space="preserve"> the </w:t>
      </w:r>
      <w:proofErr w:type="spellStart"/>
      <w:r w:rsidR="00D24C1E" w:rsidRPr="001A37FC">
        <w:rPr>
          <w:color w:val="000000" w:themeColor="text1"/>
        </w:rPr>
        <w:t>Tekscan</w:t>
      </w:r>
      <w:proofErr w:type="spellEnd"/>
      <w:r w:rsidR="00D24C1E" w:rsidRPr="001A37FC">
        <w:rPr>
          <w:color w:val="000000" w:themeColor="text1"/>
        </w:rPr>
        <w:t xml:space="preserve"> </w:t>
      </w:r>
      <w:proofErr w:type="spellStart"/>
      <w:r w:rsidR="00D24C1E" w:rsidRPr="001A37FC">
        <w:rPr>
          <w:color w:val="000000" w:themeColor="text1"/>
        </w:rPr>
        <w:t>CONFORMat</w:t>
      </w:r>
      <w:proofErr w:type="spellEnd"/>
      <w:r w:rsidR="00D24C1E">
        <w:rPr>
          <w:color w:val="000000" w:themeColor="text1"/>
        </w:rPr>
        <w:t>,</w:t>
      </w:r>
      <w:r w:rsidRPr="00D65AE7">
        <w:rPr>
          <w:color w:val="000000" w:themeColor="text1"/>
          <w:lang w:val="en-GB"/>
        </w:rPr>
        <w:t xml:space="preserve"> in </w:t>
      </w:r>
      <w:r w:rsidR="00D24C1E">
        <w:rPr>
          <w:color w:val="000000" w:themeColor="text1"/>
          <w:lang w:val="en-GB"/>
        </w:rPr>
        <w:t>classifying</w:t>
      </w:r>
      <w:r w:rsidR="00D24C1E">
        <w:rPr>
          <w:color w:val="000000" w:themeColor="text1"/>
          <w:lang w:val="en-GB"/>
        </w:rPr>
        <w:t xml:space="preserve"> multiple</w:t>
      </w:r>
      <w:r w:rsidR="00D24C1E">
        <w:rPr>
          <w:color w:val="000000" w:themeColor="text1"/>
          <w:lang w:val="en-GB"/>
        </w:rPr>
        <w:t xml:space="preserve"> sitting postures</w:t>
      </w:r>
      <w:r w:rsidR="0021677E">
        <w:rPr>
          <w:color w:val="000000" w:themeColor="text1"/>
          <w:lang w:val="en-GB"/>
        </w:rPr>
        <w:t>, i</w:t>
      </w:r>
      <w:r w:rsidR="00D24C1E">
        <w:rPr>
          <w:color w:val="000000" w:themeColor="text1"/>
          <w:lang w:val="en-GB"/>
        </w:rPr>
        <w:t xml:space="preserve">t would also be </w:t>
      </w:r>
      <w:r w:rsidR="0074104B">
        <w:rPr>
          <w:color w:val="000000" w:themeColor="text1"/>
          <w:lang w:val="en-GB"/>
        </w:rPr>
        <w:t>ideal</w:t>
      </w:r>
      <w:r w:rsidR="00D24C1E">
        <w:rPr>
          <w:color w:val="000000" w:themeColor="text1"/>
          <w:lang w:val="en-GB"/>
        </w:rPr>
        <w:t xml:space="preserve"> to explore </w:t>
      </w:r>
      <w:bookmarkStart w:id="24" w:name="OLE_LINK7"/>
      <w:r w:rsidR="00D24C1E">
        <w:rPr>
          <w:color w:val="000000" w:themeColor="text1"/>
          <w:lang w:val="en-GB"/>
        </w:rPr>
        <w:t>cost-effective</w:t>
      </w:r>
      <w:r w:rsidR="00D24C1E">
        <w:rPr>
          <w:color w:val="000000" w:themeColor="text1"/>
          <w:lang w:val="en-GB"/>
        </w:rPr>
        <w:t xml:space="preserve"> sensor</w:t>
      </w:r>
      <w:bookmarkEnd w:id="24"/>
      <w:r w:rsidR="00D24C1E">
        <w:rPr>
          <w:color w:val="000000" w:themeColor="text1"/>
          <w:lang w:val="en-GB"/>
        </w:rPr>
        <w:t xml:space="preserve"> </w:t>
      </w:r>
      <w:r w:rsidR="0021677E">
        <w:rPr>
          <w:color w:val="000000" w:themeColor="text1"/>
          <w:lang w:val="en-GB"/>
        </w:rPr>
        <w:t>alternatives and</w:t>
      </w:r>
      <w:r w:rsidR="00AB3CBE">
        <w:rPr>
          <w:color w:val="000000" w:themeColor="text1"/>
          <w:lang w:val="en-GB"/>
        </w:rPr>
        <w:t xml:space="preserve"> </w:t>
      </w:r>
      <w:r w:rsidR="0021677E">
        <w:rPr>
          <w:color w:val="000000" w:themeColor="text1"/>
          <w:lang w:val="en-GB"/>
        </w:rPr>
        <w:t xml:space="preserve">devise a </w:t>
      </w:r>
      <w:r w:rsidR="00AB3CBE">
        <w:rPr>
          <w:color w:val="000000" w:themeColor="text1"/>
          <w:lang w:val="en-GB"/>
        </w:rPr>
        <w:t xml:space="preserve">systematic </w:t>
      </w:r>
      <w:r w:rsidR="0021677E">
        <w:rPr>
          <w:color w:val="000000" w:themeColor="text1"/>
          <w:lang w:val="en-GB"/>
        </w:rPr>
        <w:t>method for determining the optimal</w:t>
      </w:r>
      <w:r w:rsidR="0074104B">
        <w:rPr>
          <w:color w:val="000000" w:themeColor="text1"/>
          <w:lang w:val="en-GB"/>
        </w:rPr>
        <w:t xml:space="preserve"> </w:t>
      </w:r>
      <w:r w:rsidR="00D24C1E">
        <w:rPr>
          <w:color w:val="000000" w:themeColor="text1"/>
          <w:lang w:val="en-GB"/>
        </w:rPr>
        <w:t>strategic</w:t>
      </w:r>
      <w:r w:rsidR="0074104B">
        <w:rPr>
          <w:color w:val="000000" w:themeColor="text1"/>
          <w:lang w:val="en-GB"/>
        </w:rPr>
        <w:t xml:space="preserve"> position of</w:t>
      </w:r>
      <w:r>
        <w:rPr>
          <w:color w:val="000000" w:themeColor="text1"/>
          <w:lang w:val="en-GB"/>
        </w:rPr>
        <w:t xml:space="preserve"> </w:t>
      </w:r>
      <w:r w:rsidR="0074104B">
        <w:rPr>
          <w:color w:val="000000" w:themeColor="text1"/>
          <w:lang w:val="en-GB"/>
        </w:rPr>
        <w:t xml:space="preserve">the sensor unit that </w:t>
      </w:r>
      <w:r w:rsidR="0021677E">
        <w:rPr>
          <w:color w:val="000000" w:themeColor="text1"/>
          <w:lang w:val="en-GB"/>
        </w:rPr>
        <w:t xml:space="preserve">is </w:t>
      </w:r>
      <w:r w:rsidR="0074104B">
        <w:rPr>
          <w:color w:val="000000" w:themeColor="text1"/>
          <w:lang w:val="en-GB"/>
        </w:rPr>
        <w:t>best</w:t>
      </w:r>
      <w:r w:rsidR="0021677E">
        <w:rPr>
          <w:color w:val="000000" w:themeColor="text1"/>
          <w:lang w:val="en-GB"/>
        </w:rPr>
        <w:t xml:space="preserve"> tailored </w:t>
      </w:r>
      <w:r w:rsidR="00AB3CBE">
        <w:rPr>
          <w:color w:val="000000" w:themeColor="text1"/>
          <w:lang w:val="en-GB"/>
        </w:rPr>
        <w:t xml:space="preserve">to an individual primarily for </w:t>
      </w:r>
      <w:proofErr w:type="spellStart"/>
      <w:r w:rsidR="00AB3CBE">
        <w:rPr>
          <w:color w:val="000000" w:themeColor="text1"/>
          <w:lang w:val="en-GB"/>
        </w:rPr>
        <w:t>parsely</w:t>
      </w:r>
      <w:proofErr w:type="spellEnd"/>
      <w:r w:rsidR="00AB3CBE">
        <w:rPr>
          <w:color w:val="000000" w:themeColor="text1"/>
          <w:lang w:val="en-GB"/>
        </w:rPr>
        <w:t xml:space="preserve"> distributed sensor systems</w:t>
      </w:r>
      <w:r w:rsidR="0074104B">
        <w:rPr>
          <w:color w:val="000000" w:themeColor="text1"/>
          <w:lang w:val="en-GB"/>
        </w:rPr>
        <w:t>.</w:t>
      </w:r>
      <w:r>
        <w:rPr>
          <w:color w:val="000000" w:themeColor="text1"/>
          <w:lang w:val="en-GB"/>
        </w:rPr>
        <w:t xml:space="preserve"> </w:t>
      </w:r>
      <w:r w:rsidR="0074104B">
        <w:rPr>
          <w:color w:val="000000" w:themeColor="text1"/>
          <w:lang w:val="en-GB"/>
        </w:rPr>
        <w:t xml:space="preserve">A scientific comparison between </w:t>
      </w:r>
      <w:r w:rsidR="0074104B">
        <w:rPr>
          <w:color w:val="000000" w:themeColor="text1"/>
        </w:rPr>
        <w:t>the development of a personalized machine learning model using</w:t>
      </w:r>
      <w:r w:rsidR="0074104B" w:rsidRPr="001A37FC">
        <w:rPr>
          <w:color w:val="000000" w:themeColor="text1"/>
        </w:rPr>
        <w:t xml:space="preserve"> </w:t>
      </w:r>
      <w:r w:rsidR="00930BCD">
        <w:rPr>
          <w:color w:val="000000" w:themeColor="text1"/>
        </w:rPr>
        <w:t xml:space="preserve">a </w:t>
      </w:r>
      <w:r w:rsidR="0074104B" w:rsidRPr="001A37FC">
        <w:rPr>
          <w:color w:val="000000" w:themeColor="text1"/>
        </w:rPr>
        <w:t>user-</w:t>
      </w:r>
      <w:r w:rsidR="0074104B">
        <w:rPr>
          <w:color w:val="000000" w:themeColor="text1"/>
        </w:rPr>
        <w:t>tailored</w:t>
      </w:r>
      <w:r w:rsidR="0074104B" w:rsidRPr="001A37FC">
        <w:rPr>
          <w:color w:val="000000" w:themeColor="text1"/>
        </w:rPr>
        <w:t xml:space="preserve"> </w:t>
      </w:r>
      <w:r w:rsidR="0074104B">
        <w:rPr>
          <w:color w:val="000000" w:themeColor="text1"/>
        </w:rPr>
        <w:t xml:space="preserve">approach </w:t>
      </w:r>
      <w:r w:rsidR="0074104B">
        <w:rPr>
          <w:color w:val="000000" w:themeColor="text1"/>
        </w:rPr>
        <w:t xml:space="preserve">and </w:t>
      </w:r>
      <w:r w:rsidR="0074104B">
        <w:rPr>
          <w:color w:val="000000" w:themeColor="text1"/>
        </w:rPr>
        <w:t>a generali</w:t>
      </w:r>
      <w:r w:rsidR="00930BCD">
        <w:rPr>
          <w:color w:val="000000" w:themeColor="text1"/>
        </w:rPr>
        <w:t>z</w:t>
      </w:r>
      <w:r w:rsidR="0074104B">
        <w:rPr>
          <w:color w:val="000000" w:themeColor="text1"/>
        </w:rPr>
        <w:t xml:space="preserve">ed model </w:t>
      </w:r>
      <w:r w:rsidR="0074104B" w:rsidRPr="001A37FC">
        <w:rPr>
          <w:color w:val="000000" w:themeColor="text1"/>
        </w:rPr>
        <w:t>pre-trained against a wide set of volunteers</w:t>
      </w:r>
      <w:r w:rsidR="0074104B">
        <w:rPr>
          <w:color w:val="000000" w:themeColor="text1"/>
        </w:rPr>
        <w:t xml:space="preserve"> would be insightful </w:t>
      </w:r>
      <w:r w:rsidR="00930BCD">
        <w:rPr>
          <w:color w:val="000000" w:themeColor="text1"/>
        </w:rPr>
        <w:t>for</w:t>
      </w:r>
      <w:r w:rsidR="0074104B">
        <w:rPr>
          <w:color w:val="000000" w:themeColor="text1"/>
        </w:rPr>
        <w:t xml:space="preserve"> understand</w:t>
      </w:r>
      <w:r w:rsidR="00930BCD">
        <w:rPr>
          <w:color w:val="000000" w:themeColor="text1"/>
        </w:rPr>
        <w:t>ing</w:t>
      </w:r>
      <w:r w:rsidR="0074104B">
        <w:rPr>
          <w:color w:val="000000" w:themeColor="text1"/>
        </w:rPr>
        <w:t xml:space="preserve"> the </w:t>
      </w:r>
      <w:r w:rsidR="00930BCD">
        <w:rPr>
          <w:color w:val="000000" w:themeColor="text1"/>
        </w:rPr>
        <w:t>strengths</w:t>
      </w:r>
      <w:r w:rsidR="0074104B">
        <w:rPr>
          <w:color w:val="000000" w:themeColor="text1"/>
        </w:rPr>
        <w:t xml:space="preserve"> </w:t>
      </w:r>
      <w:r w:rsidR="00930BCD">
        <w:rPr>
          <w:color w:val="000000" w:themeColor="text1"/>
        </w:rPr>
        <w:t>and limitations of both approaches.</w:t>
      </w:r>
    </w:p>
    <w:p w14:paraId="562ACAA4" w14:textId="76C0E9C2" w:rsidR="00D24C1E" w:rsidRDefault="00930BCD" w:rsidP="0021677E">
      <w:pPr>
        <w:pStyle w:val="MDPI31text"/>
        <w:rPr>
          <w:color w:val="000000" w:themeColor="text1"/>
        </w:rPr>
      </w:pPr>
      <w:r w:rsidRPr="001A37FC">
        <w:rPr>
          <w:color w:val="000000" w:themeColor="text1"/>
        </w:rPr>
        <w:t xml:space="preserve">Currently, our feedback system </w:t>
      </w:r>
      <w:r>
        <w:rPr>
          <w:color w:val="000000" w:themeColor="text1"/>
        </w:rPr>
        <w:t>is unable to</w:t>
      </w:r>
      <w:r w:rsidRPr="001A37FC">
        <w:rPr>
          <w:color w:val="000000" w:themeColor="text1"/>
        </w:rPr>
        <w:t xml:space="preserve"> collect real-time posture data from our </w:t>
      </w:r>
      <w:r>
        <w:rPr>
          <w:color w:val="000000" w:themeColor="text1"/>
        </w:rPr>
        <w:t xml:space="preserve">pressure </w:t>
      </w:r>
      <w:r w:rsidRPr="001A37FC">
        <w:rPr>
          <w:color w:val="000000" w:themeColor="text1"/>
        </w:rPr>
        <w:t xml:space="preserve">sensor </w:t>
      </w:r>
      <w:r>
        <w:rPr>
          <w:color w:val="000000" w:themeColor="text1"/>
        </w:rPr>
        <w:t>system.</w:t>
      </w:r>
      <w:r w:rsidRPr="001A37FC">
        <w:rPr>
          <w:color w:val="000000" w:themeColor="text1"/>
        </w:rPr>
        <w:t xml:space="preserve"> </w:t>
      </w:r>
      <w:r>
        <w:rPr>
          <w:color w:val="000000" w:themeColor="text1"/>
        </w:rPr>
        <w:t>Therefor</w:t>
      </w:r>
      <w:r w:rsidRPr="001A37FC">
        <w:rPr>
          <w:color w:val="000000" w:themeColor="text1"/>
        </w:rPr>
        <w:t xml:space="preserve">e, it would be </w:t>
      </w:r>
      <w:r>
        <w:rPr>
          <w:color w:val="000000" w:themeColor="text1"/>
        </w:rPr>
        <w:t>beneficial</w:t>
      </w:r>
      <w:r w:rsidRPr="001A37FC">
        <w:rPr>
          <w:color w:val="000000" w:themeColor="text1"/>
        </w:rPr>
        <w:t xml:space="preserve"> to </w:t>
      </w:r>
      <w:r>
        <w:rPr>
          <w:color w:val="000000" w:themeColor="text1"/>
        </w:rPr>
        <w:t>develop a system capable of</w:t>
      </w:r>
      <w:r w:rsidRPr="001A37FC">
        <w:rPr>
          <w:color w:val="000000" w:themeColor="text1"/>
        </w:rPr>
        <w:t xml:space="preserve"> stream</w:t>
      </w:r>
      <w:r>
        <w:rPr>
          <w:color w:val="000000" w:themeColor="text1"/>
        </w:rPr>
        <w:t>ing sensor data wirelessly</w:t>
      </w:r>
      <w:r w:rsidRPr="001A37FC">
        <w:rPr>
          <w:color w:val="000000" w:themeColor="text1"/>
        </w:rPr>
        <w:t xml:space="preserve"> using an IoT protocol directly </w:t>
      </w:r>
      <w:r>
        <w:rPr>
          <w:color w:val="000000" w:themeColor="text1"/>
        </w:rPr>
        <w:t xml:space="preserve">to our </w:t>
      </w:r>
      <w:r w:rsidRPr="001A37FC">
        <w:rPr>
          <w:color w:val="000000" w:themeColor="text1"/>
        </w:rPr>
        <w:t xml:space="preserve">feedback </w:t>
      </w:r>
      <w:r>
        <w:rPr>
          <w:color w:val="000000" w:themeColor="text1"/>
        </w:rPr>
        <w:t>platforms</w:t>
      </w:r>
      <w:r w:rsidRPr="001A37FC">
        <w:rPr>
          <w:color w:val="000000" w:themeColor="text1"/>
        </w:rPr>
        <w:t>.</w:t>
      </w:r>
      <w:r>
        <w:rPr>
          <w:color w:val="000000" w:themeColor="text1"/>
        </w:rPr>
        <w:t xml:space="preserve"> Integrating additional sensors, such as ECGs and other health sensors, could provide a comprehensive view of one’s overall health and sitting lifestyle</w:t>
      </w:r>
      <w:r w:rsidR="0021677E">
        <w:rPr>
          <w:color w:val="000000" w:themeColor="text1"/>
        </w:rPr>
        <w:t xml:space="preserve">. Additionally, it </w:t>
      </w:r>
      <w:r>
        <w:rPr>
          <w:color w:val="000000" w:themeColor="text1"/>
        </w:rPr>
        <w:t xml:space="preserve">would be </w:t>
      </w:r>
      <w:r>
        <w:rPr>
          <w:color w:val="000000" w:themeColor="text1"/>
        </w:rPr>
        <w:lastRenderedPageBreak/>
        <w:t>ideal</w:t>
      </w:r>
      <w:r>
        <w:rPr>
          <w:color w:val="000000" w:themeColor="text1"/>
        </w:rPr>
        <w:t xml:space="preserve"> to</w:t>
      </w:r>
      <w:r w:rsidRPr="001A37FC">
        <w:rPr>
          <w:color w:val="000000" w:themeColor="text1"/>
        </w:rPr>
        <w:t xml:space="preserve"> collect</w:t>
      </w:r>
      <w:r>
        <w:rPr>
          <w:color w:val="000000" w:themeColor="text1"/>
        </w:rPr>
        <w:t xml:space="preserve"> user</w:t>
      </w:r>
      <w:r w:rsidRPr="001A37FC">
        <w:rPr>
          <w:color w:val="000000" w:themeColor="text1"/>
        </w:rPr>
        <w:t xml:space="preserve"> feedback </w:t>
      </w:r>
      <w:r>
        <w:rPr>
          <w:color w:val="000000" w:themeColor="text1"/>
        </w:rPr>
        <w:t>on our</w:t>
      </w:r>
      <w:r w:rsidRPr="001A37FC">
        <w:rPr>
          <w:color w:val="000000" w:themeColor="text1"/>
        </w:rPr>
        <w:t xml:space="preserve"> </w:t>
      </w:r>
      <w:r>
        <w:rPr>
          <w:color w:val="000000" w:themeColor="text1"/>
        </w:rPr>
        <w:t>proposed “</w:t>
      </w:r>
      <w:proofErr w:type="spellStart"/>
      <w:r>
        <w:rPr>
          <w:color w:val="000000" w:themeColor="text1"/>
        </w:rPr>
        <w:t>SitRight</w:t>
      </w:r>
      <w:proofErr w:type="spellEnd"/>
      <w:r>
        <w:rPr>
          <w:color w:val="000000" w:themeColor="text1"/>
        </w:rPr>
        <w:t>”</w:t>
      </w:r>
      <w:r w:rsidRPr="001A37FC">
        <w:rPr>
          <w:color w:val="000000" w:themeColor="text1"/>
        </w:rPr>
        <w:t xml:space="preserve"> </w:t>
      </w:r>
      <w:r>
        <w:rPr>
          <w:color w:val="000000" w:themeColor="text1"/>
        </w:rPr>
        <w:t>platforms</w:t>
      </w:r>
      <w:r>
        <w:rPr>
          <w:color w:val="000000" w:themeColor="text1"/>
        </w:rPr>
        <w:t xml:space="preserve">. </w:t>
      </w:r>
      <w:r w:rsidR="0021677E">
        <w:rPr>
          <w:color w:val="000000" w:themeColor="text1"/>
        </w:rPr>
        <w:t>In parallel,</w:t>
      </w:r>
      <w:r>
        <w:rPr>
          <w:color w:val="000000" w:themeColor="text1"/>
        </w:rPr>
        <w:t xml:space="preserve"> </w:t>
      </w:r>
      <w:r w:rsidR="0021677E">
        <w:rPr>
          <w:color w:val="000000" w:themeColor="text1"/>
        </w:rPr>
        <w:t xml:space="preserve">having the </w:t>
      </w:r>
      <w:r>
        <w:rPr>
          <w:color w:val="000000" w:themeColor="text1"/>
        </w:rPr>
        <w:t xml:space="preserve">healthcare professionals </w:t>
      </w:r>
      <w:r w:rsidR="00FC2A2F">
        <w:rPr>
          <w:color w:val="000000" w:themeColor="text1"/>
        </w:rPr>
        <w:t>within the Rehabilitation Unit</w:t>
      </w:r>
      <w:r>
        <w:rPr>
          <w:color w:val="000000" w:themeColor="text1"/>
        </w:rPr>
        <w:t xml:space="preserve"> evaluate the LLM's recommendations to ensure they are</w:t>
      </w:r>
      <w:r>
        <w:rPr>
          <w:color w:val="000000" w:themeColor="text1"/>
        </w:rPr>
        <w:t xml:space="preserve"> </w:t>
      </w:r>
      <w:r>
        <w:rPr>
          <w:color w:val="000000" w:themeColor="text1"/>
        </w:rPr>
        <w:t>valid and medically sound</w:t>
      </w:r>
      <w:r w:rsidR="0021677E">
        <w:rPr>
          <w:color w:val="000000" w:themeColor="text1"/>
        </w:rPr>
        <w:t xml:space="preserve"> would be very valuable</w:t>
      </w:r>
      <w:r>
        <w:rPr>
          <w:color w:val="000000" w:themeColor="text1"/>
        </w:rPr>
        <w:t>.</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25" w:name="_Hlk89945590"/>
      <w:bookmarkStart w:id="26"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25"/>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26"/>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316D55ED" w14:textId="77777777" w:rsidR="000E35E0" w:rsidRPr="000E35E0" w:rsidRDefault="00321B44" w:rsidP="000E35E0">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0E35E0" w:rsidRPr="000E35E0">
        <w:rPr>
          <w:color w:val="auto"/>
        </w:rPr>
        <w:t xml:space="preserve">1. </w:t>
      </w:r>
      <w:r w:rsidR="000E35E0" w:rsidRPr="000E35E0">
        <w:rPr>
          <w:color w:val="auto"/>
        </w:rPr>
        <w:tab/>
        <w:t xml:space="preserve">Daneshmandi, H.; Choobineh, A.; Ghaem, H.; Karimi, M. Adverse Effects of Prolonged Sitting Behavior on the General Health of Office Workers. </w:t>
      </w:r>
      <w:r w:rsidR="000E35E0" w:rsidRPr="000E35E0">
        <w:rPr>
          <w:i/>
          <w:iCs/>
          <w:color w:val="auto"/>
        </w:rPr>
        <w:t>J Lifestyle Med</w:t>
      </w:r>
      <w:r w:rsidR="000E35E0" w:rsidRPr="000E35E0">
        <w:rPr>
          <w:color w:val="auto"/>
        </w:rPr>
        <w:t xml:space="preserve"> </w:t>
      </w:r>
      <w:r w:rsidR="000E35E0" w:rsidRPr="000E35E0">
        <w:rPr>
          <w:b/>
          <w:bCs/>
          <w:color w:val="auto"/>
        </w:rPr>
        <w:t>2017</w:t>
      </w:r>
      <w:r w:rsidR="000E35E0" w:rsidRPr="000E35E0">
        <w:rPr>
          <w:color w:val="auto"/>
        </w:rPr>
        <w:t xml:space="preserve">, </w:t>
      </w:r>
      <w:r w:rsidR="000E35E0" w:rsidRPr="000E35E0">
        <w:rPr>
          <w:i/>
          <w:iCs/>
          <w:color w:val="auto"/>
        </w:rPr>
        <w:t>7</w:t>
      </w:r>
      <w:r w:rsidR="000E35E0" w:rsidRPr="000E35E0">
        <w:rPr>
          <w:color w:val="auto"/>
        </w:rPr>
        <w:t>, 69–75, doi:10.15280/jlm.2017.7.2.69.</w:t>
      </w:r>
    </w:p>
    <w:p w14:paraId="4A862F20" w14:textId="77777777" w:rsidR="000E35E0" w:rsidRPr="000E35E0" w:rsidRDefault="000E35E0" w:rsidP="000E35E0">
      <w:pPr>
        <w:pStyle w:val="Bibliography"/>
        <w:rPr>
          <w:color w:val="auto"/>
        </w:rPr>
      </w:pPr>
      <w:r w:rsidRPr="000E35E0">
        <w:rPr>
          <w:color w:val="auto"/>
        </w:rPr>
        <w:t xml:space="preserve">2. </w:t>
      </w:r>
      <w:r w:rsidRPr="000E35E0">
        <w:rPr>
          <w:color w:val="auto"/>
        </w:rPr>
        <w:tab/>
        <w:t xml:space="preserve">Keskin, Y. Correlation between Sitting Duration and Position and Lumbar Pain among Office Workers. </w:t>
      </w:r>
      <w:r w:rsidRPr="000E35E0">
        <w:rPr>
          <w:i/>
          <w:iCs/>
          <w:color w:val="auto"/>
        </w:rPr>
        <w:t>Haydarpasa Numune Med J</w:t>
      </w:r>
      <w:r w:rsidRPr="000E35E0">
        <w:rPr>
          <w:color w:val="auto"/>
        </w:rPr>
        <w:t xml:space="preserve"> </w:t>
      </w:r>
      <w:r w:rsidRPr="000E35E0">
        <w:rPr>
          <w:b/>
          <w:bCs/>
          <w:color w:val="auto"/>
        </w:rPr>
        <w:t>2019</w:t>
      </w:r>
      <w:r w:rsidRPr="000E35E0">
        <w:rPr>
          <w:color w:val="auto"/>
        </w:rPr>
        <w:t>, doi:10.14744/hnhj.2019.04909.</w:t>
      </w:r>
    </w:p>
    <w:p w14:paraId="18CACA26" w14:textId="77777777" w:rsidR="000E35E0" w:rsidRPr="000E35E0" w:rsidRDefault="000E35E0" w:rsidP="000E35E0">
      <w:pPr>
        <w:pStyle w:val="Bibliography"/>
        <w:rPr>
          <w:color w:val="auto"/>
        </w:rPr>
      </w:pPr>
      <w:r w:rsidRPr="000E35E0">
        <w:rPr>
          <w:color w:val="auto"/>
        </w:rPr>
        <w:t xml:space="preserve">3. </w:t>
      </w:r>
      <w:r w:rsidRPr="000E35E0">
        <w:rPr>
          <w:color w:val="auto"/>
        </w:rPr>
        <w:tab/>
      </w:r>
      <w:r w:rsidRPr="000E35E0">
        <w:rPr>
          <w:i/>
          <w:iCs/>
          <w:color w:val="auto"/>
        </w:rPr>
        <w:t>Global Status Report on Physical Activity 2022</w:t>
      </w:r>
      <w:r w:rsidRPr="000E35E0">
        <w:rPr>
          <w:color w:val="auto"/>
        </w:rPr>
        <w:t>; World Health Organization: Geneva, 2022; ISBN 978-92-4-005915-3.</w:t>
      </w:r>
    </w:p>
    <w:p w14:paraId="36B9E062" w14:textId="77777777" w:rsidR="000E35E0" w:rsidRPr="000E35E0" w:rsidRDefault="000E35E0" w:rsidP="000E35E0">
      <w:pPr>
        <w:pStyle w:val="Bibliography"/>
        <w:rPr>
          <w:color w:val="auto"/>
        </w:rPr>
      </w:pPr>
      <w:r w:rsidRPr="000E35E0">
        <w:rPr>
          <w:color w:val="auto"/>
        </w:rPr>
        <w:t xml:space="preserve">4. </w:t>
      </w:r>
      <w:r w:rsidRPr="000E35E0">
        <w:rPr>
          <w:color w:val="auto"/>
        </w:rPr>
        <w:tab/>
        <w:t xml:space="preserve">Yang, L.; Lu, X.; Yan, B.; Huang, Y. Prevalence of Incorrect Posture among Children and Adolescents: Finding from a Large Population-Based Study in China. </w:t>
      </w:r>
      <w:r w:rsidRPr="000E35E0">
        <w:rPr>
          <w:i/>
          <w:iCs/>
          <w:color w:val="auto"/>
        </w:rPr>
        <w:t>iScience</w:t>
      </w:r>
      <w:r w:rsidRPr="000E35E0">
        <w:rPr>
          <w:color w:val="auto"/>
        </w:rPr>
        <w:t xml:space="preserve"> </w:t>
      </w:r>
      <w:r w:rsidRPr="000E35E0">
        <w:rPr>
          <w:b/>
          <w:bCs/>
          <w:color w:val="auto"/>
        </w:rPr>
        <w:t>2020</w:t>
      </w:r>
      <w:r w:rsidRPr="000E35E0">
        <w:rPr>
          <w:color w:val="auto"/>
        </w:rPr>
        <w:t xml:space="preserve">, </w:t>
      </w:r>
      <w:r w:rsidRPr="000E35E0">
        <w:rPr>
          <w:i/>
          <w:iCs/>
          <w:color w:val="auto"/>
        </w:rPr>
        <w:t>23</w:t>
      </w:r>
      <w:r w:rsidRPr="000E35E0">
        <w:rPr>
          <w:color w:val="auto"/>
        </w:rPr>
        <w:t>, 101043, doi:10.1016/j.isci.2020.101043.</w:t>
      </w:r>
    </w:p>
    <w:p w14:paraId="13E1DB82" w14:textId="77777777" w:rsidR="000E35E0" w:rsidRPr="000E35E0" w:rsidRDefault="000E35E0" w:rsidP="000E35E0">
      <w:pPr>
        <w:pStyle w:val="Bibliography"/>
        <w:rPr>
          <w:color w:val="auto"/>
        </w:rPr>
      </w:pPr>
      <w:r w:rsidRPr="000E35E0">
        <w:rPr>
          <w:color w:val="auto"/>
        </w:rPr>
        <w:t xml:space="preserve">5. </w:t>
      </w:r>
      <w:r w:rsidRPr="000E35E0">
        <w:rPr>
          <w:color w:val="auto"/>
        </w:rPr>
        <w:tab/>
        <w:t xml:space="preserve">Kett, A.R.; Sichting, F.; Milani, T.L. The Effect of Sitting Posture and Postural Activity on Low Back Muscle Stiffness. </w:t>
      </w:r>
      <w:r w:rsidRPr="000E35E0">
        <w:rPr>
          <w:i/>
          <w:iCs/>
          <w:color w:val="auto"/>
        </w:rPr>
        <w:t>Biomechanics</w:t>
      </w:r>
      <w:r w:rsidRPr="000E35E0">
        <w:rPr>
          <w:color w:val="auto"/>
        </w:rPr>
        <w:t xml:space="preserve"> </w:t>
      </w:r>
      <w:r w:rsidRPr="000E35E0">
        <w:rPr>
          <w:b/>
          <w:bCs/>
          <w:color w:val="auto"/>
        </w:rPr>
        <w:t>2021</w:t>
      </w:r>
      <w:r w:rsidRPr="000E35E0">
        <w:rPr>
          <w:color w:val="auto"/>
        </w:rPr>
        <w:t xml:space="preserve">, </w:t>
      </w:r>
      <w:r w:rsidRPr="000E35E0">
        <w:rPr>
          <w:i/>
          <w:iCs/>
          <w:color w:val="auto"/>
        </w:rPr>
        <w:t>1</w:t>
      </w:r>
      <w:r w:rsidRPr="000E35E0">
        <w:rPr>
          <w:color w:val="auto"/>
        </w:rPr>
        <w:t>, 214–224, doi:10.3390/biomechanics1020018.</w:t>
      </w:r>
    </w:p>
    <w:p w14:paraId="5AAEBDC7" w14:textId="77777777" w:rsidR="000E35E0" w:rsidRPr="000E35E0" w:rsidRDefault="000E35E0" w:rsidP="000E35E0">
      <w:pPr>
        <w:pStyle w:val="Bibliography"/>
        <w:rPr>
          <w:color w:val="auto"/>
        </w:rPr>
      </w:pPr>
      <w:r w:rsidRPr="000E35E0">
        <w:rPr>
          <w:color w:val="auto"/>
        </w:rPr>
        <w:t xml:space="preserve">6. </w:t>
      </w:r>
      <w:r w:rsidRPr="000E35E0">
        <w:rPr>
          <w:color w:val="auto"/>
        </w:rPr>
        <w:tab/>
        <w:t xml:space="preserve">Ágústsson, A.; Sveinsson, Þ.; Rodby-Bousquet, E. The Effect of Asymmetrical Limited Hip Flexion on Seating Posture, Scoliosis and Windswept Hip Distortion. </w:t>
      </w:r>
      <w:r w:rsidRPr="000E35E0">
        <w:rPr>
          <w:i/>
          <w:iCs/>
          <w:color w:val="auto"/>
        </w:rPr>
        <w:t>Research in Developmental Disabilities</w:t>
      </w:r>
      <w:r w:rsidRPr="000E35E0">
        <w:rPr>
          <w:color w:val="auto"/>
        </w:rPr>
        <w:t xml:space="preserve"> </w:t>
      </w:r>
      <w:r w:rsidRPr="000E35E0">
        <w:rPr>
          <w:b/>
          <w:bCs/>
          <w:color w:val="auto"/>
        </w:rPr>
        <w:t>2017</w:t>
      </w:r>
      <w:r w:rsidRPr="000E35E0">
        <w:rPr>
          <w:color w:val="auto"/>
        </w:rPr>
        <w:t xml:space="preserve">, </w:t>
      </w:r>
      <w:r w:rsidRPr="000E35E0">
        <w:rPr>
          <w:i/>
          <w:iCs/>
          <w:color w:val="auto"/>
        </w:rPr>
        <w:t>71</w:t>
      </w:r>
      <w:r w:rsidRPr="000E35E0">
        <w:rPr>
          <w:color w:val="auto"/>
        </w:rPr>
        <w:t>, 18–23, doi:10.1016/j.ridd.2017.09.019.</w:t>
      </w:r>
    </w:p>
    <w:p w14:paraId="7CB353EE" w14:textId="77777777" w:rsidR="000E35E0" w:rsidRPr="000E35E0" w:rsidRDefault="000E35E0" w:rsidP="000E35E0">
      <w:pPr>
        <w:pStyle w:val="Bibliography"/>
        <w:rPr>
          <w:color w:val="auto"/>
        </w:rPr>
      </w:pPr>
      <w:r w:rsidRPr="000E35E0">
        <w:rPr>
          <w:color w:val="auto"/>
        </w:rPr>
        <w:t xml:space="preserve">7. </w:t>
      </w:r>
      <w:r w:rsidRPr="000E35E0">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0E35E0">
        <w:rPr>
          <w:i/>
          <w:iCs/>
          <w:color w:val="auto"/>
        </w:rPr>
        <w:t>Heliyon</w:t>
      </w:r>
      <w:r w:rsidRPr="000E35E0">
        <w:rPr>
          <w:color w:val="auto"/>
        </w:rPr>
        <w:t xml:space="preserve"> </w:t>
      </w:r>
      <w:r w:rsidRPr="000E35E0">
        <w:rPr>
          <w:b/>
          <w:bCs/>
          <w:color w:val="auto"/>
        </w:rPr>
        <w:t>2022</w:t>
      </w:r>
      <w:r w:rsidRPr="000E35E0">
        <w:rPr>
          <w:color w:val="auto"/>
        </w:rPr>
        <w:t xml:space="preserve">, </w:t>
      </w:r>
      <w:r w:rsidRPr="000E35E0">
        <w:rPr>
          <w:i/>
          <w:iCs/>
          <w:color w:val="auto"/>
        </w:rPr>
        <w:t>8</w:t>
      </w:r>
      <w:r w:rsidRPr="000E35E0">
        <w:rPr>
          <w:color w:val="auto"/>
        </w:rPr>
        <w:t>, e11059, doi:10.1016/j.heliyon.2022.e11059.</w:t>
      </w:r>
    </w:p>
    <w:p w14:paraId="06A7CD19" w14:textId="77777777" w:rsidR="000E35E0" w:rsidRPr="000E35E0" w:rsidRDefault="000E35E0" w:rsidP="000E35E0">
      <w:pPr>
        <w:pStyle w:val="Bibliography"/>
        <w:rPr>
          <w:color w:val="auto"/>
        </w:rPr>
      </w:pPr>
      <w:r w:rsidRPr="000E35E0">
        <w:rPr>
          <w:color w:val="auto"/>
        </w:rPr>
        <w:t xml:space="preserve">8. </w:t>
      </w:r>
      <w:r w:rsidRPr="000E35E0">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0E35E0">
        <w:rPr>
          <w:i/>
          <w:iCs/>
          <w:color w:val="auto"/>
        </w:rPr>
        <w:t>Journal of Tissue Viability</w:t>
      </w:r>
      <w:r w:rsidRPr="000E35E0">
        <w:rPr>
          <w:color w:val="auto"/>
        </w:rPr>
        <w:t xml:space="preserve"> </w:t>
      </w:r>
      <w:r w:rsidRPr="000E35E0">
        <w:rPr>
          <w:b/>
          <w:bCs/>
          <w:color w:val="auto"/>
        </w:rPr>
        <w:t>2018</w:t>
      </w:r>
      <w:r w:rsidRPr="000E35E0">
        <w:rPr>
          <w:color w:val="auto"/>
        </w:rPr>
        <w:t xml:space="preserve">, </w:t>
      </w:r>
      <w:r w:rsidRPr="000E35E0">
        <w:rPr>
          <w:i/>
          <w:iCs/>
          <w:color w:val="auto"/>
        </w:rPr>
        <w:t>27</w:t>
      </w:r>
      <w:r w:rsidRPr="000E35E0">
        <w:rPr>
          <w:color w:val="auto"/>
        </w:rPr>
        <w:t>, 59–73, doi:10.1016/j.jtv.2017.09.004.</w:t>
      </w:r>
    </w:p>
    <w:p w14:paraId="6E73E051" w14:textId="77777777" w:rsidR="000E35E0" w:rsidRPr="000E35E0" w:rsidRDefault="000E35E0" w:rsidP="000E35E0">
      <w:pPr>
        <w:pStyle w:val="Bibliography"/>
        <w:rPr>
          <w:color w:val="auto"/>
        </w:rPr>
      </w:pPr>
      <w:r w:rsidRPr="000E35E0">
        <w:rPr>
          <w:color w:val="auto"/>
        </w:rPr>
        <w:t xml:space="preserve">9. </w:t>
      </w:r>
      <w:r w:rsidRPr="000E35E0">
        <w:rPr>
          <w:color w:val="auto"/>
        </w:rPr>
        <w:tab/>
        <w:t xml:space="preserve">Benatti, F.B.; Ried-Larsen, M. The Effects of Breaking up Prolonged Sitting Time: A Review of Experimental Studies. </w:t>
      </w:r>
      <w:r w:rsidRPr="000E35E0">
        <w:rPr>
          <w:i/>
          <w:iCs/>
          <w:color w:val="auto"/>
        </w:rPr>
        <w:t>Medicine &amp; Science in Sports &amp; Exercise</w:t>
      </w:r>
      <w:r w:rsidRPr="000E35E0">
        <w:rPr>
          <w:color w:val="auto"/>
        </w:rPr>
        <w:t xml:space="preserve"> </w:t>
      </w:r>
      <w:r w:rsidRPr="000E35E0">
        <w:rPr>
          <w:b/>
          <w:bCs/>
          <w:color w:val="auto"/>
        </w:rPr>
        <w:t>2015</w:t>
      </w:r>
      <w:r w:rsidRPr="000E35E0">
        <w:rPr>
          <w:color w:val="auto"/>
        </w:rPr>
        <w:t xml:space="preserve">, </w:t>
      </w:r>
      <w:r w:rsidRPr="000E35E0">
        <w:rPr>
          <w:i/>
          <w:iCs/>
          <w:color w:val="auto"/>
        </w:rPr>
        <w:t>47</w:t>
      </w:r>
      <w:r w:rsidRPr="000E35E0">
        <w:rPr>
          <w:color w:val="auto"/>
        </w:rPr>
        <w:t>, 2053–2061, doi:10.1249/MSS.0000000000000654.</w:t>
      </w:r>
    </w:p>
    <w:p w14:paraId="6E717204" w14:textId="77777777" w:rsidR="000E35E0" w:rsidRPr="000E35E0" w:rsidRDefault="000E35E0" w:rsidP="000E35E0">
      <w:pPr>
        <w:pStyle w:val="Bibliography"/>
        <w:rPr>
          <w:color w:val="auto"/>
        </w:rPr>
      </w:pPr>
      <w:r w:rsidRPr="000E35E0">
        <w:rPr>
          <w:color w:val="auto"/>
        </w:rPr>
        <w:t xml:space="preserve">10. </w:t>
      </w:r>
      <w:r w:rsidRPr="000E35E0">
        <w:rPr>
          <w:color w:val="auto"/>
        </w:rPr>
        <w:tab/>
        <w:t xml:space="preserve">Odesola, D.F.; Kulon, J.; Verghese, S.; Partlow, A.; Gibson, C. Smart Sensing Chairs for Sitting Posture Detection, Classification, and Monitoring: A Comprehensive Review. </w:t>
      </w:r>
      <w:r w:rsidRPr="000E35E0">
        <w:rPr>
          <w:i/>
          <w:iCs/>
          <w:color w:val="auto"/>
        </w:rPr>
        <w:t>Sensors</w:t>
      </w:r>
      <w:r w:rsidRPr="000E35E0">
        <w:rPr>
          <w:color w:val="auto"/>
        </w:rPr>
        <w:t xml:space="preserve"> </w:t>
      </w:r>
      <w:r w:rsidRPr="000E35E0">
        <w:rPr>
          <w:b/>
          <w:bCs/>
          <w:color w:val="auto"/>
        </w:rPr>
        <w:t>2024</w:t>
      </w:r>
      <w:r w:rsidRPr="000E35E0">
        <w:rPr>
          <w:color w:val="auto"/>
        </w:rPr>
        <w:t xml:space="preserve">, </w:t>
      </w:r>
      <w:r w:rsidRPr="000E35E0">
        <w:rPr>
          <w:i/>
          <w:iCs/>
          <w:color w:val="auto"/>
        </w:rPr>
        <w:t>24</w:t>
      </w:r>
      <w:r w:rsidRPr="000E35E0">
        <w:rPr>
          <w:color w:val="auto"/>
        </w:rPr>
        <w:t>, 2940, doi:10.3390/s24092940.</w:t>
      </w:r>
    </w:p>
    <w:p w14:paraId="1130078E" w14:textId="77777777" w:rsidR="000E35E0" w:rsidRPr="000E35E0" w:rsidRDefault="000E35E0" w:rsidP="000E35E0">
      <w:pPr>
        <w:pStyle w:val="Bibliography"/>
        <w:rPr>
          <w:color w:val="auto"/>
        </w:rPr>
      </w:pPr>
      <w:r w:rsidRPr="000E35E0">
        <w:rPr>
          <w:color w:val="auto"/>
        </w:rPr>
        <w:t xml:space="preserve">11. </w:t>
      </w:r>
      <w:r w:rsidRPr="000E35E0">
        <w:rPr>
          <w:color w:val="auto"/>
        </w:rPr>
        <w:tab/>
        <w:t xml:space="preserve">Vermander, P.; Mancisidor, A.; Cabanes, I.; Perez, N. Intelligent Systems for Sitting Posture Monitoring and Anomaly Detection: An Overview. </w:t>
      </w:r>
      <w:r w:rsidRPr="000E35E0">
        <w:rPr>
          <w:i/>
          <w:iCs/>
          <w:color w:val="auto"/>
        </w:rPr>
        <w:t>J NeuroEngineering Rehabil</w:t>
      </w:r>
      <w:r w:rsidRPr="000E35E0">
        <w:rPr>
          <w:color w:val="auto"/>
        </w:rPr>
        <w:t xml:space="preserve"> </w:t>
      </w:r>
      <w:r w:rsidRPr="000E35E0">
        <w:rPr>
          <w:b/>
          <w:bCs/>
          <w:color w:val="auto"/>
        </w:rPr>
        <w:t>2024</w:t>
      </w:r>
      <w:r w:rsidRPr="000E35E0">
        <w:rPr>
          <w:color w:val="auto"/>
        </w:rPr>
        <w:t xml:space="preserve">, </w:t>
      </w:r>
      <w:r w:rsidRPr="000E35E0">
        <w:rPr>
          <w:i/>
          <w:iCs/>
          <w:color w:val="auto"/>
        </w:rPr>
        <w:t>21</w:t>
      </w:r>
      <w:r w:rsidRPr="000E35E0">
        <w:rPr>
          <w:color w:val="auto"/>
        </w:rPr>
        <w:t>, 28, doi:10.1186/s12984-024-01322-z.</w:t>
      </w:r>
    </w:p>
    <w:p w14:paraId="7A9E8F0D" w14:textId="77777777" w:rsidR="000E35E0" w:rsidRPr="000E35E0" w:rsidRDefault="000E35E0" w:rsidP="000E35E0">
      <w:pPr>
        <w:pStyle w:val="Bibliography"/>
        <w:rPr>
          <w:color w:val="auto"/>
        </w:rPr>
      </w:pPr>
      <w:r w:rsidRPr="000E35E0">
        <w:rPr>
          <w:color w:val="auto"/>
        </w:rPr>
        <w:t xml:space="preserve">12. </w:t>
      </w:r>
      <w:r w:rsidRPr="000E35E0">
        <w:rPr>
          <w:color w:val="auto"/>
        </w:rPr>
        <w:tab/>
        <w:t xml:space="preserve">Cajamarca, G.; Rodríguez, I.; Herskovic, V.; Campos, M.; Riofrío, J.C. StraightenUp+: Monitoring of Posture during Daily Activities for Older Persons Using Wearable Sensors.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3409, doi:10.3390/s18103409.</w:t>
      </w:r>
    </w:p>
    <w:p w14:paraId="2FE2D5F7" w14:textId="77777777" w:rsidR="000E35E0" w:rsidRPr="000E35E0" w:rsidRDefault="000E35E0" w:rsidP="000E35E0">
      <w:pPr>
        <w:pStyle w:val="Bibliography"/>
        <w:rPr>
          <w:color w:val="auto"/>
        </w:rPr>
      </w:pPr>
      <w:r w:rsidRPr="000E35E0">
        <w:rPr>
          <w:color w:val="auto"/>
        </w:rPr>
        <w:t xml:space="preserve">13. </w:t>
      </w:r>
      <w:r w:rsidRPr="000E35E0">
        <w:rPr>
          <w:color w:val="auto"/>
        </w:rPr>
        <w:tab/>
        <w:t xml:space="preserve">Hou, Y.; Wang, Z.; Liu, H.; Xia, M.; Fan, X.; Ye, Q. Designing a Smart Garment for Dynamic Sitting Reminders. </w:t>
      </w:r>
      <w:r w:rsidRPr="000E35E0">
        <w:rPr>
          <w:i/>
          <w:iCs/>
          <w:color w:val="auto"/>
        </w:rPr>
        <w:t>Sensors</w:t>
      </w:r>
      <w:r w:rsidRPr="000E35E0">
        <w:rPr>
          <w:color w:val="auto"/>
        </w:rPr>
        <w:t xml:space="preserve"> </w:t>
      </w:r>
      <w:r w:rsidRPr="000E35E0">
        <w:rPr>
          <w:b/>
          <w:bCs/>
          <w:color w:val="auto"/>
        </w:rPr>
        <w:t>2025</w:t>
      </w:r>
      <w:r w:rsidRPr="000E35E0">
        <w:rPr>
          <w:color w:val="auto"/>
        </w:rPr>
        <w:t xml:space="preserve">, </w:t>
      </w:r>
      <w:r w:rsidRPr="000E35E0">
        <w:rPr>
          <w:i/>
          <w:iCs/>
          <w:color w:val="auto"/>
        </w:rPr>
        <w:t>25</w:t>
      </w:r>
      <w:r w:rsidRPr="000E35E0">
        <w:rPr>
          <w:color w:val="auto"/>
        </w:rPr>
        <w:t>, 3359, doi:10.3390/s25113359.</w:t>
      </w:r>
    </w:p>
    <w:p w14:paraId="2C374251" w14:textId="77777777" w:rsidR="000E35E0" w:rsidRPr="000E35E0" w:rsidRDefault="000E35E0" w:rsidP="000E35E0">
      <w:pPr>
        <w:pStyle w:val="Bibliography"/>
        <w:rPr>
          <w:color w:val="auto"/>
        </w:rPr>
      </w:pPr>
      <w:r w:rsidRPr="000E35E0">
        <w:rPr>
          <w:color w:val="auto"/>
        </w:rPr>
        <w:lastRenderedPageBreak/>
        <w:t xml:space="preserve">14. </w:t>
      </w:r>
      <w:r w:rsidRPr="000E35E0">
        <w:rPr>
          <w:color w:val="auto"/>
        </w:rPr>
        <w:tab/>
        <w:t xml:space="preserve">Jin, H.; He, X.; Wang, L.; Zhu, Y.; Jiang, W.; Zhou, X. SitPose: Real-Time Detection of Sitting Posture and Sedentary Behavior Using Ensemble Learning With Depth Sensor. </w:t>
      </w:r>
      <w:r w:rsidRPr="000E35E0">
        <w:rPr>
          <w:b/>
          <w:bCs/>
          <w:color w:val="auto"/>
        </w:rPr>
        <w:t>2024</w:t>
      </w:r>
      <w:r w:rsidRPr="000E35E0">
        <w:rPr>
          <w:color w:val="auto"/>
        </w:rPr>
        <w:t>, doi:10.48550/ARXIV.2412.12216.</w:t>
      </w:r>
    </w:p>
    <w:p w14:paraId="5EF7F23E" w14:textId="77777777" w:rsidR="000E35E0" w:rsidRPr="000E35E0" w:rsidRDefault="000E35E0" w:rsidP="000E35E0">
      <w:pPr>
        <w:pStyle w:val="Bibliography"/>
        <w:rPr>
          <w:color w:val="auto"/>
        </w:rPr>
      </w:pPr>
      <w:r w:rsidRPr="000E35E0">
        <w:rPr>
          <w:color w:val="auto"/>
        </w:rPr>
        <w:t xml:space="preserve">15. </w:t>
      </w:r>
      <w:r w:rsidRPr="000E35E0">
        <w:rPr>
          <w:color w:val="auto"/>
        </w:rPr>
        <w:tab/>
        <w:t>Estrada, J.; Vea, L. Sitting Posture Recognition for Computer Users Using Smartphones and a Web Camera. In Proceedings of the TENCON 2017 - 2017 IEEE Region 10 Conference; IEEE: Penang, November 2017; pp. 1520–1525.</w:t>
      </w:r>
    </w:p>
    <w:p w14:paraId="6915260A" w14:textId="77777777" w:rsidR="000E35E0" w:rsidRPr="000E35E0" w:rsidRDefault="000E35E0" w:rsidP="000E35E0">
      <w:pPr>
        <w:pStyle w:val="Bibliography"/>
        <w:rPr>
          <w:color w:val="auto"/>
        </w:rPr>
      </w:pPr>
      <w:r w:rsidRPr="000E35E0">
        <w:rPr>
          <w:color w:val="auto"/>
        </w:rPr>
        <w:t xml:space="preserve">16. </w:t>
      </w:r>
      <w:r w:rsidRPr="000E35E0">
        <w:rPr>
          <w:color w:val="auto"/>
        </w:rPr>
        <w:tab/>
        <w:t xml:space="preserve">Wang, J.; Hafidh, B.; Dong, H.; El Saddik, A. Sitting Posture Recognition Using a Spiking Neural Network. </w:t>
      </w:r>
      <w:r w:rsidRPr="000E35E0">
        <w:rPr>
          <w:i/>
          <w:iCs/>
          <w:color w:val="auto"/>
        </w:rPr>
        <w:t>IEEE Sensors J.</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1779–1786, doi:10.1109/JSEN.2020.3016611.</w:t>
      </w:r>
    </w:p>
    <w:p w14:paraId="6B612E96" w14:textId="77777777" w:rsidR="000E35E0" w:rsidRPr="000E35E0" w:rsidRDefault="000E35E0" w:rsidP="000E35E0">
      <w:pPr>
        <w:pStyle w:val="Bibliography"/>
        <w:rPr>
          <w:color w:val="auto"/>
        </w:rPr>
      </w:pPr>
      <w:r w:rsidRPr="000E35E0">
        <w:rPr>
          <w:color w:val="auto"/>
        </w:rPr>
        <w:t xml:space="preserve">17. </w:t>
      </w:r>
      <w:r w:rsidRPr="000E35E0">
        <w:rPr>
          <w:color w:val="auto"/>
        </w:rPr>
        <w:tab/>
        <w:t xml:space="preserve">Tsai, M.-C.; Chu, E.T.-H.; Lee, C.-R. An Automated Sitting Posture Recognition System Utilizing Pressure Sensors.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5894, doi:10.3390/s23135894.</w:t>
      </w:r>
    </w:p>
    <w:p w14:paraId="0A453259" w14:textId="77777777" w:rsidR="000E35E0" w:rsidRPr="000E35E0" w:rsidRDefault="000E35E0" w:rsidP="000E35E0">
      <w:pPr>
        <w:pStyle w:val="Bibliography"/>
        <w:rPr>
          <w:color w:val="auto"/>
        </w:rPr>
      </w:pPr>
      <w:r w:rsidRPr="000E35E0">
        <w:rPr>
          <w:color w:val="auto"/>
        </w:rPr>
        <w:t xml:space="preserve">18. </w:t>
      </w:r>
      <w:r w:rsidRPr="000E35E0">
        <w:rPr>
          <w:color w:val="auto"/>
        </w:rPr>
        <w:tab/>
        <w:t xml:space="preserve">Matuska, S.; Paralic, M.; Hudec, R. A Smart System for Sitting Posture Detection Based on Force Sensors and Mobile Application. </w:t>
      </w:r>
      <w:r w:rsidRPr="000E35E0">
        <w:rPr>
          <w:i/>
          <w:iCs/>
          <w:color w:val="auto"/>
        </w:rPr>
        <w:t>Mobile Information Systems</w:t>
      </w:r>
      <w:r w:rsidRPr="000E35E0">
        <w:rPr>
          <w:color w:val="auto"/>
        </w:rPr>
        <w:t xml:space="preserve"> </w:t>
      </w:r>
      <w:r w:rsidRPr="000E35E0">
        <w:rPr>
          <w:b/>
          <w:bCs/>
          <w:color w:val="auto"/>
        </w:rPr>
        <w:t>2020</w:t>
      </w:r>
      <w:r w:rsidRPr="000E35E0">
        <w:rPr>
          <w:color w:val="auto"/>
        </w:rPr>
        <w:t xml:space="preserve">, </w:t>
      </w:r>
      <w:r w:rsidRPr="000E35E0">
        <w:rPr>
          <w:i/>
          <w:iCs/>
          <w:color w:val="auto"/>
        </w:rPr>
        <w:t>2020</w:t>
      </w:r>
      <w:r w:rsidRPr="000E35E0">
        <w:rPr>
          <w:color w:val="auto"/>
        </w:rPr>
        <w:t>, 1–13, doi:10.1155/2020/6625797.</w:t>
      </w:r>
    </w:p>
    <w:p w14:paraId="1BA92B91" w14:textId="77777777" w:rsidR="000E35E0" w:rsidRPr="000E35E0" w:rsidRDefault="000E35E0" w:rsidP="000E35E0">
      <w:pPr>
        <w:pStyle w:val="Bibliography"/>
        <w:rPr>
          <w:color w:val="auto"/>
        </w:rPr>
      </w:pPr>
      <w:r w:rsidRPr="000E35E0">
        <w:rPr>
          <w:color w:val="auto"/>
        </w:rPr>
        <w:t xml:space="preserve">19. </w:t>
      </w:r>
      <w:r w:rsidRPr="000E35E0">
        <w:rPr>
          <w:color w:val="auto"/>
        </w:rPr>
        <w:tab/>
        <w:t xml:space="preserve">Martínez-Estrada, M.; Vuohijoki, T.; Poberznik, A.; Shaikh, A.; Virkki, J.; Gil, I.; Fernández-García, R. A Smart Chair to Monitor Sitting Posture by Capacitive Textile Sensors. </w:t>
      </w:r>
      <w:r w:rsidRPr="000E35E0">
        <w:rPr>
          <w:i/>
          <w:iCs/>
          <w:color w:val="auto"/>
        </w:rPr>
        <w:t>Materials</w:t>
      </w:r>
      <w:r w:rsidRPr="000E35E0">
        <w:rPr>
          <w:color w:val="auto"/>
        </w:rPr>
        <w:t xml:space="preserve"> </w:t>
      </w:r>
      <w:r w:rsidRPr="000E35E0">
        <w:rPr>
          <w:b/>
          <w:bCs/>
          <w:color w:val="auto"/>
        </w:rPr>
        <w:t>2023</w:t>
      </w:r>
      <w:r w:rsidRPr="000E35E0">
        <w:rPr>
          <w:color w:val="auto"/>
        </w:rPr>
        <w:t xml:space="preserve">, </w:t>
      </w:r>
      <w:r w:rsidRPr="000E35E0">
        <w:rPr>
          <w:i/>
          <w:iCs/>
          <w:color w:val="auto"/>
        </w:rPr>
        <w:t>16</w:t>
      </w:r>
      <w:r w:rsidRPr="000E35E0">
        <w:rPr>
          <w:color w:val="auto"/>
        </w:rPr>
        <w:t>, 4838, doi:10.3390/ma16134838.</w:t>
      </w:r>
    </w:p>
    <w:p w14:paraId="43F92C19" w14:textId="77777777" w:rsidR="000E35E0" w:rsidRPr="000E35E0" w:rsidRDefault="000E35E0" w:rsidP="000E35E0">
      <w:pPr>
        <w:pStyle w:val="Bibliography"/>
        <w:rPr>
          <w:color w:val="auto"/>
        </w:rPr>
      </w:pPr>
      <w:r w:rsidRPr="000E35E0">
        <w:rPr>
          <w:color w:val="auto"/>
        </w:rPr>
        <w:t xml:space="preserve">20. </w:t>
      </w:r>
      <w:r w:rsidRPr="000E35E0">
        <w:rPr>
          <w:color w:val="auto"/>
        </w:rPr>
        <w:tab/>
        <w:t xml:space="preserve">Pereira, L.; Plácido Da Silva, H. A Novel Smart Chair System for Posture Classification and Invisible ECG Monitoring. </w:t>
      </w:r>
      <w:r w:rsidRPr="000E35E0">
        <w:rPr>
          <w:i/>
          <w:iCs/>
          <w:color w:val="auto"/>
        </w:rPr>
        <w:t>Sensors</w:t>
      </w:r>
      <w:r w:rsidRPr="000E35E0">
        <w:rPr>
          <w:color w:val="auto"/>
        </w:rPr>
        <w:t xml:space="preserve"> </w:t>
      </w:r>
      <w:r w:rsidRPr="000E35E0">
        <w:rPr>
          <w:b/>
          <w:bCs/>
          <w:color w:val="auto"/>
        </w:rPr>
        <w:t>2023</w:t>
      </w:r>
      <w:r w:rsidRPr="000E35E0">
        <w:rPr>
          <w:color w:val="auto"/>
        </w:rPr>
        <w:t xml:space="preserve">, </w:t>
      </w:r>
      <w:r w:rsidRPr="000E35E0">
        <w:rPr>
          <w:i/>
          <w:iCs/>
          <w:color w:val="auto"/>
        </w:rPr>
        <w:t>23</w:t>
      </w:r>
      <w:r w:rsidRPr="000E35E0">
        <w:rPr>
          <w:color w:val="auto"/>
        </w:rPr>
        <w:t>, 719, doi:10.3390/s23020719.</w:t>
      </w:r>
    </w:p>
    <w:p w14:paraId="491D8D6E" w14:textId="77777777" w:rsidR="000E35E0" w:rsidRPr="000E35E0" w:rsidRDefault="000E35E0" w:rsidP="000E35E0">
      <w:pPr>
        <w:pStyle w:val="Bibliography"/>
        <w:rPr>
          <w:color w:val="auto"/>
        </w:rPr>
      </w:pPr>
      <w:r w:rsidRPr="000E35E0">
        <w:rPr>
          <w:color w:val="auto"/>
        </w:rPr>
        <w:t xml:space="preserve">21. </w:t>
      </w:r>
      <w:r w:rsidRPr="000E35E0">
        <w:rPr>
          <w:color w:val="auto"/>
        </w:rPr>
        <w:tab/>
        <w:t xml:space="preserve">Jeong, H.; Park, W. Developing and Evaluating a Mixed Sensor Smart Chair System for Real-Time Posture Classification: Combining Pressure and Distance Sensors. </w:t>
      </w:r>
      <w:r w:rsidRPr="000E35E0">
        <w:rPr>
          <w:i/>
          <w:iCs/>
          <w:color w:val="auto"/>
        </w:rPr>
        <w:t>IEEE J. Biomed. Health Inform.</w:t>
      </w:r>
      <w:r w:rsidRPr="000E35E0">
        <w:rPr>
          <w:color w:val="auto"/>
        </w:rPr>
        <w:t xml:space="preserve"> </w:t>
      </w:r>
      <w:r w:rsidRPr="000E35E0">
        <w:rPr>
          <w:b/>
          <w:bCs/>
          <w:color w:val="auto"/>
        </w:rPr>
        <w:t>2021</w:t>
      </w:r>
      <w:r w:rsidRPr="000E35E0">
        <w:rPr>
          <w:color w:val="auto"/>
        </w:rPr>
        <w:t xml:space="preserve">, </w:t>
      </w:r>
      <w:r w:rsidRPr="000E35E0">
        <w:rPr>
          <w:i/>
          <w:iCs/>
          <w:color w:val="auto"/>
        </w:rPr>
        <w:t>25</w:t>
      </w:r>
      <w:r w:rsidRPr="000E35E0">
        <w:rPr>
          <w:color w:val="auto"/>
        </w:rPr>
        <w:t>, 1805–1813, doi:10.1109/JBHI.2020.3030096.</w:t>
      </w:r>
    </w:p>
    <w:p w14:paraId="0DC78058" w14:textId="77777777" w:rsidR="000E35E0" w:rsidRPr="000E35E0" w:rsidRDefault="000E35E0" w:rsidP="000E35E0">
      <w:pPr>
        <w:pStyle w:val="Bibliography"/>
        <w:rPr>
          <w:color w:val="auto"/>
        </w:rPr>
      </w:pPr>
      <w:r w:rsidRPr="000E35E0">
        <w:rPr>
          <w:color w:val="auto"/>
        </w:rPr>
        <w:t xml:space="preserve">22. </w:t>
      </w:r>
      <w:r w:rsidRPr="000E35E0">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3993591B" w14:textId="77777777" w:rsidR="000E35E0" w:rsidRPr="000E35E0" w:rsidRDefault="000E35E0" w:rsidP="000E35E0">
      <w:pPr>
        <w:pStyle w:val="Bibliography"/>
        <w:rPr>
          <w:color w:val="auto"/>
        </w:rPr>
      </w:pPr>
      <w:r w:rsidRPr="000E35E0">
        <w:rPr>
          <w:color w:val="auto"/>
        </w:rPr>
        <w:t xml:space="preserve">23. </w:t>
      </w:r>
      <w:r w:rsidRPr="000E35E0">
        <w:rPr>
          <w:color w:val="auto"/>
        </w:rPr>
        <w:tab/>
        <w:t xml:space="preserve">Javaid, A.; Abbas, A.; Arshad, J.; Rahmani, M.K.I.; Chauhdary, S.T.; Jaffery, M.H.; Banga, A.S. Force Sensitive Resistors-Based Real-Time Posture Detection System Using Machine Learning Algorithms. </w:t>
      </w:r>
      <w:r w:rsidRPr="000E35E0">
        <w:rPr>
          <w:i/>
          <w:iCs/>
          <w:color w:val="auto"/>
        </w:rPr>
        <w:t>CMC</w:t>
      </w:r>
      <w:r w:rsidRPr="000E35E0">
        <w:rPr>
          <w:color w:val="auto"/>
        </w:rPr>
        <w:t xml:space="preserve"> </w:t>
      </w:r>
      <w:r w:rsidRPr="000E35E0">
        <w:rPr>
          <w:b/>
          <w:bCs/>
          <w:color w:val="auto"/>
        </w:rPr>
        <w:t>2023</w:t>
      </w:r>
      <w:r w:rsidRPr="000E35E0">
        <w:rPr>
          <w:color w:val="auto"/>
        </w:rPr>
        <w:t xml:space="preserve">, </w:t>
      </w:r>
      <w:r w:rsidRPr="000E35E0">
        <w:rPr>
          <w:i/>
          <w:iCs/>
          <w:color w:val="auto"/>
        </w:rPr>
        <w:t>77</w:t>
      </w:r>
      <w:r w:rsidRPr="000E35E0">
        <w:rPr>
          <w:color w:val="auto"/>
        </w:rPr>
        <w:t>, 1795–1814, doi:10.32604/cmc.2023.044140.</w:t>
      </w:r>
    </w:p>
    <w:p w14:paraId="64CE2FEE" w14:textId="77777777" w:rsidR="000E35E0" w:rsidRPr="000E35E0" w:rsidRDefault="000E35E0" w:rsidP="000E35E0">
      <w:pPr>
        <w:pStyle w:val="Bibliography"/>
        <w:rPr>
          <w:color w:val="auto"/>
        </w:rPr>
      </w:pPr>
      <w:r w:rsidRPr="000E35E0">
        <w:rPr>
          <w:color w:val="auto"/>
        </w:rPr>
        <w:t xml:space="preserve">24. </w:t>
      </w:r>
      <w:r w:rsidRPr="000E35E0">
        <w:rPr>
          <w:color w:val="auto"/>
        </w:rPr>
        <w:tab/>
        <w:t xml:space="preserve">Ma, C.; Li, W.; Gravina, R.; Fortino, G. Posture Detection Based on Smart Cushion for Wheelchair Users. </w:t>
      </w:r>
      <w:r w:rsidRPr="000E35E0">
        <w:rPr>
          <w:i/>
          <w:iCs/>
          <w:color w:val="auto"/>
        </w:rPr>
        <w:t>Sensors</w:t>
      </w:r>
      <w:r w:rsidRPr="000E35E0">
        <w:rPr>
          <w:color w:val="auto"/>
        </w:rPr>
        <w:t xml:space="preserve"> </w:t>
      </w:r>
      <w:r w:rsidRPr="000E35E0">
        <w:rPr>
          <w:b/>
          <w:bCs/>
          <w:color w:val="auto"/>
        </w:rPr>
        <w:t>2017</w:t>
      </w:r>
      <w:r w:rsidRPr="000E35E0">
        <w:rPr>
          <w:color w:val="auto"/>
        </w:rPr>
        <w:t xml:space="preserve">, </w:t>
      </w:r>
      <w:r w:rsidRPr="000E35E0">
        <w:rPr>
          <w:i/>
          <w:iCs/>
          <w:color w:val="auto"/>
        </w:rPr>
        <w:t>17</w:t>
      </w:r>
      <w:r w:rsidRPr="000E35E0">
        <w:rPr>
          <w:color w:val="auto"/>
        </w:rPr>
        <w:t>, 719, doi:10.3390/s17040719.</w:t>
      </w:r>
    </w:p>
    <w:p w14:paraId="5511B678" w14:textId="77777777" w:rsidR="000E35E0" w:rsidRPr="000E35E0" w:rsidRDefault="000E35E0" w:rsidP="000E35E0">
      <w:pPr>
        <w:pStyle w:val="Bibliography"/>
        <w:rPr>
          <w:color w:val="auto"/>
        </w:rPr>
      </w:pPr>
      <w:r w:rsidRPr="000E35E0">
        <w:rPr>
          <w:color w:val="auto"/>
        </w:rPr>
        <w:t xml:space="preserve">25. </w:t>
      </w:r>
      <w:r w:rsidRPr="000E35E0">
        <w:rPr>
          <w:color w:val="auto"/>
        </w:rPr>
        <w:tab/>
        <w:t xml:space="preserve">Ma, C.; Li, W.; Gravina, R.; Du, J.; Li, Q.; Fortino, G. Smart Cushion-Based Activity Recognition: Prompting Users to Maintain a Healthy Seated Posture. </w:t>
      </w:r>
      <w:r w:rsidRPr="000E35E0">
        <w:rPr>
          <w:i/>
          <w:iCs/>
          <w:color w:val="auto"/>
        </w:rPr>
        <w:t>IEEE Syst. Man Cybern. Mag.</w:t>
      </w:r>
      <w:r w:rsidRPr="000E35E0">
        <w:rPr>
          <w:color w:val="auto"/>
        </w:rPr>
        <w:t xml:space="preserve"> </w:t>
      </w:r>
      <w:r w:rsidRPr="000E35E0">
        <w:rPr>
          <w:b/>
          <w:bCs/>
          <w:color w:val="auto"/>
        </w:rPr>
        <w:t>2020</w:t>
      </w:r>
      <w:r w:rsidRPr="000E35E0">
        <w:rPr>
          <w:color w:val="auto"/>
        </w:rPr>
        <w:t xml:space="preserve">, </w:t>
      </w:r>
      <w:r w:rsidRPr="000E35E0">
        <w:rPr>
          <w:i/>
          <w:iCs/>
          <w:color w:val="auto"/>
        </w:rPr>
        <w:t>6</w:t>
      </w:r>
      <w:r w:rsidRPr="000E35E0">
        <w:rPr>
          <w:color w:val="auto"/>
        </w:rPr>
        <w:t>, 6–14, doi:10.1109/MSMC.2019.2962226.</w:t>
      </w:r>
    </w:p>
    <w:p w14:paraId="239200D9" w14:textId="77777777" w:rsidR="000E35E0" w:rsidRPr="000E35E0" w:rsidRDefault="000E35E0" w:rsidP="000E35E0">
      <w:pPr>
        <w:pStyle w:val="Bibliography"/>
        <w:rPr>
          <w:color w:val="auto"/>
        </w:rPr>
      </w:pPr>
      <w:r w:rsidRPr="000E35E0">
        <w:rPr>
          <w:color w:val="auto"/>
        </w:rPr>
        <w:t xml:space="preserve">26. </w:t>
      </w:r>
      <w:r w:rsidRPr="000E35E0">
        <w:rPr>
          <w:color w:val="auto"/>
        </w:rPr>
        <w:tab/>
        <w:t>Fu, T.; Macleod, A. IntelliChair: An Approach for Activity Detection and Prediction via Posture Analysis. In Proceedings of the 2014 International Conference on Intelligent Environments; IEEE: China, June 2014; pp. 211–213.</w:t>
      </w:r>
    </w:p>
    <w:p w14:paraId="333743D9" w14:textId="77777777" w:rsidR="000E35E0" w:rsidRPr="000E35E0" w:rsidRDefault="000E35E0" w:rsidP="000E35E0">
      <w:pPr>
        <w:pStyle w:val="Bibliography"/>
        <w:rPr>
          <w:color w:val="auto"/>
        </w:rPr>
      </w:pPr>
      <w:r w:rsidRPr="000E35E0">
        <w:rPr>
          <w:color w:val="auto"/>
        </w:rPr>
        <w:t xml:space="preserve">27. </w:t>
      </w:r>
      <w:r w:rsidRPr="000E35E0">
        <w:rPr>
          <w:color w:val="auto"/>
        </w:rPr>
        <w:tab/>
        <w:t xml:space="preserve">Wan, Q.; Zhao, H.; Li, J.; Xu, P. Hip Positioning and Sitting Posture Recognition Based on Human Sitting Pressure Image.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426, doi:10.3390/s21020426.</w:t>
      </w:r>
    </w:p>
    <w:p w14:paraId="6A32AC74" w14:textId="77777777" w:rsidR="000E35E0" w:rsidRPr="000E35E0" w:rsidRDefault="000E35E0" w:rsidP="000E35E0">
      <w:pPr>
        <w:pStyle w:val="Bibliography"/>
        <w:rPr>
          <w:color w:val="auto"/>
        </w:rPr>
      </w:pPr>
      <w:r w:rsidRPr="000E35E0">
        <w:rPr>
          <w:color w:val="auto"/>
        </w:rPr>
        <w:t xml:space="preserve">28. </w:t>
      </w:r>
      <w:r w:rsidRPr="000E35E0">
        <w:rPr>
          <w:color w:val="auto"/>
        </w:rPr>
        <w:tab/>
        <w:t xml:space="preserve">Roh, J.; Park, H.; Lee, K.; Hyeong, J.; Kim, S.; Lee, B. Sitting Posture Monitoring System Based on a Low-Cost Load Cell Using Machine Learning.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208, doi:10.3390/s18010208.</w:t>
      </w:r>
    </w:p>
    <w:p w14:paraId="350EC910" w14:textId="77777777" w:rsidR="000E35E0" w:rsidRPr="000E35E0" w:rsidRDefault="000E35E0" w:rsidP="000E35E0">
      <w:pPr>
        <w:pStyle w:val="Bibliography"/>
        <w:rPr>
          <w:color w:val="auto"/>
        </w:rPr>
      </w:pPr>
      <w:r w:rsidRPr="000E35E0">
        <w:rPr>
          <w:color w:val="auto"/>
        </w:rPr>
        <w:t xml:space="preserve">29. </w:t>
      </w:r>
      <w:r w:rsidRPr="000E35E0">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3444C5F" w14:textId="77777777" w:rsidR="000E35E0" w:rsidRPr="000E35E0" w:rsidRDefault="000E35E0" w:rsidP="000E35E0">
      <w:pPr>
        <w:pStyle w:val="Bibliography"/>
        <w:rPr>
          <w:color w:val="auto"/>
        </w:rPr>
      </w:pPr>
      <w:r w:rsidRPr="000E35E0">
        <w:rPr>
          <w:color w:val="auto"/>
        </w:rPr>
        <w:t xml:space="preserve">30. </w:t>
      </w:r>
      <w:r w:rsidRPr="000E35E0">
        <w:rPr>
          <w:color w:val="auto"/>
        </w:rPr>
        <w:tab/>
        <w:t xml:space="preserve">Zemp, R.; Tanadini, M.; Plüss, S.; Schnüriger, K.; Singh, N.B.; Taylor, W.R.; Lorenzetti, S. Application of Machine Learning Approaches for Classifying Sitting Posture Based on Force and Acceleration Sensors. </w:t>
      </w:r>
      <w:r w:rsidRPr="000E35E0">
        <w:rPr>
          <w:i/>
          <w:iCs/>
          <w:color w:val="auto"/>
        </w:rPr>
        <w:t>BioMed Research International</w:t>
      </w:r>
      <w:r w:rsidRPr="000E35E0">
        <w:rPr>
          <w:color w:val="auto"/>
        </w:rPr>
        <w:t xml:space="preserve"> </w:t>
      </w:r>
      <w:r w:rsidRPr="000E35E0">
        <w:rPr>
          <w:b/>
          <w:bCs/>
          <w:color w:val="auto"/>
        </w:rPr>
        <w:t>2016</w:t>
      </w:r>
      <w:r w:rsidRPr="000E35E0">
        <w:rPr>
          <w:color w:val="auto"/>
        </w:rPr>
        <w:t xml:space="preserve">, </w:t>
      </w:r>
      <w:r w:rsidRPr="000E35E0">
        <w:rPr>
          <w:i/>
          <w:iCs/>
          <w:color w:val="auto"/>
        </w:rPr>
        <w:t>2016</w:t>
      </w:r>
      <w:r w:rsidRPr="000E35E0">
        <w:rPr>
          <w:color w:val="auto"/>
        </w:rPr>
        <w:t>, 1–9, doi:10.1155/2016/5978489.</w:t>
      </w:r>
    </w:p>
    <w:p w14:paraId="3E329F05" w14:textId="77777777" w:rsidR="000E35E0" w:rsidRPr="000E35E0" w:rsidRDefault="000E35E0" w:rsidP="000E35E0">
      <w:pPr>
        <w:pStyle w:val="Bibliography"/>
        <w:rPr>
          <w:color w:val="auto"/>
        </w:rPr>
      </w:pPr>
      <w:r w:rsidRPr="000E35E0">
        <w:rPr>
          <w:color w:val="auto"/>
        </w:rPr>
        <w:t xml:space="preserve">31. </w:t>
      </w:r>
      <w:r w:rsidRPr="000E35E0">
        <w:rPr>
          <w:color w:val="auto"/>
        </w:rPr>
        <w:tab/>
        <w:t xml:space="preserve">Bourahmoune, K.; Ishac, K.; Amagasa, T. Intelligent Posture Training: Machine-Learning-Powered Human Sitting Posture Recognition Based on a Pressure-Sensing IoT Cushion. </w:t>
      </w:r>
      <w:r w:rsidRPr="000E35E0">
        <w:rPr>
          <w:i/>
          <w:iCs/>
          <w:color w:val="auto"/>
        </w:rPr>
        <w:t>Sensors</w:t>
      </w:r>
      <w:r w:rsidRPr="000E35E0">
        <w:rPr>
          <w:color w:val="auto"/>
        </w:rPr>
        <w:t xml:space="preserve"> </w:t>
      </w:r>
      <w:r w:rsidRPr="000E35E0">
        <w:rPr>
          <w:b/>
          <w:bCs/>
          <w:color w:val="auto"/>
        </w:rPr>
        <w:t>2022</w:t>
      </w:r>
      <w:r w:rsidRPr="000E35E0">
        <w:rPr>
          <w:color w:val="auto"/>
        </w:rPr>
        <w:t xml:space="preserve">, </w:t>
      </w:r>
      <w:r w:rsidRPr="000E35E0">
        <w:rPr>
          <w:i/>
          <w:iCs/>
          <w:color w:val="auto"/>
        </w:rPr>
        <w:t>22</w:t>
      </w:r>
      <w:r w:rsidRPr="000E35E0">
        <w:rPr>
          <w:color w:val="auto"/>
        </w:rPr>
        <w:t>, 5337, doi:10.3390/s22145337.</w:t>
      </w:r>
    </w:p>
    <w:p w14:paraId="370B59BC" w14:textId="77777777" w:rsidR="000E35E0" w:rsidRPr="000E35E0" w:rsidRDefault="000E35E0" w:rsidP="000E35E0">
      <w:pPr>
        <w:pStyle w:val="Bibliography"/>
        <w:rPr>
          <w:color w:val="auto"/>
        </w:rPr>
      </w:pPr>
      <w:r w:rsidRPr="000E35E0">
        <w:rPr>
          <w:color w:val="auto"/>
        </w:rPr>
        <w:lastRenderedPageBreak/>
        <w:t xml:space="preserve">32. </w:t>
      </w:r>
      <w:r w:rsidRPr="000E35E0">
        <w:rPr>
          <w:color w:val="auto"/>
        </w:rPr>
        <w:tab/>
        <w:t xml:space="preserve">Kim, Y.; Son, Y.; Kim, W.; Jin, B.; Yun, M. Classification of Children’s Sitting Postures Using Machine Learning Algorithms. </w:t>
      </w:r>
      <w:r w:rsidRPr="000E35E0">
        <w:rPr>
          <w:i/>
          <w:iCs/>
          <w:color w:val="auto"/>
        </w:rPr>
        <w:t>Applied Sciences</w:t>
      </w:r>
      <w:r w:rsidRPr="000E35E0">
        <w:rPr>
          <w:color w:val="auto"/>
        </w:rPr>
        <w:t xml:space="preserve"> </w:t>
      </w:r>
      <w:r w:rsidRPr="000E35E0">
        <w:rPr>
          <w:b/>
          <w:bCs/>
          <w:color w:val="auto"/>
        </w:rPr>
        <w:t>2018</w:t>
      </w:r>
      <w:r w:rsidRPr="000E35E0">
        <w:rPr>
          <w:color w:val="auto"/>
        </w:rPr>
        <w:t xml:space="preserve">, </w:t>
      </w:r>
      <w:r w:rsidRPr="000E35E0">
        <w:rPr>
          <w:i/>
          <w:iCs/>
          <w:color w:val="auto"/>
        </w:rPr>
        <w:t>8</w:t>
      </w:r>
      <w:r w:rsidRPr="000E35E0">
        <w:rPr>
          <w:color w:val="auto"/>
        </w:rPr>
        <w:t>, 1280, doi:10.3390/app8081280.</w:t>
      </w:r>
    </w:p>
    <w:p w14:paraId="497E4FBF" w14:textId="77777777" w:rsidR="000E35E0" w:rsidRPr="000E35E0" w:rsidRDefault="000E35E0" w:rsidP="000E35E0">
      <w:pPr>
        <w:pStyle w:val="Bibliography"/>
        <w:rPr>
          <w:color w:val="auto"/>
        </w:rPr>
      </w:pPr>
      <w:r w:rsidRPr="000E35E0">
        <w:rPr>
          <w:color w:val="auto"/>
        </w:rPr>
        <w:t xml:space="preserve">33. </w:t>
      </w:r>
      <w:r w:rsidRPr="000E35E0">
        <w:rPr>
          <w:color w:val="auto"/>
        </w:rPr>
        <w:tab/>
        <w:t xml:space="preserve">Fan, Z.; Hu, X.; Chen, W.-M.; Zhang, D.-W.; Ma, X. A Deep Learning Based 2-Dimensional Hip Pressure Signals Analysis Method for Sitting Posture Recognition. </w:t>
      </w:r>
      <w:r w:rsidRPr="000E35E0">
        <w:rPr>
          <w:i/>
          <w:iCs/>
          <w:color w:val="auto"/>
        </w:rPr>
        <w:t>Biomedical Signal Processing and Control</w:t>
      </w:r>
      <w:r w:rsidRPr="000E35E0">
        <w:rPr>
          <w:color w:val="auto"/>
        </w:rPr>
        <w:t xml:space="preserve"> </w:t>
      </w:r>
      <w:r w:rsidRPr="000E35E0">
        <w:rPr>
          <w:b/>
          <w:bCs/>
          <w:color w:val="auto"/>
        </w:rPr>
        <w:t>2022</w:t>
      </w:r>
      <w:r w:rsidRPr="000E35E0">
        <w:rPr>
          <w:color w:val="auto"/>
        </w:rPr>
        <w:t xml:space="preserve">, </w:t>
      </w:r>
      <w:r w:rsidRPr="000E35E0">
        <w:rPr>
          <w:i/>
          <w:iCs/>
          <w:color w:val="auto"/>
        </w:rPr>
        <w:t>73</w:t>
      </w:r>
      <w:r w:rsidRPr="000E35E0">
        <w:rPr>
          <w:color w:val="auto"/>
        </w:rPr>
        <w:t>, 103432, doi:10.1016/j.bspc.2021.103432.</w:t>
      </w:r>
    </w:p>
    <w:p w14:paraId="0DC6330C" w14:textId="77777777" w:rsidR="000E35E0" w:rsidRPr="000E35E0" w:rsidRDefault="000E35E0" w:rsidP="000E35E0">
      <w:pPr>
        <w:pStyle w:val="Bibliography"/>
        <w:rPr>
          <w:color w:val="auto"/>
        </w:rPr>
      </w:pPr>
      <w:r w:rsidRPr="000E35E0">
        <w:rPr>
          <w:color w:val="auto"/>
        </w:rPr>
        <w:t xml:space="preserve">34. </w:t>
      </w:r>
      <w:r w:rsidRPr="000E35E0">
        <w:rPr>
          <w:color w:val="auto"/>
        </w:rPr>
        <w:tab/>
        <w:t xml:space="preserve">Chen, K. Sitting Posture Recognition Based on OpenPose. </w:t>
      </w:r>
      <w:r w:rsidRPr="000E35E0">
        <w:rPr>
          <w:i/>
          <w:iCs/>
          <w:color w:val="auto"/>
        </w:rPr>
        <w:t>IOP Conf. Ser.: Mater. Sci. Eng.</w:t>
      </w:r>
      <w:r w:rsidRPr="000E35E0">
        <w:rPr>
          <w:color w:val="auto"/>
        </w:rPr>
        <w:t xml:space="preserve"> </w:t>
      </w:r>
      <w:r w:rsidRPr="000E35E0">
        <w:rPr>
          <w:b/>
          <w:bCs/>
          <w:color w:val="auto"/>
        </w:rPr>
        <w:t>2019</w:t>
      </w:r>
      <w:r w:rsidRPr="000E35E0">
        <w:rPr>
          <w:color w:val="auto"/>
        </w:rPr>
        <w:t xml:space="preserve">, </w:t>
      </w:r>
      <w:r w:rsidRPr="000E35E0">
        <w:rPr>
          <w:i/>
          <w:iCs/>
          <w:color w:val="auto"/>
        </w:rPr>
        <w:t>677</w:t>
      </w:r>
      <w:r w:rsidRPr="000E35E0">
        <w:rPr>
          <w:color w:val="auto"/>
        </w:rPr>
        <w:t>, 032057, doi:10.1088/1757-899X/677/3/032057.</w:t>
      </w:r>
    </w:p>
    <w:p w14:paraId="07A112FA" w14:textId="77777777" w:rsidR="000E35E0" w:rsidRPr="000E35E0" w:rsidRDefault="000E35E0" w:rsidP="000E35E0">
      <w:pPr>
        <w:pStyle w:val="Bibliography"/>
        <w:rPr>
          <w:color w:val="auto"/>
        </w:rPr>
      </w:pPr>
      <w:r w:rsidRPr="000E35E0">
        <w:rPr>
          <w:color w:val="auto"/>
        </w:rPr>
        <w:t xml:space="preserve">35. </w:t>
      </w:r>
      <w:r w:rsidRPr="000E35E0">
        <w:rPr>
          <w:color w:val="auto"/>
        </w:rPr>
        <w:tab/>
        <w:t xml:space="preserve">Ran, X.; Wang, C.; Xiao, Y.; Gao, X.; Zhu, Z.; Chen, B. A Portable Sitting Posture Monitoring System Based on a Pressure Sensor Array and Machine Learning. </w:t>
      </w:r>
      <w:r w:rsidRPr="000E35E0">
        <w:rPr>
          <w:i/>
          <w:iCs/>
          <w:color w:val="auto"/>
        </w:rPr>
        <w:t>Sensors and Actuators A: Physical</w:t>
      </w:r>
      <w:r w:rsidRPr="000E35E0">
        <w:rPr>
          <w:color w:val="auto"/>
        </w:rPr>
        <w:t xml:space="preserve"> </w:t>
      </w:r>
      <w:r w:rsidRPr="000E35E0">
        <w:rPr>
          <w:b/>
          <w:bCs/>
          <w:color w:val="auto"/>
        </w:rPr>
        <w:t>2021</w:t>
      </w:r>
      <w:r w:rsidRPr="000E35E0">
        <w:rPr>
          <w:color w:val="auto"/>
        </w:rPr>
        <w:t xml:space="preserve">, </w:t>
      </w:r>
      <w:r w:rsidRPr="000E35E0">
        <w:rPr>
          <w:i/>
          <w:iCs/>
          <w:color w:val="auto"/>
        </w:rPr>
        <w:t>331</w:t>
      </w:r>
      <w:r w:rsidRPr="000E35E0">
        <w:rPr>
          <w:color w:val="auto"/>
        </w:rPr>
        <w:t>, 112900, doi:10.1016/j.sna.2021.112900.</w:t>
      </w:r>
    </w:p>
    <w:p w14:paraId="4961BC77" w14:textId="77777777" w:rsidR="000E35E0" w:rsidRPr="000E35E0" w:rsidRDefault="000E35E0" w:rsidP="000E35E0">
      <w:pPr>
        <w:pStyle w:val="Bibliography"/>
        <w:rPr>
          <w:color w:val="auto"/>
        </w:rPr>
      </w:pPr>
      <w:r w:rsidRPr="000E35E0">
        <w:rPr>
          <w:color w:val="auto"/>
        </w:rPr>
        <w:t xml:space="preserve">36. </w:t>
      </w:r>
      <w:r w:rsidRPr="000E35E0">
        <w:rPr>
          <w:color w:val="auto"/>
        </w:rPr>
        <w:tab/>
        <w:t xml:space="preserve">Luna-Perejón, F.; Montes-Sánchez, J.M.; Durán-López, L.; Vazquez-Baeza, A.; Beasley-Bohórquez, I.; Sevillano-Ramos, J.L. IoT Device for Sitting Posture Classification Using Artificial Neural Networks. </w:t>
      </w:r>
      <w:r w:rsidRPr="000E35E0">
        <w:rPr>
          <w:i/>
          <w:iCs/>
          <w:color w:val="auto"/>
        </w:rPr>
        <w:t>Electronics</w:t>
      </w:r>
      <w:r w:rsidRPr="000E35E0">
        <w:rPr>
          <w:color w:val="auto"/>
        </w:rPr>
        <w:t xml:space="preserve"> </w:t>
      </w:r>
      <w:r w:rsidRPr="000E35E0">
        <w:rPr>
          <w:b/>
          <w:bCs/>
          <w:color w:val="auto"/>
        </w:rPr>
        <w:t>2021</w:t>
      </w:r>
      <w:r w:rsidRPr="000E35E0">
        <w:rPr>
          <w:color w:val="auto"/>
        </w:rPr>
        <w:t xml:space="preserve">, </w:t>
      </w:r>
      <w:r w:rsidRPr="000E35E0">
        <w:rPr>
          <w:i/>
          <w:iCs/>
          <w:color w:val="auto"/>
        </w:rPr>
        <w:t>10</w:t>
      </w:r>
      <w:r w:rsidRPr="000E35E0">
        <w:rPr>
          <w:color w:val="auto"/>
        </w:rPr>
        <w:t>, 1825, doi:10.3390/electronics10151825.</w:t>
      </w:r>
    </w:p>
    <w:p w14:paraId="4587EB2F" w14:textId="77777777" w:rsidR="000E35E0" w:rsidRPr="000E35E0" w:rsidRDefault="000E35E0" w:rsidP="000E35E0">
      <w:pPr>
        <w:pStyle w:val="Bibliography"/>
        <w:rPr>
          <w:color w:val="auto"/>
        </w:rPr>
      </w:pPr>
      <w:r w:rsidRPr="000E35E0">
        <w:rPr>
          <w:color w:val="auto"/>
        </w:rPr>
        <w:t xml:space="preserve">37. </w:t>
      </w:r>
      <w:r w:rsidRPr="000E35E0">
        <w:rPr>
          <w:color w:val="auto"/>
        </w:rPr>
        <w:tab/>
        <w:t xml:space="preserve">Ren, X.; Yu, B.; Lu, Y.; Zhang, B.; Hu, J.; Brombacher, A. LightSit: An Unobtrusive Health-Promoting System for Relaxation and Fitness Microbreaks at Work. </w:t>
      </w:r>
      <w:r w:rsidRPr="000E35E0">
        <w:rPr>
          <w:i/>
          <w:iCs/>
          <w:color w:val="auto"/>
        </w:rPr>
        <w:t>Sensors</w:t>
      </w:r>
      <w:r w:rsidRPr="000E35E0">
        <w:rPr>
          <w:color w:val="auto"/>
        </w:rPr>
        <w:t xml:space="preserve"> </w:t>
      </w:r>
      <w:r w:rsidRPr="000E35E0">
        <w:rPr>
          <w:b/>
          <w:bCs/>
          <w:color w:val="auto"/>
        </w:rPr>
        <w:t>2019</w:t>
      </w:r>
      <w:r w:rsidRPr="000E35E0">
        <w:rPr>
          <w:color w:val="auto"/>
        </w:rPr>
        <w:t xml:space="preserve">, </w:t>
      </w:r>
      <w:r w:rsidRPr="000E35E0">
        <w:rPr>
          <w:i/>
          <w:iCs/>
          <w:color w:val="auto"/>
        </w:rPr>
        <w:t>19</w:t>
      </w:r>
      <w:r w:rsidRPr="000E35E0">
        <w:rPr>
          <w:color w:val="auto"/>
        </w:rPr>
        <w:t>, 2162, doi:10.3390/s19092162.</w:t>
      </w:r>
    </w:p>
    <w:p w14:paraId="0A564EA2" w14:textId="77777777" w:rsidR="000E35E0" w:rsidRPr="000E35E0" w:rsidRDefault="000E35E0" w:rsidP="000E35E0">
      <w:pPr>
        <w:pStyle w:val="Bibliography"/>
        <w:rPr>
          <w:color w:val="auto"/>
        </w:rPr>
      </w:pPr>
      <w:r w:rsidRPr="000E35E0">
        <w:rPr>
          <w:color w:val="auto"/>
        </w:rPr>
        <w:t xml:space="preserve">38. </w:t>
      </w:r>
      <w:r w:rsidRPr="000E35E0">
        <w:rPr>
          <w:color w:val="auto"/>
        </w:rPr>
        <w:tab/>
        <w:t xml:space="preserve">Rokach, L.; Maimon, O. Decision Trees. In </w:t>
      </w:r>
      <w:r w:rsidRPr="000E35E0">
        <w:rPr>
          <w:i/>
          <w:iCs/>
          <w:color w:val="auto"/>
        </w:rPr>
        <w:t>Data Mining and Knowledge Discovery Handbook</w:t>
      </w:r>
      <w:r w:rsidRPr="000E35E0">
        <w:rPr>
          <w:color w:val="auto"/>
        </w:rPr>
        <w:t>; Maimon, O., Rokach, L., Eds.; Springer-Verlag: New York, 2005; pp. 165–192 ISBN 978-0-387-24435-8.</w:t>
      </w:r>
    </w:p>
    <w:p w14:paraId="2C134730" w14:textId="77777777" w:rsidR="000E35E0" w:rsidRPr="000E35E0" w:rsidRDefault="000E35E0" w:rsidP="000E35E0">
      <w:pPr>
        <w:pStyle w:val="Bibliography"/>
        <w:rPr>
          <w:color w:val="auto"/>
        </w:rPr>
      </w:pPr>
      <w:r w:rsidRPr="000E35E0">
        <w:rPr>
          <w:color w:val="auto"/>
        </w:rPr>
        <w:t xml:space="preserve">39. </w:t>
      </w:r>
      <w:r w:rsidRPr="000E35E0">
        <w:rPr>
          <w:color w:val="auto"/>
        </w:rPr>
        <w:tab/>
        <w:t xml:space="preserve">Cutler, A.; Cutler, D.R.; Stevens, J.R. Random Forests. In </w:t>
      </w:r>
      <w:r w:rsidRPr="000E35E0">
        <w:rPr>
          <w:i/>
          <w:iCs/>
          <w:color w:val="auto"/>
        </w:rPr>
        <w:t>Ensemble Machine Learning</w:t>
      </w:r>
      <w:r w:rsidRPr="000E35E0">
        <w:rPr>
          <w:color w:val="auto"/>
        </w:rPr>
        <w:t>; Zhang, C., Ma, Y., Eds.; Springer New York: New York, NY, 2012; pp. 157–175 ISBN 978-1-4419-9325-0.</w:t>
      </w:r>
    </w:p>
    <w:p w14:paraId="7A9EC7F6" w14:textId="77777777" w:rsidR="000E35E0" w:rsidRPr="000E35E0" w:rsidRDefault="000E35E0" w:rsidP="000E35E0">
      <w:pPr>
        <w:pStyle w:val="Bibliography"/>
        <w:rPr>
          <w:color w:val="auto"/>
        </w:rPr>
      </w:pPr>
      <w:r w:rsidRPr="000E35E0">
        <w:rPr>
          <w:color w:val="auto"/>
        </w:rPr>
        <w:t xml:space="preserve">40. </w:t>
      </w:r>
      <w:r w:rsidRPr="000E35E0">
        <w:rPr>
          <w:color w:val="auto"/>
        </w:rPr>
        <w:tab/>
        <w:t>IBM What Is Random Forest? Available online: https://www.ibm.com/topics/random-forest#:~:text=Random%20forest%20is%20a%20commonly,both%20classification%20and%20regression%20problems.</w:t>
      </w:r>
    </w:p>
    <w:p w14:paraId="386A2C2B" w14:textId="77777777" w:rsidR="000E35E0" w:rsidRPr="000E35E0" w:rsidRDefault="000E35E0" w:rsidP="000E35E0">
      <w:pPr>
        <w:pStyle w:val="Bibliography"/>
        <w:rPr>
          <w:color w:val="auto"/>
        </w:rPr>
      </w:pPr>
      <w:r w:rsidRPr="000E35E0">
        <w:rPr>
          <w:color w:val="auto"/>
        </w:rPr>
        <w:t xml:space="preserve">41. </w:t>
      </w:r>
      <w:r w:rsidRPr="000E35E0">
        <w:rPr>
          <w:color w:val="auto"/>
        </w:rPr>
        <w:tab/>
        <w:t xml:space="preserve">Awad, M.; Khanna, R. Support Vector Machines for Classification. In </w:t>
      </w:r>
      <w:r w:rsidRPr="000E35E0">
        <w:rPr>
          <w:i/>
          <w:iCs/>
          <w:color w:val="auto"/>
        </w:rPr>
        <w:t>Efficient Learning Machines</w:t>
      </w:r>
      <w:r w:rsidRPr="000E35E0">
        <w:rPr>
          <w:color w:val="auto"/>
        </w:rPr>
        <w:t>; Apress: Berkeley, CA, 2015; pp. 39–66 ISBN 978-1-4302-5989-3.</w:t>
      </w:r>
    </w:p>
    <w:p w14:paraId="5C2D3494" w14:textId="77777777" w:rsidR="000E35E0" w:rsidRPr="000E35E0" w:rsidRDefault="000E35E0" w:rsidP="000E35E0">
      <w:pPr>
        <w:pStyle w:val="Bibliography"/>
        <w:rPr>
          <w:color w:val="auto"/>
        </w:rPr>
      </w:pPr>
      <w:r w:rsidRPr="000E35E0">
        <w:rPr>
          <w:color w:val="auto"/>
        </w:rPr>
        <w:t xml:space="preserve">42. </w:t>
      </w:r>
      <w:r w:rsidRPr="000E35E0">
        <w:rPr>
          <w:color w:val="auto"/>
        </w:rPr>
        <w:tab/>
        <w:t xml:space="preserve">Cunningham, P.; Delany, S.J. K-Nearest Neighbour Classifiers - A Tutorial. </w:t>
      </w:r>
      <w:r w:rsidRPr="000E35E0">
        <w:rPr>
          <w:i/>
          <w:iCs/>
          <w:color w:val="auto"/>
        </w:rPr>
        <w:t>ACM Comput. Surv.</w:t>
      </w:r>
      <w:r w:rsidRPr="000E35E0">
        <w:rPr>
          <w:color w:val="auto"/>
        </w:rPr>
        <w:t xml:space="preserve"> </w:t>
      </w:r>
      <w:r w:rsidRPr="000E35E0">
        <w:rPr>
          <w:b/>
          <w:bCs/>
          <w:color w:val="auto"/>
        </w:rPr>
        <w:t>2022</w:t>
      </w:r>
      <w:r w:rsidRPr="000E35E0">
        <w:rPr>
          <w:color w:val="auto"/>
        </w:rPr>
        <w:t xml:space="preserve">, </w:t>
      </w:r>
      <w:r w:rsidRPr="000E35E0">
        <w:rPr>
          <w:i/>
          <w:iCs/>
          <w:color w:val="auto"/>
        </w:rPr>
        <w:t>54</w:t>
      </w:r>
      <w:r w:rsidRPr="000E35E0">
        <w:rPr>
          <w:color w:val="auto"/>
        </w:rPr>
        <w:t>, 1–25, doi:10.1145/3459665.</w:t>
      </w:r>
    </w:p>
    <w:p w14:paraId="4D46EC21" w14:textId="77777777" w:rsidR="000E35E0" w:rsidRPr="000E35E0" w:rsidRDefault="000E35E0" w:rsidP="000E35E0">
      <w:pPr>
        <w:pStyle w:val="Bibliography"/>
        <w:rPr>
          <w:color w:val="auto"/>
        </w:rPr>
      </w:pPr>
      <w:r w:rsidRPr="000E35E0">
        <w:rPr>
          <w:color w:val="auto"/>
        </w:rPr>
        <w:t xml:space="preserve">43. </w:t>
      </w:r>
      <w:r w:rsidRPr="000E35E0">
        <w:rPr>
          <w:color w:val="auto"/>
        </w:rPr>
        <w:tab/>
        <w:t xml:space="preserve">Ghosh, A.; Sufian, A.; Sultana, F.; Chakrabarti, A.; De, D. Fundamental Concepts of Convolutional Neural Network. In </w:t>
      </w:r>
      <w:r w:rsidRPr="000E35E0">
        <w:rPr>
          <w:i/>
          <w:iCs/>
          <w:color w:val="auto"/>
        </w:rPr>
        <w:t>Recent Trends and Advances in Artificial Intelligence and Internet of Things</w:t>
      </w:r>
      <w:r w:rsidRPr="000E35E0">
        <w:rPr>
          <w:color w:val="auto"/>
        </w:rPr>
        <w:t>; Balas, V.E., Kumar, R., Srivastava, R., Eds.; Intelligent Systems Reference Library; Springer International Publishing: Cham, 2020; Vol. 172, pp. 519–567 ISBN 978-3-030-32643-2.</w:t>
      </w:r>
    </w:p>
    <w:p w14:paraId="34DD8A13" w14:textId="77777777" w:rsidR="000E35E0" w:rsidRPr="000E35E0" w:rsidRDefault="000E35E0" w:rsidP="000E35E0">
      <w:pPr>
        <w:pStyle w:val="Bibliography"/>
        <w:rPr>
          <w:color w:val="auto"/>
        </w:rPr>
      </w:pPr>
      <w:r w:rsidRPr="000E35E0">
        <w:rPr>
          <w:color w:val="auto"/>
        </w:rPr>
        <w:t xml:space="preserve">44. </w:t>
      </w:r>
      <w:r w:rsidRPr="000E35E0">
        <w:rPr>
          <w:color w:val="auto"/>
        </w:rPr>
        <w:tab/>
        <w:t xml:space="preserve">Cai, W.; Zhao, D.; Zhang, M.; Xu, Y.; Li, Z. Improved Self-Organizing Map-Based Unsupervised Learning Algorithm for Sitting Posture Recognition System. </w:t>
      </w:r>
      <w:r w:rsidRPr="000E35E0">
        <w:rPr>
          <w:i/>
          <w:iCs/>
          <w:color w:val="auto"/>
        </w:rPr>
        <w:t>Sensors</w:t>
      </w:r>
      <w:r w:rsidRPr="000E35E0">
        <w:rPr>
          <w:color w:val="auto"/>
        </w:rPr>
        <w:t xml:space="preserve"> </w:t>
      </w:r>
      <w:r w:rsidRPr="000E35E0">
        <w:rPr>
          <w:b/>
          <w:bCs/>
          <w:color w:val="auto"/>
        </w:rPr>
        <w:t>2021</w:t>
      </w:r>
      <w:r w:rsidRPr="000E35E0">
        <w:rPr>
          <w:color w:val="auto"/>
        </w:rPr>
        <w:t xml:space="preserve">, </w:t>
      </w:r>
      <w:r w:rsidRPr="000E35E0">
        <w:rPr>
          <w:i/>
          <w:iCs/>
          <w:color w:val="auto"/>
        </w:rPr>
        <w:t>21</w:t>
      </w:r>
      <w:r w:rsidRPr="000E35E0">
        <w:rPr>
          <w:color w:val="auto"/>
        </w:rPr>
        <w:t>, 6246, doi:10.3390/s21186246.</w:t>
      </w:r>
    </w:p>
    <w:p w14:paraId="3206DDCF" w14:textId="77777777" w:rsidR="000E35E0" w:rsidRPr="000E35E0" w:rsidRDefault="000E35E0" w:rsidP="000E35E0">
      <w:pPr>
        <w:pStyle w:val="Bibliography"/>
        <w:rPr>
          <w:color w:val="auto"/>
        </w:rPr>
      </w:pPr>
      <w:r w:rsidRPr="000E35E0">
        <w:rPr>
          <w:color w:val="auto"/>
        </w:rPr>
        <w:t xml:space="preserve">45. </w:t>
      </w:r>
      <w:r w:rsidRPr="000E35E0">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C781F0C" w14:textId="77777777" w:rsidR="000E35E0" w:rsidRPr="000E35E0" w:rsidRDefault="000E35E0" w:rsidP="000E35E0">
      <w:pPr>
        <w:pStyle w:val="Bibliography"/>
        <w:rPr>
          <w:color w:val="auto"/>
        </w:rPr>
      </w:pPr>
      <w:r w:rsidRPr="000E35E0">
        <w:rPr>
          <w:color w:val="auto"/>
        </w:rPr>
        <w:t xml:space="preserve">46. </w:t>
      </w:r>
      <w:r w:rsidRPr="000E35E0">
        <w:rPr>
          <w:color w:val="auto"/>
        </w:rPr>
        <w:tab/>
        <w:t xml:space="preserve">Ishac, K.; Suzuki, K. LifeChair: A Conductive Fabric Sensor-Based Smart Cushion for Actively Shaping Sitting Posture. </w:t>
      </w:r>
      <w:r w:rsidRPr="000E35E0">
        <w:rPr>
          <w:i/>
          <w:iCs/>
          <w:color w:val="auto"/>
        </w:rPr>
        <w:t>Sensors</w:t>
      </w:r>
      <w:r w:rsidRPr="000E35E0">
        <w:rPr>
          <w:color w:val="auto"/>
        </w:rPr>
        <w:t xml:space="preserve"> </w:t>
      </w:r>
      <w:r w:rsidRPr="000E35E0">
        <w:rPr>
          <w:b/>
          <w:bCs/>
          <w:color w:val="auto"/>
        </w:rPr>
        <w:t>2018</w:t>
      </w:r>
      <w:r w:rsidRPr="000E35E0">
        <w:rPr>
          <w:color w:val="auto"/>
        </w:rPr>
        <w:t xml:space="preserve">, </w:t>
      </w:r>
      <w:r w:rsidRPr="000E35E0">
        <w:rPr>
          <w:i/>
          <w:iCs/>
          <w:color w:val="auto"/>
        </w:rPr>
        <w:t>18</w:t>
      </w:r>
      <w:r w:rsidRPr="000E35E0">
        <w:rPr>
          <w:color w:val="auto"/>
        </w:rPr>
        <w:t>, 2261, doi:10.3390/s18072261.</w:t>
      </w:r>
    </w:p>
    <w:p w14:paraId="374BE8D3" w14:textId="77777777" w:rsidR="000E35E0" w:rsidRPr="000E35E0" w:rsidRDefault="000E35E0" w:rsidP="000E35E0">
      <w:pPr>
        <w:pStyle w:val="Bibliography"/>
        <w:rPr>
          <w:color w:val="auto"/>
        </w:rPr>
      </w:pPr>
      <w:r w:rsidRPr="000E35E0">
        <w:rPr>
          <w:color w:val="auto"/>
        </w:rPr>
        <w:t xml:space="preserve">47. </w:t>
      </w:r>
      <w:r w:rsidRPr="000E35E0">
        <w:rPr>
          <w:color w:val="auto"/>
        </w:rPr>
        <w:tab/>
        <w:t xml:space="preserve">Ren, X.; Yu, B.; Lu, Y.; Chen, Y.; Pu, P. HealthSit: Designing Posture-Based Interaction to Promote Exercise during Fitness Breaks. </w:t>
      </w:r>
      <w:r w:rsidRPr="000E35E0">
        <w:rPr>
          <w:i/>
          <w:iCs/>
          <w:color w:val="auto"/>
        </w:rPr>
        <w:t>International Journal of Human–Computer Interaction</w:t>
      </w:r>
      <w:r w:rsidRPr="000E35E0">
        <w:rPr>
          <w:color w:val="auto"/>
        </w:rPr>
        <w:t xml:space="preserve"> </w:t>
      </w:r>
      <w:r w:rsidRPr="000E35E0">
        <w:rPr>
          <w:b/>
          <w:bCs/>
          <w:color w:val="auto"/>
        </w:rPr>
        <w:t>2019</w:t>
      </w:r>
      <w:r w:rsidRPr="000E35E0">
        <w:rPr>
          <w:color w:val="auto"/>
        </w:rPr>
        <w:t xml:space="preserve">, </w:t>
      </w:r>
      <w:r w:rsidRPr="000E35E0">
        <w:rPr>
          <w:i/>
          <w:iCs/>
          <w:color w:val="auto"/>
        </w:rPr>
        <w:t>35</w:t>
      </w:r>
      <w:r w:rsidRPr="000E35E0">
        <w:rPr>
          <w:color w:val="auto"/>
        </w:rPr>
        <w:t>, 870–885, doi:10.1080/10447318.2018.1506641.</w:t>
      </w:r>
    </w:p>
    <w:p w14:paraId="762FBBD8" w14:textId="77777777" w:rsidR="000E35E0" w:rsidRPr="000E35E0" w:rsidRDefault="000E35E0" w:rsidP="000E35E0">
      <w:pPr>
        <w:pStyle w:val="Bibliography"/>
        <w:rPr>
          <w:color w:val="auto"/>
        </w:rPr>
      </w:pPr>
      <w:r w:rsidRPr="000E35E0">
        <w:rPr>
          <w:color w:val="auto"/>
        </w:rPr>
        <w:t xml:space="preserve">48. </w:t>
      </w:r>
      <w:r w:rsidRPr="000E35E0">
        <w:rPr>
          <w:color w:val="auto"/>
        </w:rPr>
        <w:tab/>
        <w:t>Tekscan Tekscan Available online: https://www.tekscan.com (accessed on 8 October 2024).</w:t>
      </w:r>
    </w:p>
    <w:p w14:paraId="20463B77" w14:textId="77777777" w:rsidR="000E35E0" w:rsidRPr="000E35E0" w:rsidRDefault="000E35E0" w:rsidP="000E35E0">
      <w:pPr>
        <w:pStyle w:val="Bibliography"/>
        <w:rPr>
          <w:color w:val="auto"/>
        </w:rPr>
      </w:pPr>
      <w:r w:rsidRPr="000E35E0">
        <w:rPr>
          <w:color w:val="auto"/>
        </w:rPr>
        <w:t xml:space="preserve">49. </w:t>
      </w:r>
      <w:r w:rsidRPr="000E35E0">
        <w:rPr>
          <w:color w:val="auto"/>
        </w:rPr>
        <w:tab/>
        <w:t>Tekscan Body Pressure Measurement System (BPMS) - Research Available online: https://www.tekscan.com/products-solutions/systems/body-pressure-measurement-system-bpms-research.</w:t>
      </w:r>
    </w:p>
    <w:p w14:paraId="41641095" w14:textId="77777777" w:rsidR="000E35E0" w:rsidRPr="000E35E0" w:rsidRDefault="000E35E0" w:rsidP="000E35E0">
      <w:pPr>
        <w:pStyle w:val="Bibliography"/>
        <w:rPr>
          <w:color w:val="auto"/>
        </w:rPr>
      </w:pPr>
      <w:r w:rsidRPr="000E35E0">
        <w:rPr>
          <w:color w:val="auto"/>
        </w:rPr>
        <w:lastRenderedPageBreak/>
        <w:t xml:space="preserve">50. </w:t>
      </w:r>
      <w:r w:rsidRPr="000E35E0">
        <w:rPr>
          <w:color w:val="auto"/>
        </w:rPr>
        <w:tab/>
        <w:t xml:space="preserve">Nadeem, M.; Elbasi, E.; Zreikat, A.I.; Sharsheer, M. Sitting Posture Recognition Systems: Comprehensive Literature Review and Analysis. </w:t>
      </w:r>
      <w:r w:rsidRPr="000E35E0">
        <w:rPr>
          <w:i/>
          <w:iCs/>
          <w:color w:val="auto"/>
        </w:rPr>
        <w:t>Applied Sciences</w:t>
      </w:r>
      <w:r w:rsidRPr="000E35E0">
        <w:rPr>
          <w:color w:val="auto"/>
        </w:rPr>
        <w:t xml:space="preserve"> </w:t>
      </w:r>
      <w:r w:rsidRPr="000E35E0">
        <w:rPr>
          <w:b/>
          <w:bCs/>
          <w:color w:val="auto"/>
        </w:rPr>
        <w:t>2024</w:t>
      </w:r>
      <w:r w:rsidRPr="000E35E0">
        <w:rPr>
          <w:color w:val="auto"/>
        </w:rPr>
        <w:t xml:space="preserve">, </w:t>
      </w:r>
      <w:r w:rsidRPr="000E35E0">
        <w:rPr>
          <w:i/>
          <w:iCs/>
          <w:color w:val="auto"/>
        </w:rPr>
        <w:t>14</w:t>
      </w:r>
      <w:r w:rsidRPr="000E35E0">
        <w:rPr>
          <w:color w:val="auto"/>
        </w:rPr>
        <w:t>, 8557, doi:10.3390/app14188557.</w:t>
      </w:r>
    </w:p>
    <w:p w14:paraId="36DD017E" w14:textId="77777777" w:rsidR="000E35E0" w:rsidRPr="000E35E0" w:rsidRDefault="000E35E0" w:rsidP="000E35E0">
      <w:pPr>
        <w:pStyle w:val="Bibliography"/>
        <w:rPr>
          <w:color w:val="auto"/>
        </w:rPr>
      </w:pPr>
      <w:r w:rsidRPr="000E35E0">
        <w:rPr>
          <w:color w:val="auto"/>
        </w:rPr>
        <w:t xml:space="preserve">51. </w:t>
      </w:r>
      <w:r w:rsidRPr="000E35E0">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578EFEB0" w14:textId="77777777" w:rsidR="000E35E0" w:rsidRPr="000E35E0" w:rsidRDefault="000E35E0" w:rsidP="000E35E0">
      <w:pPr>
        <w:pStyle w:val="Bibliography"/>
        <w:rPr>
          <w:color w:val="auto"/>
        </w:rPr>
      </w:pPr>
      <w:r w:rsidRPr="000E35E0">
        <w:rPr>
          <w:color w:val="auto"/>
        </w:rPr>
        <w:t xml:space="preserve">52. </w:t>
      </w:r>
      <w:r w:rsidRPr="000E35E0">
        <w:rPr>
          <w:color w:val="auto"/>
        </w:rPr>
        <w:tab/>
        <w:t xml:space="preserve">Borg, G. Psychophysical Scaling with Applications in Physical Work and the Perception of Exertion. </w:t>
      </w:r>
      <w:r w:rsidRPr="000E35E0">
        <w:rPr>
          <w:i/>
          <w:iCs/>
          <w:color w:val="auto"/>
        </w:rPr>
        <w:t>Scand J Work Environ Health</w:t>
      </w:r>
      <w:r w:rsidRPr="000E35E0">
        <w:rPr>
          <w:color w:val="auto"/>
        </w:rPr>
        <w:t xml:space="preserve"> </w:t>
      </w:r>
      <w:r w:rsidRPr="000E35E0">
        <w:rPr>
          <w:b/>
          <w:bCs/>
          <w:color w:val="auto"/>
        </w:rPr>
        <w:t>1990</w:t>
      </w:r>
      <w:r w:rsidRPr="000E35E0">
        <w:rPr>
          <w:color w:val="auto"/>
        </w:rPr>
        <w:t xml:space="preserve">, </w:t>
      </w:r>
      <w:r w:rsidRPr="000E35E0">
        <w:rPr>
          <w:i/>
          <w:iCs/>
          <w:color w:val="auto"/>
        </w:rPr>
        <w:t>16</w:t>
      </w:r>
      <w:r w:rsidRPr="000E35E0">
        <w:rPr>
          <w:color w:val="auto"/>
        </w:rPr>
        <w:t>, 55–58, doi:10.5271/sjweh.1815.</w:t>
      </w:r>
    </w:p>
    <w:p w14:paraId="23CD7D75" w14:textId="77777777" w:rsidR="000E35E0" w:rsidRPr="000E35E0" w:rsidRDefault="000E35E0" w:rsidP="000E35E0">
      <w:pPr>
        <w:pStyle w:val="Bibliography"/>
        <w:rPr>
          <w:color w:val="auto"/>
        </w:rPr>
      </w:pPr>
      <w:r w:rsidRPr="000E35E0">
        <w:rPr>
          <w:color w:val="auto"/>
        </w:rPr>
        <w:t xml:space="preserve">53. </w:t>
      </w:r>
      <w:r w:rsidRPr="000E35E0">
        <w:rPr>
          <w:color w:val="auto"/>
        </w:rPr>
        <w:tab/>
        <w:t xml:space="preserve">Chen, M.J.; Fan, X.; Moe, S.T. Criterion-Related Validity of the Borg Ratings of Perceived Exertion Scale in Healthy Individuals: A Meta-Analysis. </w:t>
      </w:r>
      <w:r w:rsidRPr="000E35E0">
        <w:rPr>
          <w:i/>
          <w:iCs/>
          <w:color w:val="auto"/>
        </w:rPr>
        <w:t>Journal of Sports Sciences</w:t>
      </w:r>
      <w:r w:rsidRPr="000E35E0">
        <w:rPr>
          <w:color w:val="auto"/>
        </w:rPr>
        <w:t xml:space="preserve"> </w:t>
      </w:r>
      <w:r w:rsidRPr="000E35E0">
        <w:rPr>
          <w:b/>
          <w:bCs/>
          <w:color w:val="auto"/>
        </w:rPr>
        <w:t>2002</w:t>
      </w:r>
      <w:r w:rsidRPr="000E35E0">
        <w:rPr>
          <w:color w:val="auto"/>
        </w:rPr>
        <w:t xml:space="preserve">, </w:t>
      </w:r>
      <w:r w:rsidRPr="000E35E0">
        <w:rPr>
          <w:i/>
          <w:iCs/>
          <w:color w:val="auto"/>
        </w:rPr>
        <w:t>20</w:t>
      </w:r>
      <w:r w:rsidRPr="000E35E0">
        <w:rPr>
          <w:color w:val="auto"/>
        </w:rPr>
        <w:t>, 873–899, doi:10.1080/026404102320761787.</w:t>
      </w:r>
    </w:p>
    <w:p w14:paraId="1D52AAFA" w14:textId="77777777" w:rsidR="000E35E0" w:rsidRPr="000E35E0" w:rsidRDefault="000E35E0" w:rsidP="000E35E0">
      <w:pPr>
        <w:pStyle w:val="Bibliography"/>
        <w:rPr>
          <w:color w:val="auto"/>
        </w:rPr>
      </w:pPr>
      <w:r w:rsidRPr="000E35E0">
        <w:rPr>
          <w:color w:val="auto"/>
        </w:rPr>
        <w:t xml:space="preserve">54. </w:t>
      </w:r>
      <w:r w:rsidRPr="000E35E0">
        <w:rPr>
          <w:color w:val="auto"/>
        </w:rPr>
        <w:tab/>
        <w:t xml:space="preserve">Roman-Liu, D.; Kamińska, J.; Tokarski, T. Differences in Lumbar Spine Intradiscal Pressure between Standing and Sitting Postures: A Comprehensive Literature Review. </w:t>
      </w:r>
      <w:r w:rsidRPr="000E35E0">
        <w:rPr>
          <w:i/>
          <w:iCs/>
          <w:color w:val="auto"/>
        </w:rPr>
        <w:t>PeerJ</w:t>
      </w:r>
      <w:r w:rsidRPr="000E35E0">
        <w:rPr>
          <w:color w:val="auto"/>
        </w:rPr>
        <w:t xml:space="preserve"> </w:t>
      </w:r>
      <w:r w:rsidRPr="000E35E0">
        <w:rPr>
          <w:b/>
          <w:bCs/>
          <w:color w:val="auto"/>
        </w:rPr>
        <w:t>2023</w:t>
      </w:r>
      <w:r w:rsidRPr="000E35E0">
        <w:rPr>
          <w:color w:val="auto"/>
        </w:rPr>
        <w:t xml:space="preserve">, </w:t>
      </w:r>
      <w:r w:rsidRPr="000E35E0">
        <w:rPr>
          <w:i/>
          <w:iCs/>
          <w:color w:val="auto"/>
        </w:rPr>
        <w:t>11</w:t>
      </w:r>
      <w:r w:rsidRPr="000E35E0">
        <w:rPr>
          <w:color w:val="auto"/>
        </w:rPr>
        <w:t>, e16176, doi:10.7717/peerj.16176.</w:t>
      </w:r>
    </w:p>
    <w:p w14:paraId="0775F883" w14:textId="77777777" w:rsidR="000E35E0" w:rsidRPr="000E35E0" w:rsidRDefault="000E35E0" w:rsidP="000E35E0">
      <w:pPr>
        <w:pStyle w:val="Bibliography"/>
        <w:rPr>
          <w:color w:val="auto"/>
        </w:rPr>
      </w:pPr>
      <w:r w:rsidRPr="000E35E0">
        <w:rPr>
          <w:color w:val="auto"/>
        </w:rPr>
        <w:t xml:space="preserve">55. </w:t>
      </w:r>
      <w:r w:rsidRPr="000E35E0">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0E35E0">
        <w:rPr>
          <w:i/>
          <w:iCs/>
          <w:color w:val="auto"/>
        </w:rPr>
        <w:t>Sci Rep</w:t>
      </w:r>
      <w:r w:rsidRPr="000E35E0">
        <w:rPr>
          <w:color w:val="auto"/>
        </w:rPr>
        <w:t xml:space="preserve"> </w:t>
      </w:r>
      <w:r w:rsidRPr="000E35E0">
        <w:rPr>
          <w:b/>
          <w:bCs/>
          <w:color w:val="auto"/>
        </w:rPr>
        <w:t>2022</w:t>
      </w:r>
      <w:r w:rsidRPr="000E35E0">
        <w:rPr>
          <w:color w:val="auto"/>
        </w:rPr>
        <w:t xml:space="preserve">, </w:t>
      </w:r>
      <w:r w:rsidRPr="000E35E0">
        <w:rPr>
          <w:i/>
          <w:iCs/>
          <w:color w:val="auto"/>
        </w:rPr>
        <w:t>12</w:t>
      </w:r>
      <w:r w:rsidRPr="000E35E0">
        <w:rPr>
          <w:color w:val="auto"/>
        </w:rPr>
        <w:t>, 19484, doi:10.1038/s41598-022-24095-8.</w:t>
      </w:r>
    </w:p>
    <w:p w14:paraId="53CB7C33" w14:textId="77777777" w:rsidR="000E35E0" w:rsidRPr="000E35E0" w:rsidRDefault="000E35E0" w:rsidP="000E35E0">
      <w:pPr>
        <w:pStyle w:val="Bibliography"/>
        <w:rPr>
          <w:color w:val="auto"/>
        </w:rPr>
      </w:pPr>
      <w:r w:rsidRPr="000E35E0">
        <w:rPr>
          <w:color w:val="auto"/>
        </w:rPr>
        <w:t xml:space="preserve">56. </w:t>
      </w:r>
      <w:r w:rsidRPr="000E35E0">
        <w:rPr>
          <w:color w:val="auto"/>
        </w:rPr>
        <w:tab/>
        <w:t xml:space="preserve">Carter, S.E.; Draijer, R.; Holder, S.M.; Brown, L.; Thijssen, D.H.J.; Hopkins, N.D. Regular Walking Breaks Prevent the Decline in Cerebral Blood Flow Associated with Prolonged Sitting. </w:t>
      </w:r>
      <w:r w:rsidRPr="000E35E0">
        <w:rPr>
          <w:i/>
          <w:iCs/>
          <w:color w:val="auto"/>
        </w:rPr>
        <w:t>Journal of Applied Physiology</w:t>
      </w:r>
      <w:r w:rsidRPr="000E35E0">
        <w:rPr>
          <w:color w:val="auto"/>
        </w:rPr>
        <w:t xml:space="preserve"> </w:t>
      </w:r>
      <w:r w:rsidRPr="000E35E0">
        <w:rPr>
          <w:b/>
          <w:bCs/>
          <w:color w:val="auto"/>
        </w:rPr>
        <w:t>2018</w:t>
      </w:r>
      <w:r w:rsidRPr="000E35E0">
        <w:rPr>
          <w:color w:val="auto"/>
        </w:rPr>
        <w:t xml:space="preserve">, </w:t>
      </w:r>
      <w:r w:rsidRPr="000E35E0">
        <w:rPr>
          <w:i/>
          <w:iCs/>
          <w:color w:val="auto"/>
        </w:rPr>
        <w:t>125</w:t>
      </w:r>
      <w:r w:rsidRPr="000E35E0">
        <w:rPr>
          <w:color w:val="auto"/>
        </w:rPr>
        <w:t>, 790–798, doi:10.1152/japplphysiol.00310.2018.</w:t>
      </w:r>
    </w:p>
    <w:p w14:paraId="40689CB9" w14:textId="77777777" w:rsidR="000E35E0" w:rsidRPr="000E35E0" w:rsidRDefault="000E35E0" w:rsidP="000E35E0">
      <w:pPr>
        <w:pStyle w:val="Bibliography"/>
        <w:rPr>
          <w:color w:val="auto"/>
        </w:rPr>
      </w:pPr>
      <w:r w:rsidRPr="000E35E0">
        <w:rPr>
          <w:color w:val="auto"/>
        </w:rPr>
        <w:t xml:space="preserve">57. </w:t>
      </w:r>
      <w:r w:rsidRPr="000E35E0">
        <w:rPr>
          <w:color w:val="auto"/>
        </w:rPr>
        <w:tab/>
        <w:t xml:space="preserve">Dempsey, P.C.; Larsen, R.N.; Dunstan, D.W.; Owen, N.; Kingwell, B.A. Sitting Less and Moving More: Implications for Hypertension. </w:t>
      </w:r>
      <w:r w:rsidRPr="000E35E0">
        <w:rPr>
          <w:i/>
          <w:iCs/>
          <w:color w:val="auto"/>
        </w:rPr>
        <w:t>Hypertension</w:t>
      </w:r>
      <w:r w:rsidRPr="000E35E0">
        <w:rPr>
          <w:color w:val="auto"/>
        </w:rPr>
        <w:t xml:space="preserve"> </w:t>
      </w:r>
      <w:r w:rsidRPr="000E35E0">
        <w:rPr>
          <w:b/>
          <w:bCs/>
          <w:color w:val="auto"/>
        </w:rPr>
        <w:t>2018</w:t>
      </w:r>
      <w:r w:rsidRPr="000E35E0">
        <w:rPr>
          <w:color w:val="auto"/>
        </w:rPr>
        <w:t xml:space="preserve">, </w:t>
      </w:r>
      <w:r w:rsidRPr="000E35E0">
        <w:rPr>
          <w:i/>
          <w:iCs/>
          <w:color w:val="auto"/>
        </w:rPr>
        <w:t>72</w:t>
      </w:r>
      <w:r w:rsidRPr="000E35E0">
        <w:rPr>
          <w:color w:val="auto"/>
        </w:rPr>
        <w:t>, 1037–1046, doi:10.1161/HYPERTENSIONAHA.118.11190.</w:t>
      </w:r>
    </w:p>
    <w:p w14:paraId="08514A24" w14:textId="77777777" w:rsidR="000E35E0" w:rsidRPr="000E35E0" w:rsidRDefault="000E35E0" w:rsidP="000E35E0">
      <w:pPr>
        <w:pStyle w:val="Bibliography"/>
        <w:rPr>
          <w:color w:val="auto"/>
        </w:rPr>
      </w:pPr>
      <w:r w:rsidRPr="000E35E0">
        <w:rPr>
          <w:color w:val="auto"/>
        </w:rPr>
        <w:t xml:space="preserve">58. </w:t>
      </w:r>
      <w:r w:rsidRPr="000E35E0">
        <w:rPr>
          <w:color w:val="auto"/>
        </w:rPr>
        <w:tab/>
        <w:t xml:space="preserve">Waongenngarm, P.; Rajaratnam, B.S.; Janwantanakul, P. Perceived Body Discomfort and Trunk Muscle Activity in Three Prolonged Sitting Postures. </w:t>
      </w:r>
      <w:r w:rsidRPr="000E35E0">
        <w:rPr>
          <w:i/>
          <w:iCs/>
          <w:color w:val="auto"/>
        </w:rPr>
        <w:t>J Phys Ther Sci</w:t>
      </w:r>
      <w:r w:rsidRPr="000E35E0">
        <w:rPr>
          <w:color w:val="auto"/>
        </w:rPr>
        <w:t xml:space="preserve"> </w:t>
      </w:r>
      <w:r w:rsidRPr="000E35E0">
        <w:rPr>
          <w:b/>
          <w:bCs/>
          <w:color w:val="auto"/>
        </w:rPr>
        <w:t>2015</w:t>
      </w:r>
      <w:r w:rsidRPr="000E35E0">
        <w:rPr>
          <w:color w:val="auto"/>
        </w:rPr>
        <w:t xml:space="preserve">, </w:t>
      </w:r>
      <w:r w:rsidRPr="000E35E0">
        <w:rPr>
          <w:i/>
          <w:iCs/>
          <w:color w:val="auto"/>
        </w:rPr>
        <w:t>27</w:t>
      </w:r>
      <w:r w:rsidRPr="000E35E0">
        <w:rPr>
          <w:color w:val="auto"/>
        </w:rPr>
        <w:t>, 2183–2187, doi:10.1589/jpts.27.2183.</w:t>
      </w:r>
    </w:p>
    <w:p w14:paraId="3195EDE4" w14:textId="77777777" w:rsidR="000E35E0" w:rsidRPr="000E35E0" w:rsidRDefault="000E35E0" w:rsidP="000E35E0">
      <w:pPr>
        <w:pStyle w:val="Bibliography"/>
        <w:rPr>
          <w:color w:val="auto"/>
        </w:rPr>
      </w:pPr>
      <w:r w:rsidRPr="000E35E0">
        <w:rPr>
          <w:color w:val="auto"/>
        </w:rPr>
        <w:t xml:space="preserve">59. </w:t>
      </w:r>
      <w:r w:rsidRPr="000E35E0">
        <w:rPr>
          <w:color w:val="auto"/>
        </w:rPr>
        <w:tab/>
        <w:t xml:space="preserve">McAtamney, L.; Nigel Corlett, E. RULA: A Survey Method for the Investigation of Work-Related Upper Limb Disorders. </w:t>
      </w:r>
      <w:r w:rsidRPr="000E35E0">
        <w:rPr>
          <w:i/>
          <w:iCs/>
          <w:color w:val="auto"/>
        </w:rPr>
        <w:t>Applied Ergonomics</w:t>
      </w:r>
      <w:r w:rsidRPr="000E35E0">
        <w:rPr>
          <w:color w:val="auto"/>
        </w:rPr>
        <w:t xml:space="preserve"> </w:t>
      </w:r>
      <w:r w:rsidRPr="000E35E0">
        <w:rPr>
          <w:b/>
          <w:bCs/>
          <w:color w:val="auto"/>
        </w:rPr>
        <w:t>1993</w:t>
      </w:r>
      <w:r w:rsidRPr="000E35E0">
        <w:rPr>
          <w:color w:val="auto"/>
        </w:rPr>
        <w:t xml:space="preserve">, </w:t>
      </w:r>
      <w:r w:rsidRPr="000E35E0">
        <w:rPr>
          <w:i/>
          <w:iCs/>
          <w:color w:val="auto"/>
        </w:rPr>
        <w:t>24</w:t>
      </w:r>
      <w:r w:rsidRPr="000E35E0">
        <w:rPr>
          <w:color w:val="auto"/>
        </w:rPr>
        <w:t>, 91–99, doi:10.1016/0003-6870(93)90080-S.</w:t>
      </w:r>
    </w:p>
    <w:p w14:paraId="5FD4211D" w14:textId="77777777" w:rsidR="000E35E0" w:rsidRPr="000E35E0" w:rsidRDefault="000E35E0" w:rsidP="000E35E0">
      <w:pPr>
        <w:pStyle w:val="Bibliography"/>
        <w:rPr>
          <w:color w:val="auto"/>
        </w:rPr>
      </w:pPr>
      <w:r w:rsidRPr="000E35E0">
        <w:rPr>
          <w:color w:val="auto"/>
        </w:rPr>
        <w:t xml:space="preserve">60. </w:t>
      </w:r>
      <w:r w:rsidRPr="000E35E0">
        <w:rPr>
          <w:color w:val="auto"/>
        </w:rPr>
        <w:tab/>
        <w:t xml:space="preserve">Alaca, N.; Acar, A.Ö.; Öztürk, S. Low Back Pain and Sitting Time, Posture and Behavior in Office Workers: A Scoping Review. </w:t>
      </w:r>
      <w:r w:rsidRPr="000E35E0">
        <w:rPr>
          <w:i/>
          <w:iCs/>
          <w:color w:val="auto"/>
        </w:rPr>
        <w:t>Journal of Back and Musculoskeletal Rehabilitation</w:t>
      </w:r>
      <w:r w:rsidRPr="000E35E0">
        <w:rPr>
          <w:color w:val="auto"/>
        </w:rPr>
        <w:t xml:space="preserve"> </w:t>
      </w:r>
      <w:r w:rsidRPr="000E35E0">
        <w:rPr>
          <w:b/>
          <w:bCs/>
          <w:color w:val="auto"/>
        </w:rPr>
        <w:t>2025</w:t>
      </w:r>
      <w:r w:rsidRPr="000E35E0">
        <w:rPr>
          <w:color w:val="auto"/>
        </w:rPr>
        <w:t>, 10538127251320320, doi:10.1177/10538127251320320.</w:t>
      </w:r>
    </w:p>
    <w:p w14:paraId="680734D8" w14:textId="77777777" w:rsidR="000E35E0" w:rsidRPr="000E35E0" w:rsidRDefault="000E35E0" w:rsidP="000E35E0">
      <w:pPr>
        <w:pStyle w:val="Bibliography"/>
        <w:rPr>
          <w:color w:val="auto"/>
        </w:rPr>
      </w:pPr>
      <w:r w:rsidRPr="000E35E0">
        <w:rPr>
          <w:color w:val="auto"/>
        </w:rPr>
        <w:t xml:space="preserve">61. </w:t>
      </w:r>
      <w:r w:rsidRPr="000E35E0">
        <w:rPr>
          <w:color w:val="auto"/>
        </w:rPr>
        <w:tab/>
        <w:t xml:space="preserve">Jung, J.-Y.; Cha, E.-J.; Kim, K.-A.; Won, Y.; Bok, S.-K.; Kim, B.-O.; Kim, J.-J. Influence of Pelvic Asymmetry and Idiopathic Scoliosis in Adolescents on Postural Balance during Sitting. </w:t>
      </w:r>
      <w:r w:rsidRPr="000E35E0">
        <w:rPr>
          <w:i/>
          <w:iCs/>
          <w:color w:val="auto"/>
        </w:rPr>
        <w:t>Bio-Medical Materials and Engineering</w:t>
      </w:r>
      <w:r w:rsidRPr="000E35E0">
        <w:rPr>
          <w:color w:val="auto"/>
        </w:rPr>
        <w:t xml:space="preserve"> </w:t>
      </w:r>
      <w:r w:rsidRPr="000E35E0">
        <w:rPr>
          <w:b/>
          <w:bCs/>
          <w:color w:val="auto"/>
        </w:rPr>
        <w:t>2015</w:t>
      </w:r>
      <w:r w:rsidRPr="000E35E0">
        <w:rPr>
          <w:color w:val="auto"/>
        </w:rPr>
        <w:t xml:space="preserve">, </w:t>
      </w:r>
      <w:r w:rsidRPr="000E35E0">
        <w:rPr>
          <w:i/>
          <w:iCs/>
          <w:color w:val="auto"/>
        </w:rPr>
        <w:t>26</w:t>
      </w:r>
      <w:r w:rsidRPr="000E35E0">
        <w:rPr>
          <w:color w:val="auto"/>
        </w:rPr>
        <w:t>, S601–S610, doi:10.3233/BME-151351.</w:t>
      </w:r>
    </w:p>
    <w:p w14:paraId="77831E1A" w14:textId="77777777" w:rsidR="000E35E0" w:rsidRPr="000E35E0" w:rsidRDefault="000E35E0" w:rsidP="000E35E0">
      <w:pPr>
        <w:pStyle w:val="Bibliography"/>
        <w:rPr>
          <w:color w:val="auto"/>
        </w:rPr>
      </w:pPr>
      <w:r w:rsidRPr="000E35E0">
        <w:rPr>
          <w:color w:val="auto"/>
        </w:rPr>
        <w:t xml:space="preserve">62. </w:t>
      </w:r>
      <w:r w:rsidRPr="000E35E0">
        <w:rPr>
          <w:color w:val="auto"/>
        </w:rPr>
        <w:tab/>
        <w:t xml:space="preserve">Woo, H.S.; Oh, J.C.; Won, S.Y. Effects of Asymmetric Sitting on Spinal Balance.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355–359, doi:10.1589/jpts.28.355.</w:t>
      </w:r>
    </w:p>
    <w:p w14:paraId="7C26D144" w14:textId="77777777" w:rsidR="000E35E0" w:rsidRPr="000E35E0" w:rsidRDefault="000E35E0" w:rsidP="000E35E0">
      <w:pPr>
        <w:pStyle w:val="Bibliography"/>
        <w:rPr>
          <w:color w:val="auto"/>
        </w:rPr>
      </w:pPr>
      <w:r w:rsidRPr="000E35E0">
        <w:rPr>
          <w:color w:val="auto"/>
        </w:rPr>
        <w:t xml:space="preserve">63. </w:t>
      </w:r>
      <w:r w:rsidRPr="000E35E0">
        <w:rPr>
          <w:color w:val="auto"/>
        </w:rPr>
        <w:tab/>
        <w:t xml:space="preserve">Schofield, R.; Porter-Armstrong, A.; Stinson, M. Reviewing the Literature on the Effectiveness of Pressure Relieving Movements. </w:t>
      </w:r>
      <w:r w:rsidRPr="000E35E0">
        <w:rPr>
          <w:i/>
          <w:iCs/>
          <w:color w:val="auto"/>
        </w:rPr>
        <w:t>Nursing Research and Practice</w:t>
      </w:r>
      <w:r w:rsidRPr="000E35E0">
        <w:rPr>
          <w:color w:val="auto"/>
        </w:rPr>
        <w:t xml:space="preserve"> </w:t>
      </w:r>
      <w:r w:rsidRPr="000E35E0">
        <w:rPr>
          <w:b/>
          <w:bCs/>
          <w:color w:val="auto"/>
        </w:rPr>
        <w:t>2013</w:t>
      </w:r>
      <w:r w:rsidRPr="000E35E0">
        <w:rPr>
          <w:color w:val="auto"/>
        </w:rPr>
        <w:t xml:space="preserve">, </w:t>
      </w:r>
      <w:r w:rsidRPr="000E35E0">
        <w:rPr>
          <w:i/>
          <w:iCs/>
          <w:color w:val="auto"/>
        </w:rPr>
        <w:t>2013</w:t>
      </w:r>
      <w:r w:rsidRPr="000E35E0">
        <w:rPr>
          <w:color w:val="auto"/>
        </w:rPr>
        <w:t>, 1–13, doi:10.1155/2013/124095.</w:t>
      </w:r>
    </w:p>
    <w:p w14:paraId="78370746" w14:textId="77777777" w:rsidR="000E35E0" w:rsidRPr="000E35E0" w:rsidRDefault="000E35E0" w:rsidP="000E35E0">
      <w:pPr>
        <w:pStyle w:val="Bibliography"/>
        <w:rPr>
          <w:color w:val="auto"/>
        </w:rPr>
      </w:pPr>
      <w:r w:rsidRPr="000E35E0">
        <w:rPr>
          <w:color w:val="auto"/>
        </w:rPr>
        <w:t xml:space="preserve">64. </w:t>
      </w:r>
      <w:r w:rsidRPr="000E35E0">
        <w:rPr>
          <w:color w:val="auto"/>
        </w:rPr>
        <w:tab/>
        <w:t xml:space="preserve">Ahn, S.; Kim, S.; Kang, S.; Jeon, H.; Kim, Y. Asymmetrical Change in the Pelvis and the Spine during Cross-Legged Sitting Postures. </w:t>
      </w:r>
      <w:r w:rsidRPr="000E35E0">
        <w:rPr>
          <w:i/>
          <w:iCs/>
          <w:color w:val="auto"/>
        </w:rPr>
        <w:t>J Mech Sci Technol</w:t>
      </w:r>
      <w:r w:rsidRPr="000E35E0">
        <w:rPr>
          <w:color w:val="auto"/>
        </w:rPr>
        <w:t xml:space="preserve"> </w:t>
      </w:r>
      <w:r w:rsidRPr="000E35E0">
        <w:rPr>
          <w:b/>
          <w:bCs/>
          <w:color w:val="auto"/>
        </w:rPr>
        <w:t>2013</w:t>
      </w:r>
      <w:r w:rsidRPr="000E35E0">
        <w:rPr>
          <w:color w:val="auto"/>
        </w:rPr>
        <w:t xml:space="preserve">, </w:t>
      </w:r>
      <w:r w:rsidRPr="000E35E0">
        <w:rPr>
          <w:i/>
          <w:iCs/>
          <w:color w:val="auto"/>
        </w:rPr>
        <w:t>27</w:t>
      </w:r>
      <w:r w:rsidRPr="000E35E0">
        <w:rPr>
          <w:color w:val="auto"/>
        </w:rPr>
        <w:t>, 3427–3432, doi:10.1007/s12206-013-0865-5.</w:t>
      </w:r>
    </w:p>
    <w:p w14:paraId="721F0615" w14:textId="77777777" w:rsidR="000E35E0" w:rsidRPr="000E35E0" w:rsidRDefault="000E35E0" w:rsidP="000E35E0">
      <w:pPr>
        <w:pStyle w:val="Bibliography"/>
        <w:rPr>
          <w:color w:val="auto"/>
        </w:rPr>
      </w:pPr>
      <w:r w:rsidRPr="000E35E0">
        <w:rPr>
          <w:color w:val="auto"/>
        </w:rPr>
        <w:t xml:space="preserve">65. </w:t>
      </w:r>
      <w:r w:rsidRPr="000E35E0">
        <w:rPr>
          <w:color w:val="auto"/>
        </w:rPr>
        <w:tab/>
        <w:t xml:space="preserve">Jung, K.; Jung, J.; In, T. The Effects of Cross-Legged Sitting on the Trunk and Pelvic Angles and Gluteal Pressure in People with and without Low Back Pain. </w:t>
      </w:r>
      <w:r w:rsidRPr="000E35E0">
        <w:rPr>
          <w:i/>
          <w:iCs/>
          <w:color w:val="auto"/>
        </w:rPr>
        <w:t>IJERPH</w:t>
      </w:r>
      <w:r w:rsidRPr="000E35E0">
        <w:rPr>
          <w:color w:val="auto"/>
        </w:rPr>
        <w:t xml:space="preserve"> </w:t>
      </w:r>
      <w:r w:rsidRPr="000E35E0">
        <w:rPr>
          <w:b/>
          <w:bCs/>
          <w:color w:val="auto"/>
        </w:rPr>
        <w:t>2020</w:t>
      </w:r>
      <w:r w:rsidRPr="000E35E0">
        <w:rPr>
          <w:color w:val="auto"/>
        </w:rPr>
        <w:t xml:space="preserve">, </w:t>
      </w:r>
      <w:r w:rsidRPr="000E35E0">
        <w:rPr>
          <w:i/>
          <w:iCs/>
          <w:color w:val="auto"/>
        </w:rPr>
        <w:t>17</w:t>
      </w:r>
      <w:r w:rsidRPr="000E35E0">
        <w:rPr>
          <w:color w:val="auto"/>
        </w:rPr>
        <w:t>, 4621, doi:10.3390/ijerph17134621.</w:t>
      </w:r>
    </w:p>
    <w:p w14:paraId="2B3944FF" w14:textId="77777777" w:rsidR="000E35E0" w:rsidRPr="000E35E0" w:rsidRDefault="000E35E0" w:rsidP="000E35E0">
      <w:pPr>
        <w:pStyle w:val="Bibliography"/>
        <w:rPr>
          <w:color w:val="auto"/>
        </w:rPr>
      </w:pPr>
      <w:r w:rsidRPr="000E35E0">
        <w:rPr>
          <w:color w:val="auto"/>
        </w:rPr>
        <w:t xml:space="preserve">66. </w:t>
      </w:r>
      <w:r w:rsidRPr="000E35E0">
        <w:rPr>
          <w:color w:val="auto"/>
        </w:rPr>
        <w:tab/>
        <w:t xml:space="preserve">Jung, K.-S.; Jung, J.-H.; In, T.-S.; Cho, H.-Y. Effects of Prolonged Sitting with Slumped Posture on Trunk Muscular Fatigue in Adolescents with and without Chronic Lower Back Pain. </w:t>
      </w:r>
      <w:r w:rsidRPr="000E35E0">
        <w:rPr>
          <w:i/>
          <w:iCs/>
          <w:color w:val="auto"/>
        </w:rPr>
        <w:t>Medicina</w:t>
      </w:r>
      <w:r w:rsidRPr="000E35E0">
        <w:rPr>
          <w:color w:val="auto"/>
        </w:rPr>
        <w:t xml:space="preserve"> </w:t>
      </w:r>
      <w:r w:rsidRPr="000E35E0">
        <w:rPr>
          <w:b/>
          <w:bCs/>
          <w:color w:val="auto"/>
        </w:rPr>
        <w:t>2020</w:t>
      </w:r>
      <w:r w:rsidRPr="000E35E0">
        <w:rPr>
          <w:color w:val="auto"/>
        </w:rPr>
        <w:t xml:space="preserve">, </w:t>
      </w:r>
      <w:r w:rsidRPr="000E35E0">
        <w:rPr>
          <w:i/>
          <w:iCs/>
          <w:color w:val="auto"/>
        </w:rPr>
        <w:t>57</w:t>
      </w:r>
      <w:r w:rsidRPr="000E35E0">
        <w:rPr>
          <w:color w:val="auto"/>
        </w:rPr>
        <w:t>, 3, doi:10.3390/medicina57010003.</w:t>
      </w:r>
    </w:p>
    <w:p w14:paraId="4F18BDBB" w14:textId="77777777" w:rsidR="000E35E0" w:rsidRPr="000E35E0" w:rsidRDefault="000E35E0" w:rsidP="000E35E0">
      <w:pPr>
        <w:pStyle w:val="Bibliography"/>
        <w:rPr>
          <w:color w:val="auto"/>
        </w:rPr>
      </w:pPr>
      <w:r w:rsidRPr="000E35E0">
        <w:rPr>
          <w:color w:val="auto"/>
        </w:rPr>
        <w:lastRenderedPageBreak/>
        <w:t xml:space="preserve">67. </w:t>
      </w:r>
      <w:r w:rsidRPr="000E35E0">
        <w:rPr>
          <w:color w:val="auto"/>
        </w:rPr>
        <w:tab/>
        <w:t xml:space="preserve">Cho, M.; Han, J.-S.; Kang, S.; Ahn, C.-H.; Kim, D.-H.; Kim, C.-H.; Kim, K.-T.; Kim, A.-R.; Hwang, J.-M. Biomechanical Effects of Different Sitting Postures and Physiologic Movements on the Lumbar Spine: A Finite Element Study. </w:t>
      </w:r>
      <w:r w:rsidRPr="000E35E0">
        <w:rPr>
          <w:i/>
          <w:iCs/>
          <w:color w:val="auto"/>
        </w:rPr>
        <w:t>Bioengineering</w:t>
      </w:r>
      <w:r w:rsidRPr="000E35E0">
        <w:rPr>
          <w:color w:val="auto"/>
        </w:rPr>
        <w:t xml:space="preserve"> </w:t>
      </w:r>
      <w:r w:rsidRPr="000E35E0">
        <w:rPr>
          <w:b/>
          <w:bCs/>
          <w:color w:val="auto"/>
        </w:rPr>
        <w:t>2023</w:t>
      </w:r>
      <w:r w:rsidRPr="000E35E0">
        <w:rPr>
          <w:color w:val="auto"/>
        </w:rPr>
        <w:t xml:space="preserve">, </w:t>
      </w:r>
      <w:r w:rsidRPr="000E35E0">
        <w:rPr>
          <w:i/>
          <w:iCs/>
          <w:color w:val="auto"/>
        </w:rPr>
        <w:t>10</w:t>
      </w:r>
      <w:r w:rsidRPr="000E35E0">
        <w:rPr>
          <w:color w:val="auto"/>
        </w:rPr>
        <w:t>, 1051, doi:10.3390/bioengineering10091051.</w:t>
      </w:r>
    </w:p>
    <w:p w14:paraId="033399A3" w14:textId="77777777" w:rsidR="000E35E0" w:rsidRPr="000E35E0" w:rsidRDefault="000E35E0" w:rsidP="000E35E0">
      <w:pPr>
        <w:pStyle w:val="Bibliography"/>
        <w:rPr>
          <w:color w:val="auto"/>
        </w:rPr>
      </w:pPr>
      <w:r w:rsidRPr="000E35E0">
        <w:rPr>
          <w:color w:val="auto"/>
        </w:rPr>
        <w:t xml:space="preserve">68. </w:t>
      </w:r>
      <w:r w:rsidRPr="000E35E0">
        <w:rPr>
          <w:color w:val="auto"/>
        </w:rPr>
        <w:tab/>
        <w:t xml:space="preserve">Noguchi, M.; Glinka, M.; Mayberry, G.R.; Noguchi, K.; Callaghan, J.P. Are Hybrid Sit–Stand Postures a Good Compromise between Sitting and Standing? </w:t>
      </w:r>
      <w:r w:rsidRPr="000E35E0">
        <w:rPr>
          <w:i/>
          <w:iCs/>
          <w:color w:val="auto"/>
        </w:rPr>
        <w:t>Ergonomics</w:t>
      </w:r>
      <w:r w:rsidRPr="000E35E0">
        <w:rPr>
          <w:color w:val="auto"/>
        </w:rPr>
        <w:t xml:space="preserve"> </w:t>
      </w:r>
      <w:r w:rsidRPr="000E35E0">
        <w:rPr>
          <w:b/>
          <w:bCs/>
          <w:color w:val="auto"/>
        </w:rPr>
        <w:t>2019</w:t>
      </w:r>
      <w:r w:rsidRPr="000E35E0">
        <w:rPr>
          <w:color w:val="auto"/>
        </w:rPr>
        <w:t xml:space="preserve">, </w:t>
      </w:r>
      <w:r w:rsidRPr="000E35E0">
        <w:rPr>
          <w:i/>
          <w:iCs/>
          <w:color w:val="auto"/>
        </w:rPr>
        <w:t>62</w:t>
      </w:r>
      <w:r w:rsidRPr="000E35E0">
        <w:rPr>
          <w:color w:val="auto"/>
        </w:rPr>
        <w:t>, 811–822, doi:10.1080/00140139.2019.1577496.</w:t>
      </w:r>
    </w:p>
    <w:p w14:paraId="6D99A880" w14:textId="77777777" w:rsidR="000E35E0" w:rsidRPr="000E35E0" w:rsidRDefault="000E35E0" w:rsidP="000E35E0">
      <w:pPr>
        <w:pStyle w:val="Bibliography"/>
        <w:rPr>
          <w:color w:val="auto"/>
        </w:rPr>
      </w:pPr>
      <w:r w:rsidRPr="000E35E0">
        <w:rPr>
          <w:color w:val="auto"/>
        </w:rPr>
        <w:t xml:space="preserve">69. </w:t>
      </w:r>
      <w:r w:rsidRPr="000E35E0">
        <w:rPr>
          <w:color w:val="auto"/>
        </w:rPr>
        <w:tab/>
        <w:t xml:space="preserve">Lee, B.J.; Cha, H.G.; Lee, W.H. The Effects of Sitting with the Right Leg Crossed on the Trunk Length and Pelvic Torsion of Healthy Individuals. </w:t>
      </w:r>
      <w:r w:rsidRPr="000E35E0">
        <w:rPr>
          <w:i/>
          <w:iCs/>
          <w:color w:val="auto"/>
        </w:rPr>
        <w:t>J Phys Ther Sci</w:t>
      </w:r>
      <w:r w:rsidRPr="000E35E0">
        <w:rPr>
          <w:color w:val="auto"/>
        </w:rPr>
        <w:t xml:space="preserve"> </w:t>
      </w:r>
      <w:r w:rsidRPr="000E35E0">
        <w:rPr>
          <w:b/>
          <w:bCs/>
          <w:color w:val="auto"/>
        </w:rPr>
        <w:t>2016</w:t>
      </w:r>
      <w:r w:rsidRPr="000E35E0">
        <w:rPr>
          <w:color w:val="auto"/>
        </w:rPr>
        <w:t xml:space="preserve">, </w:t>
      </w:r>
      <w:r w:rsidRPr="000E35E0">
        <w:rPr>
          <w:i/>
          <w:iCs/>
          <w:color w:val="auto"/>
        </w:rPr>
        <w:t>28</w:t>
      </w:r>
      <w:r w:rsidRPr="000E35E0">
        <w:rPr>
          <w:color w:val="auto"/>
        </w:rPr>
        <w:t>, 3162–3164, doi:10.1589/jpts.28.3162.</w:t>
      </w:r>
    </w:p>
    <w:p w14:paraId="3AE22FBD" w14:textId="77777777" w:rsidR="000E35E0" w:rsidRPr="000E35E0" w:rsidRDefault="000E35E0" w:rsidP="000E35E0">
      <w:pPr>
        <w:pStyle w:val="Bibliography"/>
        <w:rPr>
          <w:color w:val="auto"/>
        </w:rPr>
      </w:pPr>
      <w:r w:rsidRPr="000E35E0">
        <w:rPr>
          <w:color w:val="auto"/>
        </w:rPr>
        <w:t xml:space="preserve">70. </w:t>
      </w:r>
      <w:r w:rsidRPr="000E35E0">
        <w:rPr>
          <w:color w:val="auto"/>
        </w:rPr>
        <w:tab/>
        <w:t xml:space="preserve">Baumgartner, D.; Zemp, R.; List, R.; Stoop, M.; Naxera, J.; Elsig, J.P.; Lorenzetti, S. The Spinal Curvature of Three Different Sitting Positions Analysed in an Open MRI Scanner. </w:t>
      </w:r>
      <w:r w:rsidRPr="000E35E0">
        <w:rPr>
          <w:i/>
          <w:iCs/>
          <w:color w:val="auto"/>
        </w:rPr>
        <w:t>The Scientific World Journal</w:t>
      </w:r>
      <w:r w:rsidRPr="000E35E0">
        <w:rPr>
          <w:color w:val="auto"/>
        </w:rPr>
        <w:t xml:space="preserve"> </w:t>
      </w:r>
      <w:r w:rsidRPr="000E35E0">
        <w:rPr>
          <w:b/>
          <w:bCs/>
          <w:color w:val="auto"/>
        </w:rPr>
        <w:t>2012</w:t>
      </w:r>
      <w:r w:rsidRPr="000E35E0">
        <w:rPr>
          <w:color w:val="auto"/>
        </w:rPr>
        <w:t xml:space="preserve">, </w:t>
      </w:r>
      <w:r w:rsidRPr="000E35E0">
        <w:rPr>
          <w:i/>
          <w:iCs/>
          <w:color w:val="auto"/>
        </w:rPr>
        <w:t>2012</w:t>
      </w:r>
      <w:r w:rsidRPr="000E35E0">
        <w:rPr>
          <w:color w:val="auto"/>
        </w:rPr>
        <w:t>, 1–7, doi:10.1100/2012/184016.</w:t>
      </w:r>
    </w:p>
    <w:p w14:paraId="124E2C05" w14:textId="77777777" w:rsidR="000E35E0" w:rsidRPr="000E35E0" w:rsidRDefault="000E35E0" w:rsidP="000E35E0">
      <w:pPr>
        <w:pStyle w:val="Bibliography"/>
        <w:rPr>
          <w:color w:val="auto"/>
        </w:rPr>
      </w:pPr>
      <w:r w:rsidRPr="000E35E0">
        <w:rPr>
          <w:color w:val="auto"/>
        </w:rPr>
        <w:t xml:space="preserve">71. </w:t>
      </w:r>
      <w:r w:rsidRPr="000E35E0">
        <w:rPr>
          <w:color w:val="auto"/>
        </w:rPr>
        <w:tab/>
        <w:t>Cooper, G. Living with Lumbar Spinal Stenosis Available online: https://www.spine-health.com/conditions/spinal-stenosis/living-lumbar-spinal-stenosis (accessed on 25 May 2025).</w:t>
      </w:r>
    </w:p>
    <w:p w14:paraId="5BFB84CC" w14:textId="77777777" w:rsidR="000E35E0" w:rsidRPr="000E35E0" w:rsidRDefault="000E35E0" w:rsidP="000E35E0">
      <w:pPr>
        <w:pStyle w:val="Bibliography"/>
        <w:rPr>
          <w:color w:val="auto"/>
        </w:rPr>
      </w:pPr>
      <w:r w:rsidRPr="000E35E0">
        <w:rPr>
          <w:color w:val="auto"/>
        </w:rPr>
        <w:t xml:space="preserve">72. </w:t>
      </w:r>
      <w:r w:rsidRPr="000E35E0">
        <w:rPr>
          <w:color w:val="auto"/>
        </w:rPr>
        <w:tab/>
        <w:t xml:space="preserve">Inoue, N.; Orías, A.A.E.; Segami, K. Biomechanics of the Lumbar Facet Joint. </w:t>
      </w:r>
      <w:r w:rsidRPr="000E35E0">
        <w:rPr>
          <w:i/>
          <w:iCs/>
          <w:color w:val="auto"/>
        </w:rPr>
        <w:t>Spine Surg Relat Res</w:t>
      </w:r>
      <w:r w:rsidRPr="000E35E0">
        <w:rPr>
          <w:color w:val="auto"/>
        </w:rPr>
        <w:t xml:space="preserve"> </w:t>
      </w:r>
      <w:r w:rsidRPr="000E35E0">
        <w:rPr>
          <w:b/>
          <w:bCs/>
          <w:color w:val="auto"/>
        </w:rPr>
        <w:t>2020</w:t>
      </w:r>
      <w:r w:rsidRPr="000E35E0">
        <w:rPr>
          <w:color w:val="auto"/>
        </w:rPr>
        <w:t xml:space="preserve">, </w:t>
      </w:r>
      <w:r w:rsidRPr="000E35E0">
        <w:rPr>
          <w:i/>
          <w:iCs/>
          <w:color w:val="auto"/>
        </w:rPr>
        <w:t>4</w:t>
      </w:r>
      <w:r w:rsidRPr="000E35E0">
        <w:rPr>
          <w:color w:val="auto"/>
        </w:rPr>
        <w:t>, 1–7, doi:10.22603/ssrr.2019-0017.</w:t>
      </w:r>
    </w:p>
    <w:p w14:paraId="5B225CCD" w14:textId="77777777" w:rsidR="000E35E0" w:rsidRPr="000E35E0" w:rsidRDefault="000E35E0" w:rsidP="000E35E0">
      <w:pPr>
        <w:pStyle w:val="Bibliography"/>
        <w:rPr>
          <w:color w:val="auto"/>
        </w:rPr>
      </w:pPr>
      <w:r w:rsidRPr="000E35E0">
        <w:rPr>
          <w:color w:val="auto"/>
        </w:rPr>
        <w:t xml:space="preserve">73. </w:t>
      </w:r>
      <w:r w:rsidRPr="000E35E0">
        <w:rPr>
          <w:color w:val="auto"/>
        </w:rPr>
        <w:tab/>
        <w:t xml:space="preserve">Waters, T.R.; Dick, R.B. Evidence of Health Risks Associated with Prolonged Standing at Work and Intervention Effectiveness. </w:t>
      </w:r>
      <w:r w:rsidRPr="000E35E0">
        <w:rPr>
          <w:i/>
          <w:iCs/>
          <w:color w:val="auto"/>
        </w:rPr>
        <w:t>Rehabilitation Nursing</w:t>
      </w:r>
      <w:r w:rsidRPr="000E35E0">
        <w:rPr>
          <w:color w:val="auto"/>
        </w:rPr>
        <w:t xml:space="preserve"> </w:t>
      </w:r>
      <w:r w:rsidRPr="000E35E0">
        <w:rPr>
          <w:b/>
          <w:bCs/>
          <w:color w:val="auto"/>
        </w:rPr>
        <w:t>2015</w:t>
      </w:r>
      <w:r w:rsidRPr="000E35E0">
        <w:rPr>
          <w:color w:val="auto"/>
        </w:rPr>
        <w:t xml:space="preserve">, </w:t>
      </w:r>
      <w:r w:rsidRPr="000E35E0">
        <w:rPr>
          <w:i/>
          <w:iCs/>
          <w:color w:val="auto"/>
        </w:rPr>
        <w:t>40</w:t>
      </w:r>
      <w:r w:rsidRPr="000E35E0">
        <w:rPr>
          <w:color w:val="auto"/>
        </w:rPr>
        <w:t>, 148–165, doi:10.1002/rnj.166.</w:t>
      </w:r>
    </w:p>
    <w:p w14:paraId="504F0461" w14:textId="77777777" w:rsidR="000E35E0" w:rsidRPr="000E35E0" w:rsidRDefault="000E35E0" w:rsidP="000E35E0">
      <w:pPr>
        <w:pStyle w:val="Bibliography"/>
        <w:rPr>
          <w:color w:val="auto"/>
        </w:rPr>
      </w:pPr>
      <w:r w:rsidRPr="000E35E0">
        <w:rPr>
          <w:color w:val="auto"/>
        </w:rPr>
        <w:t xml:space="preserve">74. </w:t>
      </w:r>
      <w:r w:rsidRPr="000E35E0">
        <w:rPr>
          <w:color w:val="auto"/>
        </w:rPr>
        <w:tab/>
        <w:t xml:space="preserve">European Agency for Safety and Health at Work. </w:t>
      </w:r>
      <w:r w:rsidRPr="000E35E0">
        <w:rPr>
          <w:i/>
          <w:iCs/>
          <w:color w:val="auto"/>
        </w:rPr>
        <w:t>Prolonged Static Sitting at Work: Health Effects and Good Practice Advice.</w:t>
      </w:r>
      <w:r w:rsidRPr="000E35E0">
        <w:rPr>
          <w:color w:val="auto"/>
        </w:rPr>
        <w:t>; Publications Office: LU, 2021;</w:t>
      </w:r>
    </w:p>
    <w:p w14:paraId="0267EA43" w14:textId="77777777" w:rsidR="000E35E0" w:rsidRPr="000E35E0" w:rsidRDefault="000E35E0" w:rsidP="000E35E0">
      <w:pPr>
        <w:pStyle w:val="Bibliography"/>
        <w:rPr>
          <w:color w:val="auto"/>
        </w:rPr>
      </w:pPr>
      <w:r w:rsidRPr="000E35E0">
        <w:rPr>
          <w:color w:val="auto"/>
        </w:rPr>
        <w:t xml:space="preserve">75. </w:t>
      </w:r>
      <w:r w:rsidRPr="000E35E0">
        <w:rPr>
          <w:color w:val="auto"/>
        </w:rPr>
        <w:tab/>
        <w:t xml:space="preserve">Hartman, Y.A.W.; Tillmans, L.C.M.; Benschop, D.L.; Hermans, A.N.L.; Nijssen, K.M.R.; Eijsvogels, T.M.H.; Willems, P.H.G.M.; Tack, C.J.; Hopman, M.T.E.; Claassen, J.A.H.R.; et al. Long-Term and Acute Benefits of Reduced Sitting on Vascular Flow and Function. </w:t>
      </w:r>
      <w:r w:rsidRPr="000E35E0">
        <w:rPr>
          <w:i/>
          <w:iCs/>
          <w:color w:val="auto"/>
        </w:rPr>
        <w:t>Medicine &amp; Science in Sports &amp; Exercise</w:t>
      </w:r>
      <w:r w:rsidRPr="000E35E0">
        <w:rPr>
          <w:color w:val="auto"/>
        </w:rPr>
        <w:t xml:space="preserve"> </w:t>
      </w:r>
      <w:r w:rsidRPr="000E35E0">
        <w:rPr>
          <w:b/>
          <w:bCs/>
          <w:color w:val="auto"/>
        </w:rPr>
        <w:t>2021</w:t>
      </w:r>
      <w:r w:rsidRPr="000E35E0">
        <w:rPr>
          <w:color w:val="auto"/>
        </w:rPr>
        <w:t xml:space="preserve">, </w:t>
      </w:r>
      <w:r w:rsidRPr="000E35E0">
        <w:rPr>
          <w:i/>
          <w:iCs/>
          <w:color w:val="auto"/>
        </w:rPr>
        <w:t>53</w:t>
      </w:r>
      <w:r w:rsidRPr="000E35E0">
        <w:rPr>
          <w:color w:val="auto"/>
        </w:rPr>
        <w:t>, 341–350, doi:10.1249/MSS.0000000000002462.</w:t>
      </w:r>
    </w:p>
    <w:p w14:paraId="6792CAD4" w14:textId="77777777" w:rsidR="000E35E0" w:rsidRPr="000E35E0" w:rsidRDefault="000E35E0" w:rsidP="000E35E0">
      <w:pPr>
        <w:pStyle w:val="Bibliography"/>
        <w:rPr>
          <w:color w:val="auto"/>
        </w:rPr>
      </w:pPr>
      <w:r w:rsidRPr="000E35E0">
        <w:rPr>
          <w:color w:val="auto"/>
        </w:rPr>
        <w:t xml:space="preserve">76. </w:t>
      </w:r>
      <w:r w:rsidRPr="000E35E0">
        <w:rPr>
          <w:color w:val="auto"/>
        </w:rPr>
        <w:tab/>
        <w:t xml:space="preserve">Thorp, A.A.; Kingwell, B.A.; Sethi, P.; Hammond, L.; Owen, N.; Dunstan, D.W. Alternating Bouts of Sitting and Standing Attenuate Postprandial Glucose Responses. </w:t>
      </w:r>
      <w:r w:rsidRPr="000E35E0">
        <w:rPr>
          <w:i/>
          <w:iCs/>
          <w:color w:val="auto"/>
        </w:rPr>
        <w:t>Medicine &amp; Science in Sports &amp; Exercise</w:t>
      </w:r>
      <w:r w:rsidRPr="000E35E0">
        <w:rPr>
          <w:color w:val="auto"/>
        </w:rPr>
        <w:t xml:space="preserve"> </w:t>
      </w:r>
      <w:r w:rsidRPr="000E35E0">
        <w:rPr>
          <w:b/>
          <w:bCs/>
          <w:color w:val="auto"/>
        </w:rPr>
        <w:t>2014</w:t>
      </w:r>
      <w:r w:rsidRPr="000E35E0">
        <w:rPr>
          <w:color w:val="auto"/>
        </w:rPr>
        <w:t xml:space="preserve">, </w:t>
      </w:r>
      <w:r w:rsidRPr="000E35E0">
        <w:rPr>
          <w:i/>
          <w:iCs/>
          <w:color w:val="auto"/>
        </w:rPr>
        <w:t>46</w:t>
      </w:r>
      <w:r w:rsidRPr="000E35E0">
        <w:rPr>
          <w:color w:val="auto"/>
        </w:rPr>
        <w:t>, 2053–2061, doi:10.1249/MSS.0000000000000337.</w:t>
      </w:r>
    </w:p>
    <w:p w14:paraId="69D67379" w14:textId="7486051F"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77777777"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95A3570" w:rsidR="00DE13AA" w:rsidRDefault="00DE13AA" w:rsidP="00DE13AA">
      <w:pPr>
        <w:pStyle w:val="CommentText"/>
        <w:jc w:val="left"/>
      </w:pPr>
      <w:r>
        <w:rPr>
          <w:rStyle w:val="CommentReference"/>
        </w:rPr>
        <w:annotationRef/>
      </w:r>
      <w:r>
        <w:t>grammar problem</w:t>
      </w:r>
    </w:p>
  </w:comment>
  <w:comment w:id="3" w:author="Janusz Kulon" w:date="2025-05-28T16:17:00Z" w:initials="JK">
    <w:p w14:paraId="3B7E3FED" w14:textId="3095B252" w:rsidR="00B53FD8" w:rsidRDefault="00B53FD8" w:rsidP="00B53FD8">
      <w:pPr>
        <w:pStyle w:val="CommentText"/>
        <w:jc w:val="left"/>
      </w:pPr>
      <w:r>
        <w:rPr>
          <w:rStyle w:val="CommentReference"/>
        </w:rPr>
        <w:annotationRef/>
      </w:r>
      <w:r>
        <w:t>Just invasive would do</w:t>
      </w:r>
    </w:p>
  </w:comment>
  <w:comment w:id="4" w:author="Janusz Kulon" w:date="2025-05-28T18:38:00Z" w:initials="JK">
    <w:p w14:paraId="25095434" w14:textId="77777777"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5"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6" w:author="Odesola D F (FCES)" w:date="2025-03-29T15:25:00Z" w:initials="DO">
    <w:p w14:paraId="60CC665E" w14:textId="69F6C349" w:rsidR="009C1EFA" w:rsidRDefault="009C1EFA" w:rsidP="009C1EFA">
      <w:pPr>
        <w:jc w:val="left"/>
      </w:pPr>
      <w:r>
        <w:rPr>
          <w:rStyle w:val="CommentReference"/>
        </w:rPr>
        <w:annotationRef/>
      </w:r>
      <w:r>
        <w:t>Discuss how this paper fills the GAP and also discuss the novelty</w:t>
      </w:r>
    </w:p>
  </w:comment>
  <w:comment w:id="7" w:author="Janusz Kulon" w:date="2025-05-28T17:25:00Z" w:initials="JK">
    <w:p w14:paraId="768EA853" w14:textId="77777777" w:rsidR="00953B4A" w:rsidRDefault="00953B4A" w:rsidP="00953B4A">
      <w:pPr>
        <w:pStyle w:val="CommentText"/>
        <w:jc w:val="left"/>
      </w:pPr>
      <w:r>
        <w:rPr>
          <w:rStyle w:val="CommentReference"/>
        </w:rPr>
        <w:annotationRef/>
      </w:r>
      <w:r>
        <w:t>I agree</w:t>
      </w:r>
    </w:p>
  </w:comment>
  <w:comment w:id="8" w:author="Janusz Kulon" w:date="2025-05-28T17:27:00Z" w:initials="JK">
    <w:p w14:paraId="2AD37533" w14:textId="77777777" w:rsidR="004E1BDE" w:rsidRDefault="004E1BDE" w:rsidP="004E1BDE">
      <w:pPr>
        <w:pStyle w:val="CommentText"/>
        <w:jc w:val="left"/>
      </w:pPr>
      <w:r>
        <w:rPr>
          <w:rStyle w:val="CommentReference"/>
        </w:rPr>
        <w:annotationRef/>
      </w:r>
      <w:r>
        <w:t>Try to keep the caption on the same page as the figure</w:t>
      </w:r>
    </w:p>
  </w:comment>
  <w:comment w:id="12" w:author="Janusz Kulon" w:date="2025-05-28T17:32:00Z" w:initials="JK">
    <w:p w14:paraId="71E18044" w14:textId="77777777"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3"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4" w:author="Janusz Kulon" w:date="2025-05-28T17:34:00Z" w:initials="JK">
    <w:p w14:paraId="3557EB74" w14:textId="313983E3" w:rsidR="003F0295" w:rsidRDefault="00DE3868" w:rsidP="003F0295">
      <w:pPr>
        <w:pStyle w:val="CommentText"/>
        <w:jc w:val="left"/>
      </w:pPr>
      <w:r>
        <w:rPr>
          <w:rStyle w:val="CommentReference"/>
        </w:rPr>
        <w:annotationRef/>
      </w:r>
      <w:r w:rsidR="003F0295">
        <w:t>It would be good to mention that the final version of the app would require brief calibration cycle were the user would need to adopt different postures for brief periods in order to retrain the model so its tailored to his specific body shape or MSK configuration.</w:t>
      </w:r>
    </w:p>
  </w:comment>
  <w:comment w:id="15" w:author="Janusz Kulon" w:date="2025-05-28T18:25:00Z" w:initials="JK">
    <w:p w14:paraId="5EAA633E" w14:textId="77777777" w:rsidR="008B62C1" w:rsidRDefault="008B62C1" w:rsidP="008B62C1">
      <w:pPr>
        <w:pStyle w:val="CommentText"/>
        <w:jc w:val="left"/>
      </w:pPr>
      <w:r>
        <w:rPr>
          <w:rStyle w:val="CommentReference"/>
        </w:rPr>
        <w:annotationRef/>
      </w:r>
      <w:r>
        <w:t>Distorts?</w:t>
      </w:r>
    </w:p>
  </w:comment>
  <w:comment w:id="16" w:author="Odesola D F (FCES)" w:date="2025-06-26T14:54:00Z" w:initials="ODF(">
    <w:p w14:paraId="56011823" w14:textId="77777777" w:rsidR="00763EB3" w:rsidRDefault="00763EB3" w:rsidP="00763EB3">
      <w:pPr>
        <w:jc w:val="left"/>
      </w:pPr>
      <w:r>
        <w:rPr>
          <w:rStyle w:val="CommentReference"/>
        </w:rPr>
        <w:annotationRef/>
      </w:r>
      <w:r>
        <w:t>Add further justifications</w:t>
      </w:r>
    </w:p>
  </w:comment>
  <w:comment w:id="17" w:author="Janusz Kulon" w:date="2025-05-27T14:48:00Z" w:initials="JK">
    <w:p w14:paraId="0C5C6570" w14:textId="641B3BAB" w:rsidR="008814D5" w:rsidRDefault="008814D5" w:rsidP="008814D5">
      <w:pPr>
        <w:pStyle w:val="CommentText"/>
        <w:jc w:val="left"/>
      </w:pPr>
      <w:r>
        <w:rPr>
          <w:rStyle w:val="CommentReference"/>
        </w:rPr>
        <w:annotationRef/>
      </w:r>
      <w:r>
        <w:t>How about testing?</w:t>
      </w:r>
    </w:p>
  </w:comment>
  <w:comment w:id="18" w:author="Janusz Kulon" w:date="2025-05-27T14:49:00Z" w:initials="JK">
    <w:p w14:paraId="581B8F2D" w14:textId="77777777" w:rsidR="00701C82" w:rsidRDefault="00701C82" w:rsidP="00701C82">
      <w:pPr>
        <w:pStyle w:val="CommentText"/>
        <w:jc w:val="left"/>
      </w:pPr>
      <w:r>
        <w:rPr>
          <w:rStyle w:val="CommentReference"/>
        </w:rPr>
        <w:annotationRef/>
      </w:r>
      <w:r>
        <w:t>10-10-80?</w:t>
      </w:r>
    </w:p>
  </w:comment>
  <w:comment w:id="21" w:author="Janusz Kulon" w:date="2025-05-27T15:23:00Z" w:initials="JK">
    <w:p w14:paraId="44E6D357" w14:textId="7777777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 w:id="22" w:author="Odesola D F (FCES)" w:date="2025-06-27T21:16:00Z" w:initials="ODF(">
    <w:p w14:paraId="4349AEC7" w14:textId="77777777" w:rsidR="00051E26" w:rsidRDefault="00051E26" w:rsidP="00051E26">
      <w:pPr>
        <w:jc w:val="left"/>
      </w:pPr>
      <w:r>
        <w:rPr>
          <w:rStyle w:val="CommentReference"/>
        </w:rPr>
        <w:annotationRef/>
      </w:r>
      <w:r>
        <w:t>The character in the first screenshot is AI-generated based on a photo of mine.</w:t>
      </w:r>
    </w:p>
  </w:comment>
  <w:comment w:id="23" w:author="Odesola D F (FCES)" w:date="2025-06-08T02:06:00Z" w:initials="ODF(">
    <w:p w14:paraId="095FD99B" w14:textId="77777777" w:rsidR="0019051B" w:rsidRDefault="0019051B" w:rsidP="0019051B">
      <w:pPr>
        <w:jc w:val="left"/>
      </w:pPr>
      <w:r>
        <w:rPr>
          <w:rStyle w:val="CommentReference"/>
        </w:rPr>
        <w:annotationRef/>
      </w:r>
      <w:r>
        <w:t>- We need to automate the process</w:t>
      </w:r>
    </w:p>
    <w:p w14:paraId="2336B578" w14:textId="77777777" w:rsidR="0019051B" w:rsidRDefault="0019051B" w:rsidP="0019051B">
      <w:pPr>
        <w:jc w:val="left"/>
      </w:pPr>
      <w:r>
        <w:t>- There is also a need to experiment with low cost sparely placed sensors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3B7E3FED" w15:done="1"/>
  <w15:commentEx w15:paraId="25095434" w15:done="1"/>
  <w15:commentEx w15:paraId="332F682E" w15:done="1"/>
  <w15:commentEx w15:paraId="60CC665E" w15:done="0"/>
  <w15:commentEx w15:paraId="768EA853" w15:paraIdParent="60CC665E" w15:done="0"/>
  <w15:commentEx w15:paraId="2AD37533" w15:done="1"/>
  <w15:commentEx w15:paraId="71E18044" w15:done="1"/>
  <w15:commentEx w15:paraId="1F9A214F" w15:paraIdParent="71E18044" w15:done="1"/>
  <w15:commentEx w15:paraId="3557EB74" w15:done="1"/>
  <w15:commentEx w15:paraId="5EAA633E" w15:done="1"/>
  <w15:commentEx w15:paraId="56011823" w15:done="0"/>
  <w15:commentEx w15:paraId="0C5C6570" w15:done="1"/>
  <w15:commentEx w15:paraId="581B8F2D" w15:paraIdParent="0C5C6570" w15:done="1"/>
  <w15:commentEx w15:paraId="44E6D357" w15:done="1"/>
  <w15:commentEx w15:paraId="4349AEC7" w15:done="0"/>
  <w15:commentEx w15:paraId="2336B5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3A71F881" w16cex:dateUtc="2025-05-28T15:17:00Z"/>
  <w16cex:commentExtensible w16cex:durableId="70816245" w16cex:dateUtc="2025-05-28T17:38:00Z"/>
  <w16cex:commentExtensible w16cex:durableId="3F9D4618" w16cex:dateUtc="2025-05-28T16:25:00Z"/>
  <w16cex:commentExtensible w16cex:durableId="381BA21B" w16cex:dateUtc="2025-03-29T15:25:00Z"/>
  <w16cex:commentExtensible w16cex:durableId="3B3B4B42"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27899195" w16cex:dateUtc="2025-05-28T16:34:00Z"/>
  <w16cex:commentExtensible w16cex:durableId="0DD43444" w16cex:dateUtc="2025-05-28T17:25:00Z">
    <w16cex:extLst>
      <w16:ext w16:uri="{CE6994B0-6A32-4C9F-8C6B-6E91EDA988CE}">
        <cr:reactions xmlns:cr="http://schemas.microsoft.com/office/comments/2020/reactions">
          <cr:reaction reactionType="1">
            <cr:reactionInfo dateUtc="2025-06-01T20:57:27Z">
              <cr:user userId="S::30025293@students.southwales.ac.uk::a0b92056-2b6b-4e32-a102-ab94f0d565c0" userProvider="AD" userName="Odesola D F (FCES)"/>
            </cr:reactionInfo>
          </cr:reaction>
        </cr:reactions>
      </w16:ext>
    </w16cex:extLst>
  </w16cex:commentExtensible>
  <w16cex:commentExtensible w16cex:durableId="681B8E91" w16cex:dateUtc="2025-06-26T13:54:00Z"/>
  <w16cex:commentExtensible w16cex:durableId="0F1F74D0" w16cex:dateUtc="2025-05-27T13:48:00Z"/>
  <w16cex:commentExtensible w16cex:durableId="40835B0F" w16cex:dateUtc="2025-05-27T13:49:00Z"/>
  <w16cex:commentExtensible w16cex:durableId="43FD22E4" w16cex:dateUtc="2025-05-27T14:23:00Z"/>
  <w16cex:commentExtensible w16cex:durableId="27348D7B" w16cex:dateUtc="2025-06-27T20:16:00Z"/>
  <w16cex:commentExtensible w16cex:durableId="03673F4E" w16cex:dateUtc="2025-06-08T0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3B7E3FED" w16cid:durableId="3A71F881"/>
  <w16cid:commentId w16cid:paraId="25095434" w16cid:durableId="70816245"/>
  <w16cid:commentId w16cid:paraId="332F682E" w16cid:durableId="3F9D4618"/>
  <w16cid:commentId w16cid:paraId="60CC665E" w16cid:durableId="381BA21B"/>
  <w16cid:commentId w16cid:paraId="768EA853" w16cid:durableId="3B3B4B42"/>
  <w16cid:commentId w16cid:paraId="2AD37533" w16cid:durableId="583A8035"/>
  <w16cid:commentId w16cid:paraId="71E18044" w16cid:durableId="0ACA4D05"/>
  <w16cid:commentId w16cid:paraId="1F9A214F" w16cid:durableId="61C998D9"/>
  <w16cid:commentId w16cid:paraId="3557EB74" w16cid:durableId="27899195"/>
  <w16cid:commentId w16cid:paraId="5EAA633E" w16cid:durableId="0DD43444"/>
  <w16cid:commentId w16cid:paraId="56011823" w16cid:durableId="681B8E91"/>
  <w16cid:commentId w16cid:paraId="0C5C6570" w16cid:durableId="0F1F74D0"/>
  <w16cid:commentId w16cid:paraId="581B8F2D" w16cid:durableId="40835B0F"/>
  <w16cid:commentId w16cid:paraId="44E6D357" w16cid:durableId="43FD22E4"/>
  <w16cid:commentId w16cid:paraId="4349AEC7" w16cid:durableId="27348D7B"/>
  <w16cid:commentId w16cid:paraId="2336B578" w16cid:durableId="03673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04854" w14:textId="77777777" w:rsidR="00A61A8D" w:rsidRDefault="00A61A8D">
      <w:pPr>
        <w:spacing w:line="240" w:lineRule="auto"/>
      </w:pPr>
      <w:r>
        <w:separator/>
      </w:r>
    </w:p>
  </w:endnote>
  <w:endnote w:type="continuationSeparator" w:id="0">
    <w:p w14:paraId="1841105B" w14:textId="77777777" w:rsidR="00A61A8D" w:rsidRDefault="00A61A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B5B5B" w14:textId="77777777" w:rsidR="00A61A8D" w:rsidRDefault="00A61A8D">
      <w:pPr>
        <w:spacing w:line="240" w:lineRule="auto"/>
      </w:pPr>
      <w:r>
        <w:separator/>
      </w:r>
    </w:p>
  </w:footnote>
  <w:footnote w:type="continuationSeparator" w:id="0">
    <w:p w14:paraId="03241D3D" w14:textId="77777777" w:rsidR="00A61A8D" w:rsidRDefault="00A61A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CE3"/>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ECE"/>
    <w:rsid w:val="00054346"/>
    <w:rsid w:val="0005438C"/>
    <w:rsid w:val="00055B41"/>
    <w:rsid w:val="000561D3"/>
    <w:rsid w:val="000561FF"/>
    <w:rsid w:val="0005711A"/>
    <w:rsid w:val="00057818"/>
    <w:rsid w:val="00057F45"/>
    <w:rsid w:val="00060E18"/>
    <w:rsid w:val="00061BB1"/>
    <w:rsid w:val="00062186"/>
    <w:rsid w:val="00062A7B"/>
    <w:rsid w:val="00062C89"/>
    <w:rsid w:val="00062EB3"/>
    <w:rsid w:val="00063165"/>
    <w:rsid w:val="00063897"/>
    <w:rsid w:val="00064A99"/>
    <w:rsid w:val="00065A9F"/>
    <w:rsid w:val="00067A2F"/>
    <w:rsid w:val="00070792"/>
    <w:rsid w:val="00072080"/>
    <w:rsid w:val="00072F75"/>
    <w:rsid w:val="000730B2"/>
    <w:rsid w:val="00073ECD"/>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B9E"/>
    <w:rsid w:val="000921C6"/>
    <w:rsid w:val="00092334"/>
    <w:rsid w:val="00092D6E"/>
    <w:rsid w:val="000934FC"/>
    <w:rsid w:val="00097E3B"/>
    <w:rsid w:val="00097E7F"/>
    <w:rsid w:val="000A00BF"/>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BE"/>
    <w:rsid w:val="000B38ED"/>
    <w:rsid w:val="000B3DC7"/>
    <w:rsid w:val="000B3F93"/>
    <w:rsid w:val="000B420A"/>
    <w:rsid w:val="000B5EC8"/>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63A6"/>
    <w:rsid w:val="001265B7"/>
    <w:rsid w:val="00126708"/>
    <w:rsid w:val="001275FF"/>
    <w:rsid w:val="00127737"/>
    <w:rsid w:val="00131EDD"/>
    <w:rsid w:val="0013238C"/>
    <w:rsid w:val="0013291E"/>
    <w:rsid w:val="001329EF"/>
    <w:rsid w:val="00133645"/>
    <w:rsid w:val="00134C22"/>
    <w:rsid w:val="00135066"/>
    <w:rsid w:val="00136587"/>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5694"/>
    <w:rsid w:val="001559F6"/>
    <w:rsid w:val="0015799A"/>
    <w:rsid w:val="00160319"/>
    <w:rsid w:val="00161301"/>
    <w:rsid w:val="00163020"/>
    <w:rsid w:val="00163483"/>
    <w:rsid w:val="0016380C"/>
    <w:rsid w:val="0016398A"/>
    <w:rsid w:val="001643C8"/>
    <w:rsid w:val="00164646"/>
    <w:rsid w:val="00164AE5"/>
    <w:rsid w:val="00166270"/>
    <w:rsid w:val="00167482"/>
    <w:rsid w:val="001677DD"/>
    <w:rsid w:val="00170102"/>
    <w:rsid w:val="00170985"/>
    <w:rsid w:val="00171033"/>
    <w:rsid w:val="00171495"/>
    <w:rsid w:val="00171982"/>
    <w:rsid w:val="00171992"/>
    <w:rsid w:val="001724FF"/>
    <w:rsid w:val="00172970"/>
    <w:rsid w:val="00172B08"/>
    <w:rsid w:val="00173851"/>
    <w:rsid w:val="0017537C"/>
    <w:rsid w:val="00175F02"/>
    <w:rsid w:val="001774CA"/>
    <w:rsid w:val="00177F39"/>
    <w:rsid w:val="00180846"/>
    <w:rsid w:val="0018157F"/>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C034E"/>
    <w:rsid w:val="001C0499"/>
    <w:rsid w:val="001C2F0D"/>
    <w:rsid w:val="001C39EA"/>
    <w:rsid w:val="001C3E99"/>
    <w:rsid w:val="001C4008"/>
    <w:rsid w:val="001C448B"/>
    <w:rsid w:val="001C4796"/>
    <w:rsid w:val="001C4DBB"/>
    <w:rsid w:val="001C6021"/>
    <w:rsid w:val="001C6194"/>
    <w:rsid w:val="001C7065"/>
    <w:rsid w:val="001C76B1"/>
    <w:rsid w:val="001C7A42"/>
    <w:rsid w:val="001D0030"/>
    <w:rsid w:val="001D0C5E"/>
    <w:rsid w:val="001D1C95"/>
    <w:rsid w:val="001D2DB1"/>
    <w:rsid w:val="001D3579"/>
    <w:rsid w:val="001D36C9"/>
    <w:rsid w:val="001D4173"/>
    <w:rsid w:val="001D49B7"/>
    <w:rsid w:val="001D51EF"/>
    <w:rsid w:val="001D637D"/>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5853"/>
    <w:rsid w:val="001F6125"/>
    <w:rsid w:val="001F7B67"/>
    <w:rsid w:val="00200453"/>
    <w:rsid w:val="0020195C"/>
    <w:rsid w:val="00202A78"/>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D00"/>
    <w:rsid w:val="00242AF1"/>
    <w:rsid w:val="00244767"/>
    <w:rsid w:val="00244D13"/>
    <w:rsid w:val="00245113"/>
    <w:rsid w:val="00245436"/>
    <w:rsid w:val="00245830"/>
    <w:rsid w:val="002508F1"/>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EFA"/>
    <w:rsid w:val="00286FCF"/>
    <w:rsid w:val="00287324"/>
    <w:rsid w:val="0028769D"/>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C18"/>
    <w:rsid w:val="003146FF"/>
    <w:rsid w:val="0031544F"/>
    <w:rsid w:val="00316622"/>
    <w:rsid w:val="00316911"/>
    <w:rsid w:val="00316D9A"/>
    <w:rsid w:val="00316E7D"/>
    <w:rsid w:val="0032055D"/>
    <w:rsid w:val="00320D3C"/>
    <w:rsid w:val="0032128A"/>
    <w:rsid w:val="003218F7"/>
    <w:rsid w:val="00321B44"/>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4C2D"/>
    <w:rsid w:val="00356AA0"/>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B16"/>
    <w:rsid w:val="003C6E1D"/>
    <w:rsid w:val="003C7292"/>
    <w:rsid w:val="003C7554"/>
    <w:rsid w:val="003D089F"/>
    <w:rsid w:val="003D1885"/>
    <w:rsid w:val="003D2BD6"/>
    <w:rsid w:val="003D2C42"/>
    <w:rsid w:val="003D428C"/>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252"/>
    <w:rsid w:val="003E2B75"/>
    <w:rsid w:val="003E2C52"/>
    <w:rsid w:val="003E3CB9"/>
    <w:rsid w:val="003E4522"/>
    <w:rsid w:val="003E46C7"/>
    <w:rsid w:val="003E60EA"/>
    <w:rsid w:val="003E742A"/>
    <w:rsid w:val="003E7DD1"/>
    <w:rsid w:val="003E7FFA"/>
    <w:rsid w:val="003F0295"/>
    <w:rsid w:val="003F0D48"/>
    <w:rsid w:val="003F100A"/>
    <w:rsid w:val="003F1E92"/>
    <w:rsid w:val="003F1EA4"/>
    <w:rsid w:val="003F2502"/>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C4"/>
    <w:rsid w:val="00434CA5"/>
    <w:rsid w:val="00434E4B"/>
    <w:rsid w:val="00434F2F"/>
    <w:rsid w:val="00434FB0"/>
    <w:rsid w:val="00436554"/>
    <w:rsid w:val="004366C5"/>
    <w:rsid w:val="00436E02"/>
    <w:rsid w:val="00437999"/>
    <w:rsid w:val="004379B3"/>
    <w:rsid w:val="0044011E"/>
    <w:rsid w:val="004404EC"/>
    <w:rsid w:val="0044078C"/>
    <w:rsid w:val="004419C5"/>
    <w:rsid w:val="00441D71"/>
    <w:rsid w:val="00442706"/>
    <w:rsid w:val="00442F15"/>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116F"/>
    <w:rsid w:val="004A12CC"/>
    <w:rsid w:val="004A14FA"/>
    <w:rsid w:val="004A1C9A"/>
    <w:rsid w:val="004A299E"/>
    <w:rsid w:val="004A2AB3"/>
    <w:rsid w:val="004A2EAD"/>
    <w:rsid w:val="004A3D32"/>
    <w:rsid w:val="004A432D"/>
    <w:rsid w:val="004A49D9"/>
    <w:rsid w:val="004A4B8A"/>
    <w:rsid w:val="004A4C6F"/>
    <w:rsid w:val="004A4F60"/>
    <w:rsid w:val="004A4F70"/>
    <w:rsid w:val="004A66FF"/>
    <w:rsid w:val="004A692F"/>
    <w:rsid w:val="004A6981"/>
    <w:rsid w:val="004A6C6B"/>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422C"/>
    <w:rsid w:val="004D526D"/>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20A3C"/>
    <w:rsid w:val="005210E3"/>
    <w:rsid w:val="00521416"/>
    <w:rsid w:val="005219AA"/>
    <w:rsid w:val="005227CC"/>
    <w:rsid w:val="0052387B"/>
    <w:rsid w:val="00523A86"/>
    <w:rsid w:val="00524451"/>
    <w:rsid w:val="00525289"/>
    <w:rsid w:val="005255E9"/>
    <w:rsid w:val="005263DF"/>
    <w:rsid w:val="005268F6"/>
    <w:rsid w:val="0053084E"/>
    <w:rsid w:val="00530FDD"/>
    <w:rsid w:val="005313E6"/>
    <w:rsid w:val="00531DC3"/>
    <w:rsid w:val="00532275"/>
    <w:rsid w:val="00532F95"/>
    <w:rsid w:val="00533911"/>
    <w:rsid w:val="00533CFF"/>
    <w:rsid w:val="005353C2"/>
    <w:rsid w:val="00535992"/>
    <w:rsid w:val="00535B88"/>
    <w:rsid w:val="00535E6D"/>
    <w:rsid w:val="00535F03"/>
    <w:rsid w:val="0053683F"/>
    <w:rsid w:val="00536869"/>
    <w:rsid w:val="00536B16"/>
    <w:rsid w:val="0054055F"/>
    <w:rsid w:val="00541BA8"/>
    <w:rsid w:val="00542E3A"/>
    <w:rsid w:val="00543982"/>
    <w:rsid w:val="0054476E"/>
    <w:rsid w:val="0054518C"/>
    <w:rsid w:val="005460B8"/>
    <w:rsid w:val="00546AF1"/>
    <w:rsid w:val="0054769F"/>
    <w:rsid w:val="00547E0C"/>
    <w:rsid w:val="005520F1"/>
    <w:rsid w:val="00553910"/>
    <w:rsid w:val="00554016"/>
    <w:rsid w:val="00554082"/>
    <w:rsid w:val="00554115"/>
    <w:rsid w:val="0055552A"/>
    <w:rsid w:val="00555AD3"/>
    <w:rsid w:val="00555AFE"/>
    <w:rsid w:val="00556A89"/>
    <w:rsid w:val="00560875"/>
    <w:rsid w:val="005608DF"/>
    <w:rsid w:val="00560CE4"/>
    <w:rsid w:val="00561738"/>
    <w:rsid w:val="00562F6D"/>
    <w:rsid w:val="00562FC7"/>
    <w:rsid w:val="005635A6"/>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3BF"/>
    <w:rsid w:val="005755F1"/>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C53"/>
    <w:rsid w:val="005916E5"/>
    <w:rsid w:val="005918F9"/>
    <w:rsid w:val="005924D4"/>
    <w:rsid w:val="005939A2"/>
    <w:rsid w:val="005942A1"/>
    <w:rsid w:val="005955F6"/>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F76"/>
    <w:rsid w:val="005B2224"/>
    <w:rsid w:val="005B2BBA"/>
    <w:rsid w:val="005B33B4"/>
    <w:rsid w:val="005B606F"/>
    <w:rsid w:val="005B6DC0"/>
    <w:rsid w:val="005B7064"/>
    <w:rsid w:val="005B750C"/>
    <w:rsid w:val="005B7AD4"/>
    <w:rsid w:val="005B7AE2"/>
    <w:rsid w:val="005C0056"/>
    <w:rsid w:val="005C04DA"/>
    <w:rsid w:val="005C09B2"/>
    <w:rsid w:val="005C14FB"/>
    <w:rsid w:val="005C1563"/>
    <w:rsid w:val="005C1CA5"/>
    <w:rsid w:val="005C24CC"/>
    <w:rsid w:val="005C27C6"/>
    <w:rsid w:val="005C29BF"/>
    <w:rsid w:val="005C2EF8"/>
    <w:rsid w:val="005C2F1C"/>
    <w:rsid w:val="005C3B12"/>
    <w:rsid w:val="005C4902"/>
    <w:rsid w:val="005C5C32"/>
    <w:rsid w:val="005C64F1"/>
    <w:rsid w:val="005C743B"/>
    <w:rsid w:val="005D0CFE"/>
    <w:rsid w:val="005D10BF"/>
    <w:rsid w:val="005D11B5"/>
    <w:rsid w:val="005D28FF"/>
    <w:rsid w:val="005D3368"/>
    <w:rsid w:val="005D3532"/>
    <w:rsid w:val="005D3F34"/>
    <w:rsid w:val="005D5A36"/>
    <w:rsid w:val="005D5AEF"/>
    <w:rsid w:val="005D5DDE"/>
    <w:rsid w:val="005D6948"/>
    <w:rsid w:val="005D7FC9"/>
    <w:rsid w:val="005E0081"/>
    <w:rsid w:val="005E02BF"/>
    <w:rsid w:val="005E06EB"/>
    <w:rsid w:val="005E0965"/>
    <w:rsid w:val="005E0BD5"/>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6003BF"/>
    <w:rsid w:val="006008F6"/>
    <w:rsid w:val="0060122F"/>
    <w:rsid w:val="00601879"/>
    <w:rsid w:val="00601FFC"/>
    <w:rsid w:val="0060215B"/>
    <w:rsid w:val="00602C72"/>
    <w:rsid w:val="00603C97"/>
    <w:rsid w:val="00604B06"/>
    <w:rsid w:val="0060528D"/>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9C7"/>
    <w:rsid w:val="00643C17"/>
    <w:rsid w:val="00643D63"/>
    <w:rsid w:val="00647C80"/>
    <w:rsid w:val="00650E5E"/>
    <w:rsid w:val="00652334"/>
    <w:rsid w:val="00652DA3"/>
    <w:rsid w:val="00652E7B"/>
    <w:rsid w:val="00653598"/>
    <w:rsid w:val="00653931"/>
    <w:rsid w:val="00656CDF"/>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36AF"/>
    <w:rsid w:val="006843E2"/>
    <w:rsid w:val="00685C90"/>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7470"/>
    <w:rsid w:val="006E79A4"/>
    <w:rsid w:val="006F0521"/>
    <w:rsid w:val="006F0762"/>
    <w:rsid w:val="006F10DE"/>
    <w:rsid w:val="006F2032"/>
    <w:rsid w:val="006F2E13"/>
    <w:rsid w:val="006F3FC9"/>
    <w:rsid w:val="006F42ED"/>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B75"/>
    <w:rsid w:val="00706F2F"/>
    <w:rsid w:val="00710A16"/>
    <w:rsid w:val="0071214F"/>
    <w:rsid w:val="0071268C"/>
    <w:rsid w:val="00712F7A"/>
    <w:rsid w:val="00713740"/>
    <w:rsid w:val="0071561C"/>
    <w:rsid w:val="00716E70"/>
    <w:rsid w:val="00716F77"/>
    <w:rsid w:val="00717848"/>
    <w:rsid w:val="0072050F"/>
    <w:rsid w:val="007205DB"/>
    <w:rsid w:val="00720610"/>
    <w:rsid w:val="00720F85"/>
    <w:rsid w:val="00721455"/>
    <w:rsid w:val="00721FD4"/>
    <w:rsid w:val="007226A9"/>
    <w:rsid w:val="00722F3D"/>
    <w:rsid w:val="00722FD4"/>
    <w:rsid w:val="0072347B"/>
    <w:rsid w:val="00723C96"/>
    <w:rsid w:val="00724EB6"/>
    <w:rsid w:val="0072512B"/>
    <w:rsid w:val="007259C8"/>
    <w:rsid w:val="00725B1B"/>
    <w:rsid w:val="007273C6"/>
    <w:rsid w:val="0073001F"/>
    <w:rsid w:val="0073010C"/>
    <w:rsid w:val="00732743"/>
    <w:rsid w:val="00732A6D"/>
    <w:rsid w:val="00732FEA"/>
    <w:rsid w:val="0073379F"/>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3CA7"/>
    <w:rsid w:val="00785B4D"/>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C77"/>
    <w:rsid w:val="008746E7"/>
    <w:rsid w:val="008748BE"/>
    <w:rsid w:val="00874E39"/>
    <w:rsid w:val="00876EB5"/>
    <w:rsid w:val="008772CB"/>
    <w:rsid w:val="00877E64"/>
    <w:rsid w:val="00877F4C"/>
    <w:rsid w:val="00880516"/>
    <w:rsid w:val="00880605"/>
    <w:rsid w:val="0088102D"/>
    <w:rsid w:val="008814D5"/>
    <w:rsid w:val="0088200B"/>
    <w:rsid w:val="008824F0"/>
    <w:rsid w:val="00882971"/>
    <w:rsid w:val="00882A71"/>
    <w:rsid w:val="00882CBD"/>
    <w:rsid w:val="008837AF"/>
    <w:rsid w:val="00884551"/>
    <w:rsid w:val="00884631"/>
    <w:rsid w:val="00885012"/>
    <w:rsid w:val="008850E9"/>
    <w:rsid w:val="00887BA9"/>
    <w:rsid w:val="008911EE"/>
    <w:rsid w:val="008919DF"/>
    <w:rsid w:val="00891FA0"/>
    <w:rsid w:val="00892001"/>
    <w:rsid w:val="0089257F"/>
    <w:rsid w:val="00892D15"/>
    <w:rsid w:val="00893148"/>
    <w:rsid w:val="00893A80"/>
    <w:rsid w:val="00894D44"/>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AAE"/>
    <w:rsid w:val="008D0146"/>
    <w:rsid w:val="008D0951"/>
    <w:rsid w:val="008D0D99"/>
    <w:rsid w:val="008D1383"/>
    <w:rsid w:val="008D18B9"/>
    <w:rsid w:val="008D1BD5"/>
    <w:rsid w:val="008D1F88"/>
    <w:rsid w:val="008D2407"/>
    <w:rsid w:val="008D29E0"/>
    <w:rsid w:val="008D2D50"/>
    <w:rsid w:val="008D38E7"/>
    <w:rsid w:val="008D45E5"/>
    <w:rsid w:val="008D5676"/>
    <w:rsid w:val="008D5EC9"/>
    <w:rsid w:val="008D61DF"/>
    <w:rsid w:val="008D6290"/>
    <w:rsid w:val="008D6E15"/>
    <w:rsid w:val="008D7180"/>
    <w:rsid w:val="008D74C8"/>
    <w:rsid w:val="008D783B"/>
    <w:rsid w:val="008D7B13"/>
    <w:rsid w:val="008D7E2A"/>
    <w:rsid w:val="008E05F8"/>
    <w:rsid w:val="008E189B"/>
    <w:rsid w:val="008E269C"/>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86C"/>
    <w:rsid w:val="008F392D"/>
    <w:rsid w:val="008F45E6"/>
    <w:rsid w:val="008F487D"/>
    <w:rsid w:val="008F64A8"/>
    <w:rsid w:val="008F6B4C"/>
    <w:rsid w:val="008F7164"/>
    <w:rsid w:val="008F7CF6"/>
    <w:rsid w:val="008F7CFC"/>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4883"/>
    <w:rsid w:val="009149F5"/>
    <w:rsid w:val="0091549F"/>
    <w:rsid w:val="00915F79"/>
    <w:rsid w:val="009160BF"/>
    <w:rsid w:val="0091683E"/>
    <w:rsid w:val="009169F1"/>
    <w:rsid w:val="0091702E"/>
    <w:rsid w:val="00917FA6"/>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402D"/>
    <w:rsid w:val="009445D8"/>
    <w:rsid w:val="00944AC4"/>
    <w:rsid w:val="00945A58"/>
    <w:rsid w:val="009461ED"/>
    <w:rsid w:val="009461F9"/>
    <w:rsid w:val="00946574"/>
    <w:rsid w:val="00946C0B"/>
    <w:rsid w:val="00946F79"/>
    <w:rsid w:val="00947030"/>
    <w:rsid w:val="00947F77"/>
    <w:rsid w:val="00950558"/>
    <w:rsid w:val="009508DD"/>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ECC"/>
    <w:rsid w:val="00970F97"/>
    <w:rsid w:val="00971243"/>
    <w:rsid w:val="009714DB"/>
    <w:rsid w:val="009716A2"/>
    <w:rsid w:val="009723D3"/>
    <w:rsid w:val="00973989"/>
    <w:rsid w:val="00973C9C"/>
    <w:rsid w:val="00974112"/>
    <w:rsid w:val="009742FA"/>
    <w:rsid w:val="00974880"/>
    <w:rsid w:val="00974AF1"/>
    <w:rsid w:val="00974C4D"/>
    <w:rsid w:val="009762B9"/>
    <w:rsid w:val="0097642D"/>
    <w:rsid w:val="0097693C"/>
    <w:rsid w:val="00976AA9"/>
    <w:rsid w:val="00977423"/>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77E7"/>
    <w:rsid w:val="009A0287"/>
    <w:rsid w:val="009A1494"/>
    <w:rsid w:val="009A163A"/>
    <w:rsid w:val="009A26B9"/>
    <w:rsid w:val="009A3004"/>
    <w:rsid w:val="009A3984"/>
    <w:rsid w:val="009A435E"/>
    <w:rsid w:val="009A4BEE"/>
    <w:rsid w:val="009A4DA1"/>
    <w:rsid w:val="009A6675"/>
    <w:rsid w:val="009A67E2"/>
    <w:rsid w:val="009A6C77"/>
    <w:rsid w:val="009A6D18"/>
    <w:rsid w:val="009A7D29"/>
    <w:rsid w:val="009B05BA"/>
    <w:rsid w:val="009B0A7A"/>
    <w:rsid w:val="009B0D92"/>
    <w:rsid w:val="009B0DE6"/>
    <w:rsid w:val="009B263E"/>
    <w:rsid w:val="009B2B87"/>
    <w:rsid w:val="009B32B4"/>
    <w:rsid w:val="009B56F4"/>
    <w:rsid w:val="009B5FCC"/>
    <w:rsid w:val="009B78FE"/>
    <w:rsid w:val="009B7B44"/>
    <w:rsid w:val="009C0990"/>
    <w:rsid w:val="009C09BE"/>
    <w:rsid w:val="009C0DEA"/>
    <w:rsid w:val="009C0F26"/>
    <w:rsid w:val="009C119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AAE"/>
    <w:rsid w:val="009E0730"/>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D84"/>
    <w:rsid w:val="00A2706A"/>
    <w:rsid w:val="00A27F60"/>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ADC"/>
    <w:rsid w:val="00A51DF7"/>
    <w:rsid w:val="00A547FB"/>
    <w:rsid w:val="00A56A99"/>
    <w:rsid w:val="00A601E9"/>
    <w:rsid w:val="00A602F7"/>
    <w:rsid w:val="00A60427"/>
    <w:rsid w:val="00A60676"/>
    <w:rsid w:val="00A61A8D"/>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3B6"/>
    <w:rsid w:val="00A76705"/>
    <w:rsid w:val="00A76CB1"/>
    <w:rsid w:val="00A76F42"/>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92B"/>
    <w:rsid w:val="00A87216"/>
    <w:rsid w:val="00A8756B"/>
    <w:rsid w:val="00A9047F"/>
    <w:rsid w:val="00A90829"/>
    <w:rsid w:val="00A910BB"/>
    <w:rsid w:val="00A91592"/>
    <w:rsid w:val="00A91D27"/>
    <w:rsid w:val="00A920A9"/>
    <w:rsid w:val="00A92AF3"/>
    <w:rsid w:val="00A92F0B"/>
    <w:rsid w:val="00A9350E"/>
    <w:rsid w:val="00A936E3"/>
    <w:rsid w:val="00A944CF"/>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3307"/>
    <w:rsid w:val="00AD4CC9"/>
    <w:rsid w:val="00AD5161"/>
    <w:rsid w:val="00AD57B9"/>
    <w:rsid w:val="00AD7686"/>
    <w:rsid w:val="00AD7AB9"/>
    <w:rsid w:val="00AE0454"/>
    <w:rsid w:val="00AE0F97"/>
    <w:rsid w:val="00AE1EDC"/>
    <w:rsid w:val="00AE1F6B"/>
    <w:rsid w:val="00AE253B"/>
    <w:rsid w:val="00AE2596"/>
    <w:rsid w:val="00AE2FAE"/>
    <w:rsid w:val="00AE404A"/>
    <w:rsid w:val="00AE40A9"/>
    <w:rsid w:val="00AE46C2"/>
    <w:rsid w:val="00AE54B9"/>
    <w:rsid w:val="00AE59A2"/>
    <w:rsid w:val="00AF1220"/>
    <w:rsid w:val="00AF1AF7"/>
    <w:rsid w:val="00AF1C45"/>
    <w:rsid w:val="00AF1E81"/>
    <w:rsid w:val="00AF1F35"/>
    <w:rsid w:val="00AF34B0"/>
    <w:rsid w:val="00AF4FCE"/>
    <w:rsid w:val="00AF504B"/>
    <w:rsid w:val="00AF52C8"/>
    <w:rsid w:val="00AF67A2"/>
    <w:rsid w:val="00AF68C1"/>
    <w:rsid w:val="00B016AA"/>
    <w:rsid w:val="00B01EAB"/>
    <w:rsid w:val="00B01EAE"/>
    <w:rsid w:val="00B02DF9"/>
    <w:rsid w:val="00B0341F"/>
    <w:rsid w:val="00B03E75"/>
    <w:rsid w:val="00B045E6"/>
    <w:rsid w:val="00B05526"/>
    <w:rsid w:val="00B0588C"/>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53D8"/>
    <w:rsid w:val="00BA5470"/>
    <w:rsid w:val="00BA55FF"/>
    <w:rsid w:val="00BA5C12"/>
    <w:rsid w:val="00BA69D9"/>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9EE"/>
    <w:rsid w:val="00BC341C"/>
    <w:rsid w:val="00BC42AA"/>
    <w:rsid w:val="00BC4AF2"/>
    <w:rsid w:val="00BC4DC0"/>
    <w:rsid w:val="00BC5266"/>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6A2"/>
    <w:rsid w:val="00BE5D40"/>
    <w:rsid w:val="00BE6688"/>
    <w:rsid w:val="00BE7DC1"/>
    <w:rsid w:val="00BE7E82"/>
    <w:rsid w:val="00BF0893"/>
    <w:rsid w:val="00BF0AE3"/>
    <w:rsid w:val="00BF0F0A"/>
    <w:rsid w:val="00BF2E17"/>
    <w:rsid w:val="00BF5248"/>
    <w:rsid w:val="00BF529B"/>
    <w:rsid w:val="00BF5781"/>
    <w:rsid w:val="00BF6337"/>
    <w:rsid w:val="00BF78CD"/>
    <w:rsid w:val="00BF7FF8"/>
    <w:rsid w:val="00C0080D"/>
    <w:rsid w:val="00C008DF"/>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61B1"/>
    <w:rsid w:val="00C567AC"/>
    <w:rsid w:val="00C56BE0"/>
    <w:rsid w:val="00C56F2E"/>
    <w:rsid w:val="00C5760E"/>
    <w:rsid w:val="00C579DE"/>
    <w:rsid w:val="00C57BD3"/>
    <w:rsid w:val="00C60289"/>
    <w:rsid w:val="00C61613"/>
    <w:rsid w:val="00C61EF2"/>
    <w:rsid w:val="00C62361"/>
    <w:rsid w:val="00C625C3"/>
    <w:rsid w:val="00C62B1E"/>
    <w:rsid w:val="00C63CFB"/>
    <w:rsid w:val="00C6419F"/>
    <w:rsid w:val="00C641EB"/>
    <w:rsid w:val="00C64777"/>
    <w:rsid w:val="00C653F5"/>
    <w:rsid w:val="00C65A5E"/>
    <w:rsid w:val="00C66502"/>
    <w:rsid w:val="00C66B0F"/>
    <w:rsid w:val="00C67385"/>
    <w:rsid w:val="00C67892"/>
    <w:rsid w:val="00C67BEB"/>
    <w:rsid w:val="00C71A67"/>
    <w:rsid w:val="00C71E74"/>
    <w:rsid w:val="00C72B16"/>
    <w:rsid w:val="00C72E0B"/>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997"/>
    <w:rsid w:val="00CC2969"/>
    <w:rsid w:val="00CC2A4B"/>
    <w:rsid w:val="00CC325A"/>
    <w:rsid w:val="00CC343D"/>
    <w:rsid w:val="00CC603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DEA"/>
    <w:rsid w:val="00D023B6"/>
    <w:rsid w:val="00D023FF"/>
    <w:rsid w:val="00D02404"/>
    <w:rsid w:val="00D02EA1"/>
    <w:rsid w:val="00D0323C"/>
    <w:rsid w:val="00D03724"/>
    <w:rsid w:val="00D03CBA"/>
    <w:rsid w:val="00D041A3"/>
    <w:rsid w:val="00D042E7"/>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915"/>
    <w:rsid w:val="00D31BA0"/>
    <w:rsid w:val="00D31DA2"/>
    <w:rsid w:val="00D3265B"/>
    <w:rsid w:val="00D32880"/>
    <w:rsid w:val="00D32CE4"/>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4326"/>
    <w:rsid w:val="00D64A11"/>
    <w:rsid w:val="00D65AE7"/>
    <w:rsid w:val="00D65C71"/>
    <w:rsid w:val="00D65DA3"/>
    <w:rsid w:val="00D6621F"/>
    <w:rsid w:val="00D667BD"/>
    <w:rsid w:val="00D668C5"/>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B0EFF"/>
    <w:rsid w:val="00DB3043"/>
    <w:rsid w:val="00DB3364"/>
    <w:rsid w:val="00DB33D3"/>
    <w:rsid w:val="00DB3539"/>
    <w:rsid w:val="00DB370F"/>
    <w:rsid w:val="00DB4D11"/>
    <w:rsid w:val="00DB554F"/>
    <w:rsid w:val="00DB6130"/>
    <w:rsid w:val="00DC04F0"/>
    <w:rsid w:val="00DC139A"/>
    <w:rsid w:val="00DC2309"/>
    <w:rsid w:val="00DC384E"/>
    <w:rsid w:val="00DC399A"/>
    <w:rsid w:val="00DC5725"/>
    <w:rsid w:val="00DC5CE1"/>
    <w:rsid w:val="00DC60C1"/>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79C"/>
    <w:rsid w:val="00E107C0"/>
    <w:rsid w:val="00E1118A"/>
    <w:rsid w:val="00E11293"/>
    <w:rsid w:val="00E11B9B"/>
    <w:rsid w:val="00E127EC"/>
    <w:rsid w:val="00E1398F"/>
    <w:rsid w:val="00E149A1"/>
    <w:rsid w:val="00E16CB6"/>
    <w:rsid w:val="00E2011B"/>
    <w:rsid w:val="00E20922"/>
    <w:rsid w:val="00E2252B"/>
    <w:rsid w:val="00E23DED"/>
    <w:rsid w:val="00E23E59"/>
    <w:rsid w:val="00E23FC9"/>
    <w:rsid w:val="00E2476B"/>
    <w:rsid w:val="00E24A48"/>
    <w:rsid w:val="00E24CBB"/>
    <w:rsid w:val="00E25B0B"/>
    <w:rsid w:val="00E267E3"/>
    <w:rsid w:val="00E26815"/>
    <w:rsid w:val="00E26D0F"/>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5D4C"/>
    <w:rsid w:val="00E960CF"/>
    <w:rsid w:val="00E9615B"/>
    <w:rsid w:val="00EA191B"/>
    <w:rsid w:val="00EA236A"/>
    <w:rsid w:val="00EA2A0B"/>
    <w:rsid w:val="00EA3D18"/>
    <w:rsid w:val="00EA4084"/>
    <w:rsid w:val="00EA60B7"/>
    <w:rsid w:val="00EA6366"/>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588B"/>
    <w:rsid w:val="00F25E53"/>
    <w:rsid w:val="00F303C6"/>
    <w:rsid w:val="00F304A4"/>
    <w:rsid w:val="00F3076A"/>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C01"/>
    <w:rsid w:val="00F41FAE"/>
    <w:rsid w:val="00F4371E"/>
    <w:rsid w:val="00F43FA0"/>
    <w:rsid w:val="00F44401"/>
    <w:rsid w:val="00F449BC"/>
    <w:rsid w:val="00F45239"/>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71520"/>
    <w:rsid w:val="00F71B69"/>
    <w:rsid w:val="00F71F63"/>
    <w:rsid w:val="00F721C4"/>
    <w:rsid w:val="00F72534"/>
    <w:rsid w:val="00F73976"/>
    <w:rsid w:val="00F749AB"/>
    <w:rsid w:val="00F75613"/>
    <w:rsid w:val="00F75D8B"/>
    <w:rsid w:val="00F7710B"/>
    <w:rsid w:val="00F8057F"/>
    <w:rsid w:val="00F8147A"/>
    <w:rsid w:val="00F833E8"/>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CCD"/>
    <w:rsid w:val="00F92314"/>
    <w:rsid w:val="00F92434"/>
    <w:rsid w:val="00F925AA"/>
    <w:rsid w:val="00F9525F"/>
    <w:rsid w:val="00F95656"/>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21DC"/>
    <w:rsid w:val="00FC230C"/>
    <w:rsid w:val="00FC2956"/>
    <w:rsid w:val="00FC2A18"/>
    <w:rsid w:val="00FC2A2F"/>
    <w:rsid w:val="00FC4022"/>
    <w:rsid w:val="00FC4EC7"/>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50C81762-63A6-5C4A-A0FC-D13582CD9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0</TotalTime>
  <Pages>25</Pages>
  <Words>33992</Words>
  <Characters>193759</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2</cp:revision>
  <dcterms:created xsi:type="dcterms:W3CDTF">2025-06-28T08:20:00Z</dcterms:created>
  <dcterms:modified xsi:type="dcterms:W3CDTF">2025-06-28T08:20:00Z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id="ZEK4jSlp"/&gt;&lt;style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