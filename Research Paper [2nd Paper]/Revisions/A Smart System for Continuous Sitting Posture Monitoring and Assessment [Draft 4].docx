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698ED24" w14:textId="2DFE4CCA" w:rsidR="00E93210" w:rsidRPr="006453D9" w:rsidRDefault="00E93210" w:rsidP="00E93210">
      <w:pPr>
        <w:pStyle w:val="MDPI11articletype"/>
      </w:pPr>
      <w:r w:rsidRPr="006453D9">
        <w:t>Art</w:t>
      </w:r>
      <w:r w:rsidR="0031544F">
        <w:t>icle</w:t>
      </w:r>
    </w:p>
    <w:p w14:paraId="43CE543F" w14:textId="6255753F" w:rsidR="00E93210" w:rsidRPr="003B1AF1" w:rsidRDefault="00E81F53" w:rsidP="00E93210">
      <w:pPr>
        <w:pStyle w:val="MDPI12title"/>
      </w:pPr>
      <w:r w:rsidRPr="00E81F53">
        <w:t>A Smart System for Continuous Sitting Posture Monitoring and Assessment</w:t>
      </w:r>
    </w:p>
    <w:p w14:paraId="5D82CA61" w14:textId="6077278F" w:rsidR="00913916" w:rsidRDefault="003F6B55" w:rsidP="00E93210">
      <w:pPr>
        <w:pStyle w:val="MDPI13authornames"/>
      </w:pPr>
      <w:r>
        <w:t>David Faith Odesola</w:t>
      </w:r>
      <w:r w:rsidR="003E3CB9">
        <w:t xml:space="preserve"> </w:t>
      </w:r>
      <w:r w:rsidR="00E93210" w:rsidRPr="001F31D1">
        <w:rPr>
          <w:vertAlign w:val="superscript"/>
        </w:rPr>
        <w:t>1</w:t>
      </w:r>
      <w:r w:rsidR="00E93210" w:rsidRPr="00D945EC">
        <w:t xml:space="preserve">, </w:t>
      </w:r>
      <w:r>
        <w:t>Janusz Kulon</w:t>
      </w:r>
      <w:r w:rsidR="003E3CB9">
        <w:t xml:space="preserve"> </w:t>
      </w:r>
      <w:r w:rsidRPr="001F31D1">
        <w:rPr>
          <w:vertAlign w:val="superscript"/>
        </w:rPr>
        <w:t>1</w:t>
      </w:r>
      <w:r w:rsidR="003E3CB9">
        <w:rPr>
          <w:vertAlign w:val="superscript"/>
        </w:rPr>
        <w:t>*</w:t>
      </w:r>
      <w:r w:rsidR="00E93210" w:rsidRPr="00D945EC">
        <w:t xml:space="preserve"> and</w:t>
      </w:r>
      <w:r w:rsidR="0017537C">
        <w:t xml:space="preserve">, </w:t>
      </w:r>
      <w:r w:rsidR="0017537C" w:rsidRPr="0017537C">
        <w:t>Shiny Verghese</w:t>
      </w:r>
      <w:r w:rsidR="003E3CB9">
        <w:t xml:space="preserve"> </w:t>
      </w:r>
      <w:r w:rsidR="0017537C" w:rsidRPr="001F31D1">
        <w:rPr>
          <w:vertAlign w:val="superscript"/>
        </w:rPr>
        <w:t>1</w:t>
      </w:r>
      <w:r w:rsidR="003E3CB9">
        <w:rPr>
          <w:lang w:val="en-GB"/>
        </w:rPr>
        <w:t xml:space="preserve">, </w:t>
      </w:r>
      <w:r w:rsidR="003E3CB9" w:rsidRPr="00F235EE">
        <w:rPr>
          <w:lang w:val="en-GB"/>
        </w:rPr>
        <w:t>Adam Partlow</w:t>
      </w:r>
      <w:r w:rsidR="003E3CB9">
        <w:rPr>
          <w:lang w:val="en-GB"/>
        </w:rPr>
        <w:t xml:space="preserve"> </w:t>
      </w:r>
      <w:r w:rsidR="003E3CB9" w:rsidRPr="00F235EE">
        <w:rPr>
          <w:vertAlign w:val="superscript"/>
          <w:lang w:val="en-GB"/>
        </w:rPr>
        <w:t>2</w:t>
      </w:r>
      <w:r w:rsidR="003E3CB9" w:rsidRPr="00F235EE">
        <w:rPr>
          <w:lang w:val="en-GB"/>
        </w:rPr>
        <w:t>, and Colin Gibson</w:t>
      </w:r>
      <w:r w:rsidR="003E3CB9">
        <w:rPr>
          <w:lang w:val="en-GB"/>
        </w:rPr>
        <w:t xml:space="preserve"> </w:t>
      </w:r>
      <w:r w:rsidR="003E3CB9" w:rsidRPr="00F235EE">
        <w:rPr>
          <w:vertAlign w:val="superscript"/>
          <w:lang w:val="en-GB"/>
        </w:rPr>
        <w:t>2</w:t>
      </w:r>
    </w:p>
    <w:tbl>
      <w:tblPr>
        <w:tblpPr w:leftFromText="198" w:rightFromText="198" w:vertAnchor="page" w:horzAnchor="margin" w:tblpY="11276"/>
        <w:tblW w:w="2410" w:type="dxa"/>
        <w:tblLayout w:type="fixed"/>
        <w:tblCellMar>
          <w:left w:w="0" w:type="dxa"/>
          <w:right w:w="0" w:type="dxa"/>
        </w:tblCellMar>
        <w:tblLook w:val="04A0" w:firstRow="1" w:lastRow="0" w:firstColumn="1" w:lastColumn="0" w:noHBand="0" w:noVBand="1"/>
      </w:tblPr>
      <w:tblGrid>
        <w:gridCol w:w="2410"/>
      </w:tblGrid>
      <w:tr w:rsidR="00913916" w:rsidRPr="00EF08AF" w14:paraId="34822214" w14:textId="77777777">
        <w:tc>
          <w:tcPr>
            <w:tcW w:w="2410" w:type="dxa"/>
            <w:shd w:val="clear" w:color="auto" w:fill="auto"/>
          </w:tcPr>
          <w:p w14:paraId="7D9ACEBD" w14:textId="77777777" w:rsidR="00913916" w:rsidRPr="00D836BD" w:rsidRDefault="00913916">
            <w:pPr>
              <w:pStyle w:val="MDPI61Citation"/>
              <w:spacing w:after="120" w:line="240" w:lineRule="exact"/>
            </w:pPr>
            <w:r w:rsidRPr="00070792">
              <w:rPr>
                <w:b/>
              </w:rPr>
              <w:t>Citation:</w:t>
            </w:r>
            <w:r>
              <w:rPr>
                <w:b/>
              </w:rPr>
              <w:t xml:space="preserve"> </w:t>
            </w:r>
            <w:r>
              <w:t>To be added by editorial staff during production.</w:t>
            </w:r>
          </w:p>
          <w:p w14:paraId="36FA3141" w14:textId="77777777" w:rsidR="00913916" w:rsidRDefault="00913916">
            <w:pPr>
              <w:pStyle w:val="MDPI14history"/>
              <w:spacing w:before="120" w:after="120"/>
              <w:rPr>
                <w:rFonts w:ascii="SimSun" w:eastAsia="SimSun" w:hAnsi="SimSun" w:cs="SimSun"/>
                <w:lang w:eastAsia="zh-CN"/>
              </w:rPr>
            </w:pPr>
            <w:r>
              <w:t xml:space="preserve">Academic Editor: </w:t>
            </w:r>
            <w:proofErr w:type="spellStart"/>
            <w:r>
              <w:t>Firstname</w:t>
            </w:r>
            <w:proofErr w:type="spellEnd"/>
            <w:r>
              <w:t xml:space="preserve"> Lastname</w:t>
            </w:r>
          </w:p>
          <w:p w14:paraId="3740698C" w14:textId="77777777" w:rsidR="00913916" w:rsidRDefault="00913916">
            <w:pPr>
              <w:pStyle w:val="MDPI14history"/>
              <w:spacing w:before="120"/>
              <w:rPr>
                <w:rFonts w:ascii="SimSun" w:eastAsia="SimSun" w:hAnsi="SimSun" w:cs="SimSun"/>
              </w:rPr>
            </w:pPr>
            <w:r>
              <w:rPr>
                <w:szCs w:val="14"/>
              </w:rPr>
              <w:t>Received: date</w:t>
            </w:r>
          </w:p>
          <w:p w14:paraId="3D1DFF05" w14:textId="77777777" w:rsidR="00913916" w:rsidRDefault="00913916">
            <w:pPr>
              <w:pStyle w:val="MDPI14history"/>
              <w:rPr>
                <w:szCs w:val="14"/>
              </w:rPr>
            </w:pPr>
            <w:r>
              <w:rPr>
                <w:szCs w:val="14"/>
              </w:rPr>
              <w:t>Revised: date</w:t>
            </w:r>
          </w:p>
          <w:p w14:paraId="42CD3084" w14:textId="77777777" w:rsidR="00913916" w:rsidRDefault="00913916">
            <w:pPr>
              <w:pStyle w:val="MDPI14history"/>
              <w:rPr>
                <w:szCs w:val="14"/>
              </w:rPr>
            </w:pPr>
            <w:r>
              <w:rPr>
                <w:szCs w:val="14"/>
              </w:rPr>
              <w:t>Accepted: date</w:t>
            </w:r>
          </w:p>
          <w:p w14:paraId="54CB1FA7" w14:textId="77777777" w:rsidR="00913916" w:rsidRDefault="00913916">
            <w:pPr>
              <w:pStyle w:val="MDPI14history"/>
              <w:spacing w:after="120"/>
              <w:rPr>
                <w:szCs w:val="14"/>
              </w:rPr>
            </w:pPr>
            <w:r>
              <w:rPr>
                <w:szCs w:val="14"/>
              </w:rPr>
              <w:t>Published: date</w:t>
            </w:r>
          </w:p>
          <w:p w14:paraId="0F8A327F" w14:textId="77777777" w:rsidR="00913916" w:rsidRPr="00EF08AF" w:rsidRDefault="00913916">
            <w:pPr>
              <w:adjustRightInd w:val="0"/>
              <w:snapToGrid w:val="0"/>
              <w:spacing w:before="120" w:line="240" w:lineRule="atLeast"/>
              <w:ind w:right="113"/>
              <w:jc w:val="left"/>
              <w:rPr>
                <w:rFonts w:eastAsia="DengXian"/>
                <w:bCs/>
                <w:sz w:val="14"/>
                <w:szCs w:val="14"/>
                <w:lang w:bidi="en-US"/>
              </w:rPr>
            </w:pPr>
            <w:r w:rsidRPr="00EF08AF">
              <w:rPr>
                <w:rFonts w:eastAsia="DengXian"/>
                <w:noProof/>
              </w:rPr>
              <w:drawing>
                <wp:inline distT="0" distB="0" distL="0" distR="0" wp14:anchorId="4B70F5B1" wp14:editId="478E5527">
                  <wp:extent cx="692785" cy="249555"/>
                  <wp:effectExtent l="0" t="0" r="0" b="0"/>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92785" cy="249555"/>
                          </a:xfrm>
                          <a:prstGeom prst="rect">
                            <a:avLst/>
                          </a:prstGeom>
                          <a:noFill/>
                          <a:ln>
                            <a:noFill/>
                          </a:ln>
                        </pic:spPr>
                      </pic:pic>
                    </a:graphicData>
                  </a:graphic>
                </wp:inline>
              </w:drawing>
            </w:r>
          </w:p>
          <w:p w14:paraId="43BFEA09" w14:textId="77777777" w:rsidR="00913916" w:rsidRPr="00EF08AF" w:rsidRDefault="00913916" w:rsidP="00554016">
            <w:pPr>
              <w:pStyle w:val="MDPI72Copyright"/>
              <w:rPr>
                <w:rFonts w:eastAsia="DengXian"/>
                <w:lang w:bidi="en-US"/>
              </w:rPr>
            </w:pPr>
            <w:r w:rsidRPr="00EF08AF">
              <w:rPr>
                <w:rFonts w:eastAsia="DengXian"/>
                <w:b/>
                <w:lang w:bidi="en-US"/>
              </w:rPr>
              <w:t>Copyright:</w:t>
            </w:r>
            <w:r w:rsidRPr="00EF08AF">
              <w:rPr>
                <w:rFonts w:eastAsia="DengXian"/>
                <w:lang w:bidi="en-US"/>
              </w:rPr>
              <w:t xml:space="preserve"> </w:t>
            </w:r>
            <w:r w:rsidR="003C7292">
              <w:rPr>
                <w:rFonts w:eastAsia="DengXian"/>
                <w:lang w:bidi="en-US"/>
              </w:rPr>
              <w:t>© 2024 by the</w:t>
            </w:r>
            <w:r>
              <w:rPr>
                <w:rFonts w:eastAsia="DengXian"/>
                <w:lang w:bidi="en-US"/>
              </w:rPr>
              <w:t xml:space="preserve"> authors. Submitted for possible open access publication under the terms and conditions of the Creative Commons </w:t>
            </w:r>
            <w:r w:rsidRPr="00EF08AF">
              <w:rPr>
                <w:rFonts w:eastAsia="DengXian"/>
                <w:lang w:bidi="en-US"/>
              </w:rPr>
              <w:t>Attribution (CC BY) license (</w:t>
            </w:r>
            <w:r>
              <w:rPr>
                <w:rFonts w:eastAsia="DengXian"/>
                <w:lang w:bidi="en-US"/>
              </w:rPr>
              <w:t>https://</w:t>
            </w:r>
            <w:r w:rsidRPr="00EF08AF">
              <w:rPr>
                <w:rFonts w:eastAsia="DengXian"/>
                <w:lang w:bidi="en-US"/>
              </w:rPr>
              <w:t>creativecommons.org/licenses/by/4.0/).</w:t>
            </w:r>
          </w:p>
        </w:tc>
      </w:tr>
    </w:tbl>
    <w:p w14:paraId="7F6225B0" w14:textId="037F050E" w:rsidR="00E93210" w:rsidRPr="00D945EC" w:rsidRDefault="00897848" w:rsidP="00E93210">
      <w:pPr>
        <w:pStyle w:val="MDPI16affiliation"/>
      </w:pPr>
      <w:r w:rsidRPr="00897848">
        <w:rPr>
          <w:vertAlign w:val="superscript"/>
        </w:rPr>
        <w:t>1</w:t>
      </w:r>
      <w:r w:rsidR="00E93210" w:rsidRPr="00D945EC">
        <w:tab/>
      </w:r>
      <w:r w:rsidR="00732A6D" w:rsidRPr="00732A6D">
        <w:t>Faculty of Computing, Engineering and Science, University of South Wales, Pontypridd, CF37 1DL, UK; 30025293@students.southwales.ac.uk; j.kulon@southwales.ac.uk; shiny.verghese@southwales.ac.uk</w:t>
      </w:r>
    </w:p>
    <w:p w14:paraId="67E08A32" w14:textId="77777777" w:rsidR="003E3CB9" w:rsidRPr="00F235EE" w:rsidRDefault="003E3CB9" w:rsidP="003E3CB9">
      <w:pPr>
        <w:pStyle w:val="MDPI16affiliation"/>
        <w:rPr>
          <w:lang w:val="en-GB"/>
        </w:rPr>
      </w:pPr>
      <w:r w:rsidRPr="00F235EE">
        <w:rPr>
          <w:vertAlign w:val="superscript"/>
          <w:lang w:val="en-GB"/>
        </w:rPr>
        <w:t>2</w:t>
      </w:r>
      <w:r w:rsidRPr="00F235EE">
        <w:rPr>
          <w:lang w:val="en-GB"/>
        </w:rPr>
        <w:tab/>
        <w:t xml:space="preserve">Rehabilitation Engineering Unit, Cardiff and Vale University Health Board, CF37 5TF, UK </w:t>
      </w:r>
      <w:r w:rsidRPr="00F235EE">
        <w:rPr>
          <w:lang w:val="en-GB"/>
        </w:rPr>
        <w:tab/>
      </w:r>
    </w:p>
    <w:p w14:paraId="2C227C1A" w14:textId="4F7E270E" w:rsidR="003E3CB9" w:rsidRPr="00F235EE" w:rsidRDefault="009445D8" w:rsidP="003E3CB9">
      <w:pPr>
        <w:pStyle w:val="MDPI16affiliation"/>
        <w:ind w:firstLine="0"/>
        <w:rPr>
          <w:color w:val="auto"/>
          <w:lang w:val="en-GB"/>
        </w:rPr>
      </w:pPr>
      <w:r w:rsidRPr="00CE2AA0">
        <w:rPr>
          <w:lang w:val="en-GB"/>
        </w:rPr>
        <w:t>Adam.Partlow@wales.nhs.uk</w:t>
      </w:r>
      <w:r w:rsidRPr="00F235EE">
        <w:rPr>
          <w:color w:val="auto"/>
          <w:lang w:val="en-GB"/>
        </w:rPr>
        <w:t>;</w:t>
      </w:r>
      <w:r w:rsidR="003E3CB9" w:rsidRPr="00F235EE">
        <w:rPr>
          <w:color w:val="auto"/>
          <w:lang w:val="en-GB"/>
        </w:rPr>
        <w:t xml:space="preserve"> </w:t>
      </w:r>
      <w:r w:rsidR="003E3CB9" w:rsidRPr="00CE2AA0">
        <w:rPr>
          <w:lang w:val="en-GB"/>
        </w:rPr>
        <w:t>Colin.Gibson@wales.nhs.uk</w:t>
      </w:r>
    </w:p>
    <w:p w14:paraId="41FFC66A" w14:textId="2B859066" w:rsidR="003E3CB9" w:rsidRPr="00F235EE" w:rsidRDefault="003E3CB9" w:rsidP="003E3CB9">
      <w:pPr>
        <w:pStyle w:val="MDPI16affiliation"/>
        <w:rPr>
          <w:lang w:val="en-GB"/>
        </w:rPr>
      </w:pPr>
      <w:r w:rsidRPr="00F235EE">
        <w:rPr>
          <w:lang w:val="en-GB"/>
        </w:rPr>
        <w:t xml:space="preserve">* </w:t>
      </w:r>
      <w:r w:rsidRPr="00F235EE">
        <w:rPr>
          <w:lang w:val="en-GB"/>
        </w:rPr>
        <w:tab/>
        <w:t xml:space="preserve">Correspondence: </w:t>
      </w:r>
      <w:r w:rsidRPr="00CE2AA0">
        <w:rPr>
          <w:lang w:val="en-GB"/>
        </w:rPr>
        <w:t>j.kulon@southwales.ac.uk</w:t>
      </w:r>
      <w:r w:rsidRPr="00F235EE">
        <w:rPr>
          <w:lang w:val="en-GB"/>
        </w:rPr>
        <w:t xml:space="preserve">  </w:t>
      </w:r>
    </w:p>
    <w:p w14:paraId="1FED1EC8" w14:textId="482C2711" w:rsidR="00E93210" w:rsidRPr="00142187" w:rsidRDefault="00E93210" w:rsidP="007F411B">
      <w:pPr>
        <w:pStyle w:val="MDPI17abstract"/>
      </w:pPr>
      <w:r w:rsidRPr="003414C2">
        <w:rPr>
          <w:b/>
          <w:bCs/>
        </w:rPr>
        <w:t>Abstract</w:t>
      </w:r>
      <w:r w:rsidRPr="00550626">
        <w:t xml:space="preserve">: </w:t>
      </w:r>
      <w:r w:rsidR="007F411B">
        <w:t>Prolonged sitting and the adoption of improper sitting postures have</w:t>
      </w:r>
      <w:r w:rsidR="00142187" w:rsidRPr="00142187">
        <w:t xml:space="preserve"> been a common </w:t>
      </w:r>
      <w:r w:rsidR="007F411B">
        <w:t>issue generally seen</w:t>
      </w:r>
      <w:r w:rsidR="00142187">
        <w:t xml:space="preserve"> </w:t>
      </w:r>
      <w:r w:rsidR="00F640E8">
        <w:t xml:space="preserve">among </w:t>
      </w:r>
      <w:r w:rsidR="00142187">
        <w:t xml:space="preserve">many adults and </w:t>
      </w:r>
      <w:r w:rsidR="009534D0">
        <w:t xml:space="preserve">the working </w:t>
      </w:r>
      <w:r w:rsidR="007F411B">
        <w:t>population</w:t>
      </w:r>
      <w:r w:rsidR="00142187">
        <w:t xml:space="preserve"> </w:t>
      </w:r>
      <w:r w:rsidR="00F640E8">
        <w:t>in</w:t>
      </w:r>
      <w:r w:rsidR="00142187">
        <w:t xml:space="preserve"> recent years. </w:t>
      </w:r>
      <w:r w:rsidR="009534D0">
        <w:t>This alone has</w:t>
      </w:r>
      <w:r w:rsidR="00142187">
        <w:t xml:space="preserve"> </w:t>
      </w:r>
      <w:r w:rsidR="00C776E2">
        <w:t>contributed</w:t>
      </w:r>
      <w:r w:rsidR="00142187">
        <w:t xml:space="preserve"> to </w:t>
      </w:r>
      <w:r w:rsidR="009534D0">
        <w:t>the alarming rise of</w:t>
      </w:r>
      <w:r w:rsidR="00C776E2">
        <w:t xml:space="preserve"> </w:t>
      </w:r>
      <w:r w:rsidR="009534D0">
        <w:t xml:space="preserve">various </w:t>
      </w:r>
      <w:r w:rsidR="00C776E2">
        <w:t xml:space="preserve">health </w:t>
      </w:r>
      <w:r w:rsidR="009534D0">
        <w:t>issues</w:t>
      </w:r>
      <w:r w:rsidR="00C776E2">
        <w:t xml:space="preserve"> such as</w:t>
      </w:r>
      <w:r w:rsidR="00142187">
        <w:t xml:space="preserve"> </w:t>
      </w:r>
      <w:r w:rsidR="00142187" w:rsidRPr="00142187">
        <w:t>musculoskeletal disorders</w:t>
      </w:r>
      <w:r w:rsidR="009A4BEE">
        <w:t xml:space="preserve"> and chronic di</w:t>
      </w:r>
      <w:r w:rsidR="006A5A89">
        <w:t>seases</w:t>
      </w:r>
      <w:r w:rsidR="00C776E2">
        <w:t>. Furthermore,</w:t>
      </w:r>
      <w:r w:rsidR="009534D0">
        <w:t xml:space="preserve"> this </w:t>
      </w:r>
      <w:r w:rsidR="00C776E2">
        <w:t xml:space="preserve">paper </w:t>
      </w:r>
      <w:r w:rsidR="009534D0">
        <w:t xml:space="preserve">proposes the development of </w:t>
      </w:r>
      <w:r w:rsidR="00C776E2">
        <w:t xml:space="preserve">a </w:t>
      </w:r>
      <w:r w:rsidR="00542E3A">
        <w:t xml:space="preserve">novel </w:t>
      </w:r>
      <w:r w:rsidR="00C776E2">
        <w:t>smart-sensing chair</w:t>
      </w:r>
      <w:r w:rsidR="00542E3A">
        <w:t xml:space="preserve"> system designed to</w:t>
      </w:r>
      <w:r w:rsidR="007A4B8D">
        <w:t xml:space="preserve"> </w:t>
      </w:r>
      <w:r w:rsidR="00A73E74">
        <w:t>analyze</w:t>
      </w:r>
      <w:r w:rsidR="007A4B8D">
        <w:t xml:space="preserve"> and provide </w:t>
      </w:r>
      <w:r w:rsidR="00A73E74">
        <w:t>actionable insights</w:t>
      </w:r>
      <w:r w:rsidR="007A4B8D">
        <w:t xml:space="preserve"> </w:t>
      </w:r>
      <w:r w:rsidR="00A73E74">
        <w:t xml:space="preserve">to help encourage better postural habits and </w:t>
      </w:r>
      <w:r w:rsidR="00063165">
        <w:t xml:space="preserve">promote </w:t>
      </w:r>
      <w:r w:rsidR="007C338F">
        <w:t>well-being</w:t>
      </w:r>
      <w:r w:rsidR="007A4B8D">
        <w:t>.</w:t>
      </w:r>
      <w:r w:rsidR="00C776E2">
        <w:t xml:space="preserve"> </w:t>
      </w:r>
      <w:r w:rsidR="007A4B8D">
        <w:t xml:space="preserve">Our proposed system </w:t>
      </w:r>
      <w:r w:rsidR="007C338F">
        <w:t>was</w:t>
      </w:r>
      <w:r w:rsidR="007A4B8D">
        <w:t xml:space="preserve"> </w:t>
      </w:r>
      <w:r w:rsidR="00C776E2">
        <w:t>equipped with (2) 32x32 pressure sensor mats</w:t>
      </w:r>
      <w:r w:rsidR="000C0231">
        <w:t xml:space="preserve"> </w:t>
      </w:r>
      <w:r w:rsidR="007C338F">
        <w:t xml:space="preserve">which </w:t>
      </w:r>
      <w:r w:rsidR="001F29BB">
        <w:t>were</w:t>
      </w:r>
      <w:r w:rsidR="007C338F">
        <w:t xml:space="preserve"> integrated into a</w:t>
      </w:r>
      <w:r w:rsidR="001F29BB">
        <w:t xml:space="preserve">n </w:t>
      </w:r>
      <w:r w:rsidR="007C338F">
        <w:t xml:space="preserve">office chair to </w:t>
      </w:r>
      <w:r w:rsidR="001F29BB">
        <w:t xml:space="preserve">facilitate the </w:t>
      </w:r>
      <w:r w:rsidR="007C338F">
        <w:t>collect</w:t>
      </w:r>
      <w:r w:rsidR="001F29BB">
        <w:t>ion</w:t>
      </w:r>
      <w:r w:rsidR="007C338F">
        <w:t xml:space="preserve"> </w:t>
      </w:r>
      <w:r w:rsidR="001F29BB">
        <w:t xml:space="preserve">of </w:t>
      </w:r>
      <w:r w:rsidR="007C338F">
        <w:t>the continuous streams of postural data. We trained</w:t>
      </w:r>
      <w:r w:rsidR="001F29BB">
        <w:t xml:space="preserve"> dataset </w:t>
      </w:r>
      <w:r w:rsidR="008E7B6B">
        <w:t xml:space="preserve">using </w:t>
      </w:r>
      <w:r w:rsidR="001F29BB">
        <w:t>5 different</w:t>
      </w:r>
      <w:r w:rsidR="007C338F">
        <w:t xml:space="preserve"> machine leaning models</w:t>
      </w:r>
      <w:r w:rsidR="008E7B6B">
        <w:t>-</w:t>
      </w:r>
      <w:r w:rsidR="001F29BB">
        <w:t>Decision Tree, Random Forest, Support Vector Machine (SVM), K-Nearest Neighbors (KNN), and Convolutional Neural Networks (CNN)</w:t>
      </w:r>
      <w:r w:rsidR="008E7B6B">
        <w:t>-</w:t>
      </w:r>
      <w:r w:rsidR="001F29BB">
        <w:t xml:space="preserve">to classify 19 </w:t>
      </w:r>
      <w:r w:rsidR="008E7B6B">
        <w:t>distinct</w:t>
      </w:r>
      <w:r w:rsidR="001F29BB">
        <w:t xml:space="preserve"> sitting postures. </w:t>
      </w:r>
      <w:r w:rsidR="00B65925">
        <w:t xml:space="preserve">Overall, CNN achieved the highest accuracy with 99.65%. </w:t>
      </w:r>
      <w:r w:rsidR="00C776E2">
        <w:t xml:space="preserve">Additionally, </w:t>
      </w:r>
      <w:r w:rsidR="00B65925">
        <w:t>we also developed a</w:t>
      </w:r>
      <w:r w:rsidR="00C776E2">
        <w:t xml:space="preserve"> web-based posture feedback </w:t>
      </w:r>
      <w:r w:rsidR="00B65925">
        <w:t>platform</w:t>
      </w:r>
      <w:r w:rsidR="00C776E2">
        <w:t xml:space="preserve"> </w:t>
      </w:r>
      <w:r w:rsidR="00B65925">
        <w:t xml:space="preserve">which integrated </w:t>
      </w:r>
      <w:r w:rsidR="00B65925">
        <w:t xml:space="preserve">OpenAI’s GPT-4o Large-Language Model </w:t>
      </w:r>
      <w:r w:rsidR="00C02673">
        <w:t>(</w:t>
      </w:r>
      <w:r w:rsidR="00B65925">
        <w:t>LLM</w:t>
      </w:r>
      <w:r w:rsidR="00C02673">
        <w:t>)</w:t>
      </w:r>
      <w:r w:rsidR="00B65925">
        <w:t xml:space="preserve"> </w:t>
      </w:r>
      <w:r w:rsidR="00B65925">
        <w:t>to provide</w:t>
      </w:r>
      <w:r w:rsidR="00C776E2">
        <w:t xml:space="preserve"> </w:t>
      </w:r>
      <w:r w:rsidR="00B65925">
        <w:t>personalized</w:t>
      </w:r>
      <w:r w:rsidR="00C776E2">
        <w:t xml:space="preserve"> insight</w:t>
      </w:r>
      <w:r w:rsidR="00B65925">
        <w:t>s</w:t>
      </w:r>
      <w:r w:rsidR="00C776E2">
        <w:t xml:space="preserve"> in regards into the different posture being adopted over </w:t>
      </w:r>
      <w:r w:rsidR="00C35893">
        <w:t>a given period</w:t>
      </w:r>
      <w:r w:rsidR="00C776E2">
        <w:t>.</w:t>
      </w:r>
    </w:p>
    <w:p w14:paraId="66C29773" w14:textId="16844A3D" w:rsidR="00E93210" w:rsidRPr="00550626" w:rsidRDefault="00E93210" w:rsidP="00E93210">
      <w:pPr>
        <w:pStyle w:val="MDPI18keywords"/>
        <w:rPr>
          <w:szCs w:val="18"/>
        </w:rPr>
      </w:pPr>
      <w:r w:rsidRPr="00550626">
        <w:rPr>
          <w:b/>
          <w:szCs w:val="18"/>
        </w:rPr>
        <w:t xml:space="preserve">Keywords: </w:t>
      </w:r>
      <w:r w:rsidR="00A34E4E">
        <w:rPr>
          <w:szCs w:val="18"/>
        </w:rPr>
        <w:t>sitting posture</w:t>
      </w:r>
      <w:r w:rsidR="00232AD5">
        <w:rPr>
          <w:szCs w:val="18"/>
        </w:rPr>
        <w:t xml:space="preserve"> classification, smart-sensing chair, </w:t>
      </w:r>
      <w:r w:rsidR="00BA310A">
        <w:rPr>
          <w:szCs w:val="18"/>
        </w:rPr>
        <w:t xml:space="preserve">machine learning, </w:t>
      </w:r>
      <w:r w:rsidR="00B13A35">
        <w:rPr>
          <w:szCs w:val="18"/>
        </w:rPr>
        <w:t>posture monitoring</w:t>
      </w:r>
    </w:p>
    <w:p w14:paraId="52390AD7" w14:textId="77777777" w:rsidR="00E93210" w:rsidRPr="00550626" w:rsidRDefault="00E93210" w:rsidP="00E93210">
      <w:pPr>
        <w:pStyle w:val="MDPI19line"/>
      </w:pPr>
    </w:p>
    <w:p w14:paraId="6C49A4B5" w14:textId="77777777" w:rsidR="00E93210" w:rsidRDefault="00E93210" w:rsidP="00E93210">
      <w:pPr>
        <w:pStyle w:val="MDPI21heading1"/>
        <w:rPr>
          <w:lang w:eastAsia="zh-CN"/>
        </w:rPr>
      </w:pPr>
      <w:r w:rsidRPr="007F2582">
        <w:rPr>
          <w:lang w:eastAsia="zh-CN"/>
        </w:rPr>
        <w:t>1. Introduction</w:t>
      </w:r>
    </w:p>
    <w:p w14:paraId="4DA31E7F" w14:textId="7D7BCB59" w:rsidR="005A4FCA" w:rsidRDefault="005A4FCA" w:rsidP="005A4FCA">
      <w:pPr>
        <w:pStyle w:val="MDPI22heading2"/>
      </w:pPr>
      <w:r>
        <w:t>1.</w:t>
      </w:r>
      <w:r w:rsidR="00EE06ED">
        <w:t>1</w:t>
      </w:r>
      <w:r w:rsidR="00A6539F">
        <w:t xml:space="preserve"> Background and Motivation</w:t>
      </w:r>
    </w:p>
    <w:p w14:paraId="756A6EB3" w14:textId="319560AF" w:rsidR="00EE632A" w:rsidRDefault="00B91BA7" w:rsidP="00AB141A">
      <w:pPr>
        <w:pStyle w:val="MDPI31text"/>
      </w:pPr>
      <w:r>
        <w:t>Over the recent years</w:t>
      </w:r>
      <w:r w:rsidR="00B54CF1">
        <w:t>,</w:t>
      </w:r>
      <w:r w:rsidR="00AC3061">
        <w:t xml:space="preserve"> </w:t>
      </w:r>
      <w:r w:rsidR="00EA4084">
        <w:t>sedentary behaviors such as</w:t>
      </w:r>
      <w:r w:rsidR="00DE052F">
        <w:t xml:space="preserve"> prolonged</w:t>
      </w:r>
      <w:r w:rsidR="00EA4084">
        <w:t xml:space="preserve"> </w:t>
      </w:r>
      <w:r w:rsidR="00B54CF1">
        <w:t>sitting has become</w:t>
      </w:r>
      <w:r w:rsidR="003E46C7">
        <w:t xml:space="preserve"> </w:t>
      </w:r>
      <w:r w:rsidR="00B0341F">
        <w:t>a</w:t>
      </w:r>
      <w:r w:rsidR="00AC3061">
        <w:t xml:space="preserve"> fundamental </w:t>
      </w:r>
      <w:r w:rsidR="00EA4084">
        <w:t>part</w:t>
      </w:r>
      <w:r w:rsidR="00AC3061">
        <w:t xml:space="preserve"> of</w:t>
      </w:r>
      <w:r w:rsidR="00B0341F">
        <w:t xml:space="preserve"> </w:t>
      </w:r>
      <w:r w:rsidR="008D74C8">
        <w:t>one’s</w:t>
      </w:r>
      <w:r w:rsidR="00B0341F">
        <w:t xml:space="preserve"> lifestyles</w:t>
      </w:r>
      <w:r w:rsidR="00B41DE3">
        <w:t xml:space="preserve">, </w:t>
      </w:r>
      <w:r w:rsidR="00133645">
        <w:t xml:space="preserve">seen </w:t>
      </w:r>
      <w:r w:rsidR="00B41DE3">
        <w:t xml:space="preserve">especially </w:t>
      </w:r>
      <w:r w:rsidR="00D60F9D">
        <w:t>among office workers</w:t>
      </w:r>
      <w:r w:rsidR="008D74C8">
        <w:t>.</w:t>
      </w:r>
      <w:r w:rsidR="00ED7579">
        <w:t xml:space="preserve"> </w:t>
      </w:r>
      <w:r w:rsidR="00AC3061">
        <w:t xml:space="preserve">These individuals </w:t>
      </w:r>
      <w:r w:rsidR="005A0273">
        <w:t xml:space="preserve">most </w:t>
      </w:r>
      <w:r w:rsidR="00AC3061">
        <w:t xml:space="preserve">often find themselves </w:t>
      </w:r>
      <w:r w:rsidR="00F20494">
        <w:t>confined to a desk</w:t>
      </w:r>
      <w:r w:rsidR="00AB141A">
        <w:t xml:space="preserve">, </w:t>
      </w:r>
      <w:r w:rsidR="00EA4084">
        <w:t xml:space="preserve">in front </w:t>
      </w:r>
      <w:r w:rsidR="00AB141A">
        <w:t>o</w:t>
      </w:r>
      <w:r w:rsidR="00EA4084">
        <w:t xml:space="preserve">f a computer </w:t>
      </w:r>
      <w:r w:rsidR="00AB141A">
        <w:t>screen</w:t>
      </w:r>
      <w:r w:rsidR="00F20494">
        <w:t xml:space="preserve"> for an extended period</w:t>
      </w:r>
      <w:r w:rsidR="006C4480">
        <w:t>; a pattern that has proven to be</w:t>
      </w:r>
      <w:r w:rsidR="00572A35">
        <w:t xml:space="preserve"> detrimental to one’s health</w:t>
      </w:r>
      <w:r w:rsidR="00115223">
        <w:t xml:space="preserve"> </w:t>
      </w:r>
      <w:r w:rsidR="007B4388">
        <w:fldChar w:fldCharType="begin"/>
      </w:r>
      <w:r w:rsidR="003F0D48">
        <w:instrText xml:space="preserve"> ADDIN ZOTERO_ITEM CSL_CITATION {"citationID":"GqygwbB8","properties":{"formattedCitation":"[1,2]","plainCitation":"[1,2]","noteIndex":0},"citationItems":[{"id":214,"uris":["http://zotero.org/users/11398818/items/HUKSPDZN"],"itemData":{"id":214,"type":"article-journal","container-title":"Journal of Lifestyle Medicine","DOI":"10.15280/jlm.2017.7.2.69","ISSN":"2234-8549, 2288-1557","issue":"2","journalAbbreviation":"J Lifestyle Med","language":"en","page":"69-75","source":"DOI.org (Crossref)","title":"Adverse Effects of Prolonged Sitting Behavior on the General Health of Office Workers","volume":"7","author":[{"family":"Daneshmandi","given":"Hadi"},{"family":"Choobineh","given":"Alireza"},{"family":"Ghaem","given":"Haleh"},{"family":"Karimi","given":"Mehran"}],"issued":{"date-parts":[["2017",7,31]]}}},{"id":281,"uris":["http://zotero.org/users/11398818/items/Q6CPDEZU"],"itemData":{"id":281,"type":"article-journal","container-title":"Haydarpasa Numune Training and Research Hospital Medical Journal","DOI":"10.14744/hnhj.2019.04909","ISSN":"13006363","journalAbbreviation":"Haydarpasa Numune Med J","source":"DOI.org (Crossref)","title":"Correlation between sitting duration and position and lumbar pain among office workers","URL":"http://hnhtipdergisi.com/jvi.aspx?un=HNHJ-04909","author":[{"family":"Keskin","given":"Yaşar"}],"accessed":{"date-parts":[["2024",1,6]]},"issued":{"date-parts":[["2019"]]}}}],"schema":"https://github.com/citation-style-language/schema/raw/master/csl-citation.json"} </w:instrText>
      </w:r>
      <w:r w:rsidR="007B4388">
        <w:fldChar w:fldCharType="separate"/>
      </w:r>
      <w:r w:rsidR="00597617" w:rsidRPr="00597617">
        <w:t>[1,2]</w:t>
      </w:r>
      <w:r w:rsidR="007B4388">
        <w:fldChar w:fldCharType="end"/>
      </w:r>
      <w:r w:rsidR="004F560F">
        <w:t>.</w:t>
      </w:r>
      <w:r w:rsidR="00A36A10">
        <w:t xml:space="preserve"> </w:t>
      </w:r>
      <w:r w:rsidR="00EE632A">
        <w:t xml:space="preserve">According to the World Health Organization (WHO), the economic burdens attributed to </w:t>
      </w:r>
      <w:r w:rsidR="0030503D">
        <w:t>sedentary</w:t>
      </w:r>
      <w:r w:rsidR="00EE632A">
        <w:t xml:space="preserve"> behaviors is costing</w:t>
      </w:r>
      <w:r w:rsidR="007B5346">
        <w:t xml:space="preserve"> an estimate of</w:t>
      </w:r>
      <w:r w:rsidR="00EE632A">
        <w:t xml:space="preserve"> around US</w:t>
      </w:r>
      <w:r w:rsidR="006F5B27">
        <w:t xml:space="preserve"> </w:t>
      </w:r>
      <w:r w:rsidR="00EE632A">
        <w:t xml:space="preserve">$27 billion annually and </w:t>
      </w:r>
      <w:r w:rsidR="0030503D">
        <w:t xml:space="preserve">is expected to reach </w:t>
      </w:r>
      <w:r w:rsidR="00EE632A">
        <w:t>US $300 billion by the year 2030</w:t>
      </w:r>
      <w:r w:rsidR="000A1CF4">
        <w:t xml:space="preserve"> </w:t>
      </w:r>
      <w:r w:rsidR="000A1CF4">
        <w:fldChar w:fldCharType="begin"/>
      </w:r>
      <w:r w:rsidR="000A1CF4">
        <w:instrText xml:space="preserve"> ADDIN ZOTERO_ITEM CSL_CITATION {"citationID":"ZebT5L9l","properties":{"formattedCitation":"[3]","plainCitation":"[3]","noteIndex":0},"citationItems":[{"id":356,"uris":["http://zotero.org/users/11398818/items/6FRGN9GG"],"itemData":{"id":356,"type":"book","event-place":"Geneva","ISBN":"978-92-4-005915-3","language":"eng","note":"OCLC: 1452597495","publisher":"World Health Organization","publisher-place":"Geneva","source":"Open WorldCat","title":"Global Status Report on Physical Activity 2022","issued":{"date-parts":[["2022"]]}}}],"schema":"https://github.com/citation-style-language/schema/raw/master/csl-citation.json"} </w:instrText>
      </w:r>
      <w:r w:rsidR="000A1CF4">
        <w:fldChar w:fldCharType="separate"/>
      </w:r>
      <w:r w:rsidR="000A1CF4">
        <w:rPr>
          <w:noProof/>
        </w:rPr>
        <w:t>[3]</w:t>
      </w:r>
      <w:r w:rsidR="000A1CF4">
        <w:fldChar w:fldCharType="end"/>
      </w:r>
      <w:r w:rsidR="00EE632A">
        <w:t>.</w:t>
      </w:r>
    </w:p>
    <w:p w14:paraId="6040A26C" w14:textId="297050EC" w:rsidR="00E93210" w:rsidRDefault="00C11090" w:rsidP="00434E4B">
      <w:pPr>
        <w:pStyle w:val="MDPI31text"/>
      </w:pPr>
      <w:r>
        <w:t>Additionally, t</w:t>
      </w:r>
      <w:r w:rsidR="00AB141A">
        <w:t xml:space="preserve">he </w:t>
      </w:r>
      <w:r>
        <w:t xml:space="preserve">frequent </w:t>
      </w:r>
      <w:r w:rsidR="00AB141A">
        <w:t xml:space="preserve">adoption of an </w:t>
      </w:r>
      <w:r w:rsidR="005C14FB">
        <w:t>improper sitting posture</w:t>
      </w:r>
      <w:r w:rsidR="00AB141A">
        <w:t xml:space="preserve">s such as slouching and asymmetric </w:t>
      </w:r>
      <w:r w:rsidR="00AE54B9">
        <w:t>sitting</w:t>
      </w:r>
      <w:r w:rsidR="00A36A10">
        <w:t xml:space="preserve"> </w:t>
      </w:r>
      <w:r w:rsidR="00AB141A">
        <w:t xml:space="preserve">is a contributing factor that further increases </w:t>
      </w:r>
      <w:r w:rsidR="00D25682">
        <w:t>the</w:t>
      </w:r>
      <w:r w:rsidR="00AB141A">
        <w:t xml:space="preserve"> </w:t>
      </w:r>
      <w:r w:rsidR="00D25682">
        <w:t xml:space="preserve">risk of </w:t>
      </w:r>
      <w:r w:rsidR="003B313C">
        <w:t>several</w:t>
      </w:r>
      <w:r w:rsidR="0071214F">
        <w:t xml:space="preserve"> </w:t>
      </w:r>
      <w:r w:rsidR="00604B06">
        <w:t xml:space="preserve">other </w:t>
      </w:r>
      <w:r w:rsidR="0071214F">
        <w:t>health</w:t>
      </w:r>
      <w:r w:rsidR="003E7DD1">
        <w:t xml:space="preserve"> </w:t>
      </w:r>
      <w:r w:rsidR="00E3360A">
        <w:t>issue</w:t>
      </w:r>
      <w:r w:rsidR="0071214F">
        <w:t xml:space="preserve">s, ultimately </w:t>
      </w:r>
      <w:r w:rsidR="00AE54B9">
        <w:t xml:space="preserve">negatively affecting </w:t>
      </w:r>
      <w:r w:rsidR="00860C31">
        <w:t>one’s</w:t>
      </w:r>
      <w:r w:rsidR="003E7DD1">
        <w:t xml:space="preserve"> quality of life.</w:t>
      </w:r>
      <w:r w:rsidR="00434E4B">
        <w:t xml:space="preserve"> This bad habit is not just </w:t>
      </w:r>
      <w:r w:rsidR="00AE54B9">
        <w:t>prevalent</w:t>
      </w:r>
      <w:r w:rsidR="00434E4B">
        <w:t xml:space="preserve"> among the elderly population, but also</w:t>
      </w:r>
      <w:r w:rsidR="00AE54B9">
        <w:t xml:space="preserve"> across</w:t>
      </w:r>
      <w:r w:rsidR="00434E4B">
        <w:t xml:space="preserve"> individuals </w:t>
      </w:r>
      <w:r w:rsidR="00AE54B9">
        <w:t>within</w:t>
      </w:r>
      <w:r w:rsidR="00434E4B">
        <w:t xml:space="preserve"> different age groups</w:t>
      </w:r>
      <w:r w:rsidR="00E86395">
        <w:t xml:space="preserve"> </w:t>
      </w:r>
      <w:r w:rsidR="00E86395">
        <w:fldChar w:fldCharType="begin"/>
      </w:r>
      <w:r w:rsidR="00E86395">
        <w:instrText xml:space="preserve"> ADDIN ZOTERO_ITEM CSL_CITATION {"citationID":"M9jBf2el","properties":{"formattedCitation":"[4]","plainCitation":"[4]","noteIndex":0},"citationItems":[{"id":361,"uris":["http://zotero.org/users/11398818/items/A5ZIWH3F"],"itemData":{"id":361,"type":"article-journal","container-title":"iScience","DOI":"10.1016/j.isci.2020.101043","ISSN":"25890042","issue":"5","journalAbbreviation":"iScience","language":"en","page":"101043","source":"DOI.org (Crossref)","title":"Prevalence of Incorrect Posture among Children and Adolescents: Finding from a Large Population-Based Study in China","title-short":"Prevalence of Incorrect Posture among Children and Adolescents","volume":"23","author":[{"family":"Yang","given":"Lei"},{"family":"Lu","given":"Xinhai"},{"family":"Yan","given":"Bin"},{"family":"Huang","given":"Yeen"}],"issued":{"date-parts":[["2020",5]]}}}],"schema":"https://github.com/citation-style-language/schema/raw/master/csl-citation.json"} </w:instrText>
      </w:r>
      <w:r w:rsidR="00E86395">
        <w:fldChar w:fldCharType="separate"/>
      </w:r>
      <w:r w:rsidR="00E86395">
        <w:rPr>
          <w:noProof/>
        </w:rPr>
        <w:t>[4]</w:t>
      </w:r>
      <w:r w:rsidR="00E86395">
        <w:fldChar w:fldCharType="end"/>
      </w:r>
      <w:r w:rsidR="00A446F5">
        <w:t xml:space="preserve">. </w:t>
      </w:r>
      <w:r w:rsidR="001C6194">
        <w:t>Exhibiting s</w:t>
      </w:r>
      <w:r w:rsidR="005924D4">
        <w:t>uch</w:t>
      </w:r>
      <w:r w:rsidR="0046354C">
        <w:t xml:space="preserve"> a</w:t>
      </w:r>
      <w:r w:rsidR="005924D4">
        <w:t xml:space="preserve"> pattern over a </w:t>
      </w:r>
      <w:r w:rsidR="00E8000C">
        <w:t>long-term period</w:t>
      </w:r>
      <w:r w:rsidR="00862F8B">
        <w:t xml:space="preserve">, </w:t>
      </w:r>
      <w:r w:rsidR="00E8000C">
        <w:t>could</w:t>
      </w:r>
      <w:r w:rsidR="00A446F5">
        <w:t xml:space="preserve"> </w:t>
      </w:r>
      <w:r w:rsidR="009A6675">
        <w:t>thereby</w:t>
      </w:r>
      <w:r w:rsidR="00C44DC4">
        <w:t xml:space="preserve"> lead</w:t>
      </w:r>
      <w:r w:rsidR="00A07C26">
        <w:t xml:space="preserve"> to </w:t>
      </w:r>
      <w:r w:rsidR="0049666E">
        <w:t>the development of</w:t>
      </w:r>
      <w:r w:rsidR="00A446F5">
        <w:t xml:space="preserve"> </w:t>
      </w:r>
      <w:r w:rsidR="00862F8B">
        <w:t xml:space="preserve">chronic health issues such as lower back </w:t>
      </w:r>
      <w:r w:rsidR="002A4F12">
        <w:t>pain</w:t>
      </w:r>
      <w:r w:rsidR="007E6058">
        <w:t xml:space="preserve">s </w:t>
      </w:r>
      <w:r w:rsidR="007E6058">
        <w:fldChar w:fldCharType="begin"/>
      </w:r>
      <w:r w:rsidR="007E6058">
        <w:instrText xml:space="preserve"> ADDIN ZOTERO_ITEM CSL_CITATION {"citationID":"G7fUPlCG","properties":{"formattedCitation":"[5]","plainCitation":"[5]","noteIndex":0},"citationItems":[{"id":357,"uris":["http://zotero.org/users/11398818/items/3BBR2DRX"],"itemData":{"id":357,"type":"article-journal","abstract":"While it is generally recognized that prolonged sitting periods at work can harm the locomotor system, little attention has been paid to the impact of sitting behavior on muscle stiffness. This study investigated the effect of sitting posture and postural activity on lower back muscle stiffness in a controlled experiment in which participants sat at a desk for 4.5 h. Lower back muscle stiffness was measured before and after the sitting period. In addition, continuous recording of kinematic data of the lower back using an eight-camera motion analysis system was applied to quantify sitting posture and the level of postural activity. The results show that the prolonged sitting period led to a significant increase in muscle stiffness. Further, all participants spent a substantial amount of time in a slumped sitting posture, and the level of postural activity varied significantly throughout the 4.5 h sitting period. Those results suggest that the increase in lumbar muscle stiffness is presumably related to the often-preferred slump sitting posture and may help to understand how prolonged sitting periods can increase susceptibility to common pathological conditions such as low back pain. However, the results also leave some uncertainties that need further investigation.","container-title":"Biomechanics","DOI":"10.3390/biomechanics1020018","ISSN":"2673-7078","issue":"2","journalAbbreviation":"Biomechanics","language":"en","license":"https://creativecommons.org/licenses/by/4.0/","page":"214-224","source":"DOI.org (Crossref)","title":"The Effect of Sitting Posture and Postural Activity on Low Back Muscle Stiffness","volume":"1","author":[{"family":"Kett","given":"Alexander R."},{"family":"Sichting","given":"Freddy"},{"family":"Milani","given":"Thomas L."}],"issued":{"date-parts":[["2021",8,12]]}}}],"schema":"https://github.com/citation-style-language/schema/raw/master/csl-citation.json"} </w:instrText>
      </w:r>
      <w:r w:rsidR="007E6058">
        <w:fldChar w:fldCharType="separate"/>
      </w:r>
      <w:r w:rsidR="007E6058">
        <w:rPr>
          <w:noProof/>
        </w:rPr>
        <w:t>[5]</w:t>
      </w:r>
      <w:r w:rsidR="007E6058">
        <w:fldChar w:fldCharType="end"/>
      </w:r>
      <w:r w:rsidR="00CF5DD1">
        <w:t xml:space="preserve">, scoliosis </w:t>
      </w:r>
      <w:r w:rsidR="00CF5DD1">
        <w:fldChar w:fldCharType="begin"/>
      </w:r>
      <w:r w:rsidR="00CF5DD1">
        <w:instrText xml:space="preserve"> ADDIN ZOTERO_ITEM CSL_CITATION {"citationID":"HuQ3xhn0","properties":{"formattedCitation":"[6]","plainCitation":"[6]","noteIndex":0},"citationItems":[{"id":402,"uris":["http://zotero.org/users/11398818/items/83442YFW"],"itemData":{"id":402,"type":"article-journal","container-title":"Research in Developmental Disabilities","DOI":"10.1016/j.ridd.2017.09.019","ISSN":"08914222","journalAbbreviation":"Research in Developmental Disabilities","language":"en","page":"18-23","source":"DOI.org (Crossref)","title":"The effect of asymmetrical limited hip flexion on seating posture, scoliosis and windswept hip distortion","volume":"71","author":[{"family":"Ágústsson","given":"Atli"},{"family":"Sveinsson","given":"Þórarinn"},{"family":"Rodby-Bousquet","given":"Elisabet"}],"issued":{"date-parts":[["2017",12]]}}}],"schema":"https://github.com/citation-style-language/schema/raw/master/csl-citation.json"} </w:instrText>
      </w:r>
      <w:r w:rsidR="00CF5DD1">
        <w:fldChar w:fldCharType="separate"/>
      </w:r>
      <w:r w:rsidR="00CF5DD1">
        <w:rPr>
          <w:noProof/>
        </w:rPr>
        <w:t>[6]</w:t>
      </w:r>
      <w:r w:rsidR="00CF5DD1">
        <w:fldChar w:fldCharType="end"/>
      </w:r>
      <w:r w:rsidR="0049666E">
        <w:t xml:space="preserve"> </w:t>
      </w:r>
      <w:r w:rsidR="00862F8B">
        <w:t xml:space="preserve">and other </w:t>
      </w:r>
      <w:r w:rsidR="0049666E" w:rsidRPr="0049666E">
        <w:t>musculoskeletal</w:t>
      </w:r>
      <w:r w:rsidR="0049666E">
        <w:t xml:space="preserve"> </w:t>
      </w:r>
      <w:r w:rsidR="00CF5DD1">
        <w:t>disorders</w:t>
      </w:r>
      <w:r w:rsidR="00E86395">
        <w:t xml:space="preserve"> </w:t>
      </w:r>
      <w:r w:rsidR="00E86395">
        <w:fldChar w:fldCharType="begin"/>
      </w:r>
      <w:r w:rsidR="00CF5DD1">
        <w:instrText xml:space="preserve"> ADDIN ZOTERO_ITEM CSL_CITATION {"citationID":"krtL7B85","properties":{"formattedCitation":"[7]","plainCitation":"[7]","noteIndex":0},"citationItems":[{"id":212,"uris":["http://zotero.org/users/11398818/items/JL53HX2H"],"itemData":{"id":212,"type":"article-journal","container-title":"Heliyon","DOI":"10.1016/j.heliyon.2022.e11059","ISSN":"24058440","issue":"10","journalAbbreviation":"Heliyon","language":"en","page":"e11059","source":"DOI.org (Crossref)","title":"The prevalence of bad posture and musculoskeletal symptoms originating from the use of gadgets as an impact of the work from home program of the university community","volume":"8","author":[{"family":"Susilowati","given":"Indri Hapsari"},{"family":"Kurniawidjaja","given":"L. Meily"},{"family":"Nugraha","given":"Susiana"},{"family":"Nasri","given":"Sjahrul Meizar"},{"family":"Pujiriani","given":"Ike"},{"family":"Hasiholan","given":"Bonardo Prayogo"}],"issued":{"date-parts":[["2022",10]]}}}],"schema":"https://github.com/citation-style-language/schema/raw/master/csl-citation.json"} </w:instrText>
      </w:r>
      <w:r w:rsidR="00E86395">
        <w:fldChar w:fldCharType="separate"/>
      </w:r>
      <w:r w:rsidR="00CF5DD1">
        <w:t>[7]</w:t>
      </w:r>
      <w:r w:rsidR="00E86395">
        <w:fldChar w:fldCharType="end"/>
      </w:r>
      <w:r w:rsidR="0049666E">
        <w:t xml:space="preserve">. </w:t>
      </w:r>
      <w:r w:rsidR="002A4F12">
        <w:t xml:space="preserve">Hence, it is </w:t>
      </w:r>
      <w:r w:rsidR="00AF1F35">
        <w:t>typically</w:t>
      </w:r>
      <w:r w:rsidR="002A4F12">
        <w:t xml:space="preserve"> </w:t>
      </w:r>
      <w:r w:rsidR="00D35906">
        <w:t>advised</w:t>
      </w:r>
      <w:r w:rsidR="002A4F12">
        <w:t xml:space="preserve"> by doctors</w:t>
      </w:r>
      <w:r w:rsidR="00D35906">
        <w:t xml:space="preserve"> and healthcare professionals</w:t>
      </w:r>
      <w:r w:rsidR="002A4F12">
        <w:t xml:space="preserve"> to consistently maintain an upright sitting posture</w:t>
      </w:r>
      <w:r w:rsidR="007B7FAD">
        <w:t xml:space="preserve"> </w:t>
      </w:r>
      <w:r w:rsidR="00F73976">
        <w:t>which involves</w:t>
      </w:r>
      <w:r w:rsidR="007B7FAD">
        <w:t xml:space="preserve"> having your back in a straight position</w:t>
      </w:r>
      <w:r w:rsidR="00AE54B9">
        <w:t xml:space="preserve"> </w:t>
      </w:r>
      <w:r w:rsidR="009445D8">
        <w:t>or</w:t>
      </w:r>
      <w:r w:rsidR="00AE54B9">
        <w:t xml:space="preserve"> perpendicular to the </w:t>
      </w:r>
      <w:r w:rsidR="00BD7971">
        <w:t>chair’s</w:t>
      </w:r>
      <w:r w:rsidR="00AE54B9">
        <w:t xml:space="preserve"> backrest</w:t>
      </w:r>
      <w:r w:rsidR="00D35906">
        <w:t>.</w:t>
      </w:r>
      <w:r w:rsidR="00C92FB0">
        <w:t xml:space="preserve"> I</w:t>
      </w:r>
      <w:r w:rsidR="00985EB9">
        <w:t xml:space="preserve">n addition to </w:t>
      </w:r>
      <w:r w:rsidR="00C641EB">
        <w:t xml:space="preserve">constantly </w:t>
      </w:r>
      <w:r w:rsidR="00985EB9">
        <w:t xml:space="preserve">maintaining an upright sitting posture, it is also </w:t>
      </w:r>
      <w:r w:rsidR="008465E9">
        <w:t xml:space="preserve">recommended </w:t>
      </w:r>
      <w:r w:rsidR="00985EB9">
        <w:t xml:space="preserve">to avoid sitting </w:t>
      </w:r>
      <w:r w:rsidR="004A66FF">
        <w:t xml:space="preserve">for a long period of time </w:t>
      </w:r>
      <w:r w:rsidR="008465E9">
        <w:t>or</w:t>
      </w:r>
      <w:r w:rsidR="00D50437">
        <w:t xml:space="preserve"> minimizing the</w:t>
      </w:r>
      <w:r w:rsidR="008465E9">
        <w:t xml:space="preserve"> </w:t>
      </w:r>
      <w:r w:rsidR="006003BF">
        <w:t>maintenance of</w:t>
      </w:r>
      <w:r w:rsidR="008465E9">
        <w:t xml:space="preserve"> a singular posture </w:t>
      </w:r>
      <w:r w:rsidR="008465E9">
        <w:lastRenderedPageBreak/>
        <w:t xml:space="preserve">for a long duration </w:t>
      </w:r>
      <w:r w:rsidR="008465E9">
        <w:fldChar w:fldCharType="begin"/>
      </w:r>
      <w:r w:rsidR="00CF5DD1">
        <w:instrText xml:space="preserve"> ADDIN ZOTERO_ITEM CSL_CITATION {"citationID":"iwfMw5dM","properties":{"formattedCitation":"[8,9]","plainCitation":"[8,9]","noteIndex":0},"citationItems":[{"id":363,"uris":["http://zotero.org/users/11398818/items/BMX22JCX"],"itemData":{"id":363,"type":"article-journal","container-title":"Journal of Tissue Viability","DOI":"10.1016/j.jtv.2017.09.004","ISSN":"0965206X","issue":"1","journalAbbreviation":"Journal of Tissue Viability","language":"en","page":"59-73","source":"DOI.org (Crossref)","title":"Understanding the association between pressure ulcers and sitting in adults what does it mean for me and my carers? Seating guidelines for people, carers and health &amp; social care professionals","title-short":"Understanding the association between pressure ulcers and sitting in adults what does it mean for me and my carers?","volume":"27","author":[{"family":"Stephens","given":"M."},{"family":"Bartley","given":"C.A."}],"issued":{"date-parts":[["2018",2]]}}},{"id":364,"uris":["http://zotero.org/users/11398818/items/7DNBIXDF"],"itemData":{"id":364,"type":"article-journal","container-title":"Medicine &amp; Science in Sports &amp; Exercise","DOI":"10.1249/MSS.0000000000000654","ISSN":"0195-9131","issue":"10","language":"en","page":"2053-2061","source":"DOI.org (Crossref)","title":"The Effects of Breaking up Prolonged Sitting Time: A Review of Experimental Studies","title-short":"The Effects of Breaking up Prolonged Sitting Time","volume":"47","author":[{"family":"Benatti","given":"Fabiana Braga"},{"family":"Ried-Larsen","given":"Mathias"}],"issued":{"date-parts":[["2015",10]]}}}],"schema":"https://github.com/citation-style-language/schema/raw/master/csl-citation.json"} </w:instrText>
      </w:r>
      <w:r w:rsidR="008465E9">
        <w:fldChar w:fldCharType="separate"/>
      </w:r>
      <w:r w:rsidR="00CF5DD1">
        <w:rPr>
          <w:noProof/>
        </w:rPr>
        <w:t>[8,9]</w:t>
      </w:r>
      <w:r w:rsidR="008465E9">
        <w:fldChar w:fldCharType="end"/>
      </w:r>
      <w:r w:rsidR="004A66FF">
        <w:t>.</w:t>
      </w:r>
      <w:r w:rsidR="00E747B3">
        <w:t xml:space="preserve"> </w:t>
      </w:r>
      <w:r w:rsidR="00CF0774">
        <w:t>Typically, a</w:t>
      </w:r>
      <w:r w:rsidR="00E747B3">
        <w:t xml:space="preserve"> few</w:t>
      </w:r>
      <w:r w:rsidR="004A6981">
        <w:t xml:space="preserve"> walking</w:t>
      </w:r>
      <w:r w:rsidR="004A66FF">
        <w:t xml:space="preserve"> breaks</w:t>
      </w:r>
      <w:r w:rsidR="00DC728D">
        <w:t xml:space="preserve"> </w:t>
      </w:r>
      <w:r w:rsidR="00271537">
        <w:t xml:space="preserve">are </w:t>
      </w:r>
      <w:r w:rsidR="00790507">
        <w:t xml:space="preserve">usually </w:t>
      </w:r>
      <w:r w:rsidR="00D50437">
        <w:t xml:space="preserve">recommended </w:t>
      </w:r>
      <w:r w:rsidR="00790507">
        <w:t xml:space="preserve">within </w:t>
      </w:r>
      <w:r w:rsidR="004F263C">
        <w:t>certain period</w:t>
      </w:r>
      <w:r w:rsidR="00CF0774">
        <w:t>s</w:t>
      </w:r>
      <w:r w:rsidR="00790507">
        <w:t xml:space="preserve"> </w:t>
      </w:r>
      <w:r w:rsidR="00CF0774">
        <w:t>of</w:t>
      </w:r>
      <w:r w:rsidR="00790507">
        <w:t xml:space="preserve"> the day</w:t>
      </w:r>
      <w:r w:rsidR="00DC728D">
        <w:t>.</w:t>
      </w:r>
      <w:r w:rsidR="009D5D04">
        <w:t xml:space="preserve"> </w:t>
      </w:r>
      <w:r w:rsidR="0049666E">
        <w:t xml:space="preserve"> </w:t>
      </w:r>
    </w:p>
    <w:p w14:paraId="1330655E" w14:textId="049738DB" w:rsidR="00B378B5" w:rsidRDefault="00B561EF" w:rsidP="00B378B5">
      <w:pPr>
        <w:pStyle w:val="MDPI31text"/>
      </w:pPr>
      <w:r>
        <w:t xml:space="preserve">To </w:t>
      </w:r>
      <w:r w:rsidR="00705181">
        <w:t xml:space="preserve">help combat </w:t>
      </w:r>
      <w:r w:rsidR="001C6194">
        <w:t>the</w:t>
      </w:r>
      <w:r w:rsidR="00F62E4A">
        <w:t xml:space="preserve"> </w:t>
      </w:r>
      <w:r w:rsidR="00414829">
        <w:t xml:space="preserve">embracement of bad sitting habits </w:t>
      </w:r>
      <w:r>
        <w:t>and promo</w:t>
      </w:r>
      <w:r w:rsidR="00414829">
        <w:t xml:space="preserve">te </w:t>
      </w:r>
      <w:r>
        <w:t xml:space="preserve">better sitting </w:t>
      </w:r>
      <w:r w:rsidR="005460B8">
        <w:t>lifestyles</w:t>
      </w:r>
      <w:r w:rsidR="00F62E4A">
        <w:t xml:space="preserve">, </w:t>
      </w:r>
      <w:r w:rsidR="00291C82">
        <w:t xml:space="preserve">various </w:t>
      </w:r>
      <w:r w:rsidR="00F62E4A">
        <w:t>researchers</w:t>
      </w:r>
      <w:r w:rsidR="0026576E">
        <w:t xml:space="preserve"> have explored the</w:t>
      </w:r>
      <w:r w:rsidR="00DB554F">
        <w:t xml:space="preserve"> use</w:t>
      </w:r>
      <w:r w:rsidR="002B5297">
        <w:t xml:space="preserve"> of </w:t>
      </w:r>
      <w:r w:rsidR="00F62E4A">
        <w:t>smart</w:t>
      </w:r>
      <w:r w:rsidR="005460B8">
        <w:t>-</w:t>
      </w:r>
      <w:r w:rsidR="00F62E4A">
        <w:t xml:space="preserve">sensing </w:t>
      </w:r>
      <w:r w:rsidR="00F62E4A" w:rsidRPr="00336CD6">
        <w:rPr>
          <w:color w:val="000000" w:themeColor="text1"/>
        </w:rPr>
        <w:t>chair</w:t>
      </w:r>
      <w:r w:rsidR="00F17EFC" w:rsidRPr="00336CD6">
        <w:rPr>
          <w:color w:val="000000" w:themeColor="text1"/>
        </w:rPr>
        <w:t xml:space="preserve"> systems</w:t>
      </w:r>
      <w:r w:rsidR="00145E3E">
        <w:rPr>
          <w:color w:val="000000" w:themeColor="text1"/>
        </w:rPr>
        <w:t>,</w:t>
      </w:r>
      <w:r w:rsidR="0026576E" w:rsidRPr="00336CD6">
        <w:rPr>
          <w:color w:val="000000" w:themeColor="text1"/>
        </w:rPr>
        <w:t xml:space="preserve"> </w:t>
      </w:r>
      <w:r w:rsidR="0091683E" w:rsidRPr="00336CD6">
        <w:rPr>
          <w:color w:val="000000" w:themeColor="text1"/>
        </w:rPr>
        <w:t>capable of detecting</w:t>
      </w:r>
      <w:r w:rsidR="00A74632" w:rsidRPr="00336CD6">
        <w:rPr>
          <w:color w:val="000000" w:themeColor="text1"/>
        </w:rPr>
        <w:t xml:space="preserve"> various</w:t>
      </w:r>
      <w:r w:rsidR="00F17EFC" w:rsidRPr="00336CD6">
        <w:rPr>
          <w:color w:val="000000" w:themeColor="text1"/>
        </w:rPr>
        <w:t xml:space="preserve"> </w:t>
      </w:r>
      <w:r w:rsidR="002B5297" w:rsidRPr="00336CD6">
        <w:rPr>
          <w:color w:val="000000" w:themeColor="text1"/>
        </w:rPr>
        <w:t>sitting postures</w:t>
      </w:r>
      <w:r w:rsidR="0094402D" w:rsidRPr="00336CD6">
        <w:rPr>
          <w:color w:val="000000" w:themeColor="text1"/>
        </w:rPr>
        <w:t xml:space="preserve">. </w:t>
      </w:r>
      <w:r w:rsidR="00414829">
        <w:rPr>
          <w:color w:val="000000" w:themeColor="text1"/>
        </w:rPr>
        <w:t>Currently</w:t>
      </w:r>
      <w:r w:rsidR="00F41192" w:rsidRPr="00336CD6">
        <w:rPr>
          <w:color w:val="000000" w:themeColor="text1"/>
        </w:rPr>
        <w:t>,</w:t>
      </w:r>
      <w:r w:rsidR="00F8683B" w:rsidRPr="00336CD6">
        <w:rPr>
          <w:color w:val="000000" w:themeColor="text1"/>
        </w:rPr>
        <w:t xml:space="preserve"> </w:t>
      </w:r>
      <w:r w:rsidR="00BD07E6" w:rsidRPr="00336CD6">
        <w:rPr>
          <w:color w:val="000000" w:themeColor="text1"/>
        </w:rPr>
        <w:t xml:space="preserve">there are </w:t>
      </w:r>
      <w:r w:rsidR="003F1EA4">
        <w:t>var</w:t>
      </w:r>
      <w:r w:rsidR="00BD07E6">
        <w:t>ying</w:t>
      </w:r>
      <w:r w:rsidR="003F1EA4">
        <w:t xml:space="preserve"> </w:t>
      </w:r>
      <w:r w:rsidR="00F63563">
        <w:t>method</w:t>
      </w:r>
      <w:r w:rsidR="003F1EA4">
        <w:t xml:space="preserve">s </w:t>
      </w:r>
      <w:r w:rsidR="00BD07E6">
        <w:t>being</w:t>
      </w:r>
      <w:r w:rsidR="00F41192">
        <w:t xml:space="preserve"> </w:t>
      </w:r>
      <w:r w:rsidR="00F8683B">
        <w:t>employed</w:t>
      </w:r>
      <w:r w:rsidR="00F41192">
        <w:t xml:space="preserve"> </w:t>
      </w:r>
      <w:r w:rsidR="003F1EA4">
        <w:t xml:space="preserve">in the development </w:t>
      </w:r>
      <w:r w:rsidR="00C24F53">
        <w:t>o</w:t>
      </w:r>
      <w:r w:rsidR="003F1EA4">
        <w:t>f such</w:t>
      </w:r>
      <w:r w:rsidR="006B3F5E">
        <w:t xml:space="preserve"> </w:t>
      </w:r>
      <w:r w:rsidR="003F1EA4">
        <w:t xml:space="preserve">systems ranging from </w:t>
      </w:r>
      <w:r w:rsidR="00BD07E6">
        <w:t>different</w:t>
      </w:r>
      <w:r w:rsidR="00C24F53">
        <w:t xml:space="preserve"> </w:t>
      </w:r>
      <w:r w:rsidR="00874E39">
        <w:t xml:space="preserve">classification </w:t>
      </w:r>
      <w:r w:rsidR="00874E39" w:rsidRPr="007E0FE6">
        <w:rPr>
          <w:color w:val="000000" w:themeColor="text1"/>
        </w:rPr>
        <w:t>methods</w:t>
      </w:r>
      <w:r w:rsidR="009822CD" w:rsidRPr="007E0FE6">
        <w:rPr>
          <w:color w:val="000000" w:themeColor="text1"/>
        </w:rPr>
        <w:t>,</w:t>
      </w:r>
      <w:r w:rsidR="00BD07E6">
        <w:rPr>
          <w:color w:val="000000" w:themeColor="text1"/>
        </w:rPr>
        <w:t xml:space="preserve"> </w:t>
      </w:r>
      <w:r w:rsidR="009822CD" w:rsidRPr="007E0FE6">
        <w:rPr>
          <w:color w:val="000000" w:themeColor="text1"/>
        </w:rPr>
        <w:t>sen</w:t>
      </w:r>
      <w:r w:rsidR="009056B9" w:rsidRPr="007E0FE6">
        <w:rPr>
          <w:color w:val="000000" w:themeColor="text1"/>
        </w:rPr>
        <w:t>s</w:t>
      </w:r>
      <w:r w:rsidR="009822CD" w:rsidRPr="007E0FE6">
        <w:rPr>
          <w:color w:val="000000" w:themeColor="text1"/>
        </w:rPr>
        <w:t>or</w:t>
      </w:r>
      <w:r w:rsidR="00BD07E6">
        <w:rPr>
          <w:color w:val="000000" w:themeColor="text1"/>
        </w:rPr>
        <w:t xml:space="preserve"> types,</w:t>
      </w:r>
      <w:r w:rsidR="0091683E">
        <w:rPr>
          <w:color w:val="000000" w:themeColor="text1"/>
        </w:rPr>
        <w:t xml:space="preserve"> senso</w:t>
      </w:r>
      <w:r w:rsidR="00E24CBB">
        <w:rPr>
          <w:color w:val="000000" w:themeColor="text1"/>
        </w:rPr>
        <w:t>r</w:t>
      </w:r>
      <w:r w:rsidR="0091683E">
        <w:rPr>
          <w:color w:val="000000" w:themeColor="text1"/>
        </w:rPr>
        <w:t xml:space="preserve"> placement strategies</w:t>
      </w:r>
      <w:r w:rsidR="00BD07E6">
        <w:rPr>
          <w:color w:val="000000" w:themeColor="text1"/>
        </w:rPr>
        <w:t xml:space="preserve"> and feedback mechanisms</w:t>
      </w:r>
      <w:r w:rsidR="009822CD" w:rsidRPr="007E0FE6">
        <w:rPr>
          <w:color w:val="000000" w:themeColor="text1"/>
        </w:rPr>
        <w:t>.</w:t>
      </w:r>
      <w:r w:rsidR="001242B9" w:rsidRPr="007E0FE6">
        <w:rPr>
          <w:color w:val="000000" w:themeColor="text1"/>
        </w:rPr>
        <w:t xml:space="preserve"> </w:t>
      </w:r>
      <w:r w:rsidR="00884551">
        <w:rPr>
          <w:color w:val="000000" w:themeColor="text1"/>
        </w:rPr>
        <w:t xml:space="preserve">There is no doubt that </w:t>
      </w:r>
      <w:r w:rsidR="00755D95">
        <w:rPr>
          <w:color w:val="000000" w:themeColor="text1"/>
        </w:rPr>
        <w:t>s</w:t>
      </w:r>
      <w:r w:rsidR="005050F2">
        <w:rPr>
          <w:color w:val="000000" w:themeColor="text1"/>
        </w:rPr>
        <w:t>itting is a continuous task</w:t>
      </w:r>
      <w:r w:rsidR="0091683E">
        <w:rPr>
          <w:color w:val="000000" w:themeColor="text1"/>
        </w:rPr>
        <w:t xml:space="preserve"> that often changes and varies among individual</w:t>
      </w:r>
      <w:r w:rsidR="00E80AF5">
        <w:rPr>
          <w:color w:val="000000" w:themeColor="text1"/>
        </w:rPr>
        <w:t>s</w:t>
      </w:r>
      <w:r w:rsidR="0091683E">
        <w:rPr>
          <w:color w:val="000000" w:themeColor="text1"/>
        </w:rPr>
        <w:t xml:space="preserve"> of different bodily structure.</w:t>
      </w:r>
      <w:r w:rsidR="005050F2">
        <w:rPr>
          <w:color w:val="000000" w:themeColor="text1"/>
        </w:rPr>
        <w:t xml:space="preserve"> </w:t>
      </w:r>
      <w:r w:rsidR="0091683E">
        <w:rPr>
          <w:color w:val="000000" w:themeColor="text1"/>
        </w:rPr>
        <w:t>Hence,</w:t>
      </w:r>
      <w:r w:rsidR="005050F2">
        <w:rPr>
          <w:color w:val="000000" w:themeColor="text1"/>
        </w:rPr>
        <w:t xml:space="preserve"> </w:t>
      </w:r>
      <w:r w:rsidR="0091683E">
        <w:rPr>
          <w:color w:val="000000" w:themeColor="text1"/>
        </w:rPr>
        <w:t xml:space="preserve">the </w:t>
      </w:r>
      <w:r w:rsidR="005050F2">
        <w:rPr>
          <w:color w:val="000000" w:themeColor="text1"/>
        </w:rPr>
        <w:t>incorporation of corrective feedback system</w:t>
      </w:r>
      <w:r w:rsidR="0091683E">
        <w:rPr>
          <w:color w:val="000000" w:themeColor="text1"/>
        </w:rPr>
        <w:t>s</w:t>
      </w:r>
      <w:r w:rsidR="005050F2">
        <w:rPr>
          <w:color w:val="000000" w:themeColor="text1"/>
        </w:rPr>
        <w:t xml:space="preserve"> </w:t>
      </w:r>
      <w:r w:rsidR="00E80AF5">
        <w:rPr>
          <w:color w:val="000000" w:themeColor="text1"/>
        </w:rPr>
        <w:t>is</w:t>
      </w:r>
      <w:r w:rsidR="005050F2">
        <w:rPr>
          <w:color w:val="000000" w:themeColor="text1"/>
        </w:rPr>
        <w:t xml:space="preserve"> crucial in </w:t>
      </w:r>
      <w:r w:rsidR="0091683E">
        <w:rPr>
          <w:color w:val="000000" w:themeColor="text1"/>
        </w:rPr>
        <w:t xml:space="preserve">both </w:t>
      </w:r>
      <w:r w:rsidR="005050F2">
        <w:rPr>
          <w:color w:val="000000" w:themeColor="text1"/>
        </w:rPr>
        <w:t>promoting</w:t>
      </w:r>
      <w:r w:rsidR="0091683E">
        <w:rPr>
          <w:color w:val="000000" w:themeColor="text1"/>
        </w:rPr>
        <w:t xml:space="preserve"> and recommending</w:t>
      </w:r>
      <w:r w:rsidR="005050F2">
        <w:rPr>
          <w:color w:val="000000" w:themeColor="text1"/>
        </w:rPr>
        <w:t xml:space="preserve"> proper sitting</w:t>
      </w:r>
      <w:r w:rsidR="0091683E">
        <w:rPr>
          <w:color w:val="000000" w:themeColor="text1"/>
        </w:rPr>
        <w:t xml:space="preserve"> habits</w:t>
      </w:r>
      <w:r w:rsidR="005050F2">
        <w:rPr>
          <w:color w:val="000000" w:themeColor="text1"/>
        </w:rPr>
        <w:t xml:space="preserve"> </w:t>
      </w:r>
      <w:r w:rsidR="0091683E">
        <w:rPr>
          <w:color w:val="000000" w:themeColor="text1"/>
        </w:rPr>
        <w:t xml:space="preserve">on a per-user basis. </w:t>
      </w:r>
      <w:r w:rsidR="001242B9" w:rsidRPr="007E0FE6">
        <w:rPr>
          <w:color w:val="000000" w:themeColor="text1"/>
        </w:rPr>
        <w:t>A</w:t>
      </w:r>
      <w:r w:rsidR="008911EE" w:rsidRPr="007E0FE6">
        <w:rPr>
          <w:color w:val="000000" w:themeColor="text1"/>
        </w:rPr>
        <w:t xml:space="preserve"> recent study by</w:t>
      </w:r>
      <w:r w:rsidR="00FC0996" w:rsidRPr="007E0FE6">
        <w:rPr>
          <w:color w:val="000000" w:themeColor="text1"/>
        </w:rPr>
        <w:t xml:space="preserve"> </w:t>
      </w:r>
      <w:r w:rsidR="00FE00CA" w:rsidRPr="007E0FE6">
        <w:rPr>
          <w:color w:val="000000" w:themeColor="text1"/>
        </w:rPr>
        <w:t>our team</w:t>
      </w:r>
      <w:r w:rsidR="008911EE" w:rsidRPr="007E0FE6">
        <w:rPr>
          <w:color w:val="000000" w:themeColor="text1"/>
        </w:rPr>
        <w:t xml:space="preserve"> </w:t>
      </w:r>
      <w:r w:rsidR="00C6419F" w:rsidRPr="007E0FE6">
        <w:rPr>
          <w:color w:val="000000" w:themeColor="text1"/>
        </w:rPr>
        <w:fldChar w:fldCharType="begin"/>
      </w:r>
      <w:r w:rsidR="00CF5DD1">
        <w:rPr>
          <w:color w:val="000000" w:themeColor="text1"/>
        </w:rPr>
        <w:instrText xml:space="preserve"> ADDIN ZOTERO_ITEM CSL_CITATION {"citationID":"0ZArbvLN","properties":{"formattedCitation":"[10]","plainCitation":"[10]","noteIndex":0},"citationItems":[{"id":215,"uris":["http://zotero.org/users/11398818/items/6NT4SXRW"],"itemData":{"id":215,"type":"article-journal","abstract":"Incorrect sitting posture, characterized by asymmetrical or uneven positioning of the body, often leads to spinal misalignment and muscle tone imbalance. The prolonged maintenance of such postures can adversely impact well-being and contribute to the development of spinal deformities and musculoskeletal disorders. In response, smart sensing chairs equipped with cutting-edge sensor technologies have been introduced as a viable solution for the real-time detection, classification, and monitoring of sitting postures, aiming to mitigate the risk of musculoskeletal disorders and promote overall health. This comprehensive literature review evaluates the current body of research on smart sensing chairs, with a specific focus on the strategies used for posture detection and classification and the effectiveness of different sensor technologies. A meticulous search across MDPI, IEEE, Google Scholar, Scopus, and PubMed databases yielded 39 pertinent studies that utilized non-invasive methods for posture monitoring. The analysis revealed that Force Sensing Resistors (FSRs) are the predominant sensors utilized for posture detection, whereas Convolutional Neural Networks (CNNs) and Artificial Neural Networks (ANNs) are the leading machine learning models for posture classification. However, it was observed that CNNs and ANNs do not outperform traditional statistical models in terms of classification accuracy due to the constrained size and lack of diversity within training datasets. These datasets often fail to comprehensively represent the array of human body shapes and musculoskeletal configurations. Moreover, this review identifies a significant gap in the evaluation of user feedback mechanisms, essential for alerting users to their sitting posture and facilitating corrective adjustments.","container-title":"Sensors","DOI":"10.3390/s24092940","ISSN":"1424-8220","issue":"9","journalAbbreviation":"Sensors","language":"en","license":"https://creativecommons.org/licenses/by/4.0/","page":"2940","source":"DOI.org (Crossref)","title":"Smart Sensing Chairs for Sitting Posture Detection, Classification, and Monitoring: A Comprehensive Review","title-short":"Smart Sensing Chairs for Sitting Posture Detection, Classification, and Monitoring","volume":"24","author":[{"family":"Odesola","given":"David Faith"},{"family":"Kulon","given":"Janusz"},{"family":"Verghese","given":"Shiny"},{"family":"Partlow","given":"Adam"},{"family":"Gibson","given":"Colin"}],"issued":{"date-parts":[["2024",5,5]]}}}],"schema":"https://github.com/citation-style-language/schema/raw/master/csl-citation.json"} </w:instrText>
      </w:r>
      <w:r w:rsidR="00C6419F" w:rsidRPr="007E0FE6">
        <w:rPr>
          <w:color w:val="000000" w:themeColor="text1"/>
        </w:rPr>
        <w:fldChar w:fldCharType="separate"/>
      </w:r>
      <w:r w:rsidR="00CF5DD1">
        <w:rPr>
          <w:color w:val="000000" w:themeColor="text1"/>
        </w:rPr>
        <w:t>[10]</w:t>
      </w:r>
      <w:r w:rsidR="00C6419F" w:rsidRPr="007E0FE6">
        <w:rPr>
          <w:color w:val="000000" w:themeColor="text1"/>
        </w:rPr>
        <w:fldChar w:fldCharType="end"/>
      </w:r>
      <w:r w:rsidR="008911EE" w:rsidRPr="007E0FE6">
        <w:rPr>
          <w:color w:val="000000" w:themeColor="text1"/>
        </w:rPr>
        <w:t xml:space="preserve"> highlighted </w:t>
      </w:r>
      <w:r w:rsidR="00331911" w:rsidRPr="007E0FE6">
        <w:rPr>
          <w:color w:val="000000" w:themeColor="text1"/>
        </w:rPr>
        <w:t xml:space="preserve">a </w:t>
      </w:r>
      <w:r w:rsidR="00FE00CA" w:rsidRPr="007E0FE6">
        <w:rPr>
          <w:color w:val="000000" w:themeColor="text1"/>
        </w:rPr>
        <w:t xml:space="preserve">notable </w:t>
      </w:r>
      <w:r w:rsidR="00331911" w:rsidRPr="007E0FE6">
        <w:rPr>
          <w:color w:val="000000" w:themeColor="text1"/>
        </w:rPr>
        <w:t xml:space="preserve">gap </w:t>
      </w:r>
      <w:r w:rsidR="001242B9" w:rsidRPr="007E0FE6">
        <w:rPr>
          <w:color w:val="000000" w:themeColor="text1"/>
        </w:rPr>
        <w:t>in the current research landscape</w:t>
      </w:r>
      <w:r w:rsidR="00BD07E6">
        <w:rPr>
          <w:color w:val="000000" w:themeColor="text1"/>
        </w:rPr>
        <w:t xml:space="preserve"> which saw that the</w:t>
      </w:r>
      <w:r w:rsidR="007E0FE6">
        <w:rPr>
          <w:color w:val="000000" w:themeColor="text1"/>
        </w:rPr>
        <w:t xml:space="preserve"> </w:t>
      </w:r>
      <w:r w:rsidR="00FE00CA" w:rsidRPr="007E0FE6">
        <w:rPr>
          <w:color w:val="000000" w:themeColor="text1"/>
        </w:rPr>
        <w:t xml:space="preserve">vast majority of </w:t>
      </w:r>
      <w:r w:rsidR="00B045E6" w:rsidRPr="007E0FE6">
        <w:rPr>
          <w:color w:val="000000" w:themeColor="text1"/>
        </w:rPr>
        <w:t xml:space="preserve">studies </w:t>
      </w:r>
      <w:r w:rsidR="00961E00" w:rsidRPr="007E0FE6">
        <w:rPr>
          <w:color w:val="000000" w:themeColor="text1"/>
        </w:rPr>
        <w:t>primarily focus</w:t>
      </w:r>
      <w:r w:rsidR="00FC0996" w:rsidRPr="007E0FE6">
        <w:rPr>
          <w:color w:val="000000" w:themeColor="text1"/>
        </w:rPr>
        <w:t>es</w:t>
      </w:r>
      <w:r w:rsidR="00C84F7B" w:rsidRPr="007E0FE6">
        <w:rPr>
          <w:color w:val="000000" w:themeColor="text1"/>
        </w:rPr>
        <w:t xml:space="preserve"> on the detection of different sitting postures</w:t>
      </w:r>
      <w:r w:rsidR="00BF0F0A" w:rsidRPr="007E0FE6">
        <w:rPr>
          <w:color w:val="000000" w:themeColor="text1"/>
        </w:rPr>
        <w:t xml:space="preserve"> </w:t>
      </w:r>
      <w:r w:rsidR="00BD07E6">
        <w:rPr>
          <w:color w:val="000000" w:themeColor="text1"/>
        </w:rPr>
        <w:t>and</w:t>
      </w:r>
      <w:r w:rsidR="00BF0F0A" w:rsidRPr="007E0FE6">
        <w:rPr>
          <w:color w:val="000000" w:themeColor="text1"/>
        </w:rPr>
        <w:t xml:space="preserve"> achieving</w:t>
      </w:r>
      <w:r w:rsidR="00C84F7B" w:rsidRPr="007E0FE6">
        <w:rPr>
          <w:color w:val="000000" w:themeColor="text1"/>
        </w:rPr>
        <w:t xml:space="preserve"> </w:t>
      </w:r>
      <w:r w:rsidR="001242B9" w:rsidRPr="007E0FE6">
        <w:rPr>
          <w:color w:val="000000" w:themeColor="text1"/>
        </w:rPr>
        <w:t xml:space="preserve">high </w:t>
      </w:r>
      <w:r w:rsidR="00C84F7B" w:rsidRPr="007E0FE6">
        <w:rPr>
          <w:color w:val="000000" w:themeColor="text1"/>
        </w:rPr>
        <w:t>classification accurac</w:t>
      </w:r>
      <w:r w:rsidR="00BD07E6">
        <w:rPr>
          <w:color w:val="000000" w:themeColor="text1"/>
        </w:rPr>
        <w:t>ies</w:t>
      </w:r>
      <w:r w:rsidR="00E80AF5">
        <w:rPr>
          <w:color w:val="000000" w:themeColor="text1"/>
        </w:rPr>
        <w:t xml:space="preserve"> while not giving little to </w:t>
      </w:r>
      <w:r w:rsidR="00DA1370">
        <w:rPr>
          <w:color w:val="000000" w:themeColor="text1"/>
        </w:rPr>
        <w:t xml:space="preserve">no </w:t>
      </w:r>
      <w:r w:rsidR="00E80AF5">
        <w:rPr>
          <w:color w:val="000000" w:themeColor="text1"/>
        </w:rPr>
        <w:t>attention on the feedback mechanism</w:t>
      </w:r>
      <w:r w:rsidR="007E0FE6">
        <w:t>.</w:t>
      </w:r>
      <w:r w:rsidR="00E80AF5">
        <w:t xml:space="preserve"> </w:t>
      </w:r>
      <w:r w:rsidR="0012483F">
        <w:t>There is no doubt that e</w:t>
      </w:r>
      <w:r w:rsidR="00DC5725">
        <w:t>nhancing the feedback mechanism</w:t>
      </w:r>
      <w:r w:rsidR="00120D4B">
        <w:t xml:space="preserve"> </w:t>
      </w:r>
      <w:r w:rsidR="00CF53A5">
        <w:t xml:space="preserve">with </w:t>
      </w:r>
      <w:r w:rsidR="00286EFA">
        <w:t>postural analysis</w:t>
      </w:r>
      <w:r w:rsidR="00DC5725">
        <w:t xml:space="preserve"> </w:t>
      </w:r>
      <w:r w:rsidR="00CF53A5">
        <w:t xml:space="preserve">and </w:t>
      </w:r>
      <w:r w:rsidR="00122712">
        <w:t>actionable</w:t>
      </w:r>
      <w:r w:rsidR="00DC5725">
        <w:t xml:space="preserve"> </w:t>
      </w:r>
      <w:r w:rsidR="00F95942">
        <w:t>recommendations</w:t>
      </w:r>
      <w:r w:rsidR="00DC5725">
        <w:t xml:space="preserve"> </w:t>
      </w:r>
      <w:r w:rsidR="00CF53A5">
        <w:t>will provide substantial benefit towards the</w:t>
      </w:r>
      <w:r w:rsidR="00E80AF5">
        <w:t xml:space="preserve"> end</w:t>
      </w:r>
      <w:r w:rsidR="00B5785B">
        <w:t>-</w:t>
      </w:r>
      <w:r w:rsidR="00E80AF5">
        <w:t>user</w:t>
      </w:r>
      <w:r w:rsidR="00120D4B">
        <w:t>.</w:t>
      </w:r>
    </w:p>
    <w:p w14:paraId="511A966D" w14:textId="37DA42D7" w:rsidR="002B3771" w:rsidRDefault="002B3771" w:rsidP="002B3771">
      <w:pPr>
        <w:pStyle w:val="MDPI22heading2"/>
      </w:pPr>
      <w:r>
        <w:t>1.</w:t>
      </w:r>
      <w:r w:rsidR="00E42DD8">
        <w:t>2</w:t>
      </w:r>
      <w:r>
        <w:t xml:space="preserve"> </w:t>
      </w:r>
      <w:r>
        <w:t>Research Objectives</w:t>
      </w:r>
    </w:p>
    <w:p w14:paraId="029E813F" w14:textId="6B95B41C" w:rsidR="005B0618" w:rsidRDefault="00BB216D" w:rsidP="002748AE">
      <w:pPr>
        <w:pStyle w:val="MDPI31text"/>
      </w:pPr>
      <w:r>
        <w:t>The primary aim of this study is to design and develop a smart</w:t>
      </w:r>
      <w:r w:rsidR="005B0618">
        <w:t>-sensing</w:t>
      </w:r>
      <w:r>
        <w:t xml:space="preserve"> chair system</w:t>
      </w:r>
      <w:r w:rsidR="005B0618">
        <w:t xml:space="preserve"> fitted with 2 (32x32) sensor arrays which can classify</w:t>
      </w:r>
      <w:r w:rsidR="00F2588B">
        <w:t xml:space="preserve"> </w:t>
      </w:r>
      <w:r w:rsidR="005B0618">
        <w:t>19 distinct</w:t>
      </w:r>
      <w:r>
        <w:t xml:space="preserve"> sitting postures using machine learnin</w:t>
      </w:r>
      <w:r w:rsidR="005B0618">
        <w:t>g</w:t>
      </w:r>
      <w:r w:rsidR="007B1620">
        <w:t>.</w:t>
      </w:r>
      <w:r w:rsidR="005B0618">
        <w:t xml:space="preserve"> To evaluate its performance, it was compared </w:t>
      </w:r>
      <w:r w:rsidR="007B09D4">
        <w:t>among</w:t>
      </w:r>
      <w:r w:rsidR="005B0618">
        <w:t xml:space="preserve"> f</w:t>
      </w:r>
      <w:r w:rsidR="005B0618">
        <w:t>ive different classification algorithms (Decision Tree, Random Forest, SVM, KNN, and CNN)</w:t>
      </w:r>
      <w:r w:rsidR="005B0618">
        <w:t xml:space="preserve">. </w:t>
      </w:r>
      <w:r w:rsidR="007B1620">
        <w:t xml:space="preserve">This paper also aims to develop a comprehensive posture feedback system which </w:t>
      </w:r>
      <w:r w:rsidR="005B0618">
        <w:t>provides informative and personalized insights into one’s sitting habits.</w:t>
      </w:r>
    </w:p>
    <w:p w14:paraId="6414E7D4" w14:textId="13E9365D" w:rsidR="004D7751" w:rsidRDefault="00E93210" w:rsidP="004D7751">
      <w:pPr>
        <w:pStyle w:val="MDPI21heading1"/>
      </w:pPr>
      <w:r w:rsidRPr="00FA04F1">
        <w:rPr>
          <w:lang w:eastAsia="zh-CN"/>
        </w:rPr>
        <w:t xml:space="preserve">2. </w:t>
      </w:r>
      <w:r w:rsidR="00F96D1C">
        <w:t>Related Works</w:t>
      </w:r>
    </w:p>
    <w:p w14:paraId="7990B348" w14:textId="47ACE034" w:rsidR="005C2EF8" w:rsidRDefault="005C2EF8" w:rsidP="005C2EF8">
      <w:pPr>
        <w:pStyle w:val="MDPI22heading2"/>
      </w:pPr>
      <w:r>
        <w:t>2.1</w:t>
      </w:r>
      <w:r>
        <w:t xml:space="preserve"> </w:t>
      </w:r>
      <w:r>
        <w:t>Sensors</w:t>
      </w:r>
    </w:p>
    <w:p w14:paraId="3FCD679C" w14:textId="52836D1D" w:rsidR="003127BD" w:rsidRDefault="00E149A1" w:rsidP="003127BD">
      <w:pPr>
        <w:pStyle w:val="MDPI31text"/>
      </w:pPr>
      <w:r>
        <w:t>Over the recent year</w:t>
      </w:r>
      <w:r w:rsidR="00031281">
        <w:t>s</w:t>
      </w:r>
      <w:r w:rsidR="00E24A48">
        <w:t xml:space="preserve">, </w:t>
      </w:r>
      <w:r w:rsidR="00EC38D0">
        <w:t xml:space="preserve">there has been </w:t>
      </w:r>
      <w:r w:rsidR="006B097E">
        <w:t xml:space="preserve">a </w:t>
      </w:r>
      <w:r w:rsidR="00542E3A">
        <w:t>consistent</w:t>
      </w:r>
      <w:r w:rsidR="006302F4">
        <w:t xml:space="preserve"> </w:t>
      </w:r>
      <w:r w:rsidR="00EC38D0">
        <w:t xml:space="preserve">rise in the </w:t>
      </w:r>
      <w:r w:rsidR="00161301">
        <w:t>number</w:t>
      </w:r>
      <w:r w:rsidR="00EC38D0">
        <w:t xml:space="preserve"> o</w:t>
      </w:r>
      <w:r w:rsidR="006302F4">
        <w:t>f</w:t>
      </w:r>
      <w:r w:rsidR="00EC38D0">
        <w:t xml:space="preserve"> research studies </w:t>
      </w:r>
      <w:r w:rsidR="00661C49">
        <w:t>conducted</w:t>
      </w:r>
      <w:r w:rsidR="00497020" w:rsidRPr="00497020">
        <w:t xml:space="preserve"> on</w:t>
      </w:r>
      <w:r w:rsidR="00A97C3E">
        <w:t xml:space="preserve"> sitting</w:t>
      </w:r>
      <w:r w:rsidR="00D30B96">
        <w:t xml:space="preserve"> </w:t>
      </w:r>
      <w:r w:rsidR="006302F4">
        <w:t>posture detection and monitoring</w:t>
      </w:r>
      <w:r w:rsidR="009A4DA1">
        <w:t xml:space="preserve"> system</w:t>
      </w:r>
      <w:r w:rsidR="006302F4">
        <w:t xml:space="preserve">. This growing attention among researchers highlights </w:t>
      </w:r>
      <w:r w:rsidR="009A4DA1">
        <w:t xml:space="preserve">this </w:t>
      </w:r>
      <w:r w:rsidR="00B27AB4">
        <w:t>research’s</w:t>
      </w:r>
      <w:r w:rsidR="009A4DA1">
        <w:t xml:space="preserve"> potential of driving significant change by positively impacting postural habits among individuals, subsequently improving the quality of life</w:t>
      </w:r>
      <w:r w:rsidR="00A97C3E">
        <w:t xml:space="preserve"> </w:t>
      </w:r>
      <w:r w:rsidR="00A97C3E">
        <w:fldChar w:fldCharType="begin"/>
      </w:r>
      <w:r w:rsidR="00CF5DD1">
        <w:instrText xml:space="preserve"> ADDIN ZOTERO_ITEM CSL_CITATION {"citationID":"EbfZ3Qrp","properties":{"formattedCitation":"[10]","plainCitation":"[10]","noteIndex":0},"citationItems":[{"id":215,"uris":["http://zotero.org/users/11398818/items/6NT4SXRW"],"itemData":{"id":215,"type":"article-journal","abstract":"Incorrect sitting posture, characterized by asymmetrical or uneven positioning of the body, often leads to spinal misalignment and muscle tone imbalance. The prolonged maintenance of such postures can adversely impact well-being and contribute to the development of spinal deformities and musculoskeletal disorders. In response, smart sensing chairs equipped with cutting-edge sensor technologies have been introduced as a viable solution for the real-time detection, classification, and monitoring of sitting postures, aiming to mitigate the risk of musculoskeletal disorders and promote overall health. This comprehensive literature review evaluates the current body of research on smart sensing chairs, with a specific focus on the strategies used for posture detection and classification and the effectiveness of different sensor technologies. A meticulous search across MDPI, IEEE, Google Scholar, Scopus, and PubMed databases yielded 39 pertinent studies that utilized non-invasive methods for posture monitoring. The analysis revealed that Force Sensing Resistors (FSRs) are the predominant sensors utilized for posture detection, whereas Convolutional Neural Networks (CNNs) and Artificial Neural Networks (ANNs) are the leading machine learning models for posture classification. However, it was observed that CNNs and ANNs do not outperform traditional statistical models in terms of classification accuracy due to the constrained size and lack of diversity within training datasets. These datasets often fail to comprehensively represent the array of human body shapes and musculoskeletal configurations. Moreover, this review identifies a significant gap in the evaluation of user feedback mechanisms, essential for alerting users to their sitting posture and facilitating corrective adjustments.","container-title":"Sensors","DOI":"10.3390/s24092940","ISSN":"1424-8220","issue":"9","journalAbbreviation":"Sensors","language":"en","license":"https://creativecommons.org/licenses/by/4.0/","page":"2940","source":"DOI.org (Crossref)","title":"Smart Sensing Chairs for Sitting Posture Detection, Classification, and Monitoring: A Comprehensive Review","title-short":"Smart Sensing Chairs for Sitting Posture Detection, Classification, and Monitoring","volume":"24","author":[{"family":"Odesola","given":"David Faith"},{"family":"Kulon","given":"Janusz"},{"family":"Verghese","given":"Shiny"},{"family":"Partlow","given":"Adam"},{"family":"Gibson","given":"Colin"}],"issued":{"date-parts":[["2024",5,5]]}}}],"schema":"https://github.com/citation-style-language/schema/raw/master/csl-citation.json"} </w:instrText>
      </w:r>
      <w:r w:rsidR="00A97C3E">
        <w:fldChar w:fldCharType="separate"/>
      </w:r>
      <w:r w:rsidR="00CF5DD1">
        <w:rPr>
          <w:noProof/>
        </w:rPr>
        <w:t>[10]</w:t>
      </w:r>
      <w:r w:rsidR="00A97C3E">
        <w:fldChar w:fldCharType="end"/>
      </w:r>
      <w:r w:rsidR="009A4DA1">
        <w:t>.</w:t>
      </w:r>
      <w:r w:rsidR="00A97C3E">
        <w:t xml:space="preserve"> </w:t>
      </w:r>
      <w:r w:rsidR="00257113">
        <w:t xml:space="preserve">Currently, </w:t>
      </w:r>
      <w:r w:rsidR="0058739E">
        <w:t xml:space="preserve">there are 2 main categories of posture monitoring </w:t>
      </w:r>
      <w:r w:rsidR="00EE52D8">
        <w:t>systems</w:t>
      </w:r>
      <w:r w:rsidR="0058739E">
        <w:t xml:space="preserve">, </w:t>
      </w:r>
      <w:r w:rsidR="00257113">
        <w:t>wearable devices and non-wearable devices</w:t>
      </w:r>
      <w:r w:rsidR="0058739E">
        <w:t>.</w:t>
      </w:r>
      <w:r w:rsidR="00257113">
        <w:t xml:space="preserve"> Wearable devices are systems which are fitted with sensors which must be always worn </w:t>
      </w:r>
      <w:r w:rsidR="003E742A">
        <w:t>to</w:t>
      </w:r>
      <w:r w:rsidR="00257113">
        <w:t xml:space="preserve"> capture real-time postural readings</w:t>
      </w:r>
      <w:r w:rsidR="00104584">
        <w:t>, mainly focusing on the spinal area</w:t>
      </w:r>
      <w:r w:rsidR="00257113">
        <w:t xml:space="preserve">. </w:t>
      </w:r>
      <w:r w:rsidR="008B204F">
        <w:t>The</w:t>
      </w:r>
      <w:r w:rsidR="00BE4F77">
        <w:t>se</w:t>
      </w:r>
      <w:r w:rsidR="008B204F">
        <w:t xml:space="preserve"> sensors </w:t>
      </w:r>
      <w:r w:rsidR="00257113">
        <w:t xml:space="preserve">are typically </w:t>
      </w:r>
      <w:r w:rsidR="008B204F">
        <w:t>small</w:t>
      </w:r>
      <w:r w:rsidR="00257113">
        <w:t xml:space="preserve"> and</w:t>
      </w:r>
      <w:r w:rsidR="00BE4F77">
        <w:t xml:space="preserve"> are</w:t>
      </w:r>
      <w:r w:rsidR="00257113">
        <w:t xml:space="preserve"> often integrated into </w:t>
      </w:r>
      <w:r w:rsidR="003A532B">
        <w:t>clothing wear</w:t>
      </w:r>
      <w:r w:rsidR="00B03E75">
        <w:t xml:space="preserve"> which must </w:t>
      </w:r>
      <w:r w:rsidR="008A71B7">
        <w:t>constantly have bodily contact</w:t>
      </w:r>
      <w:r w:rsidR="009742FA">
        <w:t xml:space="preserve"> to the user</w:t>
      </w:r>
      <w:r w:rsidR="00257113">
        <w:t>.</w:t>
      </w:r>
      <w:r w:rsidR="008B204F">
        <w:t xml:space="preserve"> Due to </w:t>
      </w:r>
      <w:r w:rsidR="003A532B">
        <w:t>its</w:t>
      </w:r>
      <w:r w:rsidR="008B204F">
        <w:t xml:space="preserve"> highly invasive nature</w:t>
      </w:r>
      <w:r w:rsidR="003A532B">
        <w:t xml:space="preserve">, </w:t>
      </w:r>
      <w:r w:rsidR="006B72CE">
        <w:t>many</w:t>
      </w:r>
      <w:r w:rsidR="003A532B">
        <w:t xml:space="preserve"> individuals may find it quite uncomfortable and disruptive to their daily activities.</w:t>
      </w:r>
      <w:r w:rsidR="00BE4F77">
        <w:t xml:space="preserve"> </w:t>
      </w:r>
      <w:r w:rsidR="00B03E75">
        <w:t>In terms of the practicality of</w:t>
      </w:r>
      <w:r w:rsidR="00BE4F77">
        <w:t xml:space="preserve"> such systems</w:t>
      </w:r>
      <w:r w:rsidR="00B03E75">
        <w:t xml:space="preserve"> among the general population</w:t>
      </w:r>
      <w:r w:rsidR="00BE4F77">
        <w:t>, it is of great importance</w:t>
      </w:r>
      <w:r w:rsidR="00B03E75">
        <w:t xml:space="preserve"> </w:t>
      </w:r>
      <w:r w:rsidR="00F1655C">
        <w:t xml:space="preserve">to </w:t>
      </w:r>
      <w:r w:rsidR="00B03E75">
        <w:t>consider areas such energy consumption, portability</w:t>
      </w:r>
      <w:r w:rsidR="00BE4F77">
        <w:t xml:space="preserve"> and </w:t>
      </w:r>
      <w:r w:rsidR="00B03E75">
        <w:t xml:space="preserve">its </w:t>
      </w:r>
      <w:r w:rsidR="00BE4F77">
        <w:t>non-invasive</w:t>
      </w:r>
      <w:r w:rsidR="00B03E75">
        <w:t xml:space="preserve">ness </w:t>
      </w:r>
      <w:r w:rsidR="006977D7">
        <w:fldChar w:fldCharType="begin"/>
      </w:r>
      <w:r w:rsidR="00CF5DD1">
        <w:instrText xml:space="preserve"> ADDIN ZOTERO_ITEM CSL_CITATION {"citationID":"e3XuO6rS","properties":{"formattedCitation":"[11]","plainCitation":"[11]","noteIndex":0},"citationItems":[{"id":365,"uris":["http://zotero.org/users/11398818/items/AS7VVTP8"],"itemData":{"id":365,"type":"article-journal","abstract":"Abstract\n            The number of people who need to use wheelchair for proper mobility is increasing. The integration of technology into these devices enables the simultaneous and objective assessment of posture, while also facilitating the concurrent monitoring of the functional status of wheelchair users. In this way, both the health personnel and the user can be provided with relevant information for the recovery process. This information can be used to carry out an early adaptation of the rehabilitation of patients, thus allowing to prevent further musculoskeletal problems, as well as risk situations such as ulcers or falls. Thus, a higher quality of life is promoted in affected individuals. As a result, this paper presents an orderly and organized analysis of the existing postural diagnosis systems for detecting sitting anomalies in the literature. This analysis can be divided into two parts that compose such postural diagnosis: on the one hand, the monitoring devices necessary for the collection of postural data and, on the other hand, the techniques used for anomaly detection. These anomaly detection techniques will be explained under two different approaches: the traditional generalized approach followed to date by most works, where anomalies are treated as incorrect postures, and a new individualized approach treating anomalies as changes with respect to the normal sitting pattern. In this way, the advantages, limitations and opportunities of the different techniques are analyzed. The main contribution of this overview paper is to synthesize and organize information, identify trends, and provide a comprehensive understanding of sitting posture diagnosis systems, offering researchers an accessible resource for navigating the current state of knowledge of this particular field.","container-title":"Journal of NeuroEngineering and Rehabilitation","DOI":"10.1186/s12984-024-01322-z","ISSN":"1743-0003","issue":"1","journalAbbreviation":"J NeuroEngineering Rehabil","language":"en","page":"28","source":"DOI.org (Crossref)","title":"Intelligent systems for sitting posture monitoring and anomaly detection: an overview","title-short":"Intelligent systems for sitting posture monitoring and anomaly detection","volume":"21","author":[{"family":"Vermander","given":"Patrick"},{"family":"Mancisidor","given":"Aitziber"},{"family":"Cabanes","given":"Itziar"},{"family":"Perez","given":"Nerea"}],"issued":{"date-parts":[["2024",2,20]]}}}],"schema":"https://github.com/citation-style-language/schema/raw/master/csl-citation.json"} </w:instrText>
      </w:r>
      <w:r w:rsidR="006977D7">
        <w:fldChar w:fldCharType="separate"/>
      </w:r>
      <w:r w:rsidR="00CF5DD1">
        <w:rPr>
          <w:noProof/>
        </w:rPr>
        <w:t>[11]</w:t>
      </w:r>
      <w:r w:rsidR="006977D7">
        <w:fldChar w:fldCharType="end"/>
      </w:r>
      <w:r w:rsidR="00BE4F77">
        <w:t>.</w:t>
      </w:r>
      <w:r w:rsidR="006221B1">
        <w:t xml:space="preserve"> </w:t>
      </w:r>
      <w:r w:rsidR="0051275B">
        <w:t>The use of i</w:t>
      </w:r>
      <w:r w:rsidR="005C24CC">
        <w:t xml:space="preserve">nertial sensors such as </w:t>
      </w:r>
      <w:r w:rsidR="00B03E75">
        <w:t>IMUs (Inertial Measurement Unit)</w:t>
      </w:r>
      <w:r w:rsidR="008D7B13">
        <w:t xml:space="preserve">, </w:t>
      </w:r>
      <w:r w:rsidR="005C24CC">
        <w:t xml:space="preserve">normally comprised of </w:t>
      </w:r>
      <w:r w:rsidR="00612026">
        <w:t>g</w:t>
      </w:r>
      <w:r w:rsidR="00B03E75">
        <w:t>yroscopes</w:t>
      </w:r>
      <w:r w:rsidR="005C24CC">
        <w:t xml:space="preserve">, </w:t>
      </w:r>
      <w:r w:rsidR="00612026">
        <w:t>a</w:t>
      </w:r>
      <w:r w:rsidR="005C24CC">
        <w:t xml:space="preserve">ccelerometers and </w:t>
      </w:r>
      <w:r w:rsidR="00612026">
        <w:t>m</w:t>
      </w:r>
      <w:r w:rsidR="005C24CC">
        <w:t>agnetometer</w:t>
      </w:r>
      <w:r w:rsidR="00612026">
        <w:t>s</w:t>
      </w:r>
      <w:r w:rsidR="005C24CC">
        <w:t xml:space="preserve"> are </w:t>
      </w:r>
      <w:r w:rsidR="008D7B13">
        <w:t xml:space="preserve">a </w:t>
      </w:r>
      <w:r w:rsidR="005C24CC">
        <w:t>popular</w:t>
      </w:r>
      <w:r w:rsidR="008D7B13">
        <w:t xml:space="preserve"> senso option among researchers</w:t>
      </w:r>
      <w:r w:rsidR="005C24CC">
        <w:t xml:space="preserve"> to </w:t>
      </w:r>
      <w:r w:rsidR="00612026">
        <w:t xml:space="preserve">capture </w:t>
      </w:r>
      <w:r w:rsidR="005C24CC">
        <w:t>an individual’s bodily measurements</w:t>
      </w:r>
      <w:r w:rsidR="00612026">
        <w:t>.</w:t>
      </w:r>
      <w:r w:rsidR="00161301">
        <w:t xml:space="preserve"> </w:t>
      </w:r>
      <w:r w:rsidR="00852EE3">
        <w:t>Here are some of the</w:t>
      </w:r>
      <w:r w:rsidR="00161301">
        <w:t xml:space="preserve"> </w:t>
      </w:r>
      <w:r w:rsidR="00852EE3">
        <w:t xml:space="preserve">existing </w:t>
      </w:r>
      <w:r w:rsidR="00765455">
        <w:t>research studies</w:t>
      </w:r>
      <w:r w:rsidR="00852EE3">
        <w:t xml:space="preserve"> found</w:t>
      </w:r>
      <w:r w:rsidR="00765455">
        <w:t xml:space="preserve"> on this</w:t>
      </w:r>
      <w:r w:rsidR="00852EE3">
        <w:t xml:space="preserve"> </w:t>
      </w:r>
      <w:r w:rsidR="00852EE3">
        <w:fldChar w:fldCharType="begin"/>
      </w:r>
      <w:r w:rsidR="00CF5DD1">
        <w:instrText xml:space="preserve"> ADDIN ZOTERO_ITEM CSL_CITATION {"citationID":"Kwj6VEGs","properties":{"formattedCitation":"[12\\uc0\\u8211{}14]","plainCitation":"[12–14]","noteIndex":0},"citationItems":[{"id":376,"uris":["http://zotero.org/users/11398818/items/63BA3469"],"itemData":{"id":376,"type":"article-journal","abstract":"Monitoring the posture of older persons using portable sensors while they carry out daily activities can facilitate the process of generating indicators with which to evaluate their health and quality of life. The majority of current research into such sensors focuses primarily on their functionality and accuracy, and minimal effort is dedicated to understanding the experience of older persons who interact with the devices. This study proposes a wearable device to identify the bodily postures of older persons, while also looking into the perceptions of the users. For the purposes of this study, thirty independent and semi-independent older persons undertook eight different types of physical activity, including: walking, raising arms, lowering arms, leaning forward, sitting, sitting upright, transitioning from standing to sitting, and transitioning from sitting to standing. The data was classified offline, achieving an accuracy of 93.5%, while overall device user perception was positive. Participants rated the usability of the device, in addition to their overall user experience, highly.","container-title":"Sensors","DOI":"10.3390/s18103409","ISSN":"1424-8220","issue":"10","journalAbbreviation":"Sensors","language":"en","license":"https://creativecommons.org/licenses/by/4.0/","page":"3409","source":"DOI.org (Crossref)","title":"StraightenUp+: Monitoring of Posture during Daily Activities for Older Persons Using Wearable Sensors","title-short":"StraightenUp+","volume":"18","author":[{"family":"Cajamarca","given":"Gabriela"},{"family":"Rodríguez","given":"Iyubanit"},{"family":"Herskovic","given":"Valeria"},{"family":"Campos","given":"Mauricio"},{"family":"Riofrío","given":"Juan Carlos"}],"issued":{"date-parts":[["2018",10,11]]}}},{"id":378,"uris":["http://zotero.org/users/11398818/items/MBN3LY95"],"itemData":{"id":378,"type":"article-journal","abstract":"Posture monitoring aiming at preventing many of the pathologies affecting the spine is becoming more and more essential in many contexts, including telemedicine. The market pushes towards the development of new technical solutions that are comfortable for the user and that are increasingly becoming lower in terms of cost. Some systems at the state of the art level are effective and sometimes quite comfortable, but they have a degree of complexity that is not compatible with some market segments. Here, we report on the development, at a prototype level, a simple, low-cost, and potentially very comfortable microcontroller-based system capable of signaling incorrect postures with great sensitivity. The prototype, which has been tested also using video analysis, has shown its capacity to be easily integrated into a garment. Experimental activity has proven the prototype’s functionality. The wearable embedded system is able to detect flections in the back region monitored by the flex sensor with an accuracy of &lt;3°. The achievement represents a further demonstration of the potential of wearable electronics in the context of cyber-physical systems for healthcare.","container-title":"Electronics","DOI":"10.3390/electronics10212569","ISSN":"2079-9292","issue":"21","journalAbbreviation":"Electronics","language":"en","license":"https://creativecommons.org/licenses/by/4.0/","page":"2569","source":"DOI.org (Crossref)","title":"Low-Cost Wireless Wearable System for Posture Monitoring","volume":"10","author":[{"family":"Ardito","given":"Marilda"},{"family":"Mascolo","given":"Fabiana"},{"family":"Valentini","given":"Martina"},{"family":"Dell’Olio","given":"Francesco"}],"issued":{"date-parts":[["2021",10,21]]}}},{"id":380,"uris":["http://zotero.org/users/11398818/items/DDCRISAE"],"itemData":{"id":380,"type":"webpage","title":"Upright Go 2","URL":"https://store.uprightpose.com/products/upright-go2","author":[{"literal":"Upright"}]}}],"schema":"https://github.com/citation-style-language/schema/raw/master/csl-citation.json"} </w:instrText>
      </w:r>
      <w:r w:rsidR="00852EE3">
        <w:fldChar w:fldCharType="separate"/>
      </w:r>
      <w:r w:rsidR="00CF5DD1" w:rsidRPr="00CF5DD1">
        <w:t>[12–14]</w:t>
      </w:r>
      <w:r w:rsidR="00852EE3">
        <w:fldChar w:fldCharType="end"/>
      </w:r>
      <w:r w:rsidR="00852EE3">
        <w:t>.</w:t>
      </w:r>
      <w:r w:rsidR="00080493">
        <w:t xml:space="preserve"> </w:t>
      </w:r>
    </w:p>
    <w:p w14:paraId="5E16F7B3" w14:textId="200380FF" w:rsidR="005C2EF8" w:rsidRDefault="00A62466" w:rsidP="005C2EF8">
      <w:pPr>
        <w:pStyle w:val="MDPI31text"/>
      </w:pPr>
      <w:r>
        <w:t xml:space="preserve">On the other hand, there are the non-wearable solutions which do not require an individual to wear any special clothing or device. These systems are non-invasive by nature are meant to capture postural measurements without being disruptive towards the end user in any way. </w:t>
      </w:r>
      <w:r w:rsidR="00A675D3">
        <w:t xml:space="preserve">Within this research field, there are various methods </w:t>
      </w:r>
      <w:r w:rsidR="006221B1">
        <w:t xml:space="preserve">being employed such as the use of camera-based systems and </w:t>
      </w:r>
      <w:r w:rsidR="004447F0">
        <w:t>sensor-infused sitting</w:t>
      </w:r>
      <w:r w:rsidR="006221B1">
        <w:t xml:space="preserve"> mats. </w:t>
      </w:r>
      <w:r w:rsidR="003A2F78">
        <w:t>Camera-based systems</w:t>
      </w:r>
      <w:r w:rsidR="001B4319">
        <w:t xml:space="preserve"> </w:t>
      </w:r>
      <w:r w:rsidR="00DD5B48">
        <w:t>work</w:t>
      </w:r>
      <w:r w:rsidR="001B4319">
        <w:t xml:space="preserve"> </w:t>
      </w:r>
      <w:r w:rsidR="00DD5B48">
        <w:t>by a having a set of cameras which meant to capture multiple reference points of the human body such as the head, shoulders and the hips</w:t>
      </w:r>
      <w:r w:rsidR="003127BD">
        <w:t xml:space="preserve"> to detect different postures</w:t>
      </w:r>
      <w:r w:rsidR="003127BD">
        <w:rPr>
          <w:b/>
          <w:bCs/>
          <w:lang w:val="en-GB"/>
        </w:rPr>
        <w:t xml:space="preserve"> </w:t>
      </w:r>
      <w:r w:rsidR="003127BD">
        <w:fldChar w:fldCharType="begin"/>
      </w:r>
      <w:r w:rsidR="00CF5DD1">
        <w:instrText xml:space="preserve"> ADDIN ZOTERO_ITEM CSL_CITATION {"citationID":"7DITaDE3","properties":{"formattedCitation":"[15\\uc0\\u8211{}17]","plainCitation":"[15–17]","noteIndex":0},"citationItems":[{"id":10,"uris":["http://zotero.org/users/11398818/items/6PVB3RDG"],"itemData":{"id":10,"type":"paper-conference","container-title":"TENCON 2017 - 2017 IEEE Region 10 Conference","DOI":"10.1109/TENCON.2017.8228098","event-place":"Penang","event-title":"TENCON 2017 - 2017 IEEE Region 10 Conference","ISBN":"978-1-5090-1134-6","page":"1520-1525","publisher":"IEEE","publisher-place":"Penang","source":"DOI.org (Crossref)","title":"Sitting posture recognition for computer users using smartphones and a web camera","URL":"http://ieeexplore.ieee.org/document/8228098/","author":[{"family":"Estrada","given":"Jheanel"},{"family":"Vea","given":"Larry"}],"accessed":{"date-parts":[["2023",10,25]]},"issued":{"date-parts":[["2017",11]]}}},{"id":381,"uris":["http://zotero.org/users/11398818/items/WSSD6HCR"],"itemData":{"id":381,"type":"article-journal","container-title":"Multimedia Tools and Applications","DOI":"10.1007/s11042-015-3189-x","ISSN":"1380-7501, 1573-7721","issue":"8","journalAbbreviation":"Multimed Tools Appl","language":"en","page":"10721-10739","source":"DOI.org (Crossref)","title":"Healthy human sitting posture estimation in RGB-D scenes using object context","volume":"76","author":[{"family":"Liu","given":"Baolong"},{"family":"Li","given":"Yi"},{"family":"Zhang","given":"Sanyuan"},{"family":"Ye","given":"Xiuzi"}],"issued":{"date-parts":[["2017",4]]}}},{"id":382,"uris":["http://zotero.org/users/11398818/items/WPSEI9BU"],"itemData":{"id":382,"type":"article-journal","abstract":"Human posture recognition is one of the most challenging tasks due to the variation in human appearance, changes in the background and illumination, additional noise in the frame, and diverse characteristics and amount of data generated. Aside from these, generating a high configuration for recognition of human body parts, occlusion, nearly identical parts of the body, variations of colors due to clothing, and other various factors make this task one of the hardest in computer vision. Therefore, these studies require high-computing devices and machines that could handle the computational load of this task. This study used a small-scale convolutional neural network and a smartphone built-in camera to recognize proper and improper sitting posture in a work-from-home setup. Aside from the recognition of body points, this study also utilized points’ distances and angles to help in recognition. Overall, the study was able to develop two objective datasets capturing the left and right side of the participants with the supervision and guidance of licensed physical therapists. The study shows accuracies of 85.18% and 92.07%, and kappas of 0.691 and 0.838, respectively. The system was developed, implemented, and tested in a work-from-home environment.","container-title":"Applied Sciences","DOI":"10.3390/app13095402","ISSN":"2076-3417","issue":"9","journalAbbreviation":"Applied Sciences","language":"en","license":"https://creativecommons.org/licenses/by/4.0/","page":"5402","source":"DOI.org (Crossref)","title":"Modelling Proper and Improper Sitting Posture of Computer Users Using Machine Vision for a Human–Computer Intelligent Interactive System during COVID-19","volume":"13","author":[{"family":"Estrada","given":"Jheanel E."},{"family":"Vea","given":"Larry A."},{"family":"Devaraj","given":"Madhavi"}],"issued":{"date-parts":[["2023",4,26]]}}}],"schema":"https://github.com/citation-style-language/schema/raw/master/csl-citation.json"} </w:instrText>
      </w:r>
      <w:r w:rsidR="003127BD">
        <w:fldChar w:fldCharType="separate"/>
      </w:r>
      <w:r w:rsidR="00CF5DD1" w:rsidRPr="00CF5DD1">
        <w:t>[15–17]</w:t>
      </w:r>
      <w:r w:rsidR="003127BD">
        <w:fldChar w:fldCharType="end"/>
      </w:r>
      <w:r w:rsidR="00DD5B48">
        <w:t xml:space="preserve">. This typically functions </w:t>
      </w:r>
      <w:r w:rsidR="001B4319">
        <w:t xml:space="preserve">by having one or more </w:t>
      </w:r>
      <w:r w:rsidR="00DD5B48">
        <w:t xml:space="preserve">cameras placed at different point of view </w:t>
      </w:r>
      <w:r w:rsidR="009B263E">
        <w:t>to</w:t>
      </w:r>
      <w:r w:rsidR="00DD5B48">
        <w:t xml:space="preserve"> effectively capture al</w:t>
      </w:r>
      <w:r w:rsidR="009B263E">
        <w:t>l</w:t>
      </w:r>
      <w:r w:rsidR="00DD5B48">
        <w:t xml:space="preserve"> the </w:t>
      </w:r>
      <w:r w:rsidR="008E699B">
        <w:t xml:space="preserve">individual’s </w:t>
      </w:r>
      <w:r w:rsidR="00DD5B48">
        <w:t>body point</w:t>
      </w:r>
      <w:r w:rsidR="008A074D">
        <w:t>s</w:t>
      </w:r>
      <w:r w:rsidR="00DD5B48">
        <w:t xml:space="preserve">. </w:t>
      </w:r>
      <w:r w:rsidR="009B263E">
        <w:t>For</w:t>
      </w:r>
      <w:r w:rsidR="00DD5B48">
        <w:t xml:space="preserve"> this to work effectively, there must be no obstruction between the camera</w:t>
      </w:r>
      <w:r w:rsidR="005A4025">
        <w:t>’s view</w:t>
      </w:r>
      <w:r w:rsidR="008A074D">
        <w:t xml:space="preserve"> and the subject being assessed,</w:t>
      </w:r>
      <w:r w:rsidR="00B21AEB">
        <w:t xml:space="preserve"> and </w:t>
      </w:r>
      <w:r w:rsidR="00DD5B48">
        <w:t xml:space="preserve">there must </w:t>
      </w:r>
      <w:r w:rsidR="008A074D">
        <w:t>always be proper lighting available</w:t>
      </w:r>
      <w:r w:rsidR="00DD5B48">
        <w:t xml:space="preserve">. </w:t>
      </w:r>
      <w:r w:rsidR="008A074D">
        <w:t xml:space="preserve">Overall, </w:t>
      </w:r>
      <w:r w:rsidR="004C63A6">
        <w:t xml:space="preserve">this suggests that </w:t>
      </w:r>
      <w:r w:rsidR="00525289">
        <w:lastRenderedPageBreak/>
        <w:t xml:space="preserve">the viability of </w:t>
      </w:r>
      <w:r w:rsidR="004C63A6">
        <w:t xml:space="preserve">camera-based systems </w:t>
      </w:r>
      <w:r w:rsidR="00525289">
        <w:t>primarily depends on a</w:t>
      </w:r>
      <w:r w:rsidR="008A074D">
        <w:t xml:space="preserve"> </w:t>
      </w:r>
      <w:r w:rsidR="004C63A6">
        <w:t xml:space="preserve">properly </w:t>
      </w:r>
      <w:r w:rsidR="008A074D">
        <w:t>controlled environment</w:t>
      </w:r>
      <w:r w:rsidR="008D1383">
        <w:t>, making it a</w:t>
      </w:r>
      <w:r w:rsidR="007C3104">
        <w:t>n un-</w:t>
      </w:r>
      <w:r w:rsidR="008D1383">
        <w:t>popular option</w:t>
      </w:r>
      <w:r w:rsidR="00EF6801">
        <w:t xml:space="preserve"> among research studies</w:t>
      </w:r>
      <w:r w:rsidR="008A074D">
        <w:t xml:space="preserve"> </w:t>
      </w:r>
      <w:r w:rsidR="008A074D">
        <w:fldChar w:fldCharType="begin"/>
      </w:r>
      <w:r w:rsidR="00CF5DD1">
        <w:instrText xml:space="preserve"> ADDIN ZOTERO_ITEM CSL_CITATION {"citationID":"C8NPU7BH","properties":{"formattedCitation":"[11]","plainCitation":"[11]","noteIndex":0},"citationItems":[{"id":365,"uris":["http://zotero.org/users/11398818/items/AS7VVTP8"],"itemData":{"id":365,"type":"article-journal","abstract":"Abstract\n            The number of people who need to use wheelchair for proper mobility is increasing. The integration of technology into these devices enables the simultaneous and objective assessment of posture, while also facilitating the concurrent monitoring of the functional status of wheelchair users. In this way, both the health personnel and the user can be provided with relevant information for the recovery process. This information can be used to carry out an early adaptation of the rehabilitation of patients, thus allowing to prevent further musculoskeletal problems, as well as risk situations such as ulcers or falls. Thus, a higher quality of life is promoted in affected individuals. As a result, this paper presents an orderly and organized analysis of the existing postural diagnosis systems for detecting sitting anomalies in the literature. This analysis can be divided into two parts that compose such postural diagnosis: on the one hand, the monitoring devices necessary for the collection of postural data and, on the other hand, the techniques used for anomaly detection. These anomaly detection techniques will be explained under two different approaches: the traditional generalized approach followed to date by most works, where anomalies are treated as incorrect postures, and a new individualized approach treating anomalies as changes with respect to the normal sitting pattern. In this way, the advantages, limitations and opportunities of the different techniques are analyzed. The main contribution of this overview paper is to synthesize and organize information, identify trends, and provide a comprehensive understanding of sitting posture diagnosis systems, offering researchers an accessible resource for navigating the current state of knowledge of this particular field.","container-title":"Journal of NeuroEngineering and Rehabilitation","DOI":"10.1186/s12984-024-01322-z","ISSN":"1743-0003","issue":"1","journalAbbreviation":"J NeuroEngineering Rehabil","language":"en","page":"28","source":"DOI.org (Crossref)","title":"Intelligent systems for sitting posture monitoring and anomaly detection: an overview","title-short":"Intelligent systems for sitting posture monitoring and anomaly detection","volume":"21","author":[{"family":"Vermander","given":"Patrick"},{"family":"Mancisidor","given":"Aitziber"},{"family":"Cabanes","given":"Itziar"},{"family":"Perez","given":"Nerea"}],"issued":{"date-parts":[["2024",2,20]]}}}],"schema":"https://github.com/citation-style-language/schema/raw/master/csl-citation.json"} </w:instrText>
      </w:r>
      <w:r w:rsidR="008A074D">
        <w:fldChar w:fldCharType="separate"/>
      </w:r>
      <w:r w:rsidR="00CF5DD1">
        <w:rPr>
          <w:noProof/>
        </w:rPr>
        <w:t>[11]</w:t>
      </w:r>
      <w:r w:rsidR="008A074D">
        <w:fldChar w:fldCharType="end"/>
      </w:r>
      <w:r w:rsidR="008A074D">
        <w:t>.</w:t>
      </w:r>
    </w:p>
    <w:p w14:paraId="4152D5C0" w14:textId="7C3F1661" w:rsidR="00FB20AF" w:rsidRDefault="002B48CE" w:rsidP="004A6C6B">
      <w:pPr>
        <w:pStyle w:val="MDPI31text"/>
      </w:pPr>
      <w:r>
        <w:t>Another</w:t>
      </w:r>
      <w:r w:rsidR="001134EC">
        <w:t xml:space="preserve"> </w:t>
      </w:r>
      <w:r w:rsidR="00891FA0">
        <w:t>widely used implementation</w:t>
      </w:r>
      <w:r w:rsidR="001134EC">
        <w:t xml:space="preserve"> is the </w:t>
      </w:r>
      <w:r w:rsidR="00891FA0">
        <w:t>adoption</w:t>
      </w:r>
      <w:r w:rsidR="001134EC">
        <w:t xml:space="preserve"> of</w:t>
      </w:r>
      <w:r w:rsidR="008D1383">
        <w:t xml:space="preserve"> sensor-infused</w:t>
      </w:r>
      <w:r w:rsidR="00041A88">
        <w:t xml:space="preserve"> sitting mats</w:t>
      </w:r>
      <w:r w:rsidR="001134EC">
        <w:t xml:space="preserve"> which</w:t>
      </w:r>
      <w:r w:rsidR="005C4902">
        <w:t xml:space="preserve"> goes</w:t>
      </w:r>
      <w:r w:rsidR="00891FA0">
        <w:t xml:space="preserve"> on the</w:t>
      </w:r>
      <w:r w:rsidR="005C4902">
        <w:t xml:space="preserve"> notion of</w:t>
      </w:r>
      <w:r w:rsidR="005A4025">
        <w:t xml:space="preserve"> having one or more sensors integrated into the backrest and the seating area of a</w:t>
      </w:r>
      <w:r w:rsidR="0056494C">
        <w:t xml:space="preserve"> typical</w:t>
      </w:r>
      <w:r w:rsidR="002E0625">
        <w:t xml:space="preserve"> office</w:t>
      </w:r>
      <w:r w:rsidR="005A4025">
        <w:t xml:space="preserve"> </w:t>
      </w:r>
      <w:r w:rsidR="007E2296">
        <w:t>chair</w:t>
      </w:r>
      <w:r w:rsidR="005A4025">
        <w:t>.</w:t>
      </w:r>
      <w:r w:rsidR="001134EC">
        <w:t xml:space="preserve"> As the user seats and subtly moves about the chair, the system can both capture and identifying the different postures being adopted. Some of the commonly used sensors are </w:t>
      </w:r>
      <w:r w:rsidR="00B8195B">
        <w:t>pressure sensors</w:t>
      </w:r>
      <w:r w:rsidR="001134EC">
        <w:t>, load cells, and flex sensors.</w:t>
      </w:r>
      <w:r w:rsidR="0076650F">
        <w:t xml:space="preserve"> O</w:t>
      </w:r>
      <w:r w:rsidR="004F5F68">
        <w:t xml:space="preserve">ne of </w:t>
      </w:r>
      <w:r w:rsidR="00324A8C">
        <w:t>the</w:t>
      </w:r>
      <w:r w:rsidR="00A60676">
        <w:t xml:space="preserve"> first research paper</w:t>
      </w:r>
      <w:r w:rsidR="0076650F">
        <w:t>s</w:t>
      </w:r>
      <w:r w:rsidR="00A60676">
        <w:t xml:space="preserve"> publish</w:t>
      </w:r>
      <w:r w:rsidR="00984B4C">
        <w:t>ed</w:t>
      </w:r>
      <w:r w:rsidR="00A60676">
        <w:t xml:space="preserve"> </w:t>
      </w:r>
      <w:r w:rsidR="00171982">
        <w:t>that pioneered the</w:t>
      </w:r>
      <w:r w:rsidR="00061BB1">
        <w:t xml:space="preserve"> idea</w:t>
      </w:r>
      <w:r w:rsidR="00984B4C">
        <w:t xml:space="preserve"> of a </w:t>
      </w:r>
      <w:r w:rsidR="00A60676">
        <w:t>smart</w:t>
      </w:r>
      <w:r w:rsidR="00984B4C">
        <w:t xml:space="preserve"> sensing chair </w:t>
      </w:r>
      <w:r w:rsidR="00061BB1">
        <w:t xml:space="preserve">system </w:t>
      </w:r>
      <w:r w:rsidR="00984B4C">
        <w:t xml:space="preserve">was by Tan </w:t>
      </w:r>
      <w:r w:rsidR="00D8161A">
        <w:t>el</w:t>
      </w:r>
      <w:r w:rsidR="00032901">
        <w:t>.</w:t>
      </w:r>
      <w:r w:rsidR="00D8161A">
        <w:t xml:space="preserve"> </w:t>
      </w:r>
      <w:r w:rsidR="00D8161A">
        <w:fldChar w:fldCharType="begin"/>
      </w:r>
      <w:r w:rsidR="00CF5DD1">
        <w:instrText xml:space="preserve"> ADDIN ZOTERO_ITEM CSL_CITATION {"citationID":"Np1uUkLq","properties":{"formattedCitation":"[18]","plainCitation":"[18]","noteIndex":0},"citationItems":[{"id":295,"uris":["http://zotero.org/users/11398818/items/LUPZ3F98"],"itemData":{"id":295,"type":"article-journal","container-title":"IEEE/ASME Transactions on Mechatronics","DOI":"10.1109/3516.951364","ISSN":"10834435","issue":"3","journalAbbreviation":"IEEE/ASME Trans. Mechatron.","page":"261-268","source":"DOI.org (Crossref)","title":"A sensing chair using pressure distribution sensors","volume":"6","author":[{"family":"Tan","given":"H.Z."},{"family":"Slivovsky","given":"L.A."},{"family":"Pentland","given":"A."}],"issued":{"date-parts":[["2001",9]]}}}],"schema":"https://github.com/citation-style-language/schema/raw/master/csl-citation.json"} </w:instrText>
      </w:r>
      <w:r w:rsidR="00D8161A">
        <w:fldChar w:fldCharType="separate"/>
      </w:r>
      <w:r w:rsidR="00CF5DD1">
        <w:t>[18]</w:t>
      </w:r>
      <w:r w:rsidR="00D8161A">
        <w:fldChar w:fldCharType="end"/>
      </w:r>
      <w:r w:rsidR="00D8161A">
        <w:t xml:space="preserve"> back in 2001</w:t>
      </w:r>
      <w:r w:rsidR="00F47EE4">
        <w:t>.</w:t>
      </w:r>
      <w:r w:rsidR="006D3202">
        <w:t xml:space="preserve"> </w:t>
      </w:r>
      <w:r w:rsidR="0049403A">
        <w:t>They were able to classify</w:t>
      </w:r>
      <w:r w:rsidR="00B10A1D">
        <w:t xml:space="preserve"> 14 different siting postures using</w:t>
      </w:r>
      <w:r w:rsidR="00763DAC">
        <w:t xml:space="preserve"> a </w:t>
      </w:r>
      <w:r w:rsidR="00B10A1D">
        <w:t>(</w:t>
      </w:r>
      <w:r w:rsidR="001154C0">
        <w:t>Principal Component Analysis</w:t>
      </w:r>
      <w:r w:rsidR="00B10A1D">
        <w:t>)-based</w:t>
      </w:r>
      <w:r w:rsidR="00763DAC">
        <w:t xml:space="preserve"> algorithm</w:t>
      </w:r>
      <w:r w:rsidR="001154C0">
        <w:t xml:space="preserve"> which </w:t>
      </w:r>
      <w:r w:rsidR="00763DAC">
        <w:t>interfaced</w:t>
      </w:r>
      <w:r w:rsidR="001154C0">
        <w:t xml:space="preserve"> with </w:t>
      </w:r>
      <w:r w:rsidR="004F5F68">
        <w:t>pressure sensor array module</w:t>
      </w:r>
      <w:r w:rsidR="002C3209">
        <w:t xml:space="preserve"> placed the both the back rest and the sitting area of the chair</w:t>
      </w:r>
      <w:r w:rsidR="00763DAC">
        <w:t>;</w:t>
      </w:r>
      <w:r w:rsidR="00051C65">
        <w:t xml:space="preserve"> </w:t>
      </w:r>
      <w:r w:rsidR="00763DAC">
        <w:t xml:space="preserve">achieving an </w:t>
      </w:r>
      <w:r w:rsidR="00183C47">
        <w:t xml:space="preserve">overall accuracy </w:t>
      </w:r>
      <w:r w:rsidR="00763DAC">
        <w:t xml:space="preserve">ranging </w:t>
      </w:r>
      <w:r w:rsidR="00183C47">
        <w:t xml:space="preserve">between 79% to 96%. </w:t>
      </w:r>
      <w:r w:rsidR="00CE223B">
        <w:t>Subsequently,</w:t>
      </w:r>
      <w:r w:rsidR="002D6365">
        <w:t xml:space="preserve"> </w:t>
      </w:r>
      <w:r w:rsidR="002C3209">
        <w:t xml:space="preserve">a lot of </w:t>
      </w:r>
      <w:r w:rsidR="00183C47">
        <w:t>research</w:t>
      </w:r>
      <w:r w:rsidR="005C1CA5">
        <w:t xml:space="preserve"> studie</w:t>
      </w:r>
      <w:r w:rsidR="00183C47">
        <w:t xml:space="preserve">s </w:t>
      </w:r>
      <w:r w:rsidR="00763DAC">
        <w:t>has been</w:t>
      </w:r>
      <w:r w:rsidR="002C3209">
        <w:t xml:space="preserve"> published</w:t>
      </w:r>
      <w:r w:rsidR="00763DAC">
        <w:t xml:space="preserve"> primarily following</w:t>
      </w:r>
      <w:r w:rsidR="00994B8B">
        <w:t xml:space="preserve"> a</w:t>
      </w:r>
      <w:r w:rsidR="00763DAC">
        <w:t xml:space="preserve"> very</w:t>
      </w:r>
      <w:r w:rsidR="00994B8B">
        <w:t xml:space="preserve"> similar approach.</w:t>
      </w:r>
      <w:r w:rsidR="004A6C6B">
        <w:t xml:space="preserve"> </w:t>
      </w:r>
      <w:r w:rsidR="009F5F6B">
        <w:t xml:space="preserve">Wang et al. </w:t>
      </w:r>
      <w:r w:rsidR="009F5F6B">
        <w:fldChar w:fldCharType="begin"/>
      </w:r>
      <w:r w:rsidR="00CF5DD1">
        <w:instrText xml:space="preserve"> ADDIN ZOTERO_ITEM CSL_CITATION {"citationID":"7AU2CkXM","properties":{"formattedCitation":"[19]","plainCitation":"[19]","noteIndex":0},"citationItems":[{"id":34,"uris":["http://zotero.org/users/11398818/items/Y3DRPCH2"],"itemData":{"id":34,"type":"article-journal","container-title":"IEEE Sensors Journal","DOI":"10.1109/JSEN.2020.3016611","ISSN":"1530-437X, 1558-1748, 2379-9153","issue":"2","journalAbbreviation":"IEEE Sensors J.","page":"1779-1786","source":"DOI.org (Crossref)","title":"Sitting Posture Recognition Using a Spiking Neural Network","volume":"21","author":[{"family":"Wang","given":"Jianquan"},{"family":"Hafidh","given":"Basim"},{"family":"Dong","given":"Haiwei"},{"family":"El Saddik","given":"Abdulmotaleb"}],"issued":{"date-parts":[["2021",1,15]]}}}],"schema":"https://github.com/citation-style-language/schema/raw/master/csl-citation.json"} </w:instrText>
      </w:r>
      <w:r w:rsidR="009F5F6B">
        <w:fldChar w:fldCharType="separate"/>
      </w:r>
      <w:r w:rsidR="00CF5DD1">
        <w:rPr>
          <w:noProof/>
        </w:rPr>
        <w:t>[19]</w:t>
      </w:r>
      <w:r w:rsidR="009F5F6B">
        <w:fldChar w:fldCharType="end"/>
      </w:r>
      <w:r w:rsidR="009F5F6B">
        <w:t xml:space="preserve"> </w:t>
      </w:r>
      <w:r w:rsidR="00696A6E">
        <w:t>developed a</w:t>
      </w:r>
      <w:r w:rsidR="001B3B25">
        <w:t xml:space="preserve"> smart chair system equipped with </w:t>
      </w:r>
      <w:r w:rsidR="002B39C6">
        <w:t>a</w:t>
      </w:r>
      <w:r w:rsidR="001B3B25">
        <w:t xml:space="preserve"> </w:t>
      </w:r>
      <w:r w:rsidR="001F308A">
        <w:t xml:space="preserve">(9x9) &amp; </w:t>
      </w:r>
      <w:r w:rsidR="002242AC">
        <w:t xml:space="preserve">(10x9) </w:t>
      </w:r>
      <w:r w:rsidR="001B3B25">
        <w:t xml:space="preserve">FSR pressure matrix </w:t>
      </w:r>
      <w:r w:rsidR="002242AC">
        <w:t>which were used to</w:t>
      </w:r>
      <w:r w:rsidR="001B3B25">
        <w:t xml:space="preserve"> classify</w:t>
      </w:r>
      <w:r w:rsidR="002242AC">
        <w:t xml:space="preserve"> up to</w:t>
      </w:r>
      <w:r w:rsidR="00524451">
        <w:t xml:space="preserve"> </w:t>
      </w:r>
      <w:r w:rsidR="001B3B25">
        <w:t>15 different sitting postures</w:t>
      </w:r>
      <w:r w:rsidR="00524451">
        <w:t xml:space="preserve"> using the SNN (Spike</w:t>
      </w:r>
      <w:r w:rsidR="008707E3">
        <w:t xml:space="preserve"> Neural Networks</w:t>
      </w:r>
      <w:r w:rsidR="00524451">
        <w:t>)</w:t>
      </w:r>
      <w:r w:rsidR="001B3B25">
        <w:t>.</w:t>
      </w:r>
      <w:r w:rsidR="00E32E52">
        <w:t xml:space="preserve"> Tsai</w:t>
      </w:r>
      <w:r w:rsidR="001F308A" w:rsidRPr="001F308A">
        <w:t xml:space="preserve"> </w:t>
      </w:r>
      <w:r w:rsidR="001F308A">
        <w:t>et</w:t>
      </w:r>
      <w:r w:rsidR="00E32E52">
        <w:t xml:space="preserve"> al</w:t>
      </w:r>
      <w:r w:rsidR="008E189B">
        <w:t>.</w:t>
      </w:r>
      <w:r w:rsidR="002B39C6">
        <w:t xml:space="preserve"> </w:t>
      </w:r>
      <w:r w:rsidR="002B39C6">
        <w:fldChar w:fldCharType="begin"/>
      </w:r>
      <w:r w:rsidR="00CF5DD1">
        <w:instrText xml:space="preserve"> ADDIN ZOTERO_ITEM CSL_CITATION {"citationID":"hLHvGkxR","properties":{"formattedCitation":"[20]","plainCitation":"[20]","noteIndex":0},"citationItems":[{"id":22,"uris":["http://zotero.org/users/11398818/items/UGIYCU8F"],"itemData":{"id":22,"type":"article-journal","abstract":"Prolonged sitting with poor posture can lead to various health problems, including upper back pain, lower back pain, and cervical pain. Maintaining proper sitting posture is crucial for individuals while working or studying. Existing pressure sensor-based systems have been proposed to recognize sitting postures, but their accuracy ranges from 80% to 90%, leaving room for improvement. In this study, we developed a sitting posture recognition system called SPRS. We identified key areas on the chair surface that capture essential characteristics of sitting postures and employed diverse machine learning technologies to recognize ten common sitting postures. To evaluate the accuracy and usability of SPRS, we conducted a ten-minute sitting session with arbitrary postures involving 20 volunteers. The experimental results demonstrated that SPRS achieved an impressive accuracy rate of up to 99.1% in recognizing sitting postures. Additionally, we performed a usability survey using two standard questionnaires, the System Usability Scale (SUS) and the Questionnaire for User Interface Satisfaction (QUIS). The analysis of survey results indicated that SPRS is user-friendly, easy to use, and responsive.","container-title":"Sensors","DOI":"10.3390/s23135894","ISSN":"1424-8220","issue":"13","journalAbbreviation":"Sensors","language":"en","page":"5894","source":"DOI.org (Crossref)","title":"An Automated Sitting Posture Recognition System Utilizing Pressure Sensors","volume":"23","author":[{"family":"Tsai","given":"Ming-Chih"},{"family":"Chu","given":"Edward T.-H."},{"family":"Lee","given":"Chia-Rong"}],"issued":{"date-parts":[["2023",6,25]]}}}],"schema":"https://github.com/citation-style-language/schema/raw/master/csl-citation.json"} </w:instrText>
      </w:r>
      <w:r w:rsidR="002B39C6">
        <w:fldChar w:fldCharType="separate"/>
      </w:r>
      <w:r w:rsidR="00CF5DD1">
        <w:rPr>
          <w:noProof/>
        </w:rPr>
        <w:t>[20]</w:t>
      </w:r>
      <w:r w:rsidR="002B39C6">
        <w:fldChar w:fldCharType="end"/>
      </w:r>
      <w:r w:rsidR="00E32E52">
        <w:t xml:space="preserve"> </w:t>
      </w:r>
      <w:r w:rsidR="00524451">
        <w:t>adopted a similar approach by</w:t>
      </w:r>
      <w:r w:rsidR="001B3B25">
        <w:t xml:space="preserve"> </w:t>
      </w:r>
      <w:r w:rsidR="00E32E52">
        <w:t>using a</w:t>
      </w:r>
      <w:r w:rsidR="00E90C27">
        <w:t xml:space="preserve"> textile-based </w:t>
      </w:r>
      <w:r w:rsidR="00532F95">
        <w:t xml:space="preserve">pressure sensor array </w:t>
      </w:r>
      <w:r w:rsidR="00A41310">
        <w:t>to</w:t>
      </w:r>
      <w:r w:rsidR="00532F95">
        <w:t xml:space="preserve"> classify 7 sitting postures</w:t>
      </w:r>
      <w:r w:rsidR="00520A3C">
        <w:t xml:space="preserve"> while </w:t>
      </w:r>
      <w:r w:rsidR="0084380B">
        <w:t>achieving</w:t>
      </w:r>
      <w:r w:rsidR="00520A3C">
        <w:t xml:space="preserve"> an overall classification accuracy of 85.9%</w:t>
      </w:r>
      <w:r w:rsidR="00532F95">
        <w:t>.</w:t>
      </w:r>
      <w:r w:rsidR="004A6C6B">
        <w:t xml:space="preserve"> In the research space, there are various classification methods being employed such as rule-based techniques </w:t>
      </w:r>
      <w:r w:rsidR="004A6C6B">
        <w:fldChar w:fldCharType="begin"/>
      </w:r>
      <w:r w:rsidR="00CF5DD1">
        <w:instrText xml:space="preserve"> ADDIN ZOTERO_ITEM CSL_CITATION {"citationID":"9YWhnd80","properties":{"formattedCitation":"[21,22]","plainCitation":"[21,22]","noteIndex":0},"citationItems":[{"id":19,"uris":["http://zotero.org/users/11398818/items/UWUTEDIW"],"itemData":{"id":19,"type":"article-journal","abstract":"The employees’ health and well-being are an actual topic in our fast-moving world. Employers lose money when their employees suffer from different health problems and cannot work. The major problem is the spinal pain caused by the poor sitting posture on the office chair. This paper deals with the proposal and realization of the system for the detection of incorrect sitting positions. The smart chair has six flexible force sensors. The Internet of Things (IoT) node based on Arduino connects these sensors into the system. The system detects wrong seating positions and notifies the users. In advance, we develop a mobile application to receive those notifications. The user gets feedback about sitting posture and additional statistical data. We defined simple rules for processing the sensor data for recognizing wrong sitting postures. The data from smart chairs are collected by a private cloud solution from QNAP and are stored in the MongoDB database. We used the Node-RED application for the whole logic implementation.","container-title":"Mobile Information Systems","DOI":"10.1155/2020/6625797","ISSN":"1875-905X, 1574-017X","journalAbbreviation":"Mobile Information Systems","language":"en","page":"1-13","source":"DOI.org (Crossref)","title":"A Smart System for Sitting Posture Detection Based on Force Sensors and Mobile Application","volume":"2020","author":[{"family":"Matuska","given":"Slavomir"},{"family":"Paralic","given":"Martin"},{"family":"Hudec","given":"Robert"}],"editor":[{"family":"Krejcar","given":"Ondrej"}],"issued":{"date-parts":[["2020",11,18]]}}},{"id":26,"uris":["http://zotero.org/users/11398818/items/NETFL3DX"],"itemData":{"id":26,"type":"article-journal","abstract":"In this paper, a smart office chair with movable textile sensors to monitor sitting position during the workday is presented. The system consists of a presence textile capacitive sensor with different levels of activation with a signal conditioning device. The proposed system was integrated into an office chair to detect postures that could provoke musculoskeletal disorders or discomfort. The microcontroller measured the capacitance by means of a cycle count method and provided the position information in real time. The information could be analysed to set up warnings to prevent incorrect postures or the necessity to move. Five participants assumed a series of postures, and the results showed the workability of the proposed smart chair. The chair can be provided as a new tool for companies, hospitals, or other institutions to detect incorrect postures and monitor the postures of people with reduced mobility. This tool can optimise control procedures or prevent occupational risks.","container-title":"Materials","DOI":"10.3390/ma16134838","ISSN":"1996-1944","issue":"13","journalAbbreviation":"Materials","language":"en","page":"4838","source":"DOI.org (Crossref)","title":"A Smart Chair to Monitor Sitting Posture by Capacitive Textile Sensors","volume":"16","author":[{"family":"Martínez-Estrada","given":"Marc"},{"family":"Vuohijoki","given":"Tiina"},{"family":"Poberznik","given":"Anja"},{"family":"Shaikh","given":"Asif"},{"family":"Virkki","given":"Johanna"},{"family":"Gil","given":"Ignacio"},{"family":"Fernández-García","given":"Raúl"}],"issued":{"date-parts":[["2023",7,5]]}}}],"schema":"https://github.com/citation-style-language/schema/raw/master/csl-citation.json"} </w:instrText>
      </w:r>
      <w:r w:rsidR="004A6C6B">
        <w:fldChar w:fldCharType="separate"/>
      </w:r>
      <w:r w:rsidR="00CF5DD1">
        <w:rPr>
          <w:noProof/>
        </w:rPr>
        <w:t>[21,22]</w:t>
      </w:r>
      <w:r w:rsidR="004A6C6B">
        <w:fldChar w:fldCharType="end"/>
      </w:r>
      <w:r w:rsidR="004A6C6B">
        <w:t>, statistical models (</w:t>
      </w:r>
      <w:r w:rsidR="00E3147B" w:rsidRPr="00E3147B">
        <w:t>K-Nearest Neighbors (KNNs)</w:t>
      </w:r>
      <w:r w:rsidR="00E3147B">
        <w:t xml:space="preserve"> </w:t>
      </w:r>
      <w:r w:rsidR="00E3147B">
        <w:fldChar w:fldCharType="begin"/>
      </w:r>
      <w:r w:rsidR="00CF5DD1">
        <w:instrText xml:space="preserve"> ADDIN ZOTERO_ITEM CSL_CITATION {"citationID":"jsesNHfp","properties":{"formattedCitation":"[23\\uc0\\u8211{}26]","plainCitation":"[23–26]","noteIndex":0},"citationItems":[{"id":28,"uris":["http://zotero.org/users/11398818/items/A9UVN24S"],"itemData":{"id":28,"type":"article-journal","abstract":"In recent years, employment in sedentary occupations has continuously risen. Office workers are more prone to prolonged static sitting, spending 65–80% of work hours sitting, increasing risks for multiple health problems, including cardiovascular diseases and musculoskeletal disorders. These adverse health effects lead to decreased productivity, increased absenteeism and health care costs. However, lack of regulation targeting these issues has oftentimes left them unattended. This article proposes a smart chair system, with posture and electrocardiography (ECG) monitoring modules, using an “invisible” sensing approach, to optimize working conditions, without hindering everyday tasks. For posture classification, machine learning models were trained and tested with datasets composed by center of mass coordinates in the seat plane, computed from the weight measured by load cells fixed under the seat. Models were trained and evaluated in the classification of five and seven sitting positions, achieving high accuracy results for all five-class models (&gt;97.4%), and good results for some seven-class models, particularly the best performing k-NN model (87.5%). For ECG monitoring, signals were acquired at the armrests covered with conductive nappa, connected to a single-lead sensor. Following signal filtering and segmentation, several outlier detection methods were applied to remove extremely noisy segments with mislabeled R-peaks, but only DBSCAN showed satisfactory results for the ECG segmentation performance (88.21%) and accuracy (90.50%).","container-title":"Sensors","DOI":"10.3390/s23020719","ISSN":"1424-8220","issue":"2","journalAbbreviation":"Sensors","language":"en","page":"719","source":"DOI.org (Crossref)","title":"A Novel Smart Chair System for Posture Classification and Invisible ECG Monitoring","volume":"23","author":[{"family":"Pereira","given":"Leonor"},{"family":"Plácido Da Silva","given":"Hugo"}],"issued":{"date-parts":[["2023",1,8]]}}},{"id":12,"uris":["http://zotero.org/users/11398818/items/8IPGYUV4"],"itemData":{"id":12,"type":"article-journal","container-title":"IEEE Journal of Biomedical and Health Informatics","DOI":"10.1109/JBHI.2020.3030096","ISSN":"2168-2194, 2168-2208","issue":"5","journalAbbreviation":"IEEE J. Biomed. Health Inform.","page":"1805-1813","source":"DOI.org (Crossref)","title":"Developing and Evaluating a Mixed Sensor Smart Chair System for Real-Time Posture Classification: Combining Pressure and Distance Sensors","title-short":"Developing and Evaluating a Mixed Sensor Smart Chair System for Real-Time Posture Classification","volume":"25","author":[{"family":"Jeong","given":"Haeseok"},{"family":"Park","given":"Woojin"}],"issued":{"date-parts":[["2021",5]]}}},{"id":225,"uris":["http://zotero.org/users/11398818/items/RUJS3MTH"],"itemData":{"id":225,"type":"paper-conference","container-title":"2019 41st Annual International Conference of the IEEE Engineering in Medicine and Biology Society (EMBC)","DOI":"10.1109/EMBC.2019.8856635","event-place":"Berlin, Germany","event-title":"2019 41st Annual International Conference of the IEEE Engineering in Medicine &amp; Biology Society (EMBC)","ISBN":"978-1-5386-1311-5","license":"https://ieeexplore.ieee.org/Xplorehelp/downloads/license-information/IEEE.html","page":"3364-3367","publisher":"IEEE","publisher-place":"Berlin, Germany","source":"DOI.org (Crossref)","title":"Design and Development of a Sitting Posture Recognition System","URL":"https://ieeexplore.ieee.org/document/8856635/","author":[{"family":"Fragkiadakis","given":"Emmanouil"},{"family":"Dalakleidi","given":"Kalliopi V."},{"family":"Nikita","given":"Konstantina S."}],"accessed":{"date-parts":[["2024",4,24]]},"issued":{"date-parts":[["2019",7]]}}},{"id":228,"uris":["http://zotero.org/users/11398818/items/SSKMEWMW"],"itemData":{"id":228,"type":"article-journal","container-title":"Computers, Materials &amp; Continua","DOI":"10.32604/cmc.2023.044140","ISSN":"1546-2226","issue":"2","journalAbbreviation":"CMC","language":"en","page":"1795-1814","source":"DOI.org (Crossref)","title":"Force Sensitive Resistors-Based Real-Time Posture Detection System Using Machine Learning Algorithms","volume":"77","author":[{"family":"Javaid","given":"Arsal"},{"family":"Abbas","given":"Areeb"},{"family":"Arshad","given":"Jehangir"},{"family":"Rahmani","given":"Mohammad Khalid Imam"},{"family":"Chauhdary","given":"Sohaib Tahir"},{"family":"Jaffery","given":"Mujtaba Hussain"},{"family":"Banga","given":"Abdulbasid S."}],"issued":{"date-parts":[["2023"]]}}}],"schema":"https://github.com/citation-style-language/schema/raw/master/csl-citation.json"} </w:instrText>
      </w:r>
      <w:r w:rsidR="00E3147B">
        <w:fldChar w:fldCharType="separate"/>
      </w:r>
      <w:r w:rsidR="00CF5DD1" w:rsidRPr="00CF5DD1">
        <w:t>[23–26]</w:t>
      </w:r>
      <w:r w:rsidR="00E3147B">
        <w:fldChar w:fldCharType="end"/>
      </w:r>
      <w:r w:rsidR="00E3147B" w:rsidRPr="00E3147B">
        <w:t>, Decision Tree</w:t>
      </w:r>
      <w:r w:rsidR="00E3147B">
        <w:t xml:space="preserve"> </w:t>
      </w:r>
      <w:r w:rsidR="00E3147B">
        <w:fldChar w:fldCharType="begin"/>
      </w:r>
      <w:r w:rsidR="00CF5DD1">
        <w:instrText xml:space="preserve"> ADDIN ZOTERO_ITEM CSL_CITATION {"citationID":"xf5LJMMD","properties":{"formattedCitation":"[27\\uc0\\u8211{}29]","plainCitation":"[27–29]","noteIndex":0},"citationItems":[{"id":206,"uris":["http://zotero.org/users/11398818/items/8HKPNHUW"],"itemData":{"id":206,"type":"article-journal","container-title":"Sensors","DOI":"10.3390/s17040719","ISSN":"1424-8220","issue":"4","journalAbbreviation":"Sensors","language":"en","page":"719","source":"DOI.org (Crossref)","title":"Posture Detection Based on Smart Cushion for Wheelchair Users","volume":"17","author":[{"family":"Ma","given":"Congcong"},{"family":"Li","given":"Wenfeng"},{"family":"Gravina","given":"Raffaele"},{"family":"Fortino","given":"Giancarlo"}],"issued":{"date-parts":[["2017",3,29]]}}},{"id":309,"uris":["http://zotero.org/users/11398818/items/2HFDN9YP"],"itemData":{"id":309,"type":"article-journal","container-title":"IEEE Systems, Man, and Cybernetics Magazine","DOI":"10.1109/MSMC.2019.2962226","ISSN":"2333-942X, 2380-1298","issue":"4","journalAbbreviation":"IEEE Syst. Man Cybern. Mag.","page":"6-14","source":"DOI.org (Crossref)","title":"Smart Cushion-Based Activity Recognition: Prompting Users to Maintain a Healthy Seated Posture","title-short":"Smart Cushion-Based Activity Recognition","volume":"6","author":[{"family":"Ma","given":"Congcong"},{"family":"Li","given":"Wenfeng"},{"family":"Gravina","given":"Raffaele"},{"family":"Du","given":"Juan"},{"family":"Li","given":"Qimeng"},{"family":"Fortino","given":"Giancarlo"}],"issued":{"date-parts":[["2020",10]]}}},{"id":303,"uris":["http://zotero.org/users/11398818/items/MM83R5MW"],"itemData":{"id":303,"type":"paper-conference","container-title":"2014 International Conference on Intelligent Environments","DOI":"10.1109/IE.2014.39","event-place":"China","event-title":"2014 International Conference on Intelligent Environments (IE)","ISBN":"978-1-4799-2947-4","page":"211-213","publisher":"IEEE","publisher-place":"China","source":"DOI.org (Crossref)","title":"IntelliChair: An Approach for Activity Detection and Prediction via Posture Analysis","title-short":"IntelliChair","URL":"http://ieeexplore.ieee.org/document/6910450/","author":[{"family":"Fu","given":"Teng"},{"family":"Macleod","given":"Allan"}],"accessed":{"date-parts":[["2023",11,20]]},"issued":{"date-parts":[["2014",6]]}}}],"schema":"https://github.com/citation-style-language/schema/raw/master/csl-citation.json"} </w:instrText>
      </w:r>
      <w:r w:rsidR="00E3147B">
        <w:fldChar w:fldCharType="separate"/>
      </w:r>
      <w:r w:rsidR="00CF5DD1" w:rsidRPr="00CF5DD1">
        <w:t>[27–29]</w:t>
      </w:r>
      <w:r w:rsidR="00E3147B">
        <w:fldChar w:fldCharType="end"/>
      </w:r>
      <w:r w:rsidR="00E3147B" w:rsidRPr="00E3147B">
        <w:t>, Support Vector Machines (SVMs)</w:t>
      </w:r>
      <w:r w:rsidR="006633C8">
        <w:t xml:space="preserve"> </w:t>
      </w:r>
      <w:r w:rsidR="006633C8">
        <w:fldChar w:fldCharType="begin"/>
      </w:r>
      <w:r w:rsidR="00CF5DD1">
        <w:instrText xml:space="preserve"> ADDIN ZOTERO_ITEM CSL_CITATION {"citationID":"rIqyzP1G","properties":{"formattedCitation":"[20,30,31]","plainCitation":"[20,30,31]","noteIndex":0},"citationItems":[{"id":22,"uris":["http://zotero.org/users/11398818/items/UGIYCU8F"],"itemData":{"id":22,"type":"article-journal","abstract":"Prolonged sitting with poor posture can lead to various health problems, including upper back pain, lower back pain, and cervical pain. Maintaining proper sitting posture is crucial for individuals while working or studying. Existing pressure sensor-based systems have been proposed to recognize sitting postures, but their accuracy ranges from 80% to 90%, leaving room for improvement. In this study, we developed a sitting posture recognition system called SPRS. We identified key areas on the chair surface that capture essential characteristics of sitting postures and employed diverse machine learning technologies to recognize ten common sitting postures. To evaluate the accuracy and usability of SPRS, we conducted a ten-minute sitting session with arbitrary postures involving 20 volunteers. The experimental results demonstrated that SPRS achieved an impressive accuracy rate of up to 99.1% in recognizing sitting postures. Additionally, we performed a usability survey using two standard questionnaires, the System Usability Scale (SUS) and the Questionnaire for User Interface Satisfaction (QUIS). The analysis of survey results indicated that SPRS is user-friendly, easy to use, and responsive.","container-title":"Sensors","DOI":"10.3390/s23135894","ISSN":"1424-8220","issue":"13","journalAbbreviation":"Sensors","language":"en","page":"5894","source":"DOI.org (Crossref)","title":"An Automated Sitting Posture Recognition System Utilizing Pressure Sensors","volume":"23","author":[{"family":"Tsai","given":"Ming-Chih"},{"family":"Chu","given":"Edward T.-H."},{"family":"Lee","given":"Chia-Rong"}],"issued":{"date-parts":[["2023",6,25]]}}},{"id":15,"uris":["http://zotero.org/users/11398818/items/NF2WTTR3"],"itemData":{"id":15,"type":"article-journal","abstract":"Bad sitting posture is harmful to human health. Intelligent sitting posture recognition algorithm can remind people to correct their sitting posture. In this paper, a sitting pressure image acquisition system was designed. With the system, we innovatively proposed a hip positioning algorithm based on hip templates. The average deviation of the algorithm for hip positioning is 1.306 pixels (the equivalent distance is 1.50 cm), and the proportion of the maximum positioning deviation less than three pixels is 94.1%. Statistics show that the algorithm works relatively well for different subjects. At the same time, the algorithm can not only effectively locate the hip position with a small rotation angle (0°–15°), but also has certain adaptability to the sitting posture with a medium rotation angle (15°–30°) or a large rotation angle (30°–45°). Using the hip positioning algorithm, the regional pressure values of the left hip, right hip and caudal vertebrae are effectively extracted as the features, and support vector machine (SVM) with polynomial kernel is used to classify the four types of sitting postures, with a classification accuracy of up to 89.6%.","container-title":"Sensors","DOI":"10.3390/s21020426","ISSN":"1424-8220","issue":"2","journalAbbreviation":"Sensors","language":"en","page":"426","source":"DOI.org (Crossref)","title":"Hip Positioning and Sitting Posture Recognition Based on Human Sitting Pressure Image","volume":"21","author":[{"family":"Wan","given":"Qilong"},{"family":"Zhao","given":"Haiming"},{"family":"Li","given":"Jie"},{"family":"Xu","given":"Peng"}],"issued":{"date-parts":[["2021",1,9]]}}},{"id":7,"uris":["http://zotero.org/users/11398818/items/R5TKSJBE"],"itemData":{"id":7,"type":"article-journal","container-title":"Sensors","DOI":"10.3390/s18010208","ISSN":"1424-8220","issue":"2","journalAbbreviation":"Sensors","language":"en","page":"208","source":"DOI.org (Crossref)","title":"Sitting Posture Monitoring System Based on a Low-Cost Load Cell Using Machine Learning","volume":"18","author":[{"family":"Roh","given":"Jongryun"},{"family":"Park","given":"Hyeong-jun"},{"family":"Lee","given":"Kwang"},{"family":"Hyeong","given":"Joonho"},{"family":"Kim","given":"Sayup"},{"family":"Lee","given":"Boreom"}],"issued":{"date-parts":[["2018",1,12]]}}}],"schema":"https://github.com/citation-style-language/schema/raw/master/csl-citation.json"} </w:instrText>
      </w:r>
      <w:r w:rsidR="006633C8">
        <w:fldChar w:fldCharType="separate"/>
      </w:r>
      <w:r w:rsidR="00CF5DD1">
        <w:rPr>
          <w:noProof/>
        </w:rPr>
        <w:t>[20,30,31]</w:t>
      </w:r>
      <w:r w:rsidR="006633C8">
        <w:fldChar w:fldCharType="end"/>
      </w:r>
      <w:r w:rsidR="00E3147B" w:rsidRPr="00E3147B">
        <w:t xml:space="preserve">, Random Forests (RFs) </w:t>
      </w:r>
      <w:r w:rsidR="006633C8">
        <w:fldChar w:fldCharType="begin"/>
      </w:r>
      <w:r w:rsidR="00CF5DD1">
        <w:instrText xml:space="preserve"> ADDIN ZOTERO_ITEM CSL_CITATION {"citationID":"vwOdFOga","properties":{"formattedCitation":"[32\\uc0\\u8211{}34]","plainCitation":"[32–34]","noteIndex":0},"citationItems":[{"id":13,"uris":["http://zotero.org/users/11398818/items/95B8ZWLW"],"itemData":{"id":13,"type":"paper-conference","container-title":"2019 IEEE Pacific Rim Conference on Communications, Computers and Signal Processing (PACRIM)","DOI":"10.1109/PACRIM47961.2019.8985070","event-place":"Victoria, BC, Canada","event-title":"2019 IEEE Pacific Rim Conference on Communications, Computers and Signal Processing (PACRIM)","ISBN":"978-1-72812-794-1","page":"1-6","publisher":"IEEE","publisher-place":"Victoria, BC, Canada","source":"DOI.org (Crossref)","title":"Are you sitting right?-Sitting Posture Recognition Using RF Signals","title-short":"Are you sitting right?","URL":"https://ieeexplore.ieee.org/document/8985070/","author":[{"family":"Feng","given":"Lin"},{"family":"Li","given":"Ziyi"},{"family":"Liu","given":"Chen"}],"accessed":{"date-parts":[["2023",10,25]]},"issued":{"date-parts":[["2019",8]]}}},{"id":6,"uris":["http://zotero.org/users/11398818/items/EJDVGSEA"],"itemData":{"id":6,"type":"article-journal","abstract":"Occupational musculoskeletal disorders, particularly chronic low back pain (LBP), are ubiquitous due to prolonged static sitting or nonergonomic sitting positions. Therefore, the aim of this study was to develop an instrumented chair with force and acceleration sensors to determine the accuracy of automatically identifying the user’s sitting position by applying five different machine learning methods (Support Vector Machines, Multinomial Regression, Boosting, Neural Networks, and Random Forest). Forty-one subjects were requested to sit four times in seven different prescribed sitting positions (total 1148 samples). Sixteen force sensor values and the backrest angle were used as the explanatory variables (features) for the classification. The different classification methods were compared by means of a Leave-One-Out cross-validation approach. The best performance was achieved using the Random Forest classification algorithm, producing a mean classification accuracy of 90.9% for subjects with which the algorithm was not familiar. The classification accuracy varied between 81% and 98% for the seven different sitting positions. The present study showed the possibility of accurately classifying different sitting positions by means of the introduced instrumented office chair combined with machine learning analyses. The use of such novel approaches for the accurate assessment of chair usage could offer insights into the relationships between sitting position, sitting behaviour, and the occurrence of musculoskeletal disorders.","container-title":"BioMed Research International","DOI":"10.1155/2016/5978489","ISSN":"2314-6133, 2314-6141","journalAbbreviation":"BioMed Research International","language":"en","page":"1-9","source":"DOI.org (Crossref)","title":"Application of Machine Learning Approaches for Classifying Sitting Posture Based on Force and Acceleration Sensors","volume":"2016","author":[{"family":"Zemp","given":"Roland"},{"family":"Tanadini","given":"Matteo"},{"family":"Plüss","given":"Stefan"},{"family":"Schnüriger","given":"Karin"},{"family":"Singh","given":"Navrag B."},{"family":"Taylor","given":"William R."},{"family":"Lorenzetti","given":"Silvio"}],"issued":{"date-parts":[["2016"]]}}},{"id":275,"uris":["http://zotero.org/users/11398818/items/7ANKQUF4"],"itemData":{"id":275,"type":"article-journal","abstract":"We present a solution for intelligent posture training based on accurate, real-time sitting posture monitoring using the LifeChair IoT cushion and supervised machine learning from pressure sensing and user body data. We demonstrate our system’s performance in sitting posture and seated stretch recognition tasks with over 98.82% accuracy in recognizing 15 different sitting postures and 97.94% in recognizing six seated stretches. We also show that user BMI divergence significantly affects posture recognition accuracy using machine learning. We validate our method’s performance in five different real-world workplace environments and discuss training strategies for the machine learning models. Finally, we propose the first smart posture data-driven stretch recommendation system in alignment with physiotherapy standards.","container-title":"Sensors","DOI":"10.3390/s22145337","ISSN":"1424-8220","issue":"14","journalAbbreviation":"Sensors","language":"en","page":"5337","source":"DOI.org (Crossref)","title":"Intelligent Posture Training: Machine-Learning-Powered Human Sitting Posture Recognition Based on a Pressure-Sensing IoT Cushion","title-short":"Intelligent Posture Training","volume":"22","author":[{"family":"Bourahmoune","given":"Katia"},{"family":"Ishac","given":"Karlos"},{"family":"Amagasa","given":"Toshiyuki"}],"issued":{"date-parts":[["2022",7,17]]}}}],"schema":"https://github.com/citation-style-language/schema/raw/master/csl-citation.json"} </w:instrText>
      </w:r>
      <w:r w:rsidR="006633C8">
        <w:fldChar w:fldCharType="separate"/>
      </w:r>
      <w:r w:rsidR="00CF5DD1" w:rsidRPr="00CF5DD1">
        <w:t>[32–34]</w:t>
      </w:r>
      <w:r w:rsidR="006633C8">
        <w:fldChar w:fldCharType="end"/>
      </w:r>
      <w:r w:rsidR="004A6C6B">
        <w:t>), and deep learning models (</w:t>
      </w:r>
      <w:r w:rsidR="00D81CDC">
        <w:t>Convolutional Neural Networks (CNNs)</w:t>
      </w:r>
      <w:r w:rsidR="005F0872">
        <w:t xml:space="preserve"> </w:t>
      </w:r>
      <w:r w:rsidR="005F0872">
        <w:fldChar w:fldCharType="begin"/>
      </w:r>
      <w:r w:rsidR="00CF5DD1">
        <w:instrText xml:space="preserve"> ADDIN ZOTERO_ITEM CSL_CITATION {"citationID":"5Xo783GU","properties":{"formattedCitation":"[35\\uc0\\u8211{}37]","plainCitation":"[35–37]","noteIndex":0},"citationItems":[{"id":211,"uris":["http://zotero.org/users/11398818/items/SBMQ83RY"],"itemData":{"id":211,"type":"article-journal","abstract":"Sitting on a chair in an awkward posture or sitting for a long period of time is a risk factor for musculoskeletal disorders. A postural habit that has been formed cannot be changed easily. It is important to form a proper postural habit from childhood as the lumbar disease during childhood caused by their improper posture is most likely to recur. Thus, there is a need for a monitoring system that classifies children’s sitting postures. The purpose of this paper is to develop a system for classifying sitting postures for children using machine learning algorithms. The convolutional neural network (CNN) algorithm was used in addition to the conventional algorithms: Naïve Bayes classifier (NB), decision tree (DT), neural network (NN), multinomial logistic regression (MLR), and support vector machine (SVM). To collect data for classifying sitting postures, a sensing cushion was developed by mounting a pressure sensor mat (8 × 8) inside children’s chair seat cushion. Ten children participated, and sensor data was collected by taking a static posture for the five prescribed postures. The accuracy of CNN was found to be the highest as compared with those of the other algorithms. It is expected that the comprehensive posture monitoring system would be established through future research on enhancing the classification algorithm and providing an effective feedback system.","container-title":"Applied Sciences","DOI":"10.3390/app8081280","ISSN":"2076-3417","issue":"8","journalAbbreviation":"Applied Sciences","language":"en","page":"1280","source":"DOI.org (Crossref)","title":"Classification of Children’s Sitting Postures Using Machine Learning Algorithms","volume":"8","author":[{"family":"Kim","given":"Yong"},{"family":"Son","given":"Youngdoo"},{"family":"Kim","given":"Wonjoon"},{"family":"Jin","given":"Byungki"},{"family":"Yun","given":"Myung"}],"issued":{"date-parts":[["2018",8,1]]}}},{"id":208,"uris":["http://zotero.org/users/11398818/items/L4XCYESC"],"itemData":{"id":208,"type":"article-journal","container-title":"Biomedical Signal Processing and Control","DOI":"10.1016/j.bspc.2021.103432","ISSN":"17468094","journalAbbreviation":"Biomedical Signal Processing and Control","language":"en","page":"103432","source":"DOI.org (Crossref)","title":"A deep learning based 2-dimensional hip pressure signals analysis method for sitting posture recognition","volume":"73","author":[{"family":"Fan","given":"Zhe"},{"family":"Hu","given":"Xing"},{"family":"Chen","given":"Wen-Ming"},{"family":"Zhang","given":"Da-Wei"},{"family":"Ma","given":"Xin"}],"issued":{"date-parts":[["2022",3]]}}},{"id":310,"uris":["http://zotero.org/users/11398818/items/UPDRDR8Z"],"itemData":{"id":310,"type":"article-journal","abstract":"Abstract\n            Sedentary and poor sitting posture can damage the health of adolescents. Therefore, it is very practical to effectively detect the sitting posture of students in the classroom and to warn the bad sitting posture. This paper proposed an in-class student sitting posture recognition system based on OpenPose, which uses the monitor in the classroom to detect the sitting posture of the students, and uses OpenPose to extract the posture feature. Keras deep learning framework is used to construct the convolutional neural network, which is used to train the datasets and recognize sitting posture of students. Experiments show that the accuracy is more than 90% after 100 epoch training.","container-title":"IOP Conference Series: Materials Science and Engineering","DOI":"10.1088/1757-899X/677/3/032057","ISSN":"1757-8981, 1757-899X","issue":"3","journalAbbreviation":"IOP Conf. Ser.: Mater. Sci. Eng.","page":"032057","source":"DOI.org (Crossref)","title":"Sitting Posture Recognition Based on OpenPose","volume":"677","author":[{"family":"Chen","given":"Kehan"}],"issued":{"date-parts":[["2019",12,1]]}}}],"schema":"https://github.com/citation-style-language/schema/raw/master/csl-citation.json"} </w:instrText>
      </w:r>
      <w:r w:rsidR="005F0872">
        <w:fldChar w:fldCharType="separate"/>
      </w:r>
      <w:r w:rsidR="00CF5DD1" w:rsidRPr="00CF5DD1">
        <w:t>[35–37]</w:t>
      </w:r>
      <w:r w:rsidR="005F0872">
        <w:fldChar w:fldCharType="end"/>
      </w:r>
      <w:r w:rsidR="00D81CDC">
        <w:t>, and Artificial Neural Networks (ANN</w:t>
      </w:r>
      <w:r w:rsidR="00344401">
        <w:t>s</w:t>
      </w:r>
      <w:r w:rsidR="00D81CDC">
        <w:t>)</w:t>
      </w:r>
      <w:r w:rsidR="00344401">
        <w:t xml:space="preserve"> </w:t>
      </w:r>
      <w:r w:rsidR="00344401">
        <w:fldChar w:fldCharType="begin"/>
      </w:r>
      <w:r w:rsidR="00CF5DD1">
        <w:instrText xml:space="preserve"> ADDIN ZOTERO_ITEM CSL_CITATION {"citationID":"wO5KKxU0","properties":{"formattedCitation":"[22,38\\uc0\\u8211{}40]","plainCitation":"[22,38–40]","noteIndex":0},"citationItems":[{"id":26,"uris":["http://zotero.org/users/11398818/items/NETFL3DX"],"itemData":{"id":26,"type":"article-journal","abstract":"In this paper, a smart office chair with movable textile sensors to monitor sitting position during the workday is presented. The system consists of a presence textile capacitive sensor with different levels of activation with a signal conditioning device. The proposed system was integrated into an office chair to detect postures that could provoke musculoskeletal disorders or discomfort. The microcontroller measured the capacitance by means of a cycle count method and provided the position information in real time. The information could be analysed to set up warnings to prevent incorrect postures or the necessity to move. Five participants assumed a series of postures, and the results showed the workability of the proposed smart chair. The chair can be provided as a new tool for companies, hospitals, or other institutions to detect incorrect postures and monitor the postures of people with reduced mobility. This tool can optimise control procedures or prevent occupational risks.","container-title":"Materials","DOI":"10.3390/ma16134838","ISSN":"1996-1944","issue":"13","journalAbbreviation":"Materials","language":"en","page":"4838","source":"DOI.org (Crossref)","title":"A Smart Chair to Monitor Sitting Posture by Capacitive Textile Sensors","volume":"16","author":[{"family":"Martínez-Estrada","given":"Marc"},{"family":"Vuohijoki","given":"Tiina"},{"family":"Poberznik","given":"Anja"},{"family":"Shaikh","given":"Asif"},{"family":"Virkki","given":"Johanna"},{"family":"Gil","given":"Ignacio"},{"family":"Fernández-García","given":"Raúl"}],"issued":{"date-parts":[["2023",7,5]]}}},{"id":20,"uris":["http://zotero.org/users/11398818/items/L7KAFSQC"],"itemData":{"id":20,"type":"article-journal","container-title":"Sensors and Actuators A: Physical","DOI":"10.1016/j.sna.2021.112900","ISSN":"09244247","journalAbbreviation":"Sensors and Actuators A: Physical","language":"en","page":"112900","source":"DOI.org (Crossref)","title":"A portable sitting posture monitoring system based on a pressure sensor array and machine learning","volume":"331","author":[{"family":"Ran","given":"Xu"},{"family":"Wang","given":"Cong"},{"family":"Xiao","given":"Yao"},{"family":"Gao","given":"Xuliang"},{"family":"Zhu","given":"Zhiyuan"},{"family":"Chen","given":"Bin"}],"issued":{"date-parts":[["2021",11]]}}},{"id":210,"uris":["http://zotero.org/users/11398818/items/AU67EL3E"],"itemData":{"id":210,"type":"article-journal","abstract":"Nowadays, the percentage of time that the population spends sitting has increased substantially due to the use of computers as the main tool for work or leisure and the increase in jobs with a high office workload. As a consequence, it is common to suffer musculoskeletal pain, mainly in the back, which can lead to both temporary and chronic damage. This pain is related to holding a posture during a prolonged period of sitting, usually in front of a computer. This work presents a IoT posture monitoring system while sitting. The system consists of a device equipped with Force Sensitive Resistors (FSR) that, placed on a chair seat, detects the points where the user exerts pressure when sitting. The system is complemented with a Machine Learning model based on Artificial Neural Networks, which was trained to recognize the neutral correct posture as well as the six most frequent postures that involve risk of damage to the locomotor system. In this study, data was collected from 12 participants for each of the seven positions considered, using the developed sensing device. Several neural network models were trained and evaluated in order to improve the classification effectiveness. Hold-Out technique was used to guide the training and evaluation process. The results achieved a mean accuracy of 81% by means of a model consisting of two hidden layers of 128 neurons each. These results demonstrate that is feasible to distinguish different sitting postures using few sensors allocated in the surface of a seat, which implies lower costs and less complexity of the system.","container-title":"Electronics","DOI":"10.3390/electronics10151825","ISSN":"2079-9292","issue":"15","journalAbbreviation":"Electronics","language":"en","page":"1825","source":"DOI.org (Crossref)","title":"IoT Device for Sitting Posture Classification Using Artificial Neural Networks","volume":"10","author":[{"family":"Luna-Perejón","given":"Francisco"},{"family":"Montes-Sánchez","given":"Juan Manuel"},{"family":"Durán-López","given":"Lourdes"},{"family":"Vazquez-Baeza","given":"Alberto"},{"family":"Beasley-Bohórquez","given":"Isabel"},{"family":"Sevillano-Ramos","given":"José L."}],"issued":{"date-parts":[["2021",7,29]]}}},{"id":307,"uris":["http://zotero.org/users/11398818/items/N6MXDAS2"],"itemData":{"id":307,"type":"article-journal","abstract":"Physical inactivity and chronic stress at work increase the risks of developing metabolic disorders, mental illnesses, and musculoskeletal injuries, threatening office workers’ physical and psychological well-being. Although several guidelines and interventions have been developed to prevent theses subhealth issues, their effectiveness and health benefits are largely limited when they cannot match workday contexts. This paper presents LightSit, a health-promoting system that helps people reduce physically inactive behaviors and manage chronic stress at work. LightSit comprises a sensor mat that can be embedded into an office chair for measuring a user’s sitting posture and heart rate variability and a lighting display that is integrated into a monitor stand to present information unobtrusively, facilitating fitness and relaxation exercises during microbreaks. Following the showroom approach, we evaluated LightSit during a public exhibition at Dutch Design Week 2018. During the eight days of the exhibition, we observed more than 500 sessions of experiences with healthy microbreaks using our prototype. Semistructured interviews were conducted with 50 participants who had office-based jobs and had experienced LightSit. Our qualitative findings indicated the potential benefits of LightSit in facilitating health-promoting behaviors during office work. Based on the insights learned from this study, we discuss the implications for future designs of interactive health-promoting systems.","container-title":"Sensors","DOI":"10.3390/s19092162","ISSN":"1424-8220","issue":"9","journalAbbreviation":"Sensors","language":"en","page":"2162","source":"DOI.org (Crossref)","title":"LightSit: An Unobtrusive Health-Promoting System for Relaxation and Fitness Microbreaks at Work","title-short":"LightSit","volume":"19","author":[{"family":"Ren","given":"Xipei"},{"family":"Yu","given":"Bin"},{"family":"Lu","given":"Yuan"},{"family":"Zhang","given":"Biyong"},{"family":"Hu","given":"Jun"},{"family":"Brombacher","given":"Aarnout"}],"issued":{"date-parts":[["2019",5,9]]}}}],"schema":"https://github.com/citation-style-language/schema/raw/master/csl-citation.json"} </w:instrText>
      </w:r>
      <w:r w:rsidR="00344401">
        <w:fldChar w:fldCharType="separate"/>
      </w:r>
      <w:r w:rsidR="00CF5DD1" w:rsidRPr="00CF5DD1">
        <w:t>[22,38–40]</w:t>
      </w:r>
      <w:r w:rsidR="00344401">
        <w:fldChar w:fldCharType="end"/>
      </w:r>
      <w:r w:rsidR="004A6C6B">
        <w:t>)</w:t>
      </w:r>
      <w:r w:rsidR="00C01F8F">
        <w:t>.</w:t>
      </w:r>
    </w:p>
    <w:p w14:paraId="78291AB6" w14:textId="77777777" w:rsidR="00E423AB" w:rsidRDefault="00E423AB" w:rsidP="004A6C6B">
      <w:pPr>
        <w:pStyle w:val="MDPI31text"/>
      </w:pPr>
    </w:p>
    <w:p w14:paraId="4DCF5CA2" w14:textId="45728714" w:rsidR="006406BD" w:rsidRPr="00FF3B15" w:rsidRDefault="006406BD" w:rsidP="006406BD">
      <w:pPr>
        <w:pStyle w:val="MDPI22heading2"/>
      </w:pPr>
      <w:r>
        <w:t>2</w:t>
      </w:r>
      <w:r>
        <w:t xml:space="preserve">.2 </w:t>
      </w:r>
      <w:r>
        <w:t>Feedback Mechanism</w:t>
      </w:r>
    </w:p>
    <w:p w14:paraId="103D0E9D" w14:textId="74C1AAA1" w:rsidR="00372EE7" w:rsidRDefault="00AA1CF0" w:rsidP="004A6C6B">
      <w:pPr>
        <w:pStyle w:val="MDPI31text"/>
      </w:pPr>
      <w:r>
        <w:t>A</w:t>
      </w:r>
      <w:r w:rsidR="00C67385">
        <w:t xml:space="preserve"> </w:t>
      </w:r>
      <w:r>
        <w:t xml:space="preserve">well-constructed </w:t>
      </w:r>
      <w:r w:rsidR="00C67385">
        <w:t>feedback mechanism</w:t>
      </w:r>
      <w:r>
        <w:t xml:space="preserve"> </w:t>
      </w:r>
      <w:r w:rsidR="00611AF2">
        <w:t xml:space="preserve">is </w:t>
      </w:r>
      <w:r w:rsidR="00850153">
        <w:t>meant to</w:t>
      </w:r>
      <w:r w:rsidR="00611AF2">
        <w:t xml:space="preserve"> both </w:t>
      </w:r>
      <w:r w:rsidR="00226328">
        <w:t xml:space="preserve">inform and encourage </w:t>
      </w:r>
      <w:r w:rsidR="00A22663">
        <w:t>an individual</w:t>
      </w:r>
      <w:r w:rsidR="00226328">
        <w:t xml:space="preserve"> </w:t>
      </w:r>
      <w:r w:rsidR="00C67385">
        <w:t xml:space="preserve">to adopt “proper” sitting postures </w:t>
      </w:r>
      <w:r w:rsidR="00A22663">
        <w:t>along with providing</w:t>
      </w:r>
      <w:r w:rsidR="00C67385">
        <w:t xml:space="preserve"> valuable </w:t>
      </w:r>
      <w:r w:rsidR="004A6C6B">
        <w:t xml:space="preserve">postural </w:t>
      </w:r>
      <w:r w:rsidR="00C67385">
        <w:t xml:space="preserve">insights that would improve their overall sitting </w:t>
      </w:r>
      <w:r w:rsidR="00D32880">
        <w:t>habits</w:t>
      </w:r>
      <w:r w:rsidR="00C67385">
        <w:t>.</w:t>
      </w:r>
      <w:r w:rsidR="00A22663">
        <w:t xml:space="preserve"> </w:t>
      </w:r>
      <w:r w:rsidR="007355A4">
        <w:t xml:space="preserve">Within the current research landscape, there are multiple ways that a user </w:t>
      </w:r>
      <w:r w:rsidR="0053084E">
        <w:t>can receive valuable feedback</w:t>
      </w:r>
      <w:r w:rsidR="00036414">
        <w:t xml:space="preserve">. Mobile phones </w:t>
      </w:r>
      <w:r w:rsidR="00F4659E">
        <w:t>have been emerging as</w:t>
      </w:r>
      <w:r w:rsidR="00036414">
        <w:t xml:space="preserve"> a popular medium </w:t>
      </w:r>
      <w:r w:rsidR="00F4659E">
        <w:t>for collecting and displaying</w:t>
      </w:r>
      <w:r w:rsidR="00036414">
        <w:t xml:space="preserve"> </w:t>
      </w:r>
      <w:r w:rsidR="00F4659E">
        <w:t xml:space="preserve">useful </w:t>
      </w:r>
      <w:r w:rsidR="00036414">
        <w:t xml:space="preserve">feedback </w:t>
      </w:r>
      <w:r w:rsidR="00F4659E">
        <w:t xml:space="preserve">back to the end user. Cai </w:t>
      </w:r>
      <w:r w:rsidR="005955F6">
        <w:t>et al</w:t>
      </w:r>
      <w:r w:rsidR="00275478">
        <w:t xml:space="preserve">. </w:t>
      </w:r>
      <w:r w:rsidR="00275478">
        <w:fldChar w:fldCharType="begin"/>
      </w:r>
      <w:r w:rsidR="00CF5DD1">
        <w:instrText xml:space="preserve"> ADDIN ZOTERO_ITEM CSL_CITATION {"citationID":"l982z2ut","properties":{"formattedCitation":"[41]","plainCitation":"[41]","noteIndex":0},"citationItems":[{"id":30,"uris":["http://zotero.org/users/11398818/items/6LWNY69L"],"itemData":{"id":30,"type":"article-journal","abstract":"As the intensity of work increases, many of us sit for long hours while working in the office. It is not easy to sit properly at work all the time and sitting for a long time with wrong postures may cause a series of health problems as time goes by. In addition, monitoring the sitting posture of patients with spinal disease would be beneficial for their recovery. Accordingly, this paper designs and implements a sitting posture recognition system from a flexible array pressure sensor, which is used to acquire pressure distribution map of sitting hips in a real-time manner. Moreover, an improved self-organizing map-based classification algorithm for six kinds of sitting posture recognition is proposed to identify whether the current sitting posture is appropriate. The extensive experimental results verify that the performance of ISOM-based sitting posture recognition algorithm (ISOM-SPR) in short outperforms that of four kinds of traditional algorithms including decision tree-based (DT), K-means-based (KM), back propagation neural network-based (BP), self-organizing map-based (SOM) sitting posture recognition algorithms. Finally, it is proven that the proposed system based on ISOM-SPR algorithm has good robustness and high accuracy.","container-title":"Sensors","DOI":"10.3390/s21186246","ISSN":"1424-8220","issue":"18","journalAbbreviation":"Sensors","language":"en","page":"6246","source":"DOI.org (Crossref)","title":"Improved Self-Organizing Map-Based Unsupervised Learning Algorithm for Sitting Posture Recognition System","volume":"21","author":[{"family":"Cai","given":"Wenyu"},{"family":"Zhao","given":"Dongyang"},{"family":"Zhang","given":"Meiyan"},{"family":"Xu","given":"Yinan"},{"family":"Li","given":"Zhu"}],"issued":{"date-parts":[["2021",9,17]]}}}],"schema":"https://github.com/citation-style-language/schema/raw/master/csl-citation.json"} </w:instrText>
      </w:r>
      <w:r w:rsidR="00275478">
        <w:fldChar w:fldCharType="separate"/>
      </w:r>
      <w:r w:rsidR="00CF5DD1">
        <w:rPr>
          <w:noProof/>
        </w:rPr>
        <w:t>[41]</w:t>
      </w:r>
      <w:r w:rsidR="00275478">
        <w:fldChar w:fldCharType="end"/>
      </w:r>
      <w:r w:rsidR="005955F6">
        <w:t xml:space="preserve"> </w:t>
      </w:r>
      <w:r w:rsidR="00F4659E">
        <w:t>developed a smart</w:t>
      </w:r>
      <w:r w:rsidR="00A43FC1">
        <w:t>-</w:t>
      </w:r>
      <w:r w:rsidR="00F4659E">
        <w:t xml:space="preserve">sensing chair system which relayed </w:t>
      </w:r>
      <w:r w:rsidR="00B363C9">
        <w:t xml:space="preserve">the detected posture via a mobile app. </w:t>
      </w:r>
      <w:r w:rsidR="00B87E5C">
        <w:t>Similarly</w:t>
      </w:r>
      <w:r w:rsidR="00B363C9">
        <w:t>, Cho et al</w:t>
      </w:r>
      <w:r w:rsidR="00485F96">
        <w:t>.</w:t>
      </w:r>
      <w:r w:rsidR="00B363C9">
        <w:t xml:space="preserve"> </w:t>
      </w:r>
      <w:r w:rsidR="004156D6">
        <w:fldChar w:fldCharType="begin"/>
      </w:r>
      <w:r w:rsidR="00CF5DD1">
        <w:instrText xml:space="preserve"> ADDIN ZOTERO_ITEM CSL_CITATION {"citationID":"wIKIsGTe","properties":{"formattedCitation":"[42]","plainCitation":"[42]","noteIndex":0},"citationItems":[{"id":282,"uris":["http://zotero.org/users/11398818/items/89B29YFX"],"itemData":{"id":282,"type":"paper-conference","container-title":"2019 IEEE 12th Conference on Service-Oriented Computing and Applications (SOCA)","DOI":"10.1109/SOCA.2019.00022","event-place":"Kaohsiung, Taiwan","event-title":"2019 IEEE 12th Conference on Service-Oriented Computing and Applications (SOCA)","ISBN":"978-1-72815-411-4","page":"98-102","publisher":"IEEE","publisher-place":"Kaohsiung, Taiwan","source":"DOI.org (Crossref)","title":"Sitting Posture Prediction and Correction System using Arduino-Based Chair and Deep Learning Model","URL":"https://ieeexplore.ieee.org/document/8953010/","author":[{"family":"Cho","given":"Haeyoon"},{"family":"Choi","given":"Hee-Joe"},{"family":"Lee","given":"Chae-Eun"},{"family":"Sir","given":"Choo-Won"}],"accessed":{"date-parts":[["2023",12,27]]},"issued":{"date-parts":[["2019",11]]}}}],"schema":"https://github.com/citation-style-language/schema/raw/master/csl-citation.json"} </w:instrText>
      </w:r>
      <w:r w:rsidR="004156D6">
        <w:fldChar w:fldCharType="separate"/>
      </w:r>
      <w:r w:rsidR="00CF5DD1">
        <w:rPr>
          <w:noProof/>
        </w:rPr>
        <w:t>[42]</w:t>
      </w:r>
      <w:r w:rsidR="004156D6">
        <w:fldChar w:fldCharType="end"/>
      </w:r>
      <w:r w:rsidR="004156D6">
        <w:t xml:space="preserve"> also developed a mobile app which provided statistical</w:t>
      </w:r>
      <w:r w:rsidR="003A6333">
        <w:t xml:space="preserve"> insights</w:t>
      </w:r>
      <w:r w:rsidR="004156D6">
        <w:t xml:space="preserve"> </w:t>
      </w:r>
      <w:r w:rsidR="003A6333">
        <w:t xml:space="preserve">along with </w:t>
      </w:r>
      <w:r w:rsidR="00FC230C">
        <w:t>recommended</w:t>
      </w:r>
      <w:r w:rsidR="00C10F68">
        <w:t xml:space="preserve"> relevant</w:t>
      </w:r>
      <w:r w:rsidR="00FC230C">
        <w:t xml:space="preserve"> </w:t>
      </w:r>
      <w:r w:rsidR="003A6333">
        <w:t>YouTube videos</w:t>
      </w:r>
      <w:r w:rsidR="000C154A">
        <w:t xml:space="preserve"> largely based on the sitting postures being adopted</w:t>
      </w:r>
      <w:r w:rsidR="00BF78CD">
        <w:t>.</w:t>
      </w:r>
      <w:r w:rsidR="00C74E65">
        <w:t xml:space="preserve"> </w:t>
      </w:r>
      <w:r w:rsidR="006317C1">
        <w:t xml:space="preserve">Ran et al. </w:t>
      </w:r>
      <w:r w:rsidR="006317C1">
        <w:fldChar w:fldCharType="begin"/>
      </w:r>
      <w:r w:rsidR="00CF5DD1">
        <w:instrText xml:space="preserve"> ADDIN ZOTERO_ITEM CSL_CITATION {"citationID":"PakQucIJ","properties":{"formattedCitation":"[38]","plainCitation":"[38]","noteIndex":0},"citationItems":[{"id":20,"uris":["http://zotero.org/users/11398818/items/L7KAFSQC"],"itemData":{"id":20,"type":"article-journal","container-title":"Sensors and Actuators A: Physical","DOI":"10.1016/j.sna.2021.112900","ISSN":"09244247","journalAbbreviation":"Sensors and Actuators A: Physical","language":"en","page":"112900","source":"DOI.org (Crossref)","title":"A portable sitting posture monitoring system based on a pressure sensor array and machine learning","volume":"331","author":[{"family":"Ran","given":"Xu"},{"family":"Wang","given":"Cong"},{"family":"Xiao","given":"Yao"},{"family":"Gao","given":"Xuliang"},{"family":"Zhu","given":"Zhiyuan"},{"family":"Chen","given":"Bin"}],"issued":{"date-parts":[["2021",11]]}}}],"schema":"https://github.com/citation-style-language/schema/raw/master/csl-citation.json"} </w:instrText>
      </w:r>
      <w:r w:rsidR="006317C1">
        <w:fldChar w:fldCharType="separate"/>
      </w:r>
      <w:r w:rsidR="00CF5DD1">
        <w:rPr>
          <w:noProof/>
        </w:rPr>
        <w:t>[38]</w:t>
      </w:r>
      <w:r w:rsidR="006317C1">
        <w:fldChar w:fldCharType="end"/>
      </w:r>
      <w:r w:rsidR="007A24AE">
        <w:t xml:space="preserve"> and </w:t>
      </w:r>
      <w:proofErr w:type="spellStart"/>
      <w:r w:rsidR="007A24AE" w:rsidRPr="007A24AE">
        <w:t>Ishac</w:t>
      </w:r>
      <w:proofErr w:type="spellEnd"/>
      <w:r w:rsidR="007A24AE">
        <w:t xml:space="preserve"> et al.</w:t>
      </w:r>
      <w:r w:rsidR="007A24AE" w:rsidRPr="007A24AE">
        <w:t xml:space="preserve"> </w:t>
      </w:r>
      <w:r w:rsidR="007A24AE">
        <w:fldChar w:fldCharType="begin"/>
      </w:r>
      <w:r w:rsidR="00CF5DD1">
        <w:instrText xml:space="preserve"> ADDIN ZOTERO_ITEM CSL_CITATION {"citationID":"fjoUhxJ6","properties":{"formattedCitation":"[43]","plainCitation":"[43]","noteIndex":0},"citationItems":[{"id":352,"uris":["http://zotero.org/users/11398818/items/6NQHANGT"],"itemData":{"id":352,"type":"article-journal","abstract":"The LifeChair is a smart cushion that provides vibrotactile feedback by actively sensing and classifying sitting postures to encourage upright posture and reduce slouching. The key component of the LifeChair is our novel conductive fabric pressure sensing array. Fabric sensors have been explored in the past, but a full sensing solution for embedded real world use has not been proposed. We have designed our system with commercial use in mind, and as a result, it has a high focus on manufacturability, cost-effectiveness and adaptiveness. We demonstrate the performance of our fabric sensing system by installing it into the LifeChair and comparing its posture detection accuracy with our previous study that implemented a conventional flexible printed PCB-sensing system. In this study, it is shown that the LifeChair can detect all 11 postures across 20 participants with an improved average accuracy of 98.1%, and it demonstrates significantly lower variance when interfacing with different users. We also conduct a performance study with 10 participants to evaluate the effectiveness of the LifeChair device in improving upright posture and reducing slouching. Our performance study demonstrates that the LifeChair is effective in encouraging users to sit upright with an increase of 68.1% in time spent seated upright when vibrotactile feedback is activated.","container-title":"Sensors","DOI":"10.3390/s18072261","ISSN":"1424-8220","issue":"7","journalAbbreviation":"Sensors","language":"en","license":"https://creativecommons.org/licenses/by/4.0/","page":"2261","source":"DOI.org (Crossref)","title":"LifeChair: A Conductive Fabric Sensor-Based Smart Cushion for Actively Shaping Sitting Posture","title-short":"LifeChair","volume":"18","author":[{"family":"Ishac","given":"Karlos"},{"family":"Suzuki","given":"Kenji"}],"issued":{"date-parts":[["2018",7,13]]}}}],"schema":"https://github.com/citation-style-language/schema/raw/master/csl-citation.json"} </w:instrText>
      </w:r>
      <w:r w:rsidR="007A24AE">
        <w:fldChar w:fldCharType="separate"/>
      </w:r>
      <w:r w:rsidR="00CF5DD1">
        <w:rPr>
          <w:noProof/>
        </w:rPr>
        <w:t>[43]</w:t>
      </w:r>
      <w:r w:rsidR="007A24AE">
        <w:fldChar w:fldCharType="end"/>
      </w:r>
      <w:r w:rsidR="007A24AE">
        <w:t xml:space="preserve"> </w:t>
      </w:r>
      <w:r w:rsidR="006317C1">
        <w:t xml:space="preserve">integrated haptic motors into the seating cushion which </w:t>
      </w:r>
      <w:r w:rsidR="007A24AE">
        <w:t xml:space="preserve">vibrated </w:t>
      </w:r>
      <w:r w:rsidR="006317C1">
        <w:t>whenever an improper sitting posture is</w:t>
      </w:r>
      <w:r w:rsidR="007A24AE">
        <w:t xml:space="preserve"> being</w:t>
      </w:r>
      <w:r w:rsidR="006317C1">
        <w:t xml:space="preserve"> detected</w:t>
      </w:r>
      <w:r w:rsidR="0008750F">
        <w:t xml:space="preserve"> </w:t>
      </w:r>
      <w:r w:rsidR="007A24AE">
        <w:t>which continue</w:t>
      </w:r>
      <w:r w:rsidR="00284E62">
        <w:t>d to vibrate</w:t>
      </w:r>
      <w:r w:rsidR="007A24AE">
        <w:t xml:space="preserve"> </w:t>
      </w:r>
      <w:r w:rsidR="0008750F">
        <w:t xml:space="preserve">until </w:t>
      </w:r>
      <w:r w:rsidR="007A24AE">
        <w:t xml:space="preserve">an upright </w:t>
      </w:r>
      <w:r w:rsidR="0008750F">
        <w:t>posture has been achieve</w:t>
      </w:r>
      <w:r w:rsidR="00284E62">
        <w:t>d</w:t>
      </w:r>
      <w:r w:rsidR="006317C1">
        <w:t>.</w:t>
      </w:r>
      <w:r w:rsidR="00D2767E">
        <w:t xml:space="preserve"> Ren et al. </w:t>
      </w:r>
      <w:r w:rsidR="00D2767E">
        <w:fldChar w:fldCharType="begin"/>
      </w:r>
      <w:r w:rsidR="00CF5DD1">
        <w:instrText xml:space="preserve"> ADDIN ZOTERO_ITEM CSL_CITATION {"citationID":"u4PLUq2Z","properties":{"formattedCitation":"[44]","plainCitation":"[44]","noteIndex":0},"citationItems":[{"id":306,"uris":["http://zotero.org/users/11398818/items/A72X998B"],"itemData":{"id":306,"type":"article-journal","container-title":"International Journal of Human–Computer Interaction","DOI":"10.1080/10447318.2018.1506641","ISSN":"1044-7318, 1532-7590","issue":"10","journalAbbreviation":"International Journal of Human–Computer Interaction","language":"en","page":"870-885","source":"DOI.org (Crossref)","title":"HealthSit: Designing Posture-Based Interaction to Promote Exercise during Fitness Breaks","title-short":"HealthSit","volume":"35","author":[{"family":"Ren","given":"Xipei"},{"family":"Yu","given":"Bin"},{"family":"Lu","given":"Yuan"},{"family":"Chen","given":"Yu"},{"family":"Pu","given":"Pearl"}],"issued":{"date-parts":[["2019",6,15]]}}}],"schema":"https://github.com/citation-style-language/schema/raw/master/csl-citation.json"} </w:instrText>
      </w:r>
      <w:r w:rsidR="00D2767E">
        <w:fldChar w:fldCharType="separate"/>
      </w:r>
      <w:r w:rsidR="00CF5DD1">
        <w:rPr>
          <w:noProof/>
        </w:rPr>
        <w:t>[44]</w:t>
      </w:r>
      <w:r w:rsidR="00D2767E">
        <w:fldChar w:fldCharType="end"/>
      </w:r>
      <w:r w:rsidR="00EF69B5">
        <w:t xml:space="preserve"> </w:t>
      </w:r>
      <w:r w:rsidR="0040233F">
        <w:t>took a different approach and</w:t>
      </w:r>
      <w:r w:rsidR="00F31AEC">
        <w:t xml:space="preserve"> incorporated the use of </w:t>
      </w:r>
      <w:r w:rsidR="007B6906">
        <w:t xml:space="preserve">a </w:t>
      </w:r>
      <w:r w:rsidR="00F31AEC">
        <w:t xml:space="preserve">RGB </w:t>
      </w:r>
      <w:r w:rsidR="007B6906">
        <w:t>led light strip which changed in color whenever the individual needed to change their sitting posture and taking microbreaks.</w:t>
      </w:r>
    </w:p>
    <w:p w14:paraId="6CE2253E" w14:textId="77777777" w:rsidR="0003767B" w:rsidRDefault="0003767B" w:rsidP="004A6C6B">
      <w:pPr>
        <w:pStyle w:val="MDPI31text"/>
      </w:pPr>
    </w:p>
    <w:p w14:paraId="2C9CD21C" w14:textId="6D77D12E" w:rsidR="0003767B" w:rsidRDefault="006D72C6" w:rsidP="0003767B">
      <w:pPr>
        <w:pStyle w:val="MDPI22heading2"/>
      </w:pPr>
      <w:r>
        <w:t>2.3</w:t>
      </w:r>
      <w:r w:rsidR="0003767B">
        <w:t xml:space="preserve"> </w:t>
      </w:r>
      <w:r w:rsidR="0003767B">
        <w:t>Research Gap</w:t>
      </w:r>
    </w:p>
    <w:p w14:paraId="5F64BE15" w14:textId="4C137746" w:rsidR="00FD5194" w:rsidRDefault="00372EE7" w:rsidP="009E0730">
      <w:pPr>
        <w:pStyle w:val="MDPI31text"/>
      </w:pPr>
      <w:r>
        <w:t>Overall, it was seen that the feedback mechanism</w:t>
      </w:r>
      <w:r w:rsidR="005A537D">
        <w:t xml:space="preserve"> implemented </w:t>
      </w:r>
      <w:r w:rsidR="005A02A9">
        <w:t>among similar</w:t>
      </w:r>
      <w:r w:rsidR="005A537D">
        <w:t xml:space="preserve"> studies were severely lacking mainly </w:t>
      </w:r>
      <w:r w:rsidR="004A4F70">
        <w:t>in providing</w:t>
      </w:r>
      <w:r w:rsidR="005A537D">
        <w:t xml:space="preserve"> informative elements and </w:t>
      </w:r>
      <w:r w:rsidR="004A4F70">
        <w:t>actionable</w:t>
      </w:r>
      <w:r w:rsidR="005A537D">
        <w:t xml:space="preserve"> insights</w:t>
      </w:r>
      <w:r w:rsidR="004A4F70">
        <w:t>.</w:t>
      </w:r>
      <w:r w:rsidR="005A537D">
        <w:t xml:space="preserve"> </w:t>
      </w:r>
      <w:r w:rsidR="004A4F70">
        <w:t>I</w:t>
      </w:r>
      <w:r w:rsidR="005A537D">
        <w:t>deally</w:t>
      </w:r>
      <w:r w:rsidR="004A4F70">
        <w:t xml:space="preserve"> this</w:t>
      </w:r>
      <w:r w:rsidR="005A537D">
        <w:t xml:space="preserve"> should encourage individuals</w:t>
      </w:r>
      <w:r w:rsidR="004A4F70">
        <w:t xml:space="preserve"> o</w:t>
      </w:r>
      <w:r w:rsidR="007C4144">
        <w:t>f</w:t>
      </w:r>
      <w:r w:rsidR="004A4F70">
        <w:t xml:space="preserve"> both adopt and maintain proper sitting postures</w:t>
      </w:r>
      <w:r w:rsidR="005A537D">
        <w:t xml:space="preserve">. </w:t>
      </w:r>
      <w:r w:rsidR="004A4F70">
        <w:t>However, m</w:t>
      </w:r>
      <w:r w:rsidR="005A537D">
        <w:t>ost systems</w:t>
      </w:r>
      <w:r w:rsidR="005A02A9">
        <w:t xml:space="preserve"> are</w:t>
      </w:r>
      <w:r w:rsidR="005A537D">
        <w:t xml:space="preserve"> </w:t>
      </w:r>
      <w:r w:rsidR="005A02A9">
        <w:t xml:space="preserve">more </w:t>
      </w:r>
      <w:r w:rsidR="00340BBC">
        <w:t>focused on</w:t>
      </w:r>
      <w:r w:rsidR="005A02A9">
        <w:t xml:space="preserve"> simply</w:t>
      </w:r>
      <w:r w:rsidR="00340BBC">
        <w:t xml:space="preserve"> </w:t>
      </w:r>
      <w:r w:rsidR="005A537D">
        <w:t>display</w:t>
      </w:r>
      <w:r w:rsidR="00340BBC">
        <w:t>ing</w:t>
      </w:r>
      <w:r w:rsidR="005A537D">
        <w:t xml:space="preserve"> the current posture being adopted without </w:t>
      </w:r>
      <w:r w:rsidR="00340BBC">
        <w:t xml:space="preserve">any form of </w:t>
      </w:r>
      <w:r w:rsidR="00257A4B">
        <w:t xml:space="preserve">valuable </w:t>
      </w:r>
      <w:r w:rsidR="00340BBC">
        <w:t>feedback mechanism.</w:t>
      </w:r>
      <w:r w:rsidR="00BE7E82">
        <w:t xml:space="preserve"> While most smart-sensing systems can detect and identify various sitting postures, there are some feature sets that are absent such as real-time feedback and posture scoring mechanism which would rate and provide a score on the current posture being adopted</w:t>
      </w:r>
      <w:r w:rsidR="00C7578D">
        <w:t xml:space="preserve"> as well as proving actionable recommendations</w:t>
      </w:r>
      <w:r w:rsidR="00BE7E82">
        <w:t xml:space="preserve">. </w:t>
      </w:r>
      <w:r w:rsidR="00456D9E">
        <w:t>Looking f</w:t>
      </w:r>
      <w:r w:rsidR="00257A4B">
        <w:t>rom the end user’s perspective,</w:t>
      </w:r>
      <w:r w:rsidR="00025765">
        <w:t xml:space="preserve"> are there</w:t>
      </w:r>
      <w:r w:rsidR="00257A4B">
        <w:t xml:space="preserve"> any </w:t>
      </w:r>
      <w:r w:rsidR="00025765">
        <w:t>certainties that the</w:t>
      </w:r>
      <w:r w:rsidR="00257A4B">
        <w:t xml:space="preserve"> implemented feedback system </w:t>
      </w:r>
      <w:r w:rsidR="00025765">
        <w:t xml:space="preserve">in the research space </w:t>
      </w:r>
      <w:r w:rsidR="00257A4B">
        <w:t xml:space="preserve">has achieved its goal of </w:t>
      </w:r>
      <w:r w:rsidR="00025765">
        <w:t>encouraging</w:t>
      </w:r>
      <w:r w:rsidR="00257A4B">
        <w:t xml:space="preserve"> adopting of proper sitting postures</w:t>
      </w:r>
      <w:r w:rsidR="00025765">
        <w:t xml:space="preserve"> among individuals</w:t>
      </w:r>
      <w:r w:rsidR="00257A4B">
        <w:t xml:space="preserve">? </w:t>
      </w:r>
      <w:r w:rsidR="000C25A8">
        <w:t xml:space="preserve">Furthermore, with the lack of comprehensive feedback of such systems, a lot of questions can be </w:t>
      </w:r>
      <w:r w:rsidR="000C25A8">
        <w:lastRenderedPageBreak/>
        <w:t xml:space="preserve">raised </w:t>
      </w:r>
      <w:r w:rsidR="004C6624">
        <w:t>regarding</w:t>
      </w:r>
      <w:r w:rsidR="000C25A8">
        <w:t xml:space="preserve"> both its usability and </w:t>
      </w:r>
      <w:r w:rsidR="00622FFB">
        <w:t>effectiveness</w:t>
      </w:r>
      <w:r w:rsidR="000C25A8">
        <w:t xml:space="preserve"> in a real-life </w:t>
      </w:r>
      <w:r w:rsidR="004C6624">
        <w:t>setting</w:t>
      </w:r>
      <w:r w:rsidR="008A25FB">
        <w:t xml:space="preserve"> which still needs to be answered</w:t>
      </w:r>
      <w:r w:rsidR="000C25A8">
        <w:t>.</w:t>
      </w:r>
    </w:p>
    <w:p w14:paraId="03A3B37D" w14:textId="17A2028A" w:rsidR="0079531E" w:rsidRDefault="00E93210" w:rsidP="0079531E">
      <w:pPr>
        <w:pStyle w:val="MDPI21heading1"/>
      </w:pPr>
      <w:r w:rsidRPr="001F31D1">
        <w:t xml:space="preserve">3. </w:t>
      </w:r>
      <w:r w:rsidR="0079531E">
        <w:t>Methods and Design</w:t>
      </w:r>
    </w:p>
    <w:p w14:paraId="1FDFF3D5" w14:textId="26450A16" w:rsidR="00FB20AF" w:rsidRDefault="00FB20AF" w:rsidP="00441D71">
      <w:pPr>
        <w:pStyle w:val="MDPI22heading2"/>
      </w:pPr>
      <w:r>
        <w:t>3.1 Design Requirements</w:t>
      </w:r>
      <w:r w:rsidR="00FD5194">
        <w:t xml:space="preserve"> and System Architecture</w:t>
      </w:r>
    </w:p>
    <w:p w14:paraId="6EFA7287" w14:textId="6580695A" w:rsidR="00FD5194" w:rsidRDefault="009160BF" w:rsidP="00FD5194">
      <w:pPr>
        <w:pStyle w:val="MDPI31text"/>
      </w:pPr>
      <w:r>
        <w:t xml:space="preserve">This paper </w:t>
      </w:r>
      <w:r w:rsidR="0079355D">
        <w:t xml:space="preserve">proposes </w:t>
      </w:r>
      <w:r w:rsidR="00FD5194">
        <w:t>the</w:t>
      </w:r>
      <w:r>
        <w:t xml:space="preserve"> development of smart</w:t>
      </w:r>
      <w:r w:rsidR="00FD5194">
        <w:t>-</w:t>
      </w:r>
      <w:r>
        <w:t xml:space="preserve">sensing chair capable of </w:t>
      </w:r>
      <w:r w:rsidR="005739E1">
        <w:t>classify</w:t>
      </w:r>
      <w:r>
        <w:t>ing</w:t>
      </w:r>
      <w:r w:rsidR="005739E1">
        <w:t xml:space="preserve"> </w:t>
      </w:r>
      <w:r w:rsidR="00A26D84">
        <w:t>19 distinct</w:t>
      </w:r>
      <w:r w:rsidR="00FD5194">
        <w:t xml:space="preserve"> </w:t>
      </w:r>
      <w:r w:rsidR="005739E1">
        <w:t xml:space="preserve">sitting postures using </w:t>
      </w:r>
      <w:r w:rsidR="004D7489">
        <w:t xml:space="preserve">(2) </w:t>
      </w:r>
      <w:r w:rsidR="00FD5194">
        <w:t>32x32</w:t>
      </w:r>
      <w:r w:rsidR="0079531E">
        <w:t xml:space="preserve"> p</w:t>
      </w:r>
      <w:r w:rsidR="005739E1">
        <w:t>ressure sensor array</w:t>
      </w:r>
      <w:r w:rsidR="004D7489">
        <w:t>s</w:t>
      </w:r>
      <w:r w:rsidR="005739E1">
        <w:t xml:space="preserve">. </w:t>
      </w:r>
      <w:r w:rsidR="004819F0">
        <w:t xml:space="preserve">All </w:t>
      </w:r>
      <w:r w:rsidR="00AD4CC9">
        <w:t xml:space="preserve">19 sitting postures </w:t>
      </w:r>
      <w:r w:rsidR="000A37C9">
        <w:t>are</w:t>
      </w:r>
      <w:r w:rsidR="00AD4CC9">
        <w:t xml:space="preserve"> </w:t>
      </w:r>
      <w:r w:rsidR="00FD5194">
        <w:t xml:space="preserve">listed in </w:t>
      </w:r>
      <w:r w:rsidR="005739E1">
        <w:t xml:space="preserve">Figure </w:t>
      </w:r>
      <w:r w:rsidR="00FE3158">
        <w:t>1</w:t>
      </w:r>
      <w:r w:rsidR="00FD5194">
        <w:t xml:space="preserve"> below</w:t>
      </w:r>
      <w:r w:rsidR="005739E1">
        <w:t>.</w:t>
      </w:r>
    </w:p>
    <w:p w14:paraId="30E4CD52" w14:textId="5722369C" w:rsidR="009C5257" w:rsidRDefault="009C5257" w:rsidP="0079531E">
      <w:pPr>
        <w:pStyle w:val="MDPI52figure"/>
      </w:pPr>
      <w:r>
        <w:rPr>
          <w:noProof/>
          <w:snapToGrid/>
        </w:rPr>
        <w:drawing>
          <wp:inline distT="0" distB="0" distL="0" distR="0" wp14:anchorId="5695EB77" wp14:editId="550B74E1">
            <wp:extent cx="5537200" cy="5822993"/>
            <wp:effectExtent l="12700" t="12700" r="12700" b="19050"/>
            <wp:docPr id="733312634" name="Picture 1" descr="A collage of images of people s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312634" name="Picture 1" descr="A collage of images of people sitting&#10;&#10;Description automatically generated"/>
                    <pic:cNvPicPr/>
                  </pic:nvPicPr>
                  <pic:blipFill rotWithShape="1">
                    <a:blip r:embed="rId9"/>
                    <a:srcRect l="1583" t="5896" r="60422" b="35707"/>
                    <a:stretch/>
                  </pic:blipFill>
                  <pic:spPr bwMode="auto">
                    <a:xfrm>
                      <a:off x="0" y="0"/>
                      <a:ext cx="5665954" cy="5958392"/>
                    </a:xfrm>
                    <a:prstGeom prst="rect">
                      <a:avLst/>
                    </a:prstGeom>
                    <a:ln w="9525" cap="flat" cmpd="sng" algn="ctr">
                      <a:solidFill>
                        <a:srgbClr val="44546A"/>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8EB850D" w14:textId="12B328D2" w:rsidR="00D45776" w:rsidRDefault="0079531E" w:rsidP="00B33010">
      <w:pPr>
        <w:pStyle w:val="MDPI51figurecaption"/>
      </w:pPr>
      <w:r w:rsidRPr="005B134D">
        <w:rPr>
          <w:b/>
          <w:bCs/>
          <w:color w:val="000000" w:themeColor="text1"/>
        </w:rPr>
        <w:t xml:space="preserve">Figure </w:t>
      </w:r>
      <w:r w:rsidR="005A0BB0" w:rsidRPr="005B134D">
        <w:rPr>
          <w:b/>
          <w:bCs/>
          <w:color w:val="000000" w:themeColor="text1"/>
        </w:rPr>
        <w:t>1</w:t>
      </w:r>
      <w:r>
        <w:t xml:space="preserve">. </w:t>
      </w:r>
      <w:r w:rsidR="00EA236A">
        <w:t>The</w:t>
      </w:r>
      <w:r w:rsidR="00254FA4">
        <w:t xml:space="preserve"> </w:t>
      </w:r>
      <w:r w:rsidR="00434CA5">
        <w:t>19</w:t>
      </w:r>
      <w:r w:rsidR="00254FA4">
        <w:t xml:space="preserve"> variations of</w:t>
      </w:r>
      <w:r>
        <w:t xml:space="preserve"> sitting postures</w:t>
      </w:r>
      <w:r w:rsidR="00EA236A">
        <w:t xml:space="preserve"> </w:t>
      </w:r>
      <w:r w:rsidR="00725B1B">
        <w:t>being classified</w:t>
      </w:r>
      <w:r w:rsidR="00254FA4">
        <w:t>.</w:t>
      </w:r>
      <w:r>
        <w:t xml:space="preserve"> (</w:t>
      </w:r>
      <w:r w:rsidRPr="0079531E">
        <w:rPr>
          <w:b/>
          <w:bCs/>
        </w:rPr>
        <w:t>SP1</w:t>
      </w:r>
      <w:r>
        <w:t>) Upright, (</w:t>
      </w:r>
      <w:r w:rsidRPr="0079531E">
        <w:rPr>
          <w:b/>
          <w:bCs/>
        </w:rPr>
        <w:t>SP2</w:t>
      </w:r>
      <w:r>
        <w:t>) Slouching, (</w:t>
      </w:r>
      <w:r w:rsidRPr="0079531E">
        <w:rPr>
          <w:b/>
          <w:bCs/>
        </w:rPr>
        <w:t>SP3</w:t>
      </w:r>
      <w:r>
        <w:t>) Leaning Left, (</w:t>
      </w:r>
      <w:r w:rsidRPr="0079531E">
        <w:rPr>
          <w:b/>
          <w:bCs/>
        </w:rPr>
        <w:t>SP4</w:t>
      </w:r>
      <w:r>
        <w:t>) Leaning Right, (</w:t>
      </w:r>
      <w:r w:rsidRPr="0079531E">
        <w:rPr>
          <w:b/>
          <w:bCs/>
        </w:rPr>
        <w:t>SP5</w:t>
      </w:r>
      <w:r>
        <w:t>) Leaning Back</w:t>
      </w:r>
      <w:r w:rsidR="00047185">
        <w:t>, (</w:t>
      </w:r>
      <w:r w:rsidR="00047185" w:rsidRPr="0079531E">
        <w:rPr>
          <w:b/>
          <w:bCs/>
        </w:rPr>
        <w:t>SP</w:t>
      </w:r>
      <w:r w:rsidR="00047185">
        <w:rPr>
          <w:b/>
          <w:bCs/>
        </w:rPr>
        <w:t>6</w:t>
      </w:r>
      <w:r w:rsidR="00047185">
        <w:t xml:space="preserve">) </w:t>
      </w:r>
      <w:r w:rsidR="000B1601" w:rsidRPr="000B1601">
        <w:t>Right Leg Crossed (RLC) over the left leg and seated upright</w:t>
      </w:r>
      <w:r w:rsidR="00B01EAB">
        <w:t>, (</w:t>
      </w:r>
      <w:r w:rsidR="00B01EAB" w:rsidRPr="0079531E">
        <w:rPr>
          <w:b/>
          <w:bCs/>
        </w:rPr>
        <w:t>SP</w:t>
      </w:r>
      <w:r w:rsidR="00B01EAB">
        <w:rPr>
          <w:b/>
          <w:bCs/>
        </w:rPr>
        <w:t>7</w:t>
      </w:r>
      <w:r w:rsidR="00B01EAB">
        <w:t xml:space="preserve">) </w:t>
      </w:r>
      <w:r w:rsidR="000B1601" w:rsidRPr="000B1601">
        <w:t>Left Leg Crossed (LLC) over the right leg and seated upright</w:t>
      </w:r>
      <w:r w:rsidR="00B01EAB">
        <w:t>, (</w:t>
      </w:r>
      <w:r w:rsidR="00B01EAB" w:rsidRPr="0079531E">
        <w:rPr>
          <w:b/>
          <w:bCs/>
        </w:rPr>
        <w:t>SP</w:t>
      </w:r>
      <w:r w:rsidR="00DE6D14">
        <w:rPr>
          <w:b/>
          <w:bCs/>
        </w:rPr>
        <w:t>8</w:t>
      </w:r>
      <w:r w:rsidR="00B01EAB">
        <w:t>) Leaning forward with backrest</w:t>
      </w:r>
      <w:r w:rsidR="000B1601">
        <w:t xml:space="preserve"> </w:t>
      </w:r>
      <w:r w:rsidR="001D3579">
        <w:t>(slouching)</w:t>
      </w:r>
      <w:r w:rsidR="00B01EAB">
        <w:t>, (</w:t>
      </w:r>
      <w:r w:rsidR="00B01EAB" w:rsidRPr="0079531E">
        <w:rPr>
          <w:b/>
          <w:bCs/>
        </w:rPr>
        <w:t>SP</w:t>
      </w:r>
      <w:r w:rsidR="00B01EAB">
        <w:rPr>
          <w:b/>
          <w:bCs/>
        </w:rPr>
        <w:t>9</w:t>
      </w:r>
      <w:r w:rsidR="00B01EAB">
        <w:t>) Sitting on the front edge</w:t>
      </w:r>
      <w:r w:rsidR="00723C96">
        <w:t xml:space="preserve">, </w:t>
      </w:r>
      <w:r w:rsidR="00723C96" w:rsidRPr="00723C96">
        <w:rPr>
          <w:b/>
          <w:bCs/>
        </w:rPr>
        <w:t>(SP10)</w:t>
      </w:r>
      <w:r w:rsidR="00723C96" w:rsidRPr="00723C96">
        <w:t xml:space="preserve"> Left Ankle Resting (LAR) on the right leg</w:t>
      </w:r>
      <w:r w:rsidR="00723C96">
        <w:t xml:space="preserve">, </w:t>
      </w:r>
      <w:r w:rsidR="00723C96" w:rsidRPr="00723C96">
        <w:rPr>
          <w:b/>
          <w:bCs/>
        </w:rPr>
        <w:t>(SP11)</w:t>
      </w:r>
      <w:r w:rsidR="00723C96" w:rsidRPr="00723C96">
        <w:t xml:space="preserve"> Right Ankle Resting (RAR) on the left leg</w:t>
      </w:r>
      <w:r w:rsidR="00723C96">
        <w:t xml:space="preserve">, </w:t>
      </w:r>
      <w:r w:rsidR="00723C96" w:rsidRPr="00723C96">
        <w:rPr>
          <w:b/>
          <w:bCs/>
        </w:rPr>
        <w:t>(SP12)</w:t>
      </w:r>
      <w:r w:rsidR="00723C96">
        <w:t xml:space="preserve"> Lounge, </w:t>
      </w:r>
      <w:r w:rsidR="00723C96" w:rsidRPr="00723C96">
        <w:rPr>
          <w:b/>
          <w:bCs/>
        </w:rPr>
        <w:t>(SP13)</w:t>
      </w:r>
      <w:r w:rsidR="00723C96" w:rsidRPr="00723C96">
        <w:t xml:space="preserve"> Lean back and sitting on the edge</w:t>
      </w:r>
      <w:r w:rsidR="00723C96">
        <w:t>,</w:t>
      </w:r>
      <w:r w:rsidR="00803C91" w:rsidRPr="00803C91">
        <w:rPr>
          <w:b/>
          <w:bCs/>
        </w:rPr>
        <w:t xml:space="preserve"> </w:t>
      </w:r>
      <w:r w:rsidR="00803C91" w:rsidRPr="00723C96">
        <w:rPr>
          <w:b/>
          <w:bCs/>
        </w:rPr>
        <w:t>(SP1</w:t>
      </w:r>
      <w:r w:rsidR="00803C91">
        <w:rPr>
          <w:b/>
          <w:bCs/>
        </w:rPr>
        <w:t>4</w:t>
      </w:r>
      <w:r w:rsidR="00803C91" w:rsidRPr="00723C96">
        <w:rPr>
          <w:b/>
          <w:bCs/>
        </w:rPr>
        <w:t>)</w:t>
      </w:r>
      <w:r w:rsidR="00803C91" w:rsidRPr="00723C96">
        <w:t xml:space="preserve"> </w:t>
      </w:r>
      <w:r w:rsidR="00803C91">
        <w:t>Left</w:t>
      </w:r>
      <w:r w:rsidR="00803C91" w:rsidRPr="00723C96">
        <w:t xml:space="preserve"> Ankle Resting (</w:t>
      </w:r>
      <w:r w:rsidR="00803C91">
        <w:t>L</w:t>
      </w:r>
      <w:r w:rsidR="00803C91" w:rsidRPr="00723C96">
        <w:t xml:space="preserve">AR) on the </w:t>
      </w:r>
      <w:r w:rsidR="00803C91">
        <w:t>right</w:t>
      </w:r>
      <w:r w:rsidR="00803C91" w:rsidRPr="00723C96">
        <w:t xml:space="preserve"> leg and leaning back</w:t>
      </w:r>
      <w:r w:rsidR="00803C91">
        <w:t xml:space="preserve">, </w:t>
      </w:r>
      <w:r w:rsidR="00723C96" w:rsidRPr="00723C96">
        <w:rPr>
          <w:b/>
          <w:bCs/>
        </w:rPr>
        <w:t>(SP15)</w:t>
      </w:r>
      <w:r w:rsidR="00723C96" w:rsidRPr="00723C96">
        <w:t xml:space="preserve"> Right Ankle Resting (RAR) on the left leg and leaning back</w:t>
      </w:r>
      <w:r w:rsidR="00723C96">
        <w:t>,</w:t>
      </w:r>
      <w:r w:rsidR="009C5257">
        <w:t xml:space="preserve"> </w:t>
      </w:r>
      <w:r w:rsidR="009C5257" w:rsidRPr="00723C96">
        <w:rPr>
          <w:b/>
          <w:bCs/>
        </w:rPr>
        <w:t>(SP1</w:t>
      </w:r>
      <w:r w:rsidR="009C5257">
        <w:rPr>
          <w:b/>
          <w:bCs/>
        </w:rPr>
        <w:t>6</w:t>
      </w:r>
      <w:r w:rsidR="009C5257" w:rsidRPr="00723C96">
        <w:rPr>
          <w:b/>
          <w:bCs/>
        </w:rPr>
        <w:t>)</w:t>
      </w:r>
      <w:r w:rsidR="009C5257" w:rsidRPr="00723C96">
        <w:t xml:space="preserve"> Left Leg Crossed (LLC) over the right leg and leaning back</w:t>
      </w:r>
      <w:r w:rsidR="009C5257">
        <w:t>,</w:t>
      </w:r>
      <w:r w:rsidR="00723C96">
        <w:t xml:space="preserve"> </w:t>
      </w:r>
      <w:r w:rsidR="00723C96" w:rsidRPr="00723C96">
        <w:rPr>
          <w:b/>
          <w:bCs/>
        </w:rPr>
        <w:t>(SP1</w:t>
      </w:r>
      <w:r w:rsidR="009C5257">
        <w:rPr>
          <w:b/>
          <w:bCs/>
        </w:rPr>
        <w:t>7</w:t>
      </w:r>
      <w:r w:rsidR="00723C96" w:rsidRPr="00723C96">
        <w:rPr>
          <w:b/>
          <w:bCs/>
        </w:rPr>
        <w:t>)</w:t>
      </w:r>
      <w:r w:rsidR="00723C96" w:rsidRPr="00723C96">
        <w:t xml:space="preserve"> Right Leg Crossed (RLC) over the right leg and leaning back</w:t>
      </w:r>
      <w:r w:rsidR="00723C96">
        <w:t xml:space="preserve">, </w:t>
      </w:r>
      <w:r w:rsidR="00723C96" w:rsidRPr="00723C96">
        <w:rPr>
          <w:b/>
          <w:bCs/>
        </w:rPr>
        <w:t>(SP18)</w:t>
      </w:r>
      <w:r w:rsidR="00723C96" w:rsidRPr="00723C96">
        <w:t xml:space="preserve"> Rotating the trunk (Left)</w:t>
      </w:r>
      <w:r w:rsidR="00723C96">
        <w:t xml:space="preserve">, and </w:t>
      </w:r>
      <w:r w:rsidR="00723C96" w:rsidRPr="00723C96">
        <w:rPr>
          <w:b/>
          <w:bCs/>
        </w:rPr>
        <w:t>(SP1</w:t>
      </w:r>
      <w:r w:rsidR="00A92F0B">
        <w:rPr>
          <w:b/>
          <w:bCs/>
        </w:rPr>
        <w:t>9</w:t>
      </w:r>
      <w:r w:rsidR="00723C96" w:rsidRPr="00723C96">
        <w:rPr>
          <w:b/>
          <w:bCs/>
        </w:rPr>
        <w:t>)</w:t>
      </w:r>
      <w:r w:rsidR="00723C96" w:rsidRPr="00723C96">
        <w:t xml:space="preserve"> Rotating the trunk (</w:t>
      </w:r>
      <w:r w:rsidR="00723C96">
        <w:t>Right</w:t>
      </w:r>
      <w:r w:rsidR="00723C96" w:rsidRPr="00723C96">
        <w:t>)</w:t>
      </w:r>
      <w:r w:rsidR="009666EA">
        <w:t>.</w:t>
      </w:r>
    </w:p>
    <w:p w14:paraId="12BCD1C2" w14:textId="20B2E1AB" w:rsidR="008D38E7" w:rsidRDefault="00D45776" w:rsidP="00EB3500">
      <w:pPr>
        <w:pStyle w:val="MDPI31text"/>
      </w:pPr>
      <w:r w:rsidRPr="00B079F5">
        <w:lastRenderedPageBreak/>
        <w:t xml:space="preserve">The entire conceptual framework of our </w:t>
      </w:r>
      <w:r w:rsidR="004D7489">
        <w:t>smart chair</w:t>
      </w:r>
      <w:r w:rsidRPr="00B079F5">
        <w:t xml:space="preserve"> system </w:t>
      </w:r>
      <w:r w:rsidR="00160319">
        <w:t xml:space="preserve">can be seen in </w:t>
      </w:r>
      <w:r w:rsidRPr="00B079F5">
        <w:t>Figure 2 below.</w:t>
      </w:r>
      <w:r w:rsidR="00B079F5" w:rsidRPr="00B079F5">
        <w:rPr>
          <w:lang w:val="en-GB"/>
        </w:rPr>
        <w:t xml:space="preserve"> </w:t>
      </w:r>
      <w:r w:rsidR="00C24952">
        <w:rPr>
          <w:lang w:val="en-GB"/>
        </w:rPr>
        <w:t>We had an</w:t>
      </w:r>
      <w:r w:rsidR="00B079F5" w:rsidRPr="00B079F5">
        <w:rPr>
          <w:lang w:val="en-GB"/>
        </w:rPr>
        <w:t xml:space="preserve"> office chair </w:t>
      </w:r>
      <w:r w:rsidR="00160319">
        <w:rPr>
          <w:lang w:val="en-GB"/>
        </w:rPr>
        <w:t xml:space="preserve">which </w:t>
      </w:r>
      <w:r w:rsidR="008D38E7">
        <w:rPr>
          <w:lang w:val="en-GB"/>
        </w:rPr>
        <w:t>was</w:t>
      </w:r>
      <w:r w:rsidR="00B079F5" w:rsidRPr="00B079F5">
        <w:rPr>
          <w:lang w:val="en-GB"/>
        </w:rPr>
        <w:t xml:space="preserve"> equipped with two pressure mats</w:t>
      </w:r>
      <w:r w:rsidR="001643C8">
        <w:rPr>
          <w:lang w:val="en-GB"/>
        </w:rPr>
        <w:t xml:space="preserve">, </w:t>
      </w:r>
      <w:r w:rsidR="00B079F5">
        <w:rPr>
          <w:lang w:val="en-GB"/>
        </w:rPr>
        <w:t xml:space="preserve">one placed on the back rest and </w:t>
      </w:r>
      <w:r w:rsidR="00EB3500">
        <w:rPr>
          <w:lang w:val="en-GB"/>
        </w:rPr>
        <w:t xml:space="preserve">other on </w:t>
      </w:r>
      <w:r w:rsidR="00B079F5">
        <w:rPr>
          <w:lang w:val="en-GB"/>
        </w:rPr>
        <w:t>seating cushion</w:t>
      </w:r>
      <w:r w:rsidR="001643C8">
        <w:rPr>
          <w:lang w:val="en-GB"/>
        </w:rPr>
        <w:t>.</w:t>
      </w:r>
      <w:r w:rsidR="00B079F5">
        <w:rPr>
          <w:lang w:val="en-GB"/>
        </w:rPr>
        <w:t xml:space="preserve"> </w:t>
      </w:r>
      <w:r w:rsidR="001643C8">
        <w:rPr>
          <w:lang w:val="en-GB"/>
        </w:rPr>
        <w:t xml:space="preserve">Both sensors were </w:t>
      </w:r>
      <w:r w:rsidR="00B079F5">
        <w:rPr>
          <w:lang w:val="en-GB"/>
        </w:rPr>
        <w:t>used to</w:t>
      </w:r>
      <w:r w:rsidR="008D38E7">
        <w:rPr>
          <w:lang w:val="en-GB"/>
        </w:rPr>
        <w:t xml:space="preserve"> comprehensively capture</w:t>
      </w:r>
      <w:r w:rsidR="00B079F5">
        <w:rPr>
          <w:lang w:val="en-GB"/>
        </w:rPr>
        <w:t xml:space="preserve"> </w:t>
      </w:r>
      <w:r w:rsidR="008D38E7">
        <w:rPr>
          <w:lang w:val="en-GB"/>
        </w:rPr>
        <w:t>the</w:t>
      </w:r>
      <w:r w:rsidR="00B079F5">
        <w:rPr>
          <w:lang w:val="en-GB"/>
        </w:rPr>
        <w:t xml:space="preserve"> </w:t>
      </w:r>
      <w:r w:rsidR="008D38E7">
        <w:rPr>
          <w:lang w:val="en-GB"/>
        </w:rPr>
        <w:t>participant</w:t>
      </w:r>
      <w:r w:rsidR="00B079F5">
        <w:rPr>
          <w:lang w:val="en-GB"/>
        </w:rPr>
        <w:t>’s sitting postur</w:t>
      </w:r>
      <w:r w:rsidR="00EB3500">
        <w:rPr>
          <w:lang w:val="en-GB"/>
        </w:rPr>
        <w:t>al</w:t>
      </w:r>
      <w:r w:rsidR="00B079F5">
        <w:rPr>
          <w:lang w:val="en-GB"/>
        </w:rPr>
        <w:t xml:space="preserve"> data. </w:t>
      </w:r>
      <w:r w:rsidR="00EB3500">
        <w:rPr>
          <w:lang w:val="en-GB"/>
        </w:rPr>
        <w:t>A personal computer (PC)</w:t>
      </w:r>
      <w:r w:rsidR="00B079F5">
        <w:rPr>
          <w:lang w:val="en-GB"/>
        </w:rPr>
        <w:t xml:space="preserve"> </w:t>
      </w:r>
      <w:r w:rsidR="008D38E7">
        <w:t>was</w:t>
      </w:r>
      <w:r w:rsidR="00EB3500">
        <w:t xml:space="preserve"> used to collect</w:t>
      </w:r>
      <w:r w:rsidR="008D38E7">
        <w:t xml:space="preserve"> and</w:t>
      </w:r>
      <w:r w:rsidR="00EB3500">
        <w:t xml:space="preserve"> store the sensor data along with the </w:t>
      </w:r>
      <w:r w:rsidR="00B77959">
        <w:t>relevant</w:t>
      </w:r>
      <w:r w:rsidR="00EB3500">
        <w:t xml:space="preserve"> </w:t>
      </w:r>
      <w:r w:rsidR="001643C8">
        <w:t>metadata</w:t>
      </w:r>
      <w:r w:rsidR="00EB3500">
        <w:t xml:space="preserve">. </w:t>
      </w:r>
      <w:r w:rsidR="008D38E7">
        <w:t xml:space="preserve">Furthermore, we proceeded to train the machine learning model based on the provided dataset using the Google </w:t>
      </w:r>
      <w:proofErr w:type="spellStart"/>
      <w:r w:rsidR="008D38E7">
        <w:t>Colab</w:t>
      </w:r>
      <w:proofErr w:type="spellEnd"/>
      <w:r w:rsidR="008D38E7">
        <w:t xml:space="preserve"> platform.</w:t>
      </w:r>
      <w:r w:rsidR="001C4DBB">
        <w:t xml:space="preserve"> W</w:t>
      </w:r>
      <w:r w:rsidR="008D38E7">
        <w:t xml:space="preserve">e then integrate </w:t>
      </w:r>
      <w:r w:rsidR="00C15E23">
        <w:t xml:space="preserve">the </w:t>
      </w:r>
      <w:r w:rsidR="001C4DBB">
        <w:t xml:space="preserve">trained </w:t>
      </w:r>
      <w:r w:rsidR="008D38E7">
        <w:t xml:space="preserve">machine learning model into a web-based </w:t>
      </w:r>
      <w:r w:rsidR="002220F1">
        <w:t xml:space="preserve">application </w:t>
      </w:r>
      <w:r w:rsidR="008D38E7">
        <w:t>that</w:t>
      </w:r>
      <w:r w:rsidR="002220F1">
        <w:t xml:space="preserve"> provide</w:t>
      </w:r>
      <w:r w:rsidR="00873C77">
        <w:t xml:space="preserve"> some</w:t>
      </w:r>
      <w:r w:rsidR="002220F1">
        <w:t xml:space="preserve"> information and relevant feedback </w:t>
      </w:r>
      <w:r w:rsidR="00873C77">
        <w:t>about</w:t>
      </w:r>
      <w:r w:rsidR="002220F1">
        <w:t xml:space="preserve"> the sitting postures being detected.</w:t>
      </w:r>
    </w:p>
    <w:p w14:paraId="67BDA5E4" w14:textId="77777777" w:rsidR="00D45776" w:rsidRDefault="00D45776" w:rsidP="00D45776">
      <w:pPr>
        <w:pStyle w:val="MDPI52figure"/>
        <w:rPr>
          <w:lang w:val="en-GB"/>
        </w:rPr>
      </w:pPr>
      <w:r w:rsidRPr="00180846">
        <w:rPr>
          <w:noProof/>
        </w:rPr>
        <w:drawing>
          <wp:inline distT="0" distB="0" distL="0" distR="0" wp14:anchorId="0AC64D8D" wp14:editId="3E51A034">
            <wp:extent cx="4827942" cy="2623233"/>
            <wp:effectExtent l="12700" t="12700" r="10795" b="18415"/>
            <wp:docPr id="5015456" name="Picture 2" descr="A diagram of a comput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5456" name="Picture 2" descr="A diagram of a computer system&#10;&#10;Description automatically generated"/>
                    <pic:cNvPicPr>
                      <a:picLocks noChangeAspect="1" noChangeArrowheads="1"/>
                    </pic:cNvPicPr>
                  </pic:nvPicPr>
                  <pic:blipFill rotWithShape="1">
                    <a:blip r:embed="rId10">
                      <a:extLst>
                        <a:ext uri="{28A0092B-C50C-407E-A947-70E740481C1C}">
                          <a14:useLocalDpi xmlns:a14="http://schemas.microsoft.com/office/drawing/2010/main" val="0"/>
                        </a:ext>
                      </a:extLst>
                    </a:blip>
                    <a:srcRect l="-864" t="-3631" r="-884" b="-2012"/>
                    <a:stretch/>
                  </pic:blipFill>
                  <pic:spPr bwMode="auto">
                    <a:xfrm>
                      <a:off x="0" y="0"/>
                      <a:ext cx="5190023" cy="2819968"/>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0D4DFC57" w14:textId="1A94EAF9" w:rsidR="00D45776" w:rsidRDefault="00D45776" w:rsidP="00AE2FAE">
      <w:pPr>
        <w:pStyle w:val="MDPI51figurecaption"/>
      </w:pPr>
      <w:r w:rsidRPr="001D51EF">
        <w:rPr>
          <w:b/>
          <w:bCs/>
        </w:rPr>
        <w:t xml:space="preserve">Figure </w:t>
      </w:r>
      <w:r>
        <w:rPr>
          <w:b/>
          <w:bCs/>
        </w:rPr>
        <w:t>2</w:t>
      </w:r>
      <w:r w:rsidRPr="00D63200">
        <w:t xml:space="preserve">. The entire system </w:t>
      </w:r>
      <w:r w:rsidR="00CE66E5" w:rsidRPr="00D63200">
        <w:t>mode</w:t>
      </w:r>
      <w:r w:rsidR="00CE66E5">
        <w:t>l</w:t>
      </w:r>
      <w:r w:rsidR="004A7BBF">
        <w:t xml:space="preserve"> of</w:t>
      </w:r>
      <w:r>
        <w:t xml:space="preserve"> </w:t>
      </w:r>
      <w:r w:rsidR="004A7BBF">
        <w:t>our proposed</w:t>
      </w:r>
      <w:r>
        <w:t xml:space="preserve"> smart</w:t>
      </w:r>
      <w:r w:rsidR="00A213B8">
        <w:t>-</w:t>
      </w:r>
      <w:r>
        <w:t>sensing chair system</w:t>
      </w:r>
      <w:r w:rsidR="009666EA">
        <w:t>.</w:t>
      </w:r>
    </w:p>
    <w:p w14:paraId="2C821EBC" w14:textId="190E6126" w:rsidR="00EE7B33" w:rsidRDefault="00EE7B33" w:rsidP="00EE7B33">
      <w:pPr>
        <w:pStyle w:val="MDPI22heading2"/>
      </w:pPr>
      <w:r>
        <w:t>3.2 Sensor</w:t>
      </w:r>
      <w:r w:rsidR="00097E7F">
        <w:t xml:space="preserve"> Array</w:t>
      </w:r>
      <w:r>
        <w:t xml:space="preserve"> and Data Collection</w:t>
      </w:r>
    </w:p>
    <w:p w14:paraId="203EBB03" w14:textId="58058552" w:rsidR="008D7180" w:rsidRDefault="008D7180" w:rsidP="00EE7B33">
      <w:pPr>
        <w:pStyle w:val="MDPI23heading3"/>
      </w:pPr>
      <w:r>
        <w:t>3.</w:t>
      </w:r>
      <w:r w:rsidR="00EE7B33">
        <w:t>2.1</w:t>
      </w:r>
      <w:r>
        <w:t xml:space="preserve"> </w:t>
      </w:r>
      <w:r w:rsidR="00EE7B33">
        <w:t>Sensor Array Specifications</w:t>
      </w:r>
    </w:p>
    <w:p w14:paraId="2408FBD5" w14:textId="2861C848" w:rsidR="005C743B" w:rsidRDefault="00170985" w:rsidP="007D1F39">
      <w:pPr>
        <w:pStyle w:val="MDPI31text"/>
      </w:pPr>
      <w:proofErr w:type="spellStart"/>
      <w:r w:rsidRPr="002F24E0">
        <w:t>CONFORMat</w:t>
      </w:r>
      <w:proofErr w:type="spellEnd"/>
      <w:r w:rsidR="0051522F">
        <w:t xml:space="preserve"> </w:t>
      </w:r>
      <w:r>
        <w:t>is a commercially available</w:t>
      </w:r>
      <w:r w:rsidR="00091B9E">
        <w:t xml:space="preserve"> </w:t>
      </w:r>
      <w:r w:rsidR="00AE1F6B">
        <w:t>device</w:t>
      </w:r>
      <w:r w:rsidR="0051522F">
        <w:t xml:space="preserve"> that was </w:t>
      </w:r>
      <w:r w:rsidR="00091B9E">
        <w:t xml:space="preserve">developed by </w:t>
      </w:r>
      <w:proofErr w:type="spellStart"/>
      <w:r w:rsidR="00091B9E">
        <w:t>Tekscan</w:t>
      </w:r>
      <w:proofErr w:type="spellEnd"/>
      <w:r w:rsidR="00091B9E">
        <w:t xml:space="preserve"> </w:t>
      </w:r>
      <w:r w:rsidR="0079531E">
        <w:fldChar w:fldCharType="begin"/>
      </w:r>
      <w:r w:rsidR="00CF5DD1">
        <w:instrText xml:space="preserve"> ADDIN ZOTERO_ITEM CSL_CITATION {"citationID":"Yh1NmjQQ","properties":{"formattedCitation":"[45]","plainCitation":"[45]","noteIndex":0},"citationItems":[{"id":354,"uris":["http://zotero.org/users/11398818/items/LQNIBNL6"],"itemData":{"id":354,"type":"webpage","title":"Tekscan","URL":"https://www.tekscan.com","author":[{"literal":"Tekscan"}],"accessed":{"date-parts":[["2024",10,8]]}}}],"schema":"https://github.com/citation-style-language/schema/raw/master/csl-citation.json"} </w:instrText>
      </w:r>
      <w:r w:rsidR="0079531E">
        <w:fldChar w:fldCharType="separate"/>
      </w:r>
      <w:r w:rsidR="00CF5DD1">
        <w:rPr>
          <w:noProof/>
        </w:rPr>
        <w:t>[45]</w:t>
      </w:r>
      <w:r w:rsidR="0079531E">
        <w:fldChar w:fldCharType="end"/>
      </w:r>
      <w:r w:rsidR="005C743B">
        <w:t xml:space="preserve"> shown in Figure </w:t>
      </w:r>
      <w:r w:rsidR="00D45776">
        <w:t>3</w:t>
      </w:r>
      <w:r w:rsidR="0079531E">
        <w:t>.</w:t>
      </w:r>
      <w:r w:rsidR="00FB5D0A">
        <w:t xml:space="preserve"> </w:t>
      </w:r>
      <w:r w:rsidR="0021138A">
        <w:t xml:space="preserve">Each sensor </w:t>
      </w:r>
      <w:r w:rsidR="000F5DC5">
        <w:t xml:space="preserve">mat </w:t>
      </w:r>
      <w:r w:rsidR="0021138A">
        <w:t xml:space="preserve">is </w:t>
      </w:r>
      <w:r w:rsidR="000F5DC5">
        <w:t>composed of</w:t>
      </w:r>
      <w:r w:rsidR="0021138A">
        <w:t xml:space="preserve"> 1024</w:t>
      </w:r>
      <w:r w:rsidR="00B13F94">
        <w:t xml:space="preserve"> independent</w:t>
      </w:r>
      <w:r w:rsidR="0021138A">
        <w:t xml:space="preserve"> pressure units,</w:t>
      </w:r>
      <w:r w:rsidR="00106710">
        <w:t xml:space="preserve"> distributed over a </w:t>
      </w:r>
      <w:r w:rsidR="00106710" w:rsidRPr="00FB6B92">
        <w:t>471.4 mm x 471.4 mm</w:t>
      </w:r>
      <w:r w:rsidR="00106710">
        <w:t xml:space="preserve"> area. </w:t>
      </w:r>
      <w:r w:rsidR="00DB370F">
        <w:t>This covers to</w:t>
      </w:r>
      <w:r w:rsidR="0021138A">
        <w:t xml:space="preserve"> 32 units </w:t>
      </w:r>
      <w:r w:rsidR="00106710">
        <w:t>on both the x-axis and y-axis</w:t>
      </w:r>
      <w:r w:rsidR="0021138A">
        <w:t>.</w:t>
      </w:r>
      <w:r w:rsidR="00D61481">
        <w:t xml:space="preserve"> The value for each pressure units </w:t>
      </w:r>
      <w:r w:rsidR="00106710">
        <w:t>ranges</w:t>
      </w:r>
      <w:r w:rsidR="00E3124C">
        <w:t xml:space="preserve"> between 0 and</w:t>
      </w:r>
      <w:r w:rsidR="00D61481">
        <w:t xml:space="preserve"> 255.</w:t>
      </w:r>
      <w:r w:rsidR="0079531E">
        <w:t xml:space="preserve"> </w:t>
      </w:r>
      <w:r w:rsidR="008D2407">
        <w:t>Each</w:t>
      </w:r>
      <w:r w:rsidR="00106710">
        <w:t xml:space="preserve"> </w:t>
      </w:r>
      <w:r w:rsidR="000E7AFE">
        <w:t>sensor mat</w:t>
      </w:r>
      <w:r w:rsidR="00106710">
        <w:t xml:space="preserve"> comes equipped with a data acquisition module</w:t>
      </w:r>
      <w:r w:rsidR="000E7AFE">
        <w:t>,</w:t>
      </w:r>
      <w:r w:rsidR="007D3CDC">
        <w:t xml:space="preserve"> </w:t>
      </w:r>
      <w:r w:rsidR="00106710">
        <w:t xml:space="preserve">called the </w:t>
      </w:r>
      <w:r w:rsidR="00BB7FC2">
        <w:t>Evolution</w:t>
      </w:r>
      <w:r w:rsidR="005B606F" w:rsidRPr="005B606F">
        <w:t xml:space="preserve"> </w:t>
      </w:r>
      <w:r w:rsidR="005B606F">
        <w:t>handle</w:t>
      </w:r>
      <w:r w:rsidR="005F74C9">
        <w:sym w:font="Symbol" w:char="F0E4"/>
      </w:r>
      <w:r w:rsidR="005F74C9">
        <w:t xml:space="preserve"> </w:t>
      </w:r>
      <w:r w:rsidR="007D6544">
        <w:t>device</w:t>
      </w:r>
      <w:r w:rsidR="00BB7FC2">
        <w:t xml:space="preserve"> which</w:t>
      </w:r>
      <w:r w:rsidR="005F74C9">
        <w:t xml:space="preserve"> facilitate the data transfer between the sensor array and a PC computer via a tethered USB cable.</w:t>
      </w:r>
      <w:r w:rsidR="007D3CDC">
        <w:t xml:space="preserve"> A summarized technical specification list is provided in Table 1 below.</w:t>
      </w:r>
    </w:p>
    <w:p w14:paraId="24D89D77" w14:textId="02B98627" w:rsidR="005739E1" w:rsidRDefault="005739E1" w:rsidP="00585647">
      <w:pPr>
        <w:pStyle w:val="MDPI52figure"/>
      </w:pPr>
      <w:r w:rsidRPr="00585647">
        <w:rPr>
          <w:noProof/>
        </w:rPr>
        <w:lastRenderedPageBreak/>
        <w:drawing>
          <wp:inline distT="0" distB="0" distL="0" distR="0" wp14:anchorId="225C3586" wp14:editId="1B351671">
            <wp:extent cx="4078272" cy="3044480"/>
            <wp:effectExtent l="12700" t="12700" r="11430" b="16510"/>
            <wp:docPr id="731298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298016" name=""/>
                    <pic:cNvPicPr/>
                  </pic:nvPicPr>
                  <pic:blipFill>
                    <a:blip r:embed="rId11"/>
                    <a:stretch>
                      <a:fillRect/>
                    </a:stretch>
                  </pic:blipFill>
                  <pic:spPr>
                    <a:xfrm>
                      <a:off x="0" y="0"/>
                      <a:ext cx="4295217" cy="3206432"/>
                    </a:xfrm>
                    <a:prstGeom prst="rect">
                      <a:avLst/>
                    </a:prstGeom>
                    <a:ln>
                      <a:solidFill>
                        <a:schemeClr val="tx1"/>
                      </a:solidFill>
                    </a:ln>
                  </pic:spPr>
                </pic:pic>
              </a:graphicData>
            </a:graphic>
          </wp:inline>
        </w:drawing>
      </w:r>
    </w:p>
    <w:p w14:paraId="3535D9B3" w14:textId="4817B035" w:rsidR="00164646" w:rsidRDefault="007364F7" w:rsidP="00BE412B">
      <w:pPr>
        <w:pStyle w:val="MDPI51figurecaption"/>
      </w:pPr>
      <w:r>
        <w:rPr>
          <w:b/>
          <w:bCs/>
        </w:rPr>
        <w:tab/>
      </w:r>
      <w:r w:rsidR="00ED3A86" w:rsidRPr="0021138A">
        <w:rPr>
          <w:b/>
          <w:bCs/>
        </w:rPr>
        <w:t xml:space="preserve">Figure </w:t>
      </w:r>
      <w:r w:rsidR="00D45776">
        <w:rPr>
          <w:b/>
          <w:bCs/>
        </w:rPr>
        <w:t>3</w:t>
      </w:r>
      <w:r w:rsidR="00ED3A86" w:rsidRPr="0021138A">
        <w:t xml:space="preserve">. </w:t>
      </w:r>
      <w:r w:rsidR="006133D0" w:rsidRPr="0021138A">
        <w:t xml:space="preserve">2 (32x32) </w:t>
      </w:r>
      <w:proofErr w:type="spellStart"/>
      <w:r w:rsidR="00E90C27" w:rsidRPr="0021138A">
        <w:t>Tekscan</w:t>
      </w:r>
      <w:proofErr w:type="spellEnd"/>
      <w:r w:rsidR="00E90C27" w:rsidRPr="0021138A">
        <w:t xml:space="preserve"> </w:t>
      </w:r>
      <w:proofErr w:type="spellStart"/>
      <w:r w:rsidR="006D6A6F" w:rsidRPr="002F24E0">
        <w:t>CONFORMat</w:t>
      </w:r>
      <w:proofErr w:type="spellEnd"/>
      <w:r w:rsidR="006D6A6F">
        <w:t xml:space="preserve"> Sensor </w:t>
      </w:r>
      <w:r w:rsidR="0021138A" w:rsidRPr="0021138A">
        <w:t>along with a data acquisition module</w:t>
      </w:r>
    </w:p>
    <w:p w14:paraId="2EF07A95" w14:textId="2371AB89" w:rsidR="00BA55FF" w:rsidRDefault="00BA55FF" w:rsidP="00BA55FF">
      <w:pPr>
        <w:pStyle w:val="MDPI41tablecaption"/>
      </w:pPr>
      <w:r w:rsidRPr="00BA55FF">
        <w:rPr>
          <w:b/>
          <w:bCs/>
        </w:rPr>
        <w:t>Table 1</w:t>
      </w:r>
      <w:r w:rsidRPr="00BA55FF">
        <w:t xml:space="preserve">. </w:t>
      </w:r>
      <w:proofErr w:type="spellStart"/>
      <w:r w:rsidR="004F77F3" w:rsidRPr="002F24E0">
        <w:t>CONFORMat</w:t>
      </w:r>
      <w:proofErr w:type="spellEnd"/>
      <w:r w:rsidR="004F77F3">
        <w:t xml:space="preserve"> </w:t>
      </w:r>
      <w:r w:rsidR="00332751">
        <w:t>s</w:t>
      </w:r>
      <w:r w:rsidR="004F77F3">
        <w:t>ensor</w:t>
      </w:r>
      <w:r w:rsidR="0021138A">
        <w:t xml:space="preserve"> mat’s</w:t>
      </w:r>
      <w:r w:rsidR="004F77F3">
        <w:t xml:space="preserve"> technical specifications</w:t>
      </w:r>
      <w:r w:rsidR="005B606F">
        <w:t xml:space="preserve"> </w:t>
      </w:r>
      <w:r w:rsidR="005B606F">
        <w:fldChar w:fldCharType="begin"/>
      </w:r>
      <w:r w:rsidR="00CF5DD1">
        <w:instrText xml:space="preserve"> ADDIN ZOTERO_ITEM CSL_CITATION {"citationID":"miyZZScD","properties":{"formattedCitation":"[46]","plainCitation":"[46]","noteIndex":0},"citationItems":[{"id":375,"uris":["http://zotero.org/users/11398818/items/P8QIQFLJ"],"itemData":{"id":375,"type":"webpage","title":"Body Pressure Measurement System (BPMS) - Research","URL":"https://www.tekscan.com/products-solutions/systems/body-pressure-measurement-system-bpms-research","author":[{"literal":"Tekscan"}]}}],"schema":"https://github.com/citation-style-language/schema/raw/master/csl-citation.json"} </w:instrText>
      </w:r>
      <w:r w:rsidR="005B606F">
        <w:fldChar w:fldCharType="separate"/>
      </w:r>
      <w:r w:rsidR="00CF5DD1">
        <w:rPr>
          <w:noProof/>
        </w:rPr>
        <w:t>[46]</w:t>
      </w:r>
      <w:r w:rsidR="005B606F">
        <w:fldChar w:fldCharType="end"/>
      </w:r>
    </w:p>
    <w:tbl>
      <w:tblPr>
        <w:tblW w:w="7956"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3877"/>
        <w:gridCol w:w="4079"/>
      </w:tblGrid>
      <w:tr w:rsidR="00BA55FF" w:rsidRPr="00EF08AF" w14:paraId="79871EF3" w14:textId="65263E65" w:rsidTr="004F77F3">
        <w:trPr>
          <w:trHeight w:val="291"/>
        </w:trPr>
        <w:tc>
          <w:tcPr>
            <w:tcW w:w="3877" w:type="dxa"/>
            <w:tcBorders>
              <w:top w:val="single" w:sz="8" w:space="0" w:color="auto"/>
              <w:bottom w:val="single" w:sz="4" w:space="0" w:color="auto"/>
            </w:tcBorders>
            <w:shd w:val="clear" w:color="auto" w:fill="auto"/>
            <w:vAlign w:val="center"/>
          </w:tcPr>
          <w:p w14:paraId="333A003D" w14:textId="64948A7F" w:rsidR="00BA55FF" w:rsidRPr="007F7C8C" w:rsidRDefault="00BA55FF" w:rsidP="009278ED">
            <w:pPr>
              <w:pStyle w:val="MDPI42tablebody"/>
              <w:spacing w:line="240" w:lineRule="auto"/>
              <w:rPr>
                <w:b/>
                <w:snapToGrid/>
              </w:rPr>
            </w:pPr>
            <w:r>
              <w:rPr>
                <w:b/>
                <w:snapToGrid/>
              </w:rPr>
              <w:t>Technical Specification</w:t>
            </w:r>
          </w:p>
        </w:tc>
        <w:tc>
          <w:tcPr>
            <w:tcW w:w="4079" w:type="dxa"/>
            <w:tcBorders>
              <w:top w:val="single" w:sz="8" w:space="0" w:color="auto"/>
              <w:bottom w:val="single" w:sz="4" w:space="0" w:color="auto"/>
            </w:tcBorders>
            <w:shd w:val="clear" w:color="auto" w:fill="auto"/>
            <w:vAlign w:val="center"/>
          </w:tcPr>
          <w:p w14:paraId="5327FC93" w14:textId="0EC6A1E6" w:rsidR="00BA55FF" w:rsidRPr="007F7C8C" w:rsidRDefault="00BA55FF" w:rsidP="009278ED">
            <w:pPr>
              <w:pStyle w:val="MDPI42tablebody"/>
              <w:spacing w:line="240" w:lineRule="auto"/>
              <w:rPr>
                <w:b/>
                <w:snapToGrid/>
              </w:rPr>
            </w:pPr>
            <w:r>
              <w:rPr>
                <w:b/>
                <w:snapToGrid/>
              </w:rPr>
              <w:t>Details</w:t>
            </w:r>
          </w:p>
        </w:tc>
      </w:tr>
      <w:tr w:rsidR="00BA55FF" w:rsidRPr="00EF08AF" w14:paraId="0AD6FD35" w14:textId="04C849D9" w:rsidTr="004F77F3">
        <w:trPr>
          <w:trHeight w:val="277"/>
        </w:trPr>
        <w:tc>
          <w:tcPr>
            <w:tcW w:w="3877" w:type="dxa"/>
            <w:tcBorders>
              <w:top w:val="single" w:sz="4" w:space="0" w:color="auto"/>
              <w:bottom w:val="single" w:sz="4" w:space="0" w:color="auto"/>
            </w:tcBorders>
            <w:shd w:val="clear" w:color="auto" w:fill="auto"/>
            <w:vAlign w:val="center"/>
          </w:tcPr>
          <w:p w14:paraId="4FBB3DBF" w14:textId="152B2BFE" w:rsidR="00BA55FF" w:rsidRPr="004F77F3" w:rsidRDefault="002A1D0B" w:rsidP="00BA55FF">
            <w:pPr>
              <w:pStyle w:val="MDPI42tablebody"/>
              <w:spacing w:line="240" w:lineRule="auto"/>
            </w:pPr>
            <w:r>
              <w:t xml:space="preserve">System </w:t>
            </w:r>
            <w:r w:rsidR="00BA55FF" w:rsidRPr="004F77F3">
              <w:t>Model</w:t>
            </w:r>
          </w:p>
        </w:tc>
        <w:tc>
          <w:tcPr>
            <w:tcW w:w="4079" w:type="dxa"/>
            <w:tcBorders>
              <w:top w:val="single" w:sz="4" w:space="0" w:color="auto"/>
              <w:bottom w:val="single" w:sz="4" w:space="0" w:color="auto"/>
            </w:tcBorders>
            <w:shd w:val="clear" w:color="auto" w:fill="auto"/>
            <w:vAlign w:val="center"/>
          </w:tcPr>
          <w:p w14:paraId="5D3CB0C3" w14:textId="7A8FA2FA" w:rsidR="00BA55FF" w:rsidRPr="00F220D4" w:rsidRDefault="00BA55FF" w:rsidP="00BA55FF">
            <w:pPr>
              <w:pStyle w:val="MDPI42tablebody"/>
              <w:spacing w:line="240" w:lineRule="auto"/>
            </w:pPr>
            <w:r w:rsidRPr="00FB6B92">
              <w:t>CER</w:t>
            </w:r>
            <w:r w:rsidR="002A1D0B">
              <w:t>2</w:t>
            </w:r>
            <w:r w:rsidRPr="00FB6B92">
              <w:t xml:space="preserve"> (</w:t>
            </w:r>
            <w:proofErr w:type="spellStart"/>
            <w:r w:rsidRPr="00FB6B92">
              <w:t>CONFORMat</w:t>
            </w:r>
            <w:proofErr w:type="spellEnd"/>
            <w:r w:rsidRPr="00FB6B92">
              <w:t xml:space="preserve"> Sensor)</w:t>
            </w:r>
          </w:p>
        </w:tc>
      </w:tr>
      <w:tr w:rsidR="002A1D0B" w:rsidRPr="00EF08AF" w14:paraId="26188FE0" w14:textId="77777777" w:rsidTr="004F77F3">
        <w:trPr>
          <w:trHeight w:val="277"/>
        </w:trPr>
        <w:tc>
          <w:tcPr>
            <w:tcW w:w="3877" w:type="dxa"/>
            <w:tcBorders>
              <w:top w:val="single" w:sz="4" w:space="0" w:color="auto"/>
              <w:bottom w:val="single" w:sz="4" w:space="0" w:color="auto"/>
            </w:tcBorders>
            <w:shd w:val="clear" w:color="auto" w:fill="auto"/>
            <w:vAlign w:val="center"/>
          </w:tcPr>
          <w:p w14:paraId="448681C7" w14:textId="3B0692FC" w:rsidR="002A1D0B" w:rsidRDefault="002A1D0B" w:rsidP="00BA55FF">
            <w:pPr>
              <w:pStyle w:val="MDPI42tablebody"/>
              <w:spacing w:line="240" w:lineRule="auto"/>
            </w:pPr>
            <w:r>
              <w:t>Sensor Model</w:t>
            </w:r>
          </w:p>
        </w:tc>
        <w:tc>
          <w:tcPr>
            <w:tcW w:w="4079" w:type="dxa"/>
            <w:tcBorders>
              <w:top w:val="single" w:sz="4" w:space="0" w:color="auto"/>
              <w:bottom w:val="single" w:sz="4" w:space="0" w:color="auto"/>
            </w:tcBorders>
            <w:shd w:val="clear" w:color="auto" w:fill="auto"/>
            <w:vAlign w:val="center"/>
          </w:tcPr>
          <w:p w14:paraId="772D7619" w14:textId="5F089B2D" w:rsidR="002A1D0B" w:rsidRPr="00FB6B92" w:rsidRDefault="002A1D0B" w:rsidP="00BA55FF">
            <w:pPr>
              <w:pStyle w:val="MDPI42tablebody"/>
              <w:spacing w:line="240" w:lineRule="auto"/>
            </w:pPr>
            <w:r>
              <w:t>5330</w:t>
            </w:r>
          </w:p>
        </w:tc>
      </w:tr>
      <w:tr w:rsidR="002A1D0B" w:rsidRPr="00EF08AF" w14:paraId="54EC178F" w14:textId="77777777" w:rsidTr="004F77F3">
        <w:trPr>
          <w:trHeight w:val="277"/>
        </w:trPr>
        <w:tc>
          <w:tcPr>
            <w:tcW w:w="3877" w:type="dxa"/>
            <w:tcBorders>
              <w:top w:val="single" w:sz="4" w:space="0" w:color="auto"/>
              <w:bottom w:val="single" w:sz="4" w:space="0" w:color="auto"/>
            </w:tcBorders>
            <w:shd w:val="clear" w:color="auto" w:fill="auto"/>
            <w:vAlign w:val="center"/>
          </w:tcPr>
          <w:p w14:paraId="2BDACD30" w14:textId="3211C7DF" w:rsidR="002A1D0B" w:rsidRDefault="002A1D0B" w:rsidP="00BA55FF">
            <w:pPr>
              <w:pStyle w:val="MDPI42tablebody"/>
              <w:spacing w:line="240" w:lineRule="auto"/>
            </w:pPr>
            <w:r>
              <w:t>Quantity</w:t>
            </w:r>
          </w:p>
        </w:tc>
        <w:tc>
          <w:tcPr>
            <w:tcW w:w="4079" w:type="dxa"/>
            <w:tcBorders>
              <w:top w:val="single" w:sz="4" w:space="0" w:color="auto"/>
              <w:bottom w:val="single" w:sz="4" w:space="0" w:color="auto"/>
            </w:tcBorders>
            <w:shd w:val="clear" w:color="auto" w:fill="auto"/>
            <w:vAlign w:val="center"/>
          </w:tcPr>
          <w:p w14:paraId="03FE7C1D" w14:textId="28FA7EC4" w:rsidR="002A1D0B" w:rsidRDefault="002A1D0B" w:rsidP="00BA55FF">
            <w:pPr>
              <w:pStyle w:val="MDPI42tablebody"/>
              <w:spacing w:line="240" w:lineRule="auto"/>
            </w:pPr>
            <w:r>
              <w:t>2</w:t>
            </w:r>
          </w:p>
        </w:tc>
      </w:tr>
      <w:tr w:rsidR="00BA55FF" w:rsidRPr="00EF08AF" w14:paraId="53B5EE27" w14:textId="48B9DD53" w:rsidTr="004F77F3">
        <w:trPr>
          <w:trHeight w:val="291"/>
        </w:trPr>
        <w:tc>
          <w:tcPr>
            <w:tcW w:w="3877" w:type="dxa"/>
            <w:tcBorders>
              <w:top w:val="single" w:sz="4" w:space="0" w:color="auto"/>
              <w:bottom w:val="single" w:sz="4" w:space="0" w:color="auto"/>
            </w:tcBorders>
            <w:shd w:val="clear" w:color="auto" w:fill="auto"/>
            <w:vAlign w:val="center"/>
          </w:tcPr>
          <w:p w14:paraId="74BC7E24" w14:textId="2AF1BE1C" w:rsidR="00BA55FF" w:rsidRPr="004F77F3" w:rsidRDefault="00BA55FF" w:rsidP="00BA55FF">
            <w:pPr>
              <w:pStyle w:val="MDPI42tablebody"/>
              <w:spacing w:line="240" w:lineRule="auto"/>
            </w:pPr>
            <w:r w:rsidRPr="004F77F3">
              <w:t>Sensing Area</w:t>
            </w:r>
          </w:p>
        </w:tc>
        <w:tc>
          <w:tcPr>
            <w:tcW w:w="4079" w:type="dxa"/>
            <w:tcBorders>
              <w:top w:val="single" w:sz="4" w:space="0" w:color="auto"/>
              <w:bottom w:val="single" w:sz="4" w:space="0" w:color="auto"/>
            </w:tcBorders>
            <w:shd w:val="clear" w:color="auto" w:fill="auto"/>
            <w:vAlign w:val="center"/>
          </w:tcPr>
          <w:p w14:paraId="6A48F833" w14:textId="77777777" w:rsidR="00BA55FF" w:rsidRDefault="00BA55FF" w:rsidP="00BA55FF">
            <w:pPr>
              <w:pStyle w:val="MDPI42tablebody"/>
            </w:pPr>
            <w:r w:rsidRPr="00FB6B92">
              <w:t>471.4 mm x 471.4 mm</w:t>
            </w:r>
          </w:p>
          <w:p w14:paraId="7E402B80" w14:textId="0C66B637" w:rsidR="00BA55FF" w:rsidRPr="00F220D4" w:rsidRDefault="00BA55FF" w:rsidP="00BA55FF">
            <w:pPr>
              <w:pStyle w:val="MDPI42tablebody"/>
              <w:spacing w:line="240" w:lineRule="auto"/>
            </w:pPr>
            <w:r w:rsidRPr="00FB6B92">
              <w:t>(18.56 in. x 18.56 in.)</w:t>
            </w:r>
          </w:p>
        </w:tc>
      </w:tr>
      <w:tr w:rsidR="00BA55FF" w:rsidRPr="00EF08AF" w14:paraId="3D610EB4" w14:textId="77777777" w:rsidTr="004F77F3">
        <w:trPr>
          <w:trHeight w:val="291"/>
        </w:trPr>
        <w:tc>
          <w:tcPr>
            <w:tcW w:w="3877" w:type="dxa"/>
            <w:tcBorders>
              <w:top w:val="single" w:sz="4" w:space="0" w:color="auto"/>
              <w:bottom w:val="single" w:sz="4" w:space="0" w:color="auto"/>
            </w:tcBorders>
            <w:shd w:val="clear" w:color="auto" w:fill="auto"/>
            <w:vAlign w:val="center"/>
          </w:tcPr>
          <w:p w14:paraId="2CA05FB6" w14:textId="1509BE43" w:rsidR="00BA55FF" w:rsidRPr="004F77F3" w:rsidRDefault="00BA55FF" w:rsidP="00BA55FF">
            <w:pPr>
              <w:pStyle w:val="MDPI42tablebody"/>
              <w:spacing w:line="240" w:lineRule="auto"/>
            </w:pPr>
            <w:r w:rsidRPr="004F77F3">
              <w:t># of Sensing Elements</w:t>
            </w:r>
          </w:p>
        </w:tc>
        <w:tc>
          <w:tcPr>
            <w:tcW w:w="4079" w:type="dxa"/>
            <w:tcBorders>
              <w:top w:val="single" w:sz="4" w:space="0" w:color="auto"/>
              <w:bottom w:val="single" w:sz="4" w:space="0" w:color="auto"/>
            </w:tcBorders>
            <w:shd w:val="clear" w:color="auto" w:fill="auto"/>
            <w:vAlign w:val="center"/>
          </w:tcPr>
          <w:p w14:paraId="1F849BFD" w14:textId="3CEC92E5" w:rsidR="00BA55FF" w:rsidRPr="00FB6B92" w:rsidRDefault="002A1D0B" w:rsidP="00BA55FF">
            <w:pPr>
              <w:pStyle w:val="MDPI42tablebody"/>
            </w:pPr>
            <w:r>
              <w:t>2048</w:t>
            </w:r>
            <w:r w:rsidR="001774CA">
              <w:t xml:space="preserve"> (1024 on each mat)</w:t>
            </w:r>
          </w:p>
        </w:tc>
      </w:tr>
      <w:tr w:rsidR="004F77F3" w:rsidRPr="00EF08AF" w14:paraId="77041ECC" w14:textId="77777777" w:rsidTr="004F77F3">
        <w:trPr>
          <w:trHeight w:val="291"/>
        </w:trPr>
        <w:tc>
          <w:tcPr>
            <w:tcW w:w="3877" w:type="dxa"/>
            <w:tcBorders>
              <w:top w:val="single" w:sz="4" w:space="0" w:color="auto"/>
              <w:bottom w:val="single" w:sz="4" w:space="0" w:color="auto"/>
            </w:tcBorders>
            <w:shd w:val="clear" w:color="auto" w:fill="auto"/>
            <w:vAlign w:val="center"/>
          </w:tcPr>
          <w:p w14:paraId="59B1109D" w14:textId="06A8BB07" w:rsidR="004F77F3" w:rsidRPr="004F77F3" w:rsidRDefault="004F77F3" w:rsidP="004F77F3">
            <w:pPr>
              <w:pStyle w:val="MDPI42tablebody"/>
              <w:spacing w:line="240" w:lineRule="auto"/>
            </w:pPr>
            <w:r w:rsidRPr="004F77F3">
              <w:t>Pressure Range</w:t>
            </w:r>
          </w:p>
        </w:tc>
        <w:tc>
          <w:tcPr>
            <w:tcW w:w="4079" w:type="dxa"/>
            <w:tcBorders>
              <w:top w:val="single" w:sz="4" w:space="0" w:color="auto"/>
              <w:bottom w:val="single" w:sz="4" w:space="0" w:color="auto"/>
            </w:tcBorders>
            <w:shd w:val="clear" w:color="auto" w:fill="auto"/>
            <w:vAlign w:val="center"/>
          </w:tcPr>
          <w:p w14:paraId="78D74F24" w14:textId="121BB9E3" w:rsidR="004F77F3" w:rsidRDefault="004F77F3" w:rsidP="004F77F3">
            <w:pPr>
              <w:pStyle w:val="MDPI42tablebody"/>
            </w:pPr>
            <w:r w:rsidRPr="00FB6B92">
              <w:t>34 kPa (5 psi)</w:t>
            </w:r>
          </w:p>
        </w:tc>
      </w:tr>
      <w:tr w:rsidR="004F77F3" w:rsidRPr="00EF08AF" w14:paraId="349905AB" w14:textId="77777777" w:rsidTr="004F77F3">
        <w:trPr>
          <w:trHeight w:val="291"/>
        </w:trPr>
        <w:tc>
          <w:tcPr>
            <w:tcW w:w="3877" w:type="dxa"/>
            <w:tcBorders>
              <w:top w:val="single" w:sz="4" w:space="0" w:color="auto"/>
              <w:bottom w:val="single" w:sz="4" w:space="0" w:color="auto"/>
            </w:tcBorders>
            <w:shd w:val="clear" w:color="auto" w:fill="auto"/>
            <w:vAlign w:val="center"/>
          </w:tcPr>
          <w:p w14:paraId="31D68E12" w14:textId="06521518" w:rsidR="004F77F3" w:rsidRPr="004F77F3" w:rsidRDefault="004F77F3" w:rsidP="004F77F3">
            <w:pPr>
              <w:pStyle w:val="MDPI42tablebody"/>
              <w:spacing w:line="240" w:lineRule="auto"/>
            </w:pPr>
            <w:r w:rsidRPr="004F77F3">
              <w:t>Spatial Resolution</w:t>
            </w:r>
          </w:p>
        </w:tc>
        <w:tc>
          <w:tcPr>
            <w:tcW w:w="4079" w:type="dxa"/>
            <w:tcBorders>
              <w:top w:val="single" w:sz="4" w:space="0" w:color="auto"/>
              <w:bottom w:val="single" w:sz="4" w:space="0" w:color="auto"/>
            </w:tcBorders>
            <w:shd w:val="clear" w:color="auto" w:fill="auto"/>
            <w:vAlign w:val="center"/>
          </w:tcPr>
          <w:p w14:paraId="0F150622" w14:textId="15FFF8E3" w:rsidR="004F77F3" w:rsidRPr="00FB6B92" w:rsidRDefault="004F77F3" w:rsidP="004F77F3">
            <w:pPr>
              <w:pStyle w:val="MDPI42tablebody"/>
            </w:pPr>
            <w:r w:rsidRPr="00BA55FF">
              <w:t>0.5 Sensel/cm2</w:t>
            </w:r>
            <w:r w:rsidRPr="00BA55FF">
              <w:br/>
              <w:t xml:space="preserve">(3.0 </w:t>
            </w:r>
            <w:proofErr w:type="spellStart"/>
            <w:r w:rsidRPr="00BA55FF">
              <w:t>Sensels</w:t>
            </w:r>
            <w:proofErr w:type="spellEnd"/>
            <w:r w:rsidRPr="00BA55FF">
              <w:t>/in2)</w:t>
            </w:r>
          </w:p>
        </w:tc>
      </w:tr>
    </w:tbl>
    <w:p w14:paraId="24C2146B" w14:textId="2359FB62" w:rsidR="007A7581" w:rsidRPr="007A7581" w:rsidRDefault="00D11846" w:rsidP="00FD5194">
      <w:pPr>
        <w:pStyle w:val="MDPI31text"/>
        <w:ind w:left="0" w:firstLine="0"/>
      </w:pPr>
      <w:r>
        <w:rPr>
          <w:color w:val="FF0000"/>
        </w:rPr>
        <w:t xml:space="preserve"> </w:t>
      </w:r>
    </w:p>
    <w:p w14:paraId="20A85861" w14:textId="338B5A3F" w:rsidR="00A547FB" w:rsidRDefault="00A547FB" w:rsidP="00A547FB">
      <w:pPr>
        <w:pStyle w:val="MDPI23heading3"/>
      </w:pPr>
      <w:r>
        <w:t>3.2.</w:t>
      </w:r>
      <w:r w:rsidR="00532275">
        <w:t>2</w:t>
      </w:r>
      <w:r>
        <w:t xml:space="preserve"> Experimental Setup</w:t>
      </w:r>
    </w:p>
    <w:p w14:paraId="6CB8B693" w14:textId="0DDA92A5" w:rsidR="009F3030" w:rsidRPr="00DA1BD6" w:rsidRDefault="00854686" w:rsidP="007F44CF">
      <w:pPr>
        <w:pStyle w:val="MDPI31text"/>
      </w:pPr>
      <w:r>
        <w:t>2</w:t>
      </w:r>
      <w:r w:rsidR="005A372D">
        <w:t xml:space="preserve"> </w:t>
      </w:r>
      <w:proofErr w:type="spellStart"/>
      <w:r w:rsidRPr="002F24E0">
        <w:t>CONFORMat</w:t>
      </w:r>
      <w:proofErr w:type="spellEnd"/>
      <w:r>
        <w:t xml:space="preserve"> pressure sensor arrays</w:t>
      </w:r>
      <w:r w:rsidR="002371A1">
        <w:t xml:space="preserve"> </w:t>
      </w:r>
      <w:r w:rsidR="001263A6">
        <w:t xml:space="preserve">were used in this experiment; </w:t>
      </w:r>
      <w:r w:rsidR="002371A1">
        <w:t>one placed on the backrest and the other on the sitting cushion</w:t>
      </w:r>
      <w:r>
        <w:t xml:space="preserve"> </w:t>
      </w:r>
      <w:r w:rsidR="00535F03">
        <w:t xml:space="preserve">to comprehensively capture the individual’s sitting pattern. </w:t>
      </w:r>
      <w:r>
        <w:t xml:space="preserve">as shown in Figure </w:t>
      </w:r>
      <w:r w:rsidR="001A4797">
        <w:t>5</w:t>
      </w:r>
      <w:r w:rsidR="002371A1">
        <w:t xml:space="preserve"> below. </w:t>
      </w:r>
      <w:r w:rsidR="0064018E">
        <w:t>Each of the Evolution</w:t>
      </w:r>
      <w:r w:rsidR="0064018E" w:rsidRPr="005B606F">
        <w:t xml:space="preserve"> </w:t>
      </w:r>
      <w:r w:rsidR="0064018E">
        <w:t>handle</w:t>
      </w:r>
      <w:r w:rsidR="0064018E">
        <w:sym w:font="Symbol" w:char="F0E4"/>
      </w:r>
      <w:r w:rsidR="0064018E">
        <w:t xml:space="preserve"> devices were carefully attached to the side of the chair</w:t>
      </w:r>
      <w:r w:rsidR="001263A6">
        <w:t xml:space="preserve"> and </w:t>
      </w:r>
      <w:r w:rsidR="0064018E">
        <w:t>the linked USB cable was plugged into a Windows PC to collect the sensor data.</w:t>
      </w:r>
    </w:p>
    <w:p w14:paraId="39FD0EB7" w14:textId="712D42D7" w:rsidR="00155694" w:rsidRDefault="00E42F61" w:rsidP="00E42F61">
      <w:pPr>
        <w:pStyle w:val="MDPI52figure"/>
      </w:pPr>
      <w:r w:rsidRPr="00E42F61">
        <w:rPr>
          <w:noProof/>
        </w:rPr>
        <w:lastRenderedPageBreak/>
        <w:drawing>
          <wp:inline distT="0" distB="0" distL="0" distR="0" wp14:anchorId="706A1C5A" wp14:editId="04B3EC67">
            <wp:extent cx="5251424" cy="3458633"/>
            <wp:effectExtent l="12700" t="12700" r="6985" b="8890"/>
            <wp:docPr id="1964975204" name="Picture 1" descr="A chair with a green strap attached to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975204" name="Picture 1" descr="A chair with a green strap attached to it&#10;&#10;Description automatically generated"/>
                    <pic:cNvPicPr/>
                  </pic:nvPicPr>
                  <pic:blipFill>
                    <a:blip r:embed="rId12"/>
                    <a:stretch>
                      <a:fillRect/>
                    </a:stretch>
                  </pic:blipFill>
                  <pic:spPr>
                    <a:xfrm>
                      <a:off x="0" y="0"/>
                      <a:ext cx="5320328" cy="3504014"/>
                    </a:xfrm>
                    <a:prstGeom prst="rect">
                      <a:avLst/>
                    </a:prstGeom>
                    <a:ln>
                      <a:solidFill>
                        <a:schemeClr val="tx1"/>
                      </a:solidFill>
                    </a:ln>
                  </pic:spPr>
                </pic:pic>
              </a:graphicData>
            </a:graphic>
          </wp:inline>
        </w:drawing>
      </w:r>
    </w:p>
    <w:p w14:paraId="463EFB0C" w14:textId="1623FB23" w:rsidR="00DA1BD6" w:rsidRDefault="00F46846" w:rsidP="00FE2B52">
      <w:pPr>
        <w:pStyle w:val="MDPI51figurecaption"/>
      </w:pPr>
      <w:r w:rsidRPr="00ED3A86">
        <w:rPr>
          <w:b/>
          <w:bCs/>
        </w:rPr>
        <w:t xml:space="preserve">Figure </w:t>
      </w:r>
      <w:r w:rsidR="001A4797">
        <w:rPr>
          <w:b/>
          <w:bCs/>
        </w:rPr>
        <w:t>5</w:t>
      </w:r>
      <w:r>
        <w:t xml:space="preserve">. </w:t>
      </w:r>
      <w:r w:rsidR="00794D95">
        <w:t>An o</w:t>
      </w:r>
      <w:r>
        <w:t xml:space="preserve">ffice chair </w:t>
      </w:r>
      <w:r w:rsidR="00794D95">
        <w:t>equipped</w:t>
      </w:r>
      <w:r>
        <w:t xml:space="preserve"> with </w:t>
      </w:r>
      <w:r w:rsidR="003652A8">
        <w:t xml:space="preserve">2 </w:t>
      </w:r>
      <w:proofErr w:type="spellStart"/>
      <w:r w:rsidR="003652A8">
        <w:t>Tekscan</w:t>
      </w:r>
      <w:proofErr w:type="spellEnd"/>
      <w:r w:rsidR="00FE2B52">
        <w:t xml:space="preserve"> </w:t>
      </w:r>
      <w:proofErr w:type="spellStart"/>
      <w:r w:rsidR="00FE2B52" w:rsidRPr="002F24E0">
        <w:t>CONFORMat</w:t>
      </w:r>
      <w:proofErr w:type="spellEnd"/>
      <w:r w:rsidR="00F34966">
        <w:t xml:space="preserve"> P</w:t>
      </w:r>
      <w:r w:rsidR="003652A8">
        <w:t>ressure Mats</w:t>
      </w:r>
      <w:r>
        <w:t>.</w:t>
      </w:r>
    </w:p>
    <w:p w14:paraId="3301E69E" w14:textId="09FE1FCE" w:rsidR="00D954AA" w:rsidRDefault="00D954AA" w:rsidP="00D954AA">
      <w:pPr>
        <w:pStyle w:val="MDPI23heading3"/>
      </w:pPr>
      <w:r>
        <w:t>3.2.3 Data Collection</w:t>
      </w:r>
    </w:p>
    <w:p w14:paraId="240F4336" w14:textId="233920F7" w:rsidR="00356E17" w:rsidRPr="00E06544" w:rsidRDefault="00D352B8" w:rsidP="00E06544">
      <w:pPr>
        <w:pStyle w:val="MDPI31text"/>
        <w:rPr>
          <w:color w:val="000000" w:themeColor="text1"/>
        </w:rPr>
      </w:pPr>
      <w:r>
        <w:rPr>
          <w:color w:val="000000" w:themeColor="text1"/>
        </w:rPr>
        <w:t xml:space="preserve">In </w:t>
      </w:r>
      <w:r w:rsidR="00BD0684">
        <w:rPr>
          <w:color w:val="000000" w:themeColor="text1"/>
        </w:rPr>
        <w:t>our</w:t>
      </w:r>
      <w:r>
        <w:rPr>
          <w:color w:val="000000" w:themeColor="text1"/>
        </w:rPr>
        <w:t xml:space="preserve"> </w:t>
      </w:r>
      <w:r w:rsidR="00BD0684">
        <w:rPr>
          <w:color w:val="000000" w:themeColor="text1"/>
        </w:rPr>
        <w:t>experiment</w:t>
      </w:r>
      <w:r>
        <w:rPr>
          <w:color w:val="000000" w:themeColor="text1"/>
        </w:rPr>
        <w:t xml:space="preserve">, </w:t>
      </w:r>
      <w:r w:rsidR="00104755">
        <w:rPr>
          <w:color w:val="000000" w:themeColor="text1"/>
        </w:rPr>
        <w:t>we collected our data</w:t>
      </w:r>
      <w:r w:rsidR="00452DFF">
        <w:rPr>
          <w:color w:val="000000" w:themeColor="text1"/>
        </w:rPr>
        <w:t>set</w:t>
      </w:r>
      <w:r w:rsidR="00104755">
        <w:rPr>
          <w:color w:val="000000" w:themeColor="text1"/>
        </w:rPr>
        <w:t xml:space="preserve"> from </w:t>
      </w:r>
      <w:commentRangeStart w:id="0"/>
      <w:r>
        <w:rPr>
          <w:color w:val="000000" w:themeColor="text1"/>
        </w:rPr>
        <w:t>(one) individual</w:t>
      </w:r>
      <w:commentRangeEnd w:id="0"/>
      <w:r w:rsidR="006F42ED">
        <w:rPr>
          <w:rStyle w:val="CommentReference"/>
          <w:rFonts w:eastAsia="SimSun"/>
          <w:snapToGrid/>
          <w:lang w:eastAsia="zh-CN" w:bidi="ar-SA"/>
        </w:rPr>
        <w:commentReference w:id="0"/>
      </w:r>
      <w:r>
        <w:rPr>
          <w:color w:val="000000" w:themeColor="text1"/>
        </w:rPr>
        <w:t>. The subject was directed to sit in</w:t>
      </w:r>
      <w:r w:rsidR="00104755">
        <w:rPr>
          <w:color w:val="000000" w:themeColor="text1"/>
        </w:rPr>
        <w:t xml:space="preserve"> </w:t>
      </w:r>
      <w:r w:rsidR="00A11348">
        <w:rPr>
          <w:color w:val="000000" w:themeColor="text1"/>
        </w:rPr>
        <w:t>19</w:t>
      </w:r>
      <w:r w:rsidR="00DE1AD9">
        <w:rPr>
          <w:color w:val="000000" w:themeColor="text1"/>
        </w:rPr>
        <w:t xml:space="preserve"> </w:t>
      </w:r>
      <w:r>
        <w:rPr>
          <w:color w:val="000000" w:themeColor="text1"/>
        </w:rPr>
        <w:t>different sitting postures</w:t>
      </w:r>
      <w:r w:rsidR="00104755">
        <w:rPr>
          <w:color w:val="000000" w:themeColor="text1"/>
        </w:rPr>
        <w:t xml:space="preserve"> highlighted in Figure 1</w:t>
      </w:r>
      <w:r>
        <w:rPr>
          <w:color w:val="000000" w:themeColor="text1"/>
        </w:rPr>
        <w:t xml:space="preserve">. </w:t>
      </w:r>
      <w:r w:rsidR="00104755">
        <w:rPr>
          <w:color w:val="000000" w:themeColor="text1"/>
        </w:rPr>
        <w:t>E</w:t>
      </w:r>
      <w:r w:rsidR="00EA6970">
        <w:rPr>
          <w:color w:val="000000" w:themeColor="text1"/>
        </w:rPr>
        <w:t>ach posture was sat on for approximately 25 seconds</w:t>
      </w:r>
      <w:r w:rsidR="00B0588C">
        <w:rPr>
          <w:color w:val="000000" w:themeColor="text1"/>
        </w:rPr>
        <w:t xml:space="preserve"> as we </w:t>
      </w:r>
      <w:r w:rsidR="00DD40C3">
        <w:rPr>
          <w:color w:val="000000" w:themeColor="text1"/>
        </w:rPr>
        <w:t>recorded</w:t>
      </w:r>
      <w:r w:rsidR="00554115">
        <w:rPr>
          <w:color w:val="000000" w:themeColor="text1"/>
        </w:rPr>
        <w:t xml:space="preserve"> </w:t>
      </w:r>
      <w:r w:rsidR="00DD40C3">
        <w:rPr>
          <w:color w:val="000000" w:themeColor="text1"/>
        </w:rPr>
        <w:t>and saved</w:t>
      </w:r>
      <w:r w:rsidR="00554115">
        <w:rPr>
          <w:color w:val="000000" w:themeColor="text1"/>
        </w:rPr>
        <w:t xml:space="preserve"> the sensor data. Figure </w:t>
      </w:r>
      <w:r w:rsidR="001A4797">
        <w:rPr>
          <w:color w:val="000000" w:themeColor="text1"/>
        </w:rPr>
        <w:t>6</w:t>
      </w:r>
      <w:r w:rsidR="00554115">
        <w:rPr>
          <w:color w:val="000000" w:themeColor="text1"/>
        </w:rPr>
        <w:t xml:space="preserve"> </w:t>
      </w:r>
      <w:r w:rsidR="00B0588C">
        <w:rPr>
          <w:color w:val="000000" w:themeColor="text1"/>
        </w:rPr>
        <w:t xml:space="preserve">below </w:t>
      </w:r>
      <w:r w:rsidR="00554115">
        <w:rPr>
          <w:color w:val="000000" w:themeColor="text1"/>
        </w:rPr>
        <w:t>provides a visual representation of the sensor data in respect to the different sitting postures being adopted.</w:t>
      </w:r>
      <w:r w:rsidR="00D45776">
        <w:rPr>
          <w:color w:val="000000" w:themeColor="text1"/>
        </w:rPr>
        <w:t xml:space="preserve"> Overall, a total of </w:t>
      </w:r>
      <w:r w:rsidR="00C7504A">
        <w:rPr>
          <w:color w:val="000000" w:themeColor="text1"/>
        </w:rPr>
        <w:t>15</w:t>
      </w:r>
      <w:r w:rsidR="001B64F1">
        <w:rPr>
          <w:color w:val="000000" w:themeColor="text1"/>
        </w:rPr>
        <w:t>1</w:t>
      </w:r>
      <w:r w:rsidR="00D45776">
        <w:rPr>
          <w:color w:val="000000" w:themeColor="text1"/>
        </w:rPr>
        <w:t xml:space="preserve"> frames of sensor data </w:t>
      </w:r>
      <w:r w:rsidR="00C7504A">
        <w:rPr>
          <w:color w:val="000000" w:themeColor="text1"/>
        </w:rPr>
        <w:t>were</w:t>
      </w:r>
      <w:r w:rsidR="00D45776">
        <w:rPr>
          <w:color w:val="000000" w:themeColor="text1"/>
        </w:rPr>
        <w:t xml:space="preserve"> captured for each given posture, equating to a total of </w:t>
      </w:r>
      <w:r w:rsidR="00C7504A">
        <w:rPr>
          <w:color w:val="000000" w:themeColor="text1"/>
        </w:rPr>
        <w:t>28</w:t>
      </w:r>
      <w:r w:rsidR="001B64F1">
        <w:rPr>
          <w:color w:val="000000" w:themeColor="text1"/>
        </w:rPr>
        <w:t>69</w:t>
      </w:r>
      <w:r w:rsidR="00D45776">
        <w:rPr>
          <w:color w:val="000000" w:themeColor="text1"/>
        </w:rPr>
        <w:t xml:space="preserve"> sets of data.</w:t>
      </w:r>
    </w:p>
    <w:p w14:paraId="1E64632D" w14:textId="494AADB8" w:rsidR="00E06544" w:rsidRDefault="00E06544" w:rsidP="00977423">
      <w:pPr>
        <w:pStyle w:val="MDPI52figure"/>
      </w:pPr>
      <w:r>
        <w:rPr>
          <w:noProof/>
          <w:snapToGrid/>
        </w:rPr>
        <w:lastRenderedPageBreak/>
        <w:drawing>
          <wp:inline distT="0" distB="0" distL="0" distR="0" wp14:anchorId="50F74455" wp14:editId="71C8C1E1">
            <wp:extent cx="6367942" cy="8081728"/>
            <wp:effectExtent l="12700" t="12700" r="7620" b="8255"/>
            <wp:docPr id="2100396197" name="Picture 2" descr="A collage of images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396197" name="Picture 2" descr="A collage of images of a person&#10;&#10;Description automatically generated"/>
                    <pic:cNvPicPr/>
                  </pic:nvPicPr>
                  <pic:blipFill rotWithShape="1">
                    <a:blip r:embed="rId17"/>
                    <a:srcRect l="1020" t="7077" r="50186" b="2416"/>
                    <a:stretch/>
                  </pic:blipFill>
                  <pic:spPr bwMode="auto">
                    <a:xfrm>
                      <a:off x="0" y="0"/>
                      <a:ext cx="6470403" cy="8211764"/>
                    </a:xfrm>
                    <a:prstGeom prst="rect">
                      <a:avLst/>
                    </a:prstGeom>
                    <a:ln>
                      <a:solidFill>
                        <a:schemeClr val="tx2"/>
                      </a:solidFill>
                    </a:ln>
                    <a:extLst>
                      <a:ext uri="{53640926-AAD7-44D8-BBD7-CCE9431645EC}">
                        <a14:shadowObscured xmlns:a14="http://schemas.microsoft.com/office/drawing/2010/main"/>
                      </a:ext>
                    </a:extLst>
                  </pic:spPr>
                </pic:pic>
              </a:graphicData>
            </a:graphic>
          </wp:inline>
        </w:drawing>
      </w:r>
    </w:p>
    <w:p w14:paraId="5F477E18" w14:textId="6A3ADB2D" w:rsidR="00D352B8" w:rsidRPr="00D352B8" w:rsidRDefault="00D352B8" w:rsidP="00D352B8">
      <w:pPr>
        <w:pStyle w:val="MDPI51figurecaption"/>
      </w:pPr>
      <w:r w:rsidRPr="00ED3A86">
        <w:rPr>
          <w:b/>
          <w:bCs/>
        </w:rPr>
        <w:t xml:space="preserve">Figure </w:t>
      </w:r>
      <w:r w:rsidR="001A4797">
        <w:rPr>
          <w:b/>
          <w:bCs/>
        </w:rPr>
        <w:t>6</w:t>
      </w:r>
      <w:r>
        <w:t xml:space="preserve">. </w:t>
      </w:r>
      <w:r w:rsidR="00C97371">
        <w:t xml:space="preserve">The capturing of </w:t>
      </w:r>
      <w:r w:rsidR="00434CA5">
        <w:t>19</w:t>
      </w:r>
      <w:r>
        <w:t xml:space="preserve"> different sitting postures</w:t>
      </w:r>
      <w:r w:rsidR="006F42ED">
        <w:t xml:space="preserve"> </w:t>
      </w:r>
      <w:r>
        <w:t>along with its pressure distribution</w:t>
      </w:r>
      <w:r w:rsidR="00C97371">
        <w:t xml:space="preserve"> representation.</w:t>
      </w:r>
    </w:p>
    <w:p w14:paraId="06756BA3" w14:textId="7C7EC201" w:rsidR="00BC5266" w:rsidRDefault="008D0D99" w:rsidP="00BC5266">
      <w:pPr>
        <w:pStyle w:val="MDPI31text"/>
      </w:pPr>
      <w:r w:rsidRPr="008D0D99">
        <w:lastRenderedPageBreak/>
        <w:t xml:space="preserve">It </w:t>
      </w:r>
      <w:r w:rsidR="00807733" w:rsidRPr="008D0D99">
        <w:t>must be</w:t>
      </w:r>
      <w:r w:rsidRPr="008D0D99">
        <w:t xml:space="preserve"> highlighted that o</w:t>
      </w:r>
      <w:r w:rsidR="006F42ED" w:rsidRPr="008D0D99">
        <w:t>ur data collection approach</w:t>
      </w:r>
      <w:r w:rsidRPr="008D0D99">
        <w:t xml:space="preserve"> is different from </w:t>
      </w:r>
      <w:r w:rsidR="00B536F3">
        <w:t>other</w:t>
      </w:r>
      <w:r w:rsidRPr="008D0D99">
        <w:t xml:space="preserve"> studies as we are focused on collecting posture data from single individual rather than from a diverse set of participants with varying physical attributes. </w:t>
      </w:r>
      <w:r>
        <w:t>The</w:t>
      </w:r>
      <w:r w:rsidR="00B536F3">
        <w:t xml:space="preserve"> main</w:t>
      </w:r>
      <w:r>
        <w:t xml:space="preserve"> reasoning behind this approach is that we want to</w:t>
      </w:r>
      <w:r w:rsidR="00B536F3">
        <w:t xml:space="preserve"> experiment the </w:t>
      </w:r>
      <w:r w:rsidR="00194794">
        <w:t>notion</w:t>
      </w:r>
      <w:r w:rsidR="00B536F3">
        <w:t xml:space="preserve"> of</w:t>
      </w:r>
      <w:r>
        <w:t xml:space="preserve"> </w:t>
      </w:r>
      <w:r w:rsidR="00B536F3">
        <w:t>having</w:t>
      </w:r>
      <w:r w:rsidRPr="008D0D99">
        <w:t xml:space="preserve"> the machine learning model </w:t>
      </w:r>
      <w:r w:rsidR="00B536F3">
        <w:t xml:space="preserve">specifically trained to a </w:t>
      </w:r>
      <w:r w:rsidRPr="008D0D99">
        <w:t>specific individual</w:t>
      </w:r>
      <w:r w:rsidR="00B536F3">
        <w:t>, instead generalizing it</w:t>
      </w:r>
      <w:r w:rsidRPr="008D0D99">
        <w:t xml:space="preserve">. Hence, </w:t>
      </w:r>
      <w:r w:rsidR="00B536F3">
        <w:t>potentially making</w:t>
      </w:r>
      <w:r w:rsidRPr="008D0D99">
        <w:t xml:space="preserve"> it more precise and </w:t>
      </w:r>
      <w:r w:rsidR="00B536F3">
        <w:t>applicable towards the user</w:t>
      </w:r>
      <w:r w:rsidRPr="008D0D99">
        <w:t xml:space="preserve">. </w:t>
      </w:r>
    </w:p>
    <w:p w14:paraId="1967F9CA" w14:textId="77777777" w:rsidR="00BC5266" w:rsidRDefault="00BC5266" w:rsidP="00BC5266">
      <w:pPr>
        <w:pStyle w:val="MDPI31text"/>
      </w:pPr>
    </w:p>
    <w:p w14:paraId="70671081" w14:textId="060345B2" w:rsidR="00D954AA" w:rsidRDefault="00D954AA" w:rsidP="00D954AA">
      <w:pPr>
        <w:pStyle w:val="MDPI23heading3"/>
      </w:pPr>
      <w:r>
        <w:t>3.2.4 Data Augmentation</w:t>
      </w:r>
    </w:p>
    <w:p w14:paraId="07C49735" w14:textId="6D14CE35" w:rsidR="00062EB3" w:rsidRDefault="00EE044C" w:rsidP="00062EB3">
      <w:pPr>
        <w:pStyle w:val="MDPI31text"/>
        <w:rPr>
          <w:lang w:val="en-GB"/>
        </w:rPr>
      </w:pPr>
      <w:r>
        <w:rPr>
          <w:lang w:val="en-GB"/>
        </w:rPr>
        <w:t xml:space="preserve">Given that we had </w:t>
      </w:r>
      <w:r w:rsidRPr="00EE044C">
        <w:rPr>
          <w:lang w:val="en-GB"/>
        </w:rPr>
        <w:t>one participant</w:t>
      </w:r>
      <w:r>
        <w:rPr>
          <w:lang w:val="en-GB"/>
        </w:rPr>
        <w:t xml:space="preserve"> </w:t>
      </w:r>
      <w:r w:rsidRPr="00EE044C">
        <w:rPr>
          <w:lang w:val="en-GB"/>
        </w:rPr>
        <w:t>involved in the data collection phase</w:t>
      </w:r>
      <w:r>
        <w:rPr>
          <w:lang w:val="en-GB"/>
        </w:rPr>
        <w:t xml:space="preserve">, we needed to improve the model’s </w:t>
      </w:r>
      <w:r w:rsidR="00011E66">
        <w:rPr>
          <w:lang w:val="en-GB"/>
        </w:rPr>
        <w:t>robustness</w:t>
      </w:r>
      <w:r>
        <w:rPr>
          <w:lang w:val="en-GB"/>
        </w:rPr>
        <w:t xml:space="preserve"> and further reduc</w:t>
      </w:r>
      <w:r w:rsidR="00974C4D">
        <w:rPr>
          <w:lang w:val="en-GB"/>
        </w:rPr>
        <w:t xml:space="preserve">ing </w:t>
      </w:r>
      <w:r>
        <w:rPr>
          <w:lang w:val="en-GB"/>
        </w:rPr>
        <w:t>the risk of overfitting. Hence, we</w:t>
      </w:r>
      <w:r w:rsidR="00974C4D">
        <w:rPr>
          <w:lang w:val="en-GB"/>
        </w:rPr>
        <w:t xml:space="preserve"> augmented our dataset by artificially increasing our dataset by applying a series of transformations to the original dataset.</w:t>
      </w:r>
      <w:r w:rsidR="00B8003B">
        <w:rPr>
          <w:lang w:val="en-GB"/>
        </w:rPr>
        <w:t xml:space="preserve"> Table 2 </w:t>
      </w:r>
      <w:r w:rsidR="001B64F1">
        <w:rPr>
          <w:lang w:val="en-GB"/>
        </w:rPr>
        <w:t xml:space="preserve">as shown below </w:t>
      </w:r>
      <w:r w:rsidR="00B8003B">
        <w:rPr>
          <w:lang w:val="en-GB"/>
        </w:rPr>
        <w:t>provides a summary of the transformation that were randomly applied to the given dataset.</w:t>
      </w:r>
      <w:r w:rsidR="001B64F1">
        <w:rPr>
          <w:lang w:val="en-GB"/>
        </w:rPr>
        <w:t xml:space="preserve"> After </w:t>
      </w:r>
      <w:r w:rsidR="0039607A">
        <w:rPr>
          <w:lang w:val="en-GB"/>
        </w:rPr>
        <w:t xml:space="preserve">artificially </w:t>
      </w:r>
      <w:r w:rsidR="001B64F1">
        <w:rPr>
          <w:lang w:val="en-GB"/>
        </w:rPr>
        <w:t>augmenting our data</w:t>
      </w:r>
      <w:r w:rsidR="00720610">
        <w:rPr>
          <w:lang w:val="en-GB"/>
        </w:rPr>
        <w:t>set</w:t>
      </w:r>
      <w:r w:rsidR="001B64F1">
        <w:rPr>
          <w:lang w:val="en-GB"/>
        </w:rPr>
        <w:t xml:space="preserve">, we were able to increase the size of our original dataset from </w:t>
      </w:r>
      <w:r w:rsidR="001B64F1">
        <w:rPr>
          <w:color w:val="000000" w:themeColor="text1"/>
        </w:rPr>
        <w:t>2869 to 8607.</w:t>
      </w:r>
      <w:r w:rsidR="001B64F1">
        <w:rPr>
          <w:lang w:val="en-GB"/>
        </w:rPr>
        <w:t xml:space="preserve"> </w:t>
      </w:r>
      <w:r w:rsidR="00B8003B">
        <w:rPr>
          <w:lang w:val="en-GB"/>
        </w:rPr>
        <w:t xml:space="preserve"> </w:t>
      </w:r>
      <w:r w:rsidR="00A002AC">
        <w:rPr>
          <w:lang w:val="en-GB"/>
        </w:rPr>
        <w:t xml:space="preserve"> </w:t>
      </w:r>
    </w:p>
    <w:p w14:paraId="33685F43" w14:textId="21D4937F" w:rsidR="00062A7B" w:rsidRPr="00A002AC" w:rsidRDefault="00A002AC" w:rsidP="00A002AC">
      <w:pPr>
        <w:pStyle w:val="MDPI41tablecaption"/>
      </w:pPr>
      <w:commentRangeStart w:id="1"/>
      <w:r w:rsidRPr="00BA55FF">
        <w:rPr>
          <w:b/>
          <w:bCs/>
        </w:rPr>
        <w:t xml:space="preserve">Table </w:t>
      </w:r>
      <w:r>
        <w:rPr>
          <w:b/>
          <w:bCs/>
        </w:rPr>
        <w:t>2.</w:t>
      </w:r>
      <w:r w:rsidRPr="00BA55FF">
        <w:t xml:space="preserve"> </w:t>
      </w:r>
      <w:r>
        <w:t>A summary of the transformation techniques that was used to augment the dataset.</w:t>
      </w:r>
      <w:commentRangeEnd w:id="1"/>
      <w:r w:rsidR="00B8003B">
        <w:rPr>
          <w:rStyle w:val="CommentReference"/>
          <w:rFonts w:eastAsia="SimSun" w:cs="Times New Roman"/>
          <w:lang w:eastAsia="zh-CN" w:bidi="ar-SA"/>
        </w:rPr>
        <w:commentReference w:id="1"/>
      </w:r>
    </w:p>
    <w:tbl>
      <w:tblPr>
        <w:tblW w:w="7956"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2354"/>
        <w:gridCol w:w="5602"/>
      </w:tblGrid>
      <w:tr w:rsidR="00062A7B" w:rsidRPr="00EF08AF" w14:paraId="08601E2B" w14:textId="77777777" w:rsidTr="00A002AC">
        <w:trPr>
          <w:trHeight w:val="291"/>
        </w:trPr>
        <w:tc>
          <w:tcPr>
            <w:tcW w:w="2354" w:type="dxa"/>
            <w:tcBorders>
              <w:top w:val="single" w:sz="8" w:space="0" w:color="auto"/>
              <w:bottom w:val="single" w:sz="4" w:space="0" w:color="auto"/>
            </w:tcBorders>
            <w:shd w:val="clear" w:color="auto" w:fill="auto"/>
            <w:vAlign w:val="center"/>
          </w:tcPr>
          <w:p w14:paraId="0024C237" w14:textId="23D08B9B" w:rsidR="006342C5" w:rsidRPr="007F7C8C" w:rsidRDefault="00062A7B" w:rsidP="006342C5">
            <w:pPr>
              <w:pStyle w:val="MDPI42tablebody"/>
              <w:spacing w:line="240" w:lineRule="auto"/>
              <w:rPr>
                <w:b/>
                <w:snapToGrid/>
              </w:rPr>
            </w:pPr>
            <w:r>
              <w:rPr>
                <w:b/>
                <w:snapToGrid/>
              </w:rPr>
              <w:t>Transformation</w:t>
            </w:r>
          </w:p>
        </w:tc>
        <w:tc>
          <w:tcPr>
            <w:tcW w:w="5602" w:type="dxa"/>
            <w:tcBorders>
              <w:top w:val="single" w:sz="8" w:space="0" w:color="auto"/>
              <w:bottom w:val="single" w:sz="4" w:space="0" w:color="auto"/>
            </w:tcBorders>
            <w:shd w:val="clear" w:color="auto" w:fill="auto"/>
            <w:vAlign w:val="center"/>
          </w:tcPr>
          <w:p w14:paraId="1D3B5607" w14:textId="325BE6E9" w:rsidR="00062A7B" w:rsidRPr="007F7C8C" w:rsidRDefault="00A002AC" w:rsidP="00CB7289">
            <w:pPr>
              <w:pStyle w:val="MDPI42tablebody"/>
              <w:spacing w:line="240" w:lineRule="auto"/>
              <w:rPr>
                <w:b/>
                <w:snapToGrid/>
              </w:rPr>
            </w:pPr>
            <w:r>
              <w:rPr>
                <w:b/>
                <w:snapToGrid/>
              </w:rPr>
              <w:t>Description</w:t>
            </w:r>
          </w:p>
        </w:tc>
      </w:tr>
      <w:tr w:rsidR="00062A7B" w:rsidRPr="00EF08AF" w14:paraId="5451EBB1" w14:textId="77777777" w:rsidTr="00A002AC">
        <w:trPr>
          <w:trHeight w:val="277"/>
        </w:trPr>
        <w:tc>
          <w:tcPr>
            <w:tcW w:w="2354" w:type="dxa"/>
            <w:tcBorders>
              <w:top w:val="single" w:sz="4" w:space="0" w:color="auto"/>
              <w:bottom w:val="single" w:sz="4" w:space="0" w:color="auto"/>
            </w:tcBorders>
            <w:shd w:val="clear" w:color="auto" w:fill="auto"/>
            <w:vAlign w:val="center"/>
          </w:tcPr>
          <w:p w14:paraId="6A720E64" w14:textId="6F439210" w:rsidR="00062A7B" w:rsidRPr="004F77F3" w:rsidRDefault="00062A7B" w:rsidP="00CB7289">
            <w:pPr>
              <w:pStyle w:val="MDPI42tablebody"/>
              <w:spacing w:line="240" w:lineRule="auto"/>
            </w:pPr>
            <w:r>
              <w:t>Rotation</w:t>
            </w:r>
          </w:p>
        </w:tc>
        <w:tc>
          <w:tcPr>
            <w:tcW w:w="5602" w:type="dxa"/>
            <w:tcBorders>
              <w:top w:val="single" w:sz="4" w:space="0" w:color="auto"/>
              <w:bottom w:val="single" w:sz="4" w:space="0" w:color="auto"/>
            </w:tcBorders>
            <w:shd w:val="clear" w:color="auto" w:fill="auto"/>
            <w:vAlign w:val="center"/>
          </w:tcPr>
          <w:p w14:paraId="349F0A11" w14:textId="66006755" w:rsidR="00062A7B" w:rsidRPr="00F220D4" w:rsidRDefault="00A002AC" w:rsidP="00CB7289">
            <w:pPr>
              <w:pStyle w:val="MDPI42tablebody"/>
              <w:spacing w:line="240" w:lineRule="auto"/>
            </w:pPr>
            <w:r>
              <w:t>Rotates the data at a random angle between -10 degrees and +10 degrees</w:t>
            </w:r>
          </w:p>
        </w:tc>
      </w:tr>
      <w:tr w:rsidR="00062A7B" w:rsidRPr="00EF08AF" w14:paraId="7EA81707" w14:textId="77777777" w:rsidTr="00A002AC">
        <w:trPr>
          <w:trHeight w:val="277"/>
        </w:trPr>
        <w:tc>
          <w:tcPr>
            <w:tcW w:w="2354" w:type="dxa"/>
            <w:tcBorders>
              <w:top w:val="single" w:sz="4" w:space="0" w:color="auto"/>
              <w:bottom w:val="single" w:sz="4" w:space="0" w:color="auto"/>
            </w:tcBorders>
            <w:shd w:val="clear" w:color="auto" w:fill="auto"/>
            <w:vAlign w:val="center"/>
          </w:tcPr>
          <w:p w14:paraId="65CBC402" w14:textId="63B78852" w:rsidR="00062A7B" w:rsidRDefault="00062A7B" w:rsidP="00CB7289">
            <w:pPr>
              <w:pStyle w:val="MDPI42tablebody"/>
              <w:spacing w:line="240" w:lineRule="auto"/>
            </w:pPr>
            <w:r>
              <w:t>Noise</w:t>
            </w:r>
          </w:p>
        </w:tc>
        <w:tc>
          <w:tcPr>
            <w:tcW w:w="5602" w:type="dxa"/>
            <w:tcBorders>
              <w:top w:val="single" w:sz="4" w:space="0" w:color="auto"/>
              <w:bottom w:val="single" w:sz="4" w:space="0" w:color="auto"/>
            </w:tcBorders>
            <w:shd w:val="clear" w:color="auto" w:fill="auto"/>
            <w:vAlign w:val="center"/>
          </w:tcPr>
          <w:p w14:paraId="552B7158" w14:textId="76F09D10" w:rsidR="00062A7B" w:rsidRPr="00FB6B92" w:rsidRDefault="003D4FF8" w:rsidP="00CB7289">
            <w:pPr>
              <w:pStyle w:val="MDPI42tablebody"/>
              <w:spacing w:line="240" w:lineRule="auto"/>
            </w:pPr>
            <w:r>
              <w:t>A</w:t>
            </w:r>
            <w:r w:rsidR="00A002AC">
              <w:t>dds noise to the data</w:t>
            </w:r>
          </w:p>
        </w:tc>
      </w:tr>
      <w:tr w:rsidR="00062A7B" w:rsidRPr="00EF08AF" w14:paraId="2BCC3620" w14:textId="77777777" w:rsidTr="00A002AC">
        <w:trPr>
          <w:trHeight w:val="277"/>
        </w:trPr>
        <w:tc>
          <w:tcPr>
            <w:tcW w:w="2354" w:type="dxa"/>
            <w:tcBorders>
              <w:top w:val="single" w:sz="4" w:space="0" w:color="auto"/>
              <w:bottom w:val="single" w:sz="4" w:space="0" w:color="auto"/>
            </w:tcBorders>
            <w:shd w:val="clear" w:color="auto" w:fill="auto"/>
            <w:vAlign w:val="center"/>
          </w:tcPr>
          <w:p w14:paraId="1188747C" w14:textId="388F1496" w:rsidR="00062A7B" w:rsidRDefault="00062A7B" w:rsidP="00CB7289">
            <w:pPr>
              <w:pStyle w:val="MDPI42tablebody"/>
              <w:spacing w:line="240" w:lineRule="auto"/>
            </w:pPr>
            <w:r>
              <w:t>Scaling</w:t>
            </w:r>
          </w:p>
        </w:tc>
        <w:tc>
          <w:tcPr>
            <w:tcW w:w="5602" w:type="dxa"/>
            <w:tcBorders>
              <w:top w:val="single" w:sz="4" w:space="0" w:color="auto"/>
              <w:bottom w:val="single" w:sz="4" w:space="0" w:color="auto"/>
            </w:tcBorders>
            <w:shd w:val="clear" w:color="auto" w:fill="auto"/>
            <w:vAlign w:val="center"/>
          </w:tcPr>
          <w:p w14:paraId="3AE98626" w14:textId="1F0DAC2C" w:rsidR="00062A7B" w:rsidRDefault="00A002AC" w:rsidP="00CB7289">
            <w:pPr>
              <w:pStyle w:val="MDPI42tablebody"/>
              <w:spacing w:line="240" w:lineRule="auto"/>
            </w:pPr>
            <w:r>
              <w:t>Scales the data</w:t>
            </w:r>
          </w:p>
        </w:tc>
      </w:tr>
      <w:tr w:rsidR="00062A7B" w:rsidRPr="00EF08AF" w14:paraId="54D93723" w14:textId="77777777" w:rsidTr="00A002AC">
        <w:trPr>
          <w:trHeight w:val="291"/>
        </w:trPr>
        <w:tc>
          <w:tcPr>
            <w:tcW w:w="2354" w:type="dxa"/>
            <w:tcBorders>
              <w:top w:val="single" w:sz="4" w:space="0" w:color="auto"/>
              <w:bottom w:val="single" w:sz="4" w:space="0" w:color="auto"/>
            </w:tcBorders>
            <w:shd w:val="clear" w:color="auto" w:fill="auto"/>
            <w:vAlign w:val="center"/>
          </w:tcPr>
          <w:p w14:paraId="544526B1" w14:textId="1D7B4830" w:rsidR="00062A7B" w:rsidRPr="004F77F3" w:rsidRDefault="00062A7B" w:rsidP="00CB7289">
            <w:pPr>
              <w:pStyle w:val="MDPI42tablebody"/>
              <w:spacing w:line="240" w:lineRule="auto"/>
            </w:pPr>
            <w:r>
              <w:t xml:space="preserve">Random </w:t>
            </w:r>
            <w:r w:rsidR="00A002AC">
              <w:t>Erasing</w:t>
            </w:r>
          </w:p>
        </w:tc>
        <w:tc>
          <w:tcPr>
            <w:tcW w:w="5602" w:type="dxa"/>
            <w:tcBorders>
              <w:top w:val="single" w:sz="4" w:space="0" w:color="auto"/>
              <w:bottom w:val="single" w:sz="4" w:space="0" w:color="auto"/>
            </w:tcBorders>
            <w:shd w:val="clear" w:color="auto" w:fill="auto"/>
            <w:vAlign w:val="center"/>
          </w:tcPr>
          <w:p w14:paraId="622F8A4B" w14:textId="14EDD6D8" w:rsidR="00062A7B" w:rsidRPr="00F220D4" w:rsidRDefault="00A002AC" w:rsidP="00CB7289">
            <w:pPr>
              <w:pStyle w:val="MDPI42tablebody"/>
              <w:spacing w:line="240" w:lineRule="auto"/>
            </w:pPr>
            <w:r>
              <w:t>Randomly erases certain points withing the data</w:t>
            </w:r>
          </w:p>
        </w:tc>
      </w:tr>
      <w:tr w:rsidR="00062A7B" w:rsidRPr="00EF08AF" w14:paraId="726663C1" w14:textId="77777777" w:rsidTr="00A002AC">
        <w:trPr>
          <w:trHeight w:val="291"/>
        </w:trPr>
        <w:tc>
          <w:tcPr>
            <w:tcW w:w="2354" w:type="dxa"/>
            <w:tcBorders>
              <w:top w:val="single" w:sz="4" w:space="0" w:color="auto"/>
              <w:bottom w:val="single" w:sz="4" w:space="0" w:color="auto"/>
            </w:tcBorders>
            <w:shd w:val="clear" w:color="auto" w:fill="auto"/>
            <w:vAlign w:val="center"/>
          </w:tcPr>
          <w:p w14:paraId="2C251607" w14:textId="58E3DEE7" w:rsidR="00062A7B" w:rsidRPr="004F77F3" w:rsidRDefault="00062A7B" w:rsidP="00CB7289">
            <w:pPr>
              <w:pStyle w:val="MDPI42tablebody"/>
              <w:spacing w:line="240" w:lineRule="auto"/>
            </w:pPr>
            <w:r>
              <w:t>Shifting</w:t>
            </w:r>
          </w:p>
        </w:tc>
        <w:tc>
          <w:tcPr>
            <w:tcW w:w="5602" w:type="dxa"/>
            <w:tcBorders>
              <w:top w:val="single" w:sz="4" w:space="0" w:color="auto"/>
              <w:bottom w:val="single" w:sz="4" w:space="0" w:color="auto"/>
            </w:tcBorders>
            <w:shd w:val="clear" w:color="auto" w:fill="auto"/>
            <w:vAlign w:val="center"/>
          </w:tcPr>
          <w:p w14:paraId="25CADBFE" w14:textId="3B71BE9E" w:rsidR="00062A7B" w:rsidRPr="00FB6B92" w:rsidRDefault="00A002AC" w:rsidP="00CB7289">
            <w:pPr>
              <w:pStyle w:val="MDPI42tablebody"/>
            </w:pPr>
            <w:r>
              <w:t>Translates the data</w:t>
            </w:r>
          </w:p>
        </w:tc>
      </w:tr>
      <w:tr w:rsidR="00062A7B" w:rsidRPr="00EF08AF" w14:paraId="23C0D740" w14:textId="77777777" w:rsidTr="00A002AC">
        <w:trPr>
          <w:trHeight w:val="291"/>
        </w:trPr>
        <w:tc>
          <w:tcPr>
            <w:tcW w:w="2354" w:type="dxa"/>
            <w:tcBorders>
              <w:top w:val="single" w:sz="4" w:space="0" w:color="auto"/>
              <w:bottom w:val="single" w:sz="4" w:space="0" w:color="auto"/>
            </w:tcBorders>
            <w:shd w:val="clear" w:color="auto" w:fill="auto"/>
            <w:vAlign w:val="center"/>
          </w:tcPr>
          <w:p w14:paraId="5D0DE410" w14:textId="236717CD" w:rsidR="00062A7B" w:rsidRPr="004F77F3" w:rsidRDefault="00A002AC" w:rsidP="00CB7289">
            <w:pPr>
              <w:pStyle w:val="MDPI42tablebody"/>
              <w:spacing w:line="240" w:lineRule="auto"/>
            </w:pPr>
            <w:r>
              <w:t xml:space="preserve">Brightness </w:t>
            </w:r>
            <w:r w:rsidR="003D4FF8">
              <w:t>A</w:t>
            </w:r>
            <w:r>
              <w:t>djusting</w:t>
            </w:r>
          </w:p>
        </w:tc>
        <w:tc>
          <w:tcPr>
            <w:tcW w:w="5602" w:type="dxa"/>
            <w:tcBorders>
              <w:top w:val="single" w:sz="4" w:space="0" w:color="auto"/>
              <w:bottom w:val="single" w:sz="4" w:space="0" w:color="auto"/>
            </w:tcBorders>
            <w:shd w:val="clear" w:color="auto" w:fill="auto"/>
            <w:vAlign w:val="center"/>
          </w:tcPr>
          <w:p w14:paraId="78F32AE0" w14:textId="4F66E570" w:rsidR="00062A7B" w:rsidRDefault="003D4FF8" w:rsidP="00CB7289">
            <w:pPr>
              <w:pStyle w:val="MDPI42tablebody"/>
            </w:pPr>
            <w:r>
              <w:t>Adjust the brightness of the data</w:t>
            </w:r>
          </w:p>
        </w:tc>
      </w:tr>
      <w:tr w:rsidR="00062A7B" w:rsidRPr="00EF08AF" w14:paraId="22D4576E" w14:textId="77777777" w:rsidTr="00A002AC">
        <w:trPr>
          <w:trHeight w:val="291"/>
        </w:trPr>
        <w:tc>
          <w:tcPr>
            <w:tcW w:w="2354" w:type="dxa"/>
            <w:tcBorders>
              <w:top w:val="single" w:sz="4" w:space="0" w:color="auto"/>
              <w:bottom w:val="single" w:sz="4" w:space="0" w:color="auto"/>
            </w:tcBorders>
            <w:shd w:val="clear" w:color="auto" w:fill="auto"/>
            <w:vAlign w:val="center"/>
          </w:tcPr>
          <w:p w14:paraId="380E801A" w14:textId="5DB583C3" w:rsidR="00062A7B" w:rsidRPr="004F77F3" w:rsidRDefault="003D4FF8" w:rsidP="00CB7289">
            <w:pPr>
              <w:pStyle w:val="MDPI42tablebody"/>
              <w:spacing w:line="240" w:lineRule="auto"/>
            </w:pPr>
            <w:r>
              <w:t>Contrast Adjusting</w:t>
            </w:r>
          </w:p>
        </w:tc>
        <w:tc>
          <w:tcPr>
            <w:tcW w:w="5602" w:type="dxa"/>
            <w:tcBorders>
              <w:top w:val="single" w:sz="4" w:space="0" w:color="auto"/>
              <w:bottom w:val="single" w:sz="4" w:space="0" w:color="auto"/>
            </w:tcBorders>
            <w:shd w:val="clear" w:color="auto" w:fill="auto"/>
            <w:vAlign w:val="center"/>
          </w:tcPr>
          <w:p w14:paraId="1F5534B9" w14:textId="7B5930B5" w:rsidR="00062A7B" w:rsidRPr="00FB6B92" w:rsidRDefault="003D4FF8" w:rsidP="00CB7289">
            <w:pPr>
              <w:pStyle w:val="MDPI42tablebody"/>
            </w:pPr>
            <w:r>
              <w:t>Adjust the contrast of the data</w:t>
            </w:r>
          </w:p>
        </w:tc>
      </w:tr>
      <w:tr w:rsidR="00BD3389" w:rsidRPr="00EF08AF" w14:paraId="5DD20AA1" w14:textId="77777777" w:rsidTr="00A002AC">
        <w:trPr>
          <w:trHeight w:val="291"/>
        </w:trPr>
        <w:tc>
          <w:tcPr>
            <w:tcW w:w="2354" w:type="dxa"/>
            <w:tcBorders>
              <w:top w:val="single" w:sz="4" w:space="0" w:color="auto"/>
              <w:bottom w:val="single" w:sz="4" w:space="0" w:color="auto"/>
            </w:tcBorders>
            <w:shd w:val="clear" w:color="auto" w:fill="auto"/>
            <w:vAlign w:val="center"/>
          </w:tcPr>
          <w:p w14:paraId="31CFD32F" w14:textId="772E00C8" w:rsidR="00BD3389" w:rsidRDefault="00BD3389" w:rsidP="00CB7289">
            <w:pPr>
              <w:pStyle w:val="MDPI42tablebody"/>
              <w:spacing w:line="240" w:lineRule="auto"/>
            </w:pPr>
            <w:r>
              <w:t>Elastic Transformation</w:t>
            </w:r>
          </w:p>
        </w:tc>
        <w:tc>
          <w:tcPr>
            <w:tcW w:w="5602" w:type="dxa"/>
            <w:tcBorders>
              <w:top w:val="single" w:sz="4" w:space="0" w:color="auto"/>
              <w:bottom w:val="single" w:sz="4" w:space="0" w:color="auto"/>
            </w:tcBorders>
            <w:shd w:val="clear" w:color="auto" w:fill="auto"/>
            <w:vAlign w:val="center"/>
          </w:tcPr>
          <w:p w14:paraId="0CE59000" w14:textId="1C29C096" w:rsidR="00BD3389" w:rsidRDefault="00BD3389" w:rsidP="00CB7289">
            <w:pPr>
              <w:pStyle w:val="MDPI42tablebody"/>
            </w:pPr>
            <w:r>
              <w:t>Elastically distorts the data</w:t>
            </w:r>
          </w:p>
        </w:tc>
      </w:tr>
    </w:tbl>
    <w:p w14:paraId="7A6F0884" w14:textId="77777777" w:rsidR="00653598" w:rsidRDefault="00653598" w:rsidP="00A83CE2">
      <w:pPr>
        <w:pStyle w:val="MDPI22heading2"/>
      </w:pPr>
    </w:p>
    <w:p w14:paraId="38EF7675" w14:textId="5C52D08C" w:rsidR="00BC5266" w:rsidRDefault="003D6D46" w:rsidP="00A83CE2">
      <w:pPr>
        <w:pStyle w:val="MDPI22heading2"/>
      </w:pPr>
      <w:r w:rsidRPr="00441D71">
        <w:t>3.</w:t>
      </w:r>
      <w:r w:rsidR="006726C5">
        <w:t>3</w:t>
      </w:r>
      <w:r w:rsidR="004E699E" w:rsidRPr="00441D71">
        <w:t xml:space="preserve"> </w:t>
      </w:r>
      <w:commentRangeStart w:id="2"/>
      <w:r w:rsidR="004E699E" w:rsidRPr="00441D71">
        <w:t>Machine Learning Algorithms</w:t>
      </w:r>
      <w:commentRangeEnd w:id="2"/>
      <w:r w:rsidR="004E699E" w:rsidRPr="00441D71">
        <w:rPr>
          <w:rStyle w:val="CommentReference"/>
          <w:rFonts w:eastAsia="SimSun"/>
          <w:snapToGrid/>
          <w:color w:val="000000" w:themeColor="text1"/>
          <w:lang w:eastAsia="zh-CN" w:bidi="ar-SA"/>
        </w:rPr>
        <w:commentReference w:id="2"/>
      </w:r>
    </w:p>
    <w:p w14:paraId="679A1435" w14:textId="062449F0" w:rsidR="00325EC1" w:rsidRDefault="00F858A2" w:rsidP="00A83CE2">
      <w:pPr>
        <w:pStyle w:val="MDPI23heading3"/>
      </w:pPr>
      <w:r>
        <w:t>3.</w:t>
      </w:r>
      <w:r w:rsidR="006726C5">
        <w:t>3</w:t>
      </w:r>
      <w:r>
        <w:t>.</w:t>
      </w:r>
      <w:r w:rsidR="00B47DFB">
        <w:t>1</w:t>
      </w:r>
      <w:r>
        <w:t xml:space="preserve"> </w:t>
      </w:r>
      <w:r w:rsidRPr="00441D71">
        <w:t>Decision Tree</w:t>
      </w:r>
    </w:p>
    <w:p w14:paraId="199777CD" w14:textId="48683FF0" w:rsidR="005D7FC9" w:rsidRDefault="00F858A2" w:rsidP="00EC0BB6">
      <w:pPr>
        <w:pStyle w:val="MDPI31text"/>
      </w:pPr>
      <w:r>
        <w:t>Decision tree is</w:t>
      </w:r>
      <w:r w:rsidR="00325EC1">
        <w:t xml:space="preserve"> supervised</w:t>
      </w:r>
      <w:r w:rsidR="009666EA">
        <w:t xml:space="preserve"> machine learning </w:t>
      </w:r>
      <w:r w:rsidR="00325EC1">
        <w:t>approach which is based on a series of decision rulesets</w:t>
      </w:r>
      <w:r w:rsidR="00446C4B">
        <w:t xml:space="preserve"> that influences its </w:t>
      </w:r>
      <w:r w:rsidR="000A2687">
        <w:t>predicted outcome</w:t>
      </w:r>
      <w:r w:rsidR="00446C4B">
        <w:t xml:space="preserve">. A decision tree has a </w:t>
      </w:r>
      <w:r w:rsidR="00446C4B" w:rsidRPr="00446C4B">
        <w:t>hierarchical</w:t>
      </w:r>
      <w:r w:rsidR="00446C4B">
        <w:t xml:space="preserve"> tree-like structure which is composed of a root node, </w:t>
      </w:r>
      <w:r w:rsidR="000A2687">
        <w:t>internal</w:t>
      </w:r>
      <w:r w:rsidR="00446C4B">
        <w:t xml:space="preserve"> node, and the leaf node.</w:t>
      </w:r>
      <w:r w:rsidR="000A2687">
        <w:t xml:space="preserve"> </w:t>
      </w:r>
      <w:r w:rsidR="00241047">
        <w:t xml:space="preserve">The root node is the starting point of the tree and holds. The internal node </w:t>
      </w:r>
      <w:r w:rsidR="0060215B">
        <w:t>represents</w:t>
      </w:r>
      <w:r w:rsidR="00241047">
        <w:t xml:space="preserve"> a</w:t>
      </w:r>
      <w:r w:rsidR="00F85C44">
        <w:t xml:space="preserve"> given condition or a </w:t>
      </w:r>
      <w:r w:rsidR="0060215B">
        <w:t>given attribute</w:t>
      </w:r>
      <w:r w:rsidR="00F85C44">
        <w:t xml:space="preserve">, </w:t>
      </w:r>
      <w:r w:rsidR="00241047">
        <w:t xml:space="preserve">while </w:t>
      </w:r>
      <w:r w:rsidR="00F85C44">
        <w:t>the</w:t>
      </w:r>
      <w:r w:rsidR="000A2687">
        <w:t xml:space="preserve"> </w:t>
      </w:r>
      <w:r w:rsidR="00241047">
        <w:t xml:space="preserve">leaf </w:t>
      </w:r>
      <w:r w:rsidR="000A2687">
        <w:t>node</w:t>
      </w:r>
      <w:r w:rsidR="00241047">
        <w:t xml:space="preserve"> holds a specified </w:t>
      </w:r>
      <w:r w:rsidR="0060215B">
        <w:t>value,</w:t>
      </w:r>
      <w:r w:rsidR="00241047">
        <w:t xml:space="preserve"> </w:t>
      </w:r>
      <w:r w:rsidR="00F85C44">
        <w:t>symbolizing</w:t>
      </w:r>
      <w:r w:rsidR="00241047">
        <w:t xml:space="preserve"> all possible</w:t>
      </w:r>
      <w:r w:rsidR="00F85C44">
        <w:t xml:space="preserve"> </w:t>
      </w:r>
      <w:r w:rsidR="00241047">
        <w:t>outcomes</w:t>
      </w:r>
      <w:r w:rsidR="0064101C">
        <w:t xml:space="preserve">. </w:t>
      </w:r>
      <w:r w:rsidR="00C9633F">
        <w:t xml:space="preserve">The </w:t>
      </w:r>
      <w:r w:rsidR="00964FE3">
        <w:t xml:space="preserve">main underlying </w:t>
      </w:r>
      <w:r w:rsidR="000A2687">
        <w:t>issue</w:t>
      </w:r>
      <w:r w:rsidR="00241047">
        <w:t xml:space="preserve"> seen with</w:t>
      </w:r>
      <w:r w:rsidR="00964FE3">
        <w:t xml:space="preserve"> decision trees</w:t>
      </w:r>
      <w:r w:rsidR="00241047">
        <w:t xml:space="preserve"> is they</w:t>
      </w:r>
      <w:r w:rsidR="00964FE3">
        <w:t xml:space="preserve"> are widely prone to</w:t>
      </w:r>
      <w:r>
        <w:t xml:space="preserve"> bias</w:t>
      </w:r>
      <w:r w:rsidR="00964FE3">
        <w:t>es</w:t>
      </w:r>
      <w:r>
        <w:t xml:space="preserve"> and overfitting</w:t>
      </w:r>
      <w:r w:rsidR="0064101C">
        <w:t xml:space="preserve"> as the tree grows larger </w:t>
      </w:r>
      <w:r w:rsidR="0064101C">
        <w:fldChar w:fldCharType="begin"/>
      </w:r>
      <w:r w:rsidR="00CF5DD1">
        <w:instrText xml:space="preserve"> ADDIN ZOTERO_ITEM CSL_CITATION {"citationID":"sZ0FfE3l","properties":{"formattedCitation":"[47]","plainCitation":"[47]","noteIndex":0},"citationItems":[{"id":386,"uris":["http://zotero.org/users/11398818/items/9F689BB8"],"itemData":{"id":386,"type":"chapter","container-title":"Data Mining and Knowledge Discovery Handbook","event-place":"New York","ISBN":"978-0-387-24435-8","language":"en","note":"DOI: 10.1007/0-387-25465-X_9","page":"165-192","publisher":"Springer-Verlag","publisher-place":"New York","source":"DOI.org (Crossref)","title":"Decision Trees","URL":"http://link.springer.com/10.1007/0-387-25465-X_9","editor":[{"family":"Maimon","given":"Oded"},{"family":"Rokach","given":"Lior"}],"author":[{"family":"Rokach","given":"Lior"},{"family":"Maimon","given":"Oded"}],"accessed":{"date-parts":[["2024",12,7]]},"issued":{"date-parts":[["2005"]]}}}],"schema":"https://github.com/citation-style-language/schema/raw/master/csl-citation.json"} </w:instrText>
      </w:r>
      <w:r w:rsidR="0064101C">
        <w:fldChar w:fldCharType="separate"/>
      </w:r>
      <w:r w:rsidR="00CF5DD1">
        <w:rPr>
          <w:noProof/>
        </w:rPr>
        <w:t>[47]</w:t>
      </w:r>
      <w:r w:rsidR="0064101C">
        <w:fldChar w:fldCharType="end"/>
      </w:r>
      <w:r w:rsidR="0064101C">
        <w:t>.</w:t>
      </w:r>
    </w:p>
    <w:p w14:paraId="516081DF" w14:textId="77777777" w:rsidR="00EC0BB6" w:rsidRDefault="00EC0BB6" w:rsidP="00EC0BB6">
      <w:pPr>
        <w:pStyle w:val="MDPI31text"/>
      </w:pPr>
    </w:p>
    <w:p w14:paraId="1B2452D6" w14:textId="37A1149C" w:rsidR="00441D71" w:rsidRDefault="00441D71" w:rsidP="00A83CE2">
      <w:pPr>
        <w:pStyle w:val="MDPI23heading3"/>
      </w:pPr>
      <w:r>
        <w:t>3.</w:t>
      </w:r>
      <w:r w:rsidR="006726C5">
        <w:t>3</w:t>
      </w:r>
      <w:r>
        <w:t>.</w:t>
      </w:r>
      <w:r w:rsidR="00B47DFB">
        <w:t>2</w:t>
      </w:r>
      <w:r>
        <w:t xml:space="preserve"> </w:t>
      </w:r>
      <w:r w:rsidR="005B134D" w:rsidRPr="00441D71">
        <w:t>Random Forest</w:t>
      </w:r>
    </w:p>
    <w:p w14:paraId="125B34B4" w14:textId="5E423073" w:rsidR="00EC0BB6" w:rsidRDefault="009B32B4" w:rsidP="00072080">
      <w:pPr>
        <w:pStyle w:val="MDPI31text"/>
      </w:pPr>
      <w:r>
        <w:t>Random forest is a</w:t>
      </w:r>
      <w:r w:rsidR="005F6B69">
        <w:t xml:space="preserve"> machine learning model</w:t>
      </w:r>
      <w:r w:rsidR="00F858A2">
        <w:t xml:space="preserve"> that is</w:t>
      </w:r>
      <w:r w:rsidR="00BA0B2D">
        <w:t xml:space="preserve"> commonly</w:t>
      </w:r>
      <w:r w:rsidR="00F858A2">
        <w:t xml:space="preserve"> </w:t>
      </w:r>
      <w:r w:rsidR="005F6B69">
        <w:t xml:space="preserve">used for </w:t>
      </w:r>
      <w:r w:rsidR="00022EE0">
        <w:t xml:space="preserve">regression and </w:t>
      </w:r>
      <w:r w:rsidR="005F6B69">
        <w:t>classification</w:t>
      </w:r>
      <w:r w:rsidR="00022EE0">
        <w:t xml:space="preserve"> type predictions</w:t>
      </w:r>
      <w:r w:rsidR="00BA0B2D">
        <w:t xml:space="preserve">. The random forest algorithm </w:t>
      </w:r>
      <w:r w:rsidR="00F858A2">
        <w:t>is composed of multiple</w:t>
      </w:r>
      <w:r>
        <w:t xml:space="preserve"> decision tre</w:t>
      </w:r>
      <w:r w:rsidR="005F6B69">
        <w:t>e</w:t>
      </w:r>
      <w:r>
        <w:t>s</w:t>
      </w:r>
      <w:r w:rsidR="00F858A2">
        <w:t xml:space="preserve"> which works together as an ensemble to </w:t>
      </w:r>
      <w:r w:rsidR="002E2B53">
        <w:t>output</w:t>
      </w:r>
      <w:r w:rsidR="00BA0B2D">
        <w:t xml:space="preserve"> </w:t>
      </w:r>
      <w:r w:rsidR="00F858A2">
        <w:t xml:space="preserve">a </w:t>
      </w:r>
      <w:r w:rsidR="002E2B53">
        <w:t xml:space="preserve">final </w:t>
      </w:r>
      <w:r w:rsidR="00F858A2">
        <w:t>prediction</w:t>
      </w:r>
      <w:r w:rsidR="005F6B69">
        <w:t>. Each decision tree</w:t>
      </w:r>
      <w:r w:rsidR="00F858A2">
        <w:t xml:space="preserve"> in the ensemble</w:t>
      </w:r>
      <w:r w:rsidR="005F6B69">
        <w:t xml:space="preserve"> </w:t>
      </w:r>
      <w:r w:rsidR="00BA0B2D">
        <w:t xml:space="preserve">is trained on a random </w:t>
      </w:r>
      <w:r w:rsidR="00F858A2">
        <w:t>dat</w:t>
      </w:r>
      <w:r w:rsidR="00BA0B2D">
        <w:t xml:space="preserve">a subset </w:t>
      </w:r>
      <w:r w:rsidR="002E2B53">
        <w:t>which is retrieved from a</w:t>
      </w:r>
      <w:r w:rsidR="00BA0B2D">
        <w:t xml:space="preserve"> training sample using </w:t>
      </w:r>
      <w:r w:rsidR="002E2B53">
        <w:t>a method called bagging or bootstrap aggregating</w:t>
      </w:r>
      <w:r w:rsidR="00BA0B2D">
        <w:t>.</w:t>
      </w:r>
      <w:r w:rsidR="002E2B53">
        <w:t xml:space="preserve"> This </w:t>
      </w:r>
      <w:r w:rsidR="00022EE0">
        <w:t xml:space="preserve">method </w:t>
      </w:r>
      <w:r w:rsidR="002E2B53">
        <w:t>enforces the randomness of the data, making it unsusceptible to biases and overfitting among the tre</w:t>
      </w:r>
      <w:r w:rsidR="00316E7D">
        <w:t>e</w:t>
      </w:r>
      <w:r w:rsidR="002E2B53">
        <w:t>s.</w:t>
      </w:r>
      <w:r w:rsidR="009666EA">
        <w:t xml:space="preserve"> The random forest algorithm has 3 hyperparameters that must be considered which are the node size, number of trees, and number of features. </w:t>
      </w:r>
      <w:r w:rsidR="00BA0B2D">
        <w:t xml:space="preserve">The final prediction is made by aggregating the outputs of all decision trees. </w:t>
      </w:r>
      <w:r w:rsidR="00316E7D">
        <w:t>Majority voting is typically used to for classification</w:t>
      </w:r>
      <w:r w:rsidR="009666EA">
        <w:t>-</w:t>
      </w:r>
      <w:r w:rsidR="00316E7D">
        <w:t>type predictions and group averaging for regression</w:t>
      </w:r>
      <w:r w:rsidR="009666EA">
        <w:t>-</w:t>
      </w:r>
      <w:r w:rsidR="00316E7D">
        <w:t>type predictions</w:t>
      </w:r>
      <w:r w:rsidR="000308FA">
        <w:t xml:space="preserve"> </w:t>
      </w:r>
      <w:r w:rsidR="000308FA">
        <w:fldChar w:fldCharType="begin"/>
      </w:r>
      <w:r w:rsidR="00CF5DD1">
        <w:instrText xml:space="preserve"> ADDIN ZOTERO_ITEM CSL_CITATION {"citationID":"7sp8hpST","properties":{"formattedCitation":"[48,49]","plainCitation":"[48,49]","noteIndex":0},"citationItems":[{"id":384,"uris":["http://zotero.org/users/11398818/items/AGIN6KQG"],"itemData":{"id":384,"type":"chapter","container-title":"Ensemble Machine Learning","event-place":"New York, NY","ISBN":"978-1-4419-9325-0","language":"en","note":"DOI: 10.1007/978-1-4419-9326-7_5","page":"157-175","publisher":"Springer New York","publisher-place":"New York, NY","source":"DOI.org (Crossref)","title":"Random Forests","URL":"https://link.springer.com/10.1007/978-1-4419-9326-7_5","editor":[{"family":"Zhang","given":"Cha"},{"family":"Ma","given":"Yunqian"}],"author":[{"family":"Cutler","given":"Adele"},{"family":"Cutler","given":"D. Richard"},{"family":"Stevens","given":"John R."}],"accessed":{"date-parts":[["2024",12,7]]},"issued":{"date-parts":[["2012"]]}}},{"id":385,"uris":["http://zotero.org/users/11398818/items/RF94X8KR"],"itemData":{"id":385,"type":"webpage","container-title":"What is random forest?","title":"What is random forest?","URL":"https://www.ibm.com/topics/random-forest#:~:text=Random%20forest%20is%20a%20commonly,both%20classification%20and%20regression%20problems.","author":[{"literal":"IBM"}]}}],"schema":"https://github.com/citation-style-language/schema/raw/master/csl-citation.json"} </w:instrText>
      </w:r>
      <w:r w:rsidR="000308FA">
        <w:fldChar w:fldCharType="separate"/>
      </w:r>
      <w:r w:rsidR="00CF5DD1">
        <w:rPr>
          <w:noProof/>
        </w:rPr>
        <w:t>[48,49]</w:t>
      </w:r>
      <w:r w:rsidR="000308FA">
        <w:fldChar w:fldCharType="end"/>
      </w:r>
      <w:r w:rsidR="00316E7D">
        <w:t>.</w:t>
      </w:r>
    </w:p>
    <w:p w14:paraId="60D83C6B" w14:textId="3C861069" w:rsidR="00441D71" w:rsidRDefault="00441D71" w:rsidP="00A83CE2">
      <w:pPr>
        <w:pStyle w:val="MDPI23heading3"/>
      </w:pPr>
      <w:r>
        <w:lastRenderedPageBreak/>
        <w:t>3</w:t>
      </w:r>
      <w:r w:rsidR="005D7FC9">
        <w:t>.</w:t>
      </w:r>
      <w:r w:rsidR="006726C5">
        <w:t>3</w:t>
      </w:r>
      <w:r>
        <w:t>.</w:t>
      </w:r>
      <w:r w:rsidR="00AA5E2A">
        <w:t>3</w:t>
      </w:r>
      <w:r>
        <w:t xml:space="preserve"> </w:t>
      </w:r>
      <w:r w:rsidR="009666EA">
        <w:t>Support Vector Machines (</w:t>
      </w:r>
      <w:r w:rsidR="005B134D" w:rsidRPr="00441D71">
        <w:t>SVM</w:t>
      </w:r>
      <w:r w:rsidR="009666EA">
        <w:t>)</w:t>
      </w:r>
    </w:p>
    <w:p w14:paraId="5DAF4E3D" w14:textId="49F284E7" w:rsidR="009B32B4" w:rsidRDefault="00A910BB" w:rsidP="006C2311">
      <w:pPr>
        <w:pStyle w:val="MDPI31text"/>
      </w:pPr>
      <w:r>
        <w:t xml:space="preserve">Support Vector Machine is a supervised machine leaning model which works by finding the optimal hyperplane or dividing line that </w:t>
      </w:r>
      <w:r w:rsidR="00EA3D18">
        <w:t xml:space="preserve">determine the boundaries between multiple </w:t>
      </w:r>
      <w:r>
        <w:t>data</w:t>
      </w:r>
      <w:r w:rsidR="00EA3D18">
        <w:t xml:space="preserve"> points based on defined classes</w:t>
      </w:r>
      <w:r>
        <w:t xml:space="preserve">. </w:t>
      </w:r>
      <w:r w:rsidR="00EA3D18">
        <w:t>SVM aims to calculate the most optimal margin which is defined as the distance between the hyperplane and the closet data points between multiple classes.</w:t>
      </w:r>
      <w:r w:rsidR="00C43558">
        <w:t xml:space="preserve"> For more complex and non-linear datasets, </w:t>
      </w:r>
      <w:r w:rsidR="000B3DC7">
        <w:t xml:space="preserve">SVM uses </w:t>
      </w:r>
      <w:r w:rsidR="00C43558">
        <w:t xml:space="preserve">kernel functions </w:t>
      </w:r>
      <w:r w:rsidR="000B3DC7">
        <w:t>which</w:t>
      </w:r>
      <w:r w:rsidR="00C43558">
        <w:t xml:space="preserve"> perform</w:t>
      </w:r>
      <w:r w:rsidR="000B3DC7">
        <w:t>s</w:t>
      </w:r>
      <w:r w:rsidR="00C43558">
        <w:t xml:space="preserve"> </w:t>
      </w:r>
      <w:r w:rsidR="000B3DC7">
        <w:t>a series of</w:t>
      </w:r>
      <w:r w:rsidR="00C43558">
        <w:t xml:space="preserve"> data transformations into a higher-dimensional space making it easier to separate the data points into separate classes</w:t>
      </w:r>
      <w:r w:rsidR="00614489">
        <w:t xml:space="preserve"> </w:t>
      </w:r>
      <w:r w:rsidR="00614489">
        <w:fldChar w:fldCharType="begin"/>
      </w:r>
      <w:r w:rsidR="00CF5DD1">
        <w:instrText xml:space="preserve"> ADDIN ZOTERO_ITEM CSL_CITATION {"citationID":"NDKMl8JF","properties":{"formattedCitation":"[50]","plainCitation":"[50]","noteIndex":0},"citationItems":[{"id":387,"uris":["http://zotero.org/users/11398818/items/SLJC37DF"],"itemData":{"id":387,"type":"chapter","container-title":"Efficient Learning Machines","event-place":"Berkeley, CA","ISBN":"978-1-4302-5989-3","language":"en","note":"DOI: 10.1007/978-1-4302-5990-9_3","page":"39-66","publisher":"Apress","publisher-place":"Berkeley, CA","source":"DOI.org (Crossref)","title":"Support Vector Machines for Classification","URL":"http://link.springer.com/10.1007/978-1-4302-5990-9_3","container-author":[{"family":"Awad","given":"Mariette"},{"family":"Khanna","given":"Rahul"}],"author":[{"family":"Awad","given":"Mariette"},{"family":"Khanna","given":"Rahul"}],"accessed":{"date-parts":[["2024",12,7]]},"issued":{"date-parts":[["2015"]]}}}],"schema":"https://github.com/citation-style-language/schema/raw/master/csl-citation.json"} </w:instrText>
      </w:r>
      <w:r w:rsidR="00614489">
        <w:fldChar w:fldCharType="separate"/>
      </w:r>
      <w:r w:rsidR="00CF5DD1">
        <w:rPr>
          <w:noProof/>
        </w:rPr>
        <w:t>[50]</w:t>
      </w:r>
      <w:r w:rsidR="00614489">
        <w:fldChar w:fldCharType="end"/>
      </w:r>
      <w:r w:rsidR="00614489">
        <w:t>.</w:t>
      </w:r>
      <w:r w:rsidR="00C43558">
        <w:t xml:space="preserve"> </w:t>
      </w:r>
    </w:p>
    <w:p w14:paraId="49B63CA7" w14:textId="77777777" w:rsidR="000A0D81" w:rsidRDefault="000A0D81" w:rsidP="006C2311">
      <w:pPr>
        <w:pStyle w:val="MDPI31text"/>
      </w:pPr>
    </w:p>
    <w:p w14:paraId="70EF45E4" w14:textId="6699C558" w:rsidR="00441D71" w:rsidRDefault="00AA5E2A" w:rsidP="00A83CE2">
      <w:pPr>
        <w:pStyle w:val="MDPI23heading3"/>
      </w:pPr>
      <w:r>
        <w:t>3.</w:t>
      </w:r>
      <w:r w:rsidR="006726C5">
        <w:t>3</w:t>
      </w:r>
      <w:r>
        <w:t xml:space="preserve">.4 </w:t>
      </w:r>
      <w:r w:rsidR="009B32B4">
        <w:t>K-Nearest Neighbor (</w:t>
      </w:r>
      <w:r>
        <w:t>KNN</w:t>
      </w:r>
      <w:r w:rsidR="009B32B4">
        <w:t>)</w:t>
      </w:r>
    </w:p>
    <w:p w14:paraId="40CE11C7" w14:textId="15554379" w:rsidR="009B32B4" w:rsidRDefault="000B3DC7" w:rsidP="006C2311">
      <w:pPr>
        <w:pStyle w:val="MDPI31text"/>
      </w:pPr>
      <w:r>
        <w:t xml:space="preserve">K-Nearest Neighbor is </w:t>
      </w:r>
      <w:r w:rsidR="003C5B16">
        <w:t xml:space="preserve">another supervised machine learning technique that is used </w:t>
      </w:r>
      <w:r w:rsidR="00C67BEB">
        <w:t>to solve</w:t>
      </w:r>
      <w:r w:rsidR="003C5B16">
        <w:t xml:space="preserve"> classification and regression </w:t>
      </w:r>
      <w:r w:rsidR="00C67BEB">
        <w:t>problems.</w:t>
      </w:r>
      <w:r w:rsidR="003C5B16">
        <w:t xml:space="preserve"> The KNN algorithm works on the principle</w:t>
      </w:r>
      <w:r w:rsidR="00C67BEB">
        <w:t xml:space="preserve"> of making predictions based on the distance metric of a data point in respect to the closest training data point. </w:t>
      </w:r>
      <w:r w:rsidR="008275C3">
        <w:t>Which means that t</w:t>
      </w:r>
      <w:r w:rsidR="00C67BEB">
        <w:t xml:space="preserve">he </w:t>
      </w:r>
      <w:r w:rsidR="008275C3">
        <w:t xml:space="preserve">proximity between a data point and </w:t>
      </w:r>
      <w:r w:rsidR="009D11C6">
        <w:t>the K closest neighbor</w:t>
      </w:r>
      <w:r w:rsidR="00A810B3">
        <w:t xml:space="preserve"> </w:t>
      </w:r>
      <w:r w:rsidR="008275C3">
        <w:t>greatly determines its predictions.</w:t>
      </w:r>
      <w:r w:rsidR="009D11C6">
        <w:t xml:space="preserve"> Instead of undergoing training as other models, KNN stores the training dataset in memory and performs all the necessary computations during the prediction phase</w:t>
      </w:r>
      <w:r w:rsidR="0076273B">
        <w:t>. Hence, the scalability of KNN becomes a prominent issue as the size of the training dataset</w:t>
      </w:r>
      <w:r w:rsidR="00FF7E0E">
        <w:t xml:space="preserve"> grows</w:t>
      </w:r>
      <w:r w:rsidR="0076273B">
        <w:t xml:space="preserve"> exponentially</w:t>
      </w:r>
      <w:r w:rsidR="004A14FA">
        <w:t xml:space="preserve"> </w:t>
      </w:r>
      <w:r w:rsidR="004A14FA">
        <w:fldChar w:fldCharType="begin"/>
      </w:r>
      <w:r w:rsidR="00CF5DD1">
        <w:instrText xml:space="preserve"> ADDIN ZOTERO_ITEM CSL_CITATION {"citationID":"u9lagr9i","properties":{"formattedCitation":"[51]","plainCitation":"[51]","noteIndex":0},"citationItems":[{"id":389,"uris":["http://zotero.org/users/11398818/items/IYP8BH2J"],"itemData":{"id":389,"type":"article-journal","abstract":"Perhaps the most straightforward classifier in the arsenal or Machine Learning techniques is the Nearest Neighbour Classifier—classification is achieved by identifying the nearest neighbours to a query example and using those neighbours to determine the class of the query. This approach to classification is of particular importance, because issues of poor runtime performance is not such a problem these days with the computational power that is available. This article presents an overview of techniques for Nearest Neighbour classification focusing on: mechanisms for assessing similarity (distance), computational issues in identifying nearest neighbours, and mechanisms for reducing the dimension of the data.\n            This article is the second edition of a paper previously published as a technical report [16]. Sections on similarity measures for time-series, retrieval speedup, and intrinsic dimensionality have been added. An Appendix is included, providing access to Python code for the key methods.","container-title":"ACM Computing Surveys","DOI":"10.1145/3459665","ISSN":"0360-0300, 1557-7341","issue":"6","journalAbbreviation":"ACM Comput. Surv.","language":"en","page":"1-25","source":"DOI.org (Crossref)","title":"k-Nearest Neighbour Classifiers - A Tutorial","volume":"54","author":[{"family":"Cunningham","given":"Pádraig"},{"family":"Delany","given":"Sarah Jane"}],"issued":{"date-parts":[["2022",7,31]]}}}],"schema":"https://github.com/citation-style-language/schema/raw/master/csl-citation.json"} </w:instrText>
      </w:r>
      <w:r w:rsidR="004A14FA">
        <w:fldChar w:fldCharType="separate"/>
      </w:r>
      <w:r w:rsidR="00CF5DD1">
        <w:rPr>
          <w:noProof/>
        </w:rPr>
        <w:t>[51]</w:t>
      </w:r>
      <w:r w:rsidR="004A14FA">
        <w:fldChar w:fldCharType="end"/>
      </w:r>
      <w:r w:rsidR="0076273B">
        <w:t xml:space="preserve">.  </w:t>
      </w:r>
    </w:p>
    <w:p w14:paraId="5806D909" w14:textId="77777777" w:rsidR="000A0D81" w:rsidRDefault="000A0D81" w:rsidP="006C2311">
      <w:pPr>
        <w:pStyle w:val="MDPI31text"/>
      </w:pPr>
    </w:p>
    <w:p w14:paraId="0A94E250" w14:textId="4EC1165E" w:rsidR="00554082" w:rsidRDefault="00441D71" w:rsidP="00A83CE2">
      <w:pPr>
        <w:pStyle w:val="MDPI23heading3"/>
      </w:pPr>
      <w:r>
        <w:t>3.</w:t>
      </w:r>
      <w:r w:rsidR="006726C5">
        <w:t>3</w:t>
      </w:r>
      <w:r>
        <w:t>.</w:t>
      </w:r>
      <w:r w:rsidR="00AA5E2A">
        <w:t>5</w:t>
      </w:r>
      <w:r>
        <w:t xml:space="preserve"> </w:t>
      </w:r>
      <w:commentRangeStart w:id="3"/>
      <w:r w:rsidR="009B32B4">
        <w:t>Co</w:t>
      </w:r>
      <w:r w:rsidR="000308FA">
        <w:t>n</w:t>
      </w:r>
      <w:r w:rsidR="009B32B4">
        <w:t>volutional Neural Networks (</w:t>
      </w:r>
      <w:r w:rsidR="005B134D" w:rsidRPr="00441D71">
        <w:t>CNN</w:t>
      </w:r>
      <w:r w:rsidR="009B32B4">
        <w:t>)</w:t>
      </w:r>
      <w:r w:rsidR="005B134D" w:rsidRPr="00441D71">
        <w:t xml:space="preserve"> </w:t>
      </w:r>
      <w:commentRangeEnd w:id="3"/>
      <w:r w:rsidR="002C5826">
        <w:rPr>
          <w:rStyle w:val="CommentReference"/>
          <w:rFonts w:eastAsia="SimSun"/>
          <w:snapToGrid/>
          <w:lang w:eastAsia="zh-CN" w:bidi="ar-SA"/>
        </w:rPr>
        <w:commentReference w:id="3"/>
      </w:r>
    </w:p>
    <w:p w14:paraId="4BF26E2D" w14:textId="26E1B44E" w:rsidR="00BC5266" w:rsidRDefault="003C5B16" w:rsidP="003C5B16">
      <w:pPr>
        <w:pStyle w:val="MDPI31text"/>
      </w:pPr>
      <w:r>
        <w:t>The Convolutional Neural Network is a supervised neural network</w:t>
      </w:r>
      <w:r w:rsidR="00C67BEB">
        <w:t xml:space="preserve"> that</w:t>
      </w:r>
      <w:r>
        <w:t xml:space="preserve"> </w:t>
      </w:r>
      <w:r w:rsidR="000135D6">
        <w:t xml:space="preserve">is comprised of multiple node layers: an input layer, one or more hidden layers, and an output layer. Each </w:t>
      </w:r>
      <w:r w:rsidR="00C65A5E">
        <w:t>node</w:t>
      </w:r>
      <w:r w:rsidR="000135D6">
        <w:t xml:space="preserve"> across different layers </w:t>
      </w:r>
      <w:r w:rsidR="00897A8F">
        <w:t>is</w:t>
      </w:r>
      <w:r w:rsidR="000135D6">
        <w:t xml:space="preserve"> interconnected with </w:t>
      </w:r>
      <w:r w:rsidR="00C65A5E">
        <w:t>one</w:t>
      </w:r>
      <w:r w:rsidR="000135D6">
        <w:t xml:space="preserve"> </w:t>
      </w:r>
      <w:r w:rsidR="00C65A5E">
        <w:t>an</w:t>
      </w:r>
      <w:r w:rsidR="000135D6">
        <w:t xml:space="preserve">other </w:t>
      </w:r>
      <w:r w:rsidR="00C65A5E">
        <w:t>while having an assigned weight and threshold value. Th</w:t>
      </w:r>
      <w:r w:rsidR="00AA13E6">
        <w:t>e</w:t>
      </w:r>
      <w:r w:rsidR="00C65A5E">
        <w:t xml:space="preserve"> convolution layer</w:t>
      </w:r>
      <w:r w:rsidR="00897A8F">
        <w:t xml:space="preserve"> is an important layer of CNN as it extracts relevant patterns or features by applying filters</w:t>
      </w:r>
      <w:r w:rsidR="007259C8">
        <w:t xml:space="preserve"> (convolution kernels)</w:t>
      </w:r>
      <w:r w:rsidR="002F6175">
        <w:t xml:space="preserve"> </w:t>
      </w:r>
      <w:r w:rsidR="002F6175">
        <w:fldChar w:fldCharType="begin"/>
      </w:r>
      <w:r w:rsidR="00CF5DD1">
        <w:instrText xml:space="preserve"> ADDIN ZOTERO_ITEM CSL_CITATION {"citationID":"GxmHpOfn","properties":{"formattedCitation":"[52]","plainCitation":"[52]","noteIndex":0},"citationItems":[{"id":391,"uris":["http://zotero.org/users/11398818/items/DEC9XIGZ"],"itemData":{"id":391,"type":"chapter","container-title":"Recent Trends and Advances in Artificial Intelligence and Internet of Things","event-place":"Cham","ISBN":"978-3-030-32643-2","language":"en","note":"collection-title: Intelligent Systems Reference Library\nDOI: 10.1007/978-3-030-32644-9_36","page":"519-567","publisher":"Springer International Publishing","publisher-place":"Cham","source":"DOI.org (Crossref)","title":"Fundamental Concepts of Convolutional Neural Network","URL":"http://link.springer.com/10.1007/978-3-030-32644-9_36","volume":"172","editor":[{"family":"Balas","given":"Valentina E."},{"family":"Kumar","given":"Raghvendra"},{"family":"Srivastava","given":"Rajshree"}],"author":[{"family":"Ghosh","given":"Anirudha"},{"family":"Sufian","given":"Abu"},{"family":"Sultana","given":"Farhana"},{"family":"Chakrabarti","given":"Amlan"},{"family":"De","given":"Debashis"}],"accessed":{"date-parts":[["2024",12,8]]},"issued":{"date-parts":[["2020"]]}}}],"schema":"https://github.com/citation-style-language/schema/raw/master/csl-citation.json"} </w:instrText>
      </w:r>
      <w:r w:rsidR="002F6175">
        <w:fldChar w:fldCharType="separate"/>
      </w:r>
      <w:r w:rsidR="00CF5DD1">
        <w:rPr>
          <w:noProof/>
        </w:rPr>
        <w:t>[52]</w:t>
      </w:r>
      <w:r w:rsidR="002F6175">
        <w:fldChar w:fldCharType="end"/>
      </w:r>
      <w:r w:rsidR="00897A8F">
        <w:t>.</w:t>
      </w:r>
    </w:p>
    <w:p w14:paraId="7929696B" w14:textId="34235EA3" w:rsidR="003C5B16" w:rsidRDefault="00897A8F" w:rsidP="003C5B16">
      <w:pPr>
        <w:pStyle w:val="MDPI31text"/>
      </w:pPr>
      <w:r>
        <w:t xml:space="preserve"> </w:t>
      </w:r>
      <w:r w:rsidR="000135D6">
        <w:t xml:space="preserve"> </w:t>
      </w:r>
    </w:p>
    <w:p w14:paraId="163804FB" w14:textId="6DC5272C" w:rsidR="005D7FC9" w:rsidRDefault="005D7FC9" w:rsidP="00A83CE2">
      <w:pPr>
        <w:pStyle w:val="MDPI22heading2"/>
      </w:pPr>
      <w:r>
        <w:t>3.</w:t>
      </w:r>
      <w:r w:rsidR="006726C5">
        <w:t>4</w:t>
      </w:r>
      <w:r>
        <w:t xml:space="preserve"> </w:t>
      </w:r>
      <w:r w:rsidR="006726C5">
        <w:t>Training and validation approach</w:t>
      </w:r>
    </w:p>
    <w:p w14:paraId="1548AB23" w14:textId="2671AA36" w:rsidR="006740F1" w:rsidRDefault="006740F1" w:rsidP="006726C5">
      <w:pPr>
        <w:pStyle w:val="MDPI31text"/>
      </w:pPr>
      <w:proofErr w:type="gramStart"/>
      <w:r>
        <w:t xml:space="preserve">In order </w:t>
      </w:r>
      <w:r w:rsidR="00F47072">
        <w:t>to</w:t>
      </w:r>
      <w:proofErr w:type="gramEnd"/>
      <w:r w:rsidR="00F47072">
        <w:t xml:space="preserve"> </w:t>
      </w:r>
      <w:r>
        <w:t>train and evaluate the machine learning model, we divided the entire dataset into 2 groups. 80% of the dataset was</w:t>
      </w:r>
      <w:r w:rsidR="00BC5266" w:rsidRPr="003442A3">
        <w:t xml:space="preserve"> allocated towards training the machine learning model, while the remaining 20% was used to validate the performance</w:t>
      </w:r>
      <w:r w:rsidR="001329EF" w:rsidRPr="003442A3">
        <w:t xml:space="preserve"> and accuracy</w:t>
      </w:r>
      <w:r w:rsidR="00BC5266" w:rsidRPr="003442A3">
        <w:t xml:space="preserve"> of </w:t>
      </w:r>
      <w:r w:rsidR="001329EF" w:rsidRPr="003442A3">
        <w:t xml:space="preserve">each </w:t>
      </w:r>
      <w:r w:rsidR="00BC5266" w:rsidRPr="003442A3">
        <w:t>machine learning model.</w:t>
      </w:r>
      <w:r>
        <w:t xml:space="preserve"> After a series of trial-and-error experiments, we finetuned each model with the following parameters which was then used </w:t>
      </w:r>
      <w:r w:rsidR="00F92314">
        <w:t>in training the model</w:t>
      </w:r>
      <w:r>
        <w:t xml:space="preserve"> shown</w:t>
      </w:r>
      <w:r w:rsidR="00F92314">
        <w:t xml:space="preserve"> in Table 3 below. The results were analyzed using the confusion matrix which </w:t>
      </w:r>
      <w:r w:rsidR="003442A3" w:rsidRPr="003442A3">
        <w:t>assess</w:t>
      </w:r>
      <w:r w:rsidR="00F92314">
        <w:t>es</w:t>
      </w:r>
      <w:r w:rsidR="003442A3" w:rsidRPr="003442A3">
        <w:t xml:space="preserve"> the accuracy of each model by comparing the predicted value with the true value over a series of key criteria</w:t>
      </w:r>
      <w:r w:rsidR="003442A3">
        <w:t xml:space="preserve"> which are</w:t>
      </w:r>
      <w:r w:rsidR="003442A3" w:rsidRPr="003442A3">
        <w:t xml:space="preserve"> as follows: True Positives (TPs), True Negatives (TNs), False Positives (FPs), and False Negatives</w:t>
      </w:r>
      <w:r w:rsidR="003442A3">
        <w:t xml:space="preserve"> (FNs)</w:t>
      </w:r>
      <w:r w:rsidR="003442A3" w:rsidRPr="003442A3">
        <w:t>.</w:t>
      </w:r>
    </w:p>
    <w:p w14:paraId="4A5339A8" w14:textId="519CC782" w:rsidR="006740F1" w:rsidRDefault="006740F1" w:rsidP="006740F1">
      <w:pPr>
        <w:pStyle w:val="MDPI41tablecaption"/>
      </w:pPr>
      <w:r w:rsidRPr="00BA55FF">
        <w:rPr>
          <w:b/>
          <w:bCs/>
        </w:rPr>
        <w:t xml:space="preserve">Table </w:t>
      </w:r>
      <w:r>
        <w:rPr>
          <w:b/>
          <w:bCs/>
        </w:rPr>
        <w:t>3</w:t>
      </w:r>
      <w:r w:rsidRPr="00BA55FF">
        <w:t xml:space="preserve">. </w:t>
      </w:r>
      <w:r>
        <w:t>Machine Learning model Training Parameters</w:t>
      </w:r>
    </w:p>
    <w:tbl>
      <w:tblPr>
        <w:tblW w:w="7956"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1928"/>
        <w:gridCol w:w="6028"/>
      </w:tblGrid>
      <w:tr w:rsidR="006740F1" w:rsidRPr="00EF08AF" w14:paraId="2C57B44F" w14:textId="77777777" w:rsidTr="00503BC0">
        <w:trPr>
          <w:trHeight w:val="291"/>
        </w:trPr>
        <w:tc>
          <w:tcPr>
            <w:tcW w:w="1928" w:type="dxa"/>
            <w:tcBorders>
              <w:top w:val="single" w:sz="8" w:space="0" w:color="auto"/>
              <w:bottom w:val="single" w:sz="4" w:space="0" w:color="auto"/>
            </w:tcBorders>
            <w:shd w:val="clear" w:color="auto" w:fill="auto"/>
            <w:vAlign w:val="center"/>
          </w:tcPr>
          <w:p w14:paraId="75D7B785" w14:textId="1DEA3D7F" w:rsidR="006740F1" w:rsidRPr="007F7C8C" w:rsidRDefault="006740F1" w:rsidP="00036440">
            <w:pPr>
              <w:pStyle w:val="MDPI42tablebody"/>
              <w:spacing w:line="240" w:lineRule="auto"/>
              <w:rPr>
                <w:b/>
                <w:snapToGrid/>
              </w:rPr>
            </w:pPr>
            <w:r>
              <w:rPr>
                <w:b/>
                <w:snapToGrid/>
              </w:rPr>
              <w:t>Model</w:t>
            </w:r>
          </w:p>
        </w:tc>
        <w:tc>
          <w:tcPr>
            <w:tcW w:w="6028" w:type="dxa"/>
            <w:tcBorders>
              <w:top w:val="single" w:sz="8" w:space="0" w:color="auto"/>
              <w:bottom w:val="single" w:sz="4" w:space="0" w:color="auto"/>
            </w:tcBorders>
            <w:shd w:val="clear" w:color="auto" w:fill="auto"/>
            <w:vAlign w:val="center"/>
          </w:tcPr>
          <w:p w14:paraId="6FA8732F" w14:textId="62B04245" w:rsidR="006740F1" w:rsidRPr="007F7C8C" w:rsidRDefault="006740F1" w:rsidP="00036440">
            <w:pPr>
              <w:pStyle w:val="MDPI42tablebody"/>
              <w:spacing w:line="240" w:lineRule="auto"/>
              <w:rPr>
                <w:b/>
                <w:snapToGrid/>
              </w:rPr>
            </w:pPr>
            <w:r>
              <w:rPr>
                <w:b/>
                <w:snapToGrid/>
              </w:rPr>
              <w:t>Parameters</w:t>
            </w:r>
          </w:p>
        </w:tc>
      </w:tr>
      <w:tr w:rsidR="006740F1" w:rsidRPr="00EF08AF" w14:paraId="3BB9E7C6" w14:textId="77777777" w:rsidTr="00503BC0">
        <w:trPr>
          <w:trHeight w:val="277"/>
        </w:trPr>
        <w:tc>
          <w:tcPr>
            <w:tcW w:w="1928" w:type="dxa"/>
            <w:tcBorders>
              <w:top w:val="single" w:sz="4" w:space="0" w:color="auto"/>
              <w:bottom w:val="single" w:sz="4" w:space="0" w:color="auto"/>
            </w:tcBorders>
            <w:shd w:val="clear" w:color="auto" w:fill="auto"/>
            <w:vAlign w:val="center"/>
          </w:tcPr>
          <w:p w14:paraId="3BACF345" w14:textId="642D12FA" w:rsidR="006740F1" w:rsidRPr="004F77F3" w:rsidRDefault="00F92314" w:rsidP="00036440">
            <w:pPr>
              <w:pStyle w:val="MDPI42tablebody"/>
              <w:spacing w:line="240" w:lineRule="auto"/>
            </w:pPr>
            <w:r>
              <w:t xml:space="preserve">Decision Tree </w:t>
            </w:r>
          </w:p>
        </w:tc>
        <w:tc>
          <w:tcPr>
            <w:tcW w:w="6028" w:type="dxa"/>
            <w:tcBorders>
              <w:top w:val="single" w:sz="4" w:space="0" w:color="auto"/>
              <w:bottom w:val="single" w:sz="4" w:space="0" w:color="auto"/>
            </w:tcBorders>
            <w:shd w:val="clear" w:color="auto" w:fill="auto"/>
            <w:vAlign w:val="center"/>
          </w:tcPr>
          <w:p w14:paraId="74FD7D39" w14:textId="17555A57" w:rsidR="006740F1" w:rsidRPr="00F220D4" w:rsidRDefault="00ED22A0" w:rsidP="00036440">
            <w:pPr>
              <w:pStyle w:val="MDPI42tablebody"/>
              <w:spacing w:line="240" w:lineRule="auto"/>
            </w:pPr>
            <w:proofErr w:type="spellStart"/>
            <w:r>
              <w:t>min_samples_leaf</w:t>
            </w:r>
            <w:proofErr w:type="spellEnd"/>
            <w:r>
              <w:t>=1</w:t>
            </w:r>
          </w:p>
        </w:tc>
      </w:tr>
      <w:tr w:rsidR="006740F1" w:rsidRPr="00EF08AF" w14:paraId="1463B032" w14:textId="77777777" w:rsidTr="00503BC0">
        <w:trPr>
          <w:trHeight w:val="277"/>
        </w:trPr>
        <w:tc>
          <w:tcPr>
            <w:tcW w:w="1928" w:type="dxa"/>
            <w:tcBorders>
              <w:top w:val="single" w:sz="4" w:space="0" w:color="auto"/>
              <w:bottom w:val="single" w:sz="4" w:space="0" w:color="auto"/>
            </w:tcBorders>
            <w:shd w:val="clear" w:color="auto" w:fill="auto"/>
            <w:vAlign w:val="center"/>
          </w:tcPr>
          <w:p w14:paraId="65FD5857" w14:textId="1B7B2632" w:rsidR="006740F1" w:rsidRDefault="00F92314" w:rsidP="00036440">
            <w:pPr>
              <w:pStyle w:val="MDPI42tablebody"/>
              <w:spacing w:line="240" w:lineRule="auto"/>
            </w:pPr>
            <w:r>
              <w:t>Random Forest</w:t>
            </w:r>
          </w:p>
        </w:tc>
        <w:tc>
          <w:tcPr>
            <w:tcW w:w="6028" w:type="dxa"/>
            <w:tcBorders>
              <w:top w:val="single" w:sz="4" w:space="0" w:color="auto"/>
              <w:bottom w:val="single" w:sz="4" w:space="0" w:color="auto"/>
            </w:tcBorders>
            <w:shd w:val="clear" w:color="auto" w:fill="auto"/>
            <w:vAlign w:val="center"/>
          </w:tcPr>
          <w:p w14:paraId="065FB868" w14:textId="77777777" w:rsidR="006740F1" w:rsidRDefault="00F92314" w:rsidP="00036440">
            <w:pPr>
              <w:pStyle w:val="MDPI42tablebody"/>
              <w:spacing w:line="240" w:lineRule="auto"/>
            </w:pPr>
            <w:proofErr w:type="spellStart"/>
            <w:r>
              <w:t>n_estimator</w:t>
            </w:r>
            <w:proofErr w:type="spellEnd"/>
            <w:r>
              <w:t>=100</w:t>
            </w:r>
          </w:p>
          <w:p w14:paraId="1DCA2486" w14:textId="77777777" w:rsidR="00F92314" w:rsidRDefault="00F92314" w:rsidP="00036440">
            <w:pPr>
              <w:pStyle w:val="MDPI42tablebody"/>
              <w:spacing w:line="240" w:lineRule="auto"/>
            </w:pPr>
            <w:proofErr w:type="spellStart"/>
            <w:r>
              <w:t>max_depth</w:t>
            </w:r>
            <w:proofErr w:type="spellEnd"/>
            <w:r>
              <w:t>=none</w:t>
            </w:r>
          </w:p>
          <w:p w14:paraId="4332F166" w14:textId="7FEDE4C6" w:rsidR="00F92314" w:rsidRPr="00FB6B92" w:rsidRDefault="00F92314" w:rsidP="00036440">
            <w:pPr>
              <w:pStyle w:val="MDPI42tablebody"/>
              <w:spacing w:line="240" w:lineRule="auto"/>
            </w:pPr>
            <w:proofErr w:type="spellStart"/>
            <w:r>
              <w:t>min_sample</w:t>
            </w:r>
            <w:r w:rsidR="00ED22A0">
              <w:t>s</w:t>
            </w:r>
            <w:r>
              <w:t>_leaf</w:t>
            </w:r>
            <w:proofErr w:type="spellEnd"/>
            <w:r>
              <w:t>=1</w:t>
            </w:r>
          </w:p>
        </w:tc>
      </w:tr>
      <w:tr w:rsidR="006740F1" w:rsidRPr="00EF08AF" w14:paraId="607AD3E2" w14:textId="77777777" w:rsidTr="00503BC0">
        <w:trPr>
          <w:trHeight w:val="277"/>
        </w:trPr>
        <w:tc>
          <w:tcPr>
            <w:tcW w:w="1928" w:type="dxa"/>
            <w:tcBorders>
              <w:top w:val="single" w:sz="4" w:space="0" w:color="auto"/>
              <w:bottom w:val="single" w:sz="4" w:space="0" w:color="auto"/>
            </w:tcBorders>
            <w:shd w:val="clear" w:color="auto" w:fill="auto"/>
            <w:vAlign w:val="center"/>
          </w:tcPr>
          <w:p w14:paraId="4F6B3558" w14:textId="4950ACEA" w:rsidR="006740F1" w:rsidRDefault="00F92314" w:rsidP="00036440">
            <w:pPr>
              <w:pStyle w:val="MDPI42tablebody"/>
              <w:spacing w:line="240" w:lineRule="auto"/>
            </w:pPr>
            <w:r>
              <w:t>SVM</w:t>
            </w:r>
          </w:p>
        </w:tc>
        <w:tc>
          <w:tcPr>
            <w:tcW w:w="6028" w:type="dxa"/>
            <w:tcBorders>
              <w:top w:val="single" w:sz="4" w:space="0" w:color="auto"/>
              <w:bottom w:val="single" w:sz="4" w:space="0" w:color="auto"/>
            </w:tcBorders>
            <w:shd w:val="clear" w:color="auto" w:fill="auto"/>
            <w:vAlign w:val="center"/>
          </w:tcPr>
          <w:p w14:paraId="5EEA603C" w14:textId="0531F597" w:rsidR="006740F1" w:rsidRDefault="00ED22A0" w:rsidP="00036440">
            <w:pPr>
              <w:pStyle w:val="MDPI42tablebody"/>
              <w:spacing w:line="240" w:lineRule="auto"/>
            </w:pPr>
            <w:r>
              <w:t>c=1</w:t>
            </w:r>
          </w:p>
        </w:tc>
      </w:tr>
      <w:tr w:rsidR="006740F1" w:rsidRPr="00EF08AF" w14:paraId="1523F9E3" w14:textId="77777777" w:rsidTr="00503BC0">
        <w:trPr>
          <w:trHeight w:val="291"/>
        </w:trPr>
        <w:tc>
          <w:tcPr>
            <w:tcW w:w="1928" w:type="dxa"/>
            <w:tcBorders>
              <w:top w:val="single" w:sz="4" w:space="0" w:color="auto"/>
              <w:bottom w:val="single" w:sz="4" w:space="0" w:color="auto"/>
            </w:tcBorders>
            <w:shd w:val="clear" w:color="auto" w:fill="auto"/>
            <w:vAlign w:val="center"/>
          </w:tcPr>
          <w:p w14:paraId="631F6921" w14:textId="13BF125A" w:rsidR="006740F1" w:rsidRPr="004F77F3" w:rsidRDefault="00F92314" w:rsidP="00036440">
            <w:pPr>
              <w:pStyle w:val="MDPI42tablebody"/>
              <w:spacing w:line="240" w:lineRule="auto"/>
            </w:pPr>
            <w:r>
              <w:t>KNN</w:t>
            </w:r>
          </w:p>
        </w:tc>
        <w:tc>
          <w:tcPr>
            <w:tcW w:w="6028" w:type="dxa"/>
            <w:tcBorders>
              <w:top w:val="single" w:sz="4" w:space="0" w:color="auto"/>
              <w:bottom w:val="single" w:sz="4" w:space="0" w:color="auto"/>
            </w:tcBorders>
            <w:shd w:val="clear" w:color="auto" w:fill="auto"/>
            <w:vAlign w:val="center"/>
          </w:tcPr>
          <w:p w14:paraId="7ABE2206" w14:textId="77777777" w:rsidR="006740F1" w:rsidRDefault="00ED22A0" w:rsidP="00036440">
            <w:pPr>
              <w:pStyle w:val="MDPI42tablebody"/>
              <w:spacing w:line="240" w:lineRule="auto"/>
            </w:pPr>
            <w:proofErr w:type="spellStart"/>
            <w:r>
              <w:t>n_neighbors</w:t>
            </w:r>
            <w:proofErr w:type="spellEnd"/>
            <w:r>
              <w:t>=5</w:t>
            </w:r>
          </w:p>
          <w:p w14:paraId="72C54639" w14:textId="68EF37E6" w:rsidR="00ED22A0" w:rsidRPr="00F220D4" w:rsidRDefault="00ED22A0" w:rsidP="00036440">
            <w:pPr>
              <w:pStyle w:val="MDPI42tablebody"/>
              <w:spacing w:line="240" w:lineRule="auto"/>
            </w:pPr>
            <w:r>
              <w:t>weights=uniform</w:t>
            </w:r>
          </w:p>
        </w:tc>
      </w:tr>
      <w:tr w:rsidR="006740F1" w:rsidRPr="00EF08AF" w14:paraId="194232CA" w14:textId="77777777" w:rsidTr="00503BC0">
        <w:trPr>
          <w:trHeight w:val="291"/>
        </w:trPr>
        <w:tc>
          <w:tcPr>
            <w:tcW w:w="1928" w:type="dxa"/>
            <w:tcBorders>
              <w:top w:val="single" w:sz="4" w:space="0" w:color="auto"/>
              <w:bottom w:val="single" w:sz="4" w:space="0" w:color="auto"/>
            </w:tcBorders>
            <w:shd w:val="clear" w:color="auto" w:fill="auto"/>
            <w:vAlign w:val="center"/>
          </w:tcPr>
          <w:p w14:paraId="203632A3" w14:textId="37A1160A" w:rsidR="006740F1" w:rsidRPr="004F77F3" w:rsidRDefault="00F92314" w:rsidP="00036440">
            <w:pPr>
              <w:pStyle w:val="MDPI42tablebody"/>
              <w:spacing w:line="240" w:lineRule="auto"/>
            </w:pPr>
            <w:r>
              <w:t>CNN</w:t>
            </w:r>
          </w:p>
        </w:tc>
        <w:tc>
          <w:tcPr>
            <w:tcW w:w="6028" w:type="dxa"/>
            <w:tcBorders>
              <w:top w:val="single" w:sz="4" w:space="0" w:color="auto"/>
              <w:bottom w:val="single" w:sz="4" w:space="0" w:color="auto"/>
            </w:tcBorders>
            <w:shd w:val="clear" w:color="auto" w:fill="auto"/>
            <w:vAlign w:val="center"/>
          </w:tcPr>
          <w:p w14:paraId="742AA12D" w14:textId="19369CDE" w:rsidR="00D02EA1" w:rsidRDefault="00D02EA1" w:rsidP="00D02EA1">
            <w:pPr>
              <w:pStyle w:val="MDPI42tablebody"/>
              <w:rPr>
                <w:rFonts w:ascii=".AppleSystemUIFont" w:hAnsi=".AppleSystemUIFont"/>
                <w:color w:val="0E0E0E"/>
              </w:rPr>
            </w:pPr>
            <w:r>
              <w:rPr>
                <w:rStyle w:val="apple-tab-span"/>
              </w:rPr>
              <w:tab/>
            </w:r>
            <w:r>
              <w:t xml:space="preserve">Conv2D (32 filters, (3,3), </w:t>
            </w:r>
            <w:r w:rsidR="00EC0BB6">
              <w:t>‘</w:t>
            </w:r>
            <w:proofErr w:type="spellStart"/>
            <w:r>
              <w:t>relu</w:t>
            </w:r>
            <w:proofErr w:type="spellEnd"/>
            <w:r w:rsidR="00EC0BB6">
              <w:t>’</w:t>
            </w:r>
            <w:r>
              <w:t>)</w:t>
            </w:r>
          </w:p>
          <w:p w14:paraId="22763C00" w14:textId="09666375" w:rsidR="00D02EA1" w:rsidRDefault="00D02EA1" w:rsidP="00D02EA1">
            <w:pPr>
              <w:pStyle w:val="MDPI42tablebody"/>
            </w:pPr>
            <w:r>
              <w:t>MaxPooling2D ((2,2))</w:t>
            </w:r>
          </w:p>
          <w:p w14:paraId="2CE8A132" w14:textId="35D0FC98" w:rsidR="00D02EA1" w:rsidRDefault="00D02EA1" w:rsidP="00D02EA1">
            <w:pPr>
              <w:pStyle w:val="MDPI42tablebody"/>
            </w:pPr>
            <w:r>
              <w:rPr>
                <w:rStyle w:val="apple-tab-span"/>
              </w:rPr>
              <w:tab/>
            </w:r>
            <w:r>
              <w:t xml:space="preserve">Conv2D (64 filters, (3,3), </w:t>
            </w:r>
            <w:r w:rsidR="00EC0BB6">
              <w:t>‘</w:t>
            </w:r>
            <w:proofErr w:type="spellStart"/>
            <w:r>
              <w:t>relu</w:t>
            </w:r>
            <w:proofErr w:type="spellEnd"/>
            <w:r w:rsidR="00EC0BB6">
              <w:t>’</w:t>
            </w:r>
            <w:r>
              <w:t>)</w:t>
            </w:r>
          </w:p>
          <w:p w14:paraId="737CC2CB" w14:textId="73197F71" w:rsidR="00D02EA1" w:rsidRDefault="00D02EA1" w:rsidP="00D02EA1">
            <w:pPr>
              <w:pStyle w:val="MDPI42tablebody"/>
            </w:pPr>
            <w:r>
              <w:rPr>
                <w:rStyle w:val="apple-tab-span"/>
              </w:rPr>
              <w:tab/>
            </w:r>
            <w:r>
              <w:t>MaxPooling2D ((2,2))</w:t>
            </w:r>
          </w:p>
          <w:p w14:paraId="1449D877" w14:textId="683FCB2B" w:rsidR="00D02EA1" w:rsidRDefault="00D02EA1" w:rsidP="00D02EA1">
            <w:pPr>
              <w:pStyle w:val="MDPI42tablebody"/>
            </w:pPr>
            <w:r>
              <w:rPr>
                <w:rStyle w:val="apple-tab-span"/>
              </w:rPr>
              <w:tab/>
            </w:r>
            <w:r>
              <w:t>Flatten</w:t>
            </w:r>
          </w:p>
          <w:p w14:paraId="7002044D" w14:textId="4A9A18ED" w:rsidR="00D02EA1" w:rsidRDefault="00D02EA1" w:rsidP="00D02EA1">
            <w:pPr>
              <w:pStyle w:val="MDPI42tablebody"/>
            </w:pPr>
            <w:r>
              <w:rPr>
                <w:rStyle w:val="apple-tab-span"/>
              </w:rPr>
              <w:lastRenderedPageBreak/>
              <w:tab/>
            </w:r>
            <w:r>
              <w:t xml:space="preserve">Dense (128 units, </w:t>
            </w:r>
            <w:r w:rsidR="00EC0BB6">
              <w:t>‘</w:t>
            </w:r>
            <w:proofErr w:type="spellStart"/>
            <w:r>
              <w:t>relu</w:t>
            </w:r>
            <w:proofErr w:type="spellEnd"/>
            <w:r w:rsidR="00EC0BB6">
              <w:t>’</w:t>
            </w:r>
            <w:r>
              <w:t>)</w:t>
            </w:r>
          </w:p>
          <w:p w14:paraId="7F2B96BC" w14:textId="409D9956" w:rsidR="00D02EA1" w:rsidRDefault="00D02EA1" w:rsidP="00D02EA1">
            <w:pPr>
              <w:pStyle w:val="MDPI42tablebody"/>
            </w:pPr>
            <w:r>
              <w:rPr>
                <w:rStyle w:val="apple-tab-span"/>
              </w:rPr>
              <w:tab/>
            </w:r>
            <w:r>
              <w:t>Dense (</w:t>
            </w:r>
            <w:proofErr w:type="spellStart"/>
            <w:r>
              <w:t>num_classes</w:t>
            </w:r>
            <w:proofErr w:type="spellEnd"/>
            <w:r>
              <w:t xml:space="preserve">, </w:t>
            </w:r>
            <w:r w:rsidR="00EC0BB6">
              <w:t>‘</w:t>
            </w:r>
            <w:proofErr w:type="spellStart"/>
            <w:r>
              <w:t>softmax</w:t>
            </w:r>
            <w:proofErr w:type="spellEnd"/>
            <w:r w:rsidR="00EC0BB6">
              <w:t>’</w:t>
            </w:r>
            <w:r>
              <w:t>)</w:t>
            </w:r>
          </w:p>
          <w:p w14:paraId="5A416164" w14:textId="59360C0C" w:rsidR="006740F1" w:rsidRPr="00FB6B92" w:rsidRDefault="00D02EA1" w:rsidP="00D02EA1">
            <w:pPr>
              <w:pStyle w:val="MDPI42tablebody"/>
            </w:pPr>
            <w:r>
              <w:t>Compilation: Optimizer=</w:t>
            </w:r>
            <w:r w:rsidR="00EC0BB6">
              <w:t>’</w:t>
            </w:r>
            <w:proofErr w:type="spellStart"/>
            <w:r>
              <w:t>adam</w:t>
            </w:r>
            <w:proofErr w:type="spellEnd"/>
            <w:r w:rsidR="00EC0BB6">
              <w:t>’</w:t>
            </w:r>
            <w:r>
              <w:t>, Loss=</w:t>
            </w:r>
            <w:r w:rsidR="00EC0BB6">
              <w:t>’</w:t>
            </w:r>
            <w:proofErr w:type="spellStart"/>
            <w:r>
              <w:t>categorical_crossentropy</w:t>
            </w:r>
            <w:proofErr w:type="spellEnd"/>
            <w:r w:rsidR="00EC0BB6">
              <w:t>’</w:t>
            </w:r>
            <w:r>
              <w:t>, Metric=</w:t>
            </w:r>
            <w:r w:rsidR="00EC0BB6">
              <w:t>’</w:t>
            </w:r>
            <w:r>
              <w:t>accuracy</w:t>
            </w:r>
            <w:r w:rsidR="00EC0BB6">
              <w:t>’</w:t>
            </w:r>
            <w:r>
              <w:t>.</w:t>
            </w:r>
          </w:p>
        </w:tc>
      </w:tr>
    </w:tbl>
    <w:p w14:paraId="3D3B248A" w14:textId="77777777" w:rsidR="00421271" w:rsidRDefault="00421271" w:rsidP="00421271">
      <w:pPr>
        <w:pStyle w:val="MDPI22heading2"/>
      </w:pPr>
    </w:p>
    <w:p w14:paraId="6DD3249B" w14:textId="7D90F605" w:rsidR="00FD5194" w:rsidRDefault="00FD5194" w:rsidP="00421271">
      <w:pPr>
        <w:pStyle w:val="MDPI22heading2"/>
      </w:pPr>
      <w:r w:rsidRPr="00DA1BD6">
        <w:t>3.</w:t>
      </w:r>
      <w:r w:rsidR="00E00B64">
        <w:t>5</w:t>
      </w:r>
      <w:r w:rsidRPr="00DA1BD6">
        <w:t xml:space="preserve"> </w:t>
      </w:r>
      <w:r>
        <w:t>Web-</w:t>
      </w:r>
      <w:r w:rsidR="00E00B64">
        <w:t>B</w:t>
      </w:r>
      <w:r>
        <w:t>ased Feedback Platform</w:t>
      </w:r>
    </w:p>
    <w:p w14:paraId="58302F0A" w14:textId="0FD95040" w:rsidR="00FD5194" w:rsidRDefault="00FD5194" w:rsidP="00FD5194">
      <w:pPr>
        <w:pStyle w:val="MDPI31text"/>
        <w:rPr>
          <w:lang w:val="en-GB"/>
        </w:rPr>
      </w:pPr>
      <w:r>
        <w:t xml:space="preserve">We </w:t>
      </w:r>
      <w:r w:rsidR="00072080">
        <w:rPr>
          <w:lang w:val="en-GB"/>
        </w:rPr>
        <w:t>built</w:t>
      </w:r>
      <w:r w:rsidRPr="00577638">
        <w:rPr>
          <w:lang w:val="en-GB"/>
        </w:rPr>
        <w:t xml:space="preserve"> </w:t>
      </w:r>
      <w:r>
        <w:rPr>
          <w:lang w:val="en-GB"/>
        </w:rPr>
        <w:t>the “</w:t>
      </w:r>
      <w:proofErr w:type="spellStart"/>
      <w:r>
        <w:rPr>
          <w:lang w:val="en-GB"/>
        </w:rPr>
        <w:t>SitRight</w:t>
      </w:r>
      <w:proofErr w:type="spellEnd"/>
      <w:r>
        <w:rPr>
          <w:lang w:val="en-GB"/>
        </w:rPr>
        <w:t>” dashboard</w:t>
      </w:r>
      <w:r w:rsidR="00072080">
        <w:rPr>
          <w:lang w:val="en-GB"/>
        </w:rPr>
        <w:t>,</w:t>
      </w:r>
      <w:r>
        <w:rPr>
          <w:lang w:val="en-GB"/>
        </w:rPr>
        <w:t xml:space="preserve"> a web-based</w:t>
      </w:r>
      <w:r w:rsidRPr="00577638">
        <w:rPr>
          <w:lang w:val="en-GB"/>
        </w:rPr>
        <w:t xml:space="preserve"> </w:t>
      </w:r>
      <w:r>
        <w:rPr>
          <w:lang w:val="en-GB"/>
        </w:rPr>
        <w:t>application</w:t>
      </w:r>
      <w:r w:rsidRPr="00577638">
        <w:rPr>
          <w:lang w:val="en-GB"/>
        </w:rPr>
        <w:t xml:space="preserve"> </w:t>
      </w:r>
      <w:r w:rsidR="00072080">
        <w:rPr>
          <w:lang w:val="en-GB"/>
        </w:rPr>
        <w:t>designed to</w:t>
      </w:r>
      <w:r>
        <w:rPr>
          <w:lang w:val="en-GB"/>
        </w:rPr>
        <w:t xml:space="preserve"> effectively </w:t>
      </w:r>
      <w:r w:rsidR="00072080">
        <w:rPr>
          <w:lang w:val="en-GB"/>
        </w:rPr>
        <w:t xml:space="preserve">provide </w:t>
      </w:r>
      <w:r>
        <w:rPr>
          <w:lang w:val="en-GB"/>
        </w:rPr>
        <w:t xml:space="preserve">relevant information </w:t>
      </w:r>
      <w:r w:rsidR="00072080">
        <w:rPr>
          <w:lang w:val="en-GB"/>
        </w:rPr>
        <w:t>into one’s</w:t>
      </w:r>
      <w:r>
        <w:rPr>
          <w:lang w:val="en-GB"/>
        </w:rPr>
        <w:t xml:space="preserve"> sitting habits. The web application was developed using the Flutter (Dart), which is an open-source framework supports </w:t>
      </w:r>
      <w:r w:rsidR="00421271">
        <w:rPr>
          <w:lang w:val="en-GB"/>
        </w:rPr>
        <w:t xml:space="preserve">the development of </w:t>
      </w:r>
      <w:r>
        <w:rPr>
          <w:lang w:val="en-GB"/>
        </w:rPr>
        <w:t>multi-platform application</w:t>
      </w:r>
      <w:r w:rsidR="00421271">
        <w:rPr>
          <w:lang w:val="en-GB"/>
        </w:rPr>
        <w:t>s</w:t>
      </w:r>
      <w:r>
        <w:rPr>
          <w:lang w:val="en-GB"/>
        </w:rPr>
        <w:t xml:space="preserve"> such as iOS, Android, and Desktop under a single codebase. </w:t>
      </w:r>
      <w:r w:rsidR="00952871">
        <w:rPr>
          <w:lang w:val="en-GB"/>
        </w:rPr>
        <w:t xml:space="preserve">Additionally, we also developed </w:t>
      </w:r>
      <w:r w:rsidR="00B32E01">
        <w:rPr>
          <w:lang w:val="en-GB"/>
        </w:rPr>
        <w:t>a</w:t>
      </w:r>
      <w:r w:rsidR="00952871">
        <w:rPr>
          <w:lang w:val="en-GB"/>
        </w:rPr>
        <w:t xml:space="preserve"> serverless backend application</w:t>
      </w:r>
      <w:r w:rsidR="002D400F">
        <w:rPr>
          <w:lang w:val="en-GB"/>
        </w:rPr>
        <w:t xml:space="preserve"> using the Python programming language</w:t>
      </w:r>
      <w:r>
        <w:rPr>
          <w:lang w:val="en-GB"/>
        </w:rPr>
        <w:t xml:space="preserve"> </w:t>
      </w:r>
      <w:r w:rsidR="00952871">
        <w:rPr>
          <w:lang w:val="en-GB"/>
        </w:rPr>
        <w:t xml:space="preserve">which </w:t>
      </w:r>
      <w:r>
        <w:rPr>
          <w:lang w:val="en-GB"/>
        </w:rPr>
        <w:t>interfaced with our trained machine learning model</w:t>
      </w:r>
      <w:r w:rsidR="004E1DEF">
        <w:rPr>
          <w:lang w:val="en-GB"/>
        </w:rPr>
        <w:t xml:space="preserve"> </w:t>
      </w:r>
      <w:r>
        <w:rPr>
          <w:lang w:val="en-GB"/>
        </w:rPr>
        <w:t xml:space="preserve">to </w:t>
      </w:r>
      <w:r w:rsidR="004E1DEF">
        <w:rPr>
          <w:lang w:val="en-GB"/>
        </w:rPr>
        <w:t>generate</w:t>
      </w:r>
      <w:r>
        <w:rPr>
          <w:lang w:val="en-GB"/>
        </w:rPr>
        <w:t xml:space="preserve"> predictions based on the postural </w:t>
      </w:r>
      <w:r w:rsidR="008E05F8">
        <w:rPr>
          <w:lang w:val="en-GB"/>
        </w:rPr>
        <w:t xml:space="preserve">sensor </w:t>
      </w:r>
      <w:r>
        <w:rPr>
          <w:lang w:val="en-GB"/>
        </w:rPr>
        <w:t xml:space="preserve">data </w:t>
      </w:r>
      <w:r w:rsidR="00CD5913">
        <w:rPr>
          <w:lang w:val="en-GB"/>
        </w:rPr>
        <w:t>being</w:t>
      </w:r>
      <w:r>
        <w:rPr>
          <w:lang w:val="en-GB"/>
        </w:rPr>
        <w:t xml:space="preserve"> provided. </w:t>
      </w:r>
      <w:r w:rsidR="00696E5D">
        <w:rPr>
          <w:lang w:val="en-GB"/>
        </w:rPr>
        <w:t>W</w:t>
      </w:r>
      <w:r>
        <w:t>e</w:t>
      </w:r>
      <w:r w:rsidR="00696E5D">
        <w:t xml:space="preserve"> also</w:t>
      </w:r>
      <w:r>
        <w:t xml:space="preserve"> utilized OpenAI’s GPT-4o Large Language Model (LLM) to generate personalized recommendations based on historical postural data. The block diagram</w:t>
      </w:r>
      <w:r w:rsidR="00825B0C">
        <w:t xml:space="preserve"> </w:t>
      </w:r>
      <w:r w:rsidR="00B32E01">
        <w:t xml:space="preserve">in Figure 7 </w:t>
      </w:r>
      <w:r w:rsidR="006C368D">
        <w:t>below</w:t>
      </w:r>
      <w:r>
        <w:t xml:space="preserve"> containing the 3 main components </w:t>
      </w:r>
      <w:r w:rsidR="004C1B0C">
        <w:t>used to develop our</w:t>
      </w:r>
      <w:r>
        <w:t xml:space="preserve"> posture feedback system</w:t>
      </w:r>
      <w:r w:rsidR="00B32E01">
        <w:t>.</w:t>
      </w:r>
    </w:p>
    <w:p w14:paraId="4B897FA7" w14:textId="77777777" w:rsidR="00FD5194" w:rsidRDefault="00FD5194" w:rsidP="00FD5194">
      <w:pPr>
        <w:pStyle w:val="MDPI52figure"/>
      </w:pPr>
      <w:r>
        <w:rPr>
          <w:noProof/>
          <w:snapToGrid/>
        </w:rPr>
        <w:drawing>
          <wp:inline distT="0" distB="0" distL="0" distR="0" wp14:anchorId="2B80F0E4" wp14:editId="3DE763D6">
            <wp:extent cx="2578132" cy="2671639"/>
            <wp:effectExtent l="0" t="0" r="0" b="0"/>
            <wp:docPr id="488699231" name="Picture 2" descr="A diagram of a software development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699231" name="Picture 2" descr="A diagram of a software development process&#10;&#10;AI-generated content may be incorrect."/>
                    <pic:cNvPicPr/>
                  </pic:nvPicPr>
                  <pic:blipFill>
                    <a:blip r:embed="rId18"/>
                    <a:stretch>
                      <a:fillRect/>
                    </a:stretch>
                  </pic:blipFill>
                  <pic:spPr>
                    <a:xfrm>
                      <a:off x="0" y="0"/>
                      <a:ext cx="2611577" cy="2706298"/>
                    </a:xfrm>
                    <a:prstGeom prst="rect">
                      <a:avLst/>
                    </a:prstGeom>
                  </pic:spPr>
                </pic:pic>
              </a:graphicData>
            </a:graphic>
          </wp:inline>
        </w:drawing>
      </w:r>
    </w:p>
    <w:p w14:paraId="3927A1F2" w14:textId="31E4D3FD" w:rsidR="005B134D" w:rsidRDefault="00FD5194" w:rsidP="004A2EAD">
      <w:pPr>
        <w:pStyle w:val="MDPI51figurecaption"/>
      </w:pPr>
      <w:r>
        <w:rPr>
          <w:b/>
          <w:bCs/>
        </w:rPr>
        <w:tab/>
      </w:r>
      <w:r w:rsidRPr="0021138A">
        <w:rPr>
          <w:b/>
          <w:bCs/>
        </w:rPr>
        <w:t xml:space="preserve">Figure </w:t>
      </w:r>
      <w:r w:rsidR="0054476E">
        <w:rPr>
          <w:b/>
          <w:bCs/>
        </w:rPr>
        <w:t>7</w:t>
      </w:r>
      <w:r w:rsidRPr="0021138A">
        <w:t xml:space="preserve">. </w:t>
      </w:r>
      <w:commentRangeStart w:id="4"/>
      <w:r>
        <w:t xml:space="preserve">Block diagram of </w:t>
      </w:r>
      <w:r w:rsidR="0077110D">
        <w:t>our proposed</w:t>
      </w:r>
      <w:r>
        <w:t xml:space="preserve"> posture feedback system</w:t>
      </w:r>
      <w:commentRangeEnd w:id="4"/>
      <w:r>
        <w:rPr>
          <w:rStyle w:val="CommentReference"/>
          <w:rFonts w:eastAsia="SimSun"/>
          <w:lang w:eastAsia="zh-CN" w:bidi="ar-SA"/>
        </w:rPr>
        <w:commentReference w:id="4"/>
      </w:r>
    </w:p>
    <w:p w14:paraId="3281048B" w14:textId="3645CB25" w:rsidR="00615708" w:rsidRPr="001D0030" w:rsidRDefault="00615708" w:rsidP="00615708">
      <w:pPr>
        <w:pStyle w:val="MDPI31text"/>
      </w:pPr>
      <w:r w:rsidRPr="001D0030">
        <w:t xml:space="preserve">Currently, the feedback application doesn’t retrieve real-time data from the pressure sensor mats, instead we programmatically </w:t>
      </w:r>
      <w:r w:rsidR="008D29E0">
        <w:t>integrated the postural sensor data that was previous collected and fed it into the posture feedback system to replicate it coming directly y from the sensor mat through wireless connectivity</w:t>
      </w:r>
      <w:r w:rsidRPr="001D0030">
        <w:t>.</w:t>
      </w:r>
      <w:r>
        <w:t xml:space="preserve"> </w:t>
      </w:r>
      <w:r w:rsidR="000F2334">
        <w:t xml:space="preserve">Figures 8 and 9 are screenshot of the feedback system. </w:t>
      </w:r>
      <w:r>
        <w:t xml:space="preserve">Table </w:t>
      </w:r>
      <w:r w:rsidR="000F2334">
        <w:t>4</w:t>
      </w:r>
      <w:r>
        <w:t xml:space="preserve"> explains each section of the web application</w:t>
      </w:r>
      <w:r w:rsidR="000F2334">
        <w:t xml:space="preserve"> in greater detail</w:t>
      </w:r>
      <w:r>
        <w:t>.</w:t>
      </w:r>
    </w:p>
    <w:p w14:paraId="1A980F75" w14:textId="77777777" w:rsidR="00615708" w:rsidRDefault="00615708" w:rsidP="00615708">
      <w:pPr>
        <w:pStyle w:val="MDPI52figure"/>
      </w:pPr>
      <w:r>
        <w:rPr>
          <w:noProof/>
          <w:snapToGrid/>
        </w:rPr>
        <w:lastRenderedPageBreak/>
        <w:drawing>
          <wp:inline distT="0" distB="0" distL="0" distR="0" wp14:anchorId="076CC732" wp14:editId="73228913">
            <wp:extent cx="5939284" cy="3210255"/>
            <wp:effectExtent l="12700" t="12700" r="17145" b="15875"/>
            <wp:docPr id="470354793" name="Picture 3" descr="A screenshot of a video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671001" name="Picture 3" descr="A screenshot of a video chat&#10;&#10;AI-generated content may be incorrect."/>
                    <pic:cNvPicPr/>
                  </pic:nvPicPr>
                  <pic:blipFill>
                    <a:blip r:embed="rId19"/>
                    <a:stretch>
                      <a:fillRect/>
                    </a:stretch>
                  </pic:blipFill>
                  <pic:spPr>
                    <a:xfrm>
                      <a:off x="0" y="0"/>
                      <a:ext cx="6023898" cy="3255990"/>
                    </a:xfrm>
                    <a:prstGeom prst="rect">
                      <a:avLst/>
                    </a:prstGeom>
                    <a:ln>
                      <a:solidFill>
                        <a:schemeClr val="tx1"/>
                      </a:solidFill>
                    </a:ln>
                  </pic:spPr>
                </pic:pic>
              </a:graphicData>
            </a:graphic>
          </wp:inline>
        </w:drawing>
      </w:r>
    </w:p>
    <w:p w14:paraId="5695AF81" w14:textId="6EB2580C" w:rsidR="00615708" w:rsidRDefault="00615708" w:rsidP="00615708">
      <w:pPr>
        <w:pStyle w:val="MDPI51figurecaption"/>
      </w:pPr>
      <w:r w:rsidRPr="00207858">
        <w:rPr>
          <w:b/>
          <w:bCs/>
        </w:rPr>
        <w:t xml:space="preserve">Figure </w:t>
      </w:r>
      <w:r>
        <w:rPr>
          <w:b/>
          <w:bCs/>
        </w:rPr>
        <w:t>8</w:t>
      </w:r>
      <w:r w:rsidRPr="00207858">
        <w:t xml:space="preserve">. </w:t>
      </w:r>
      <w:r>
        <w:t>First s</w:t>
      </w:r>
      <w:r w:rsidRPr="00207858">
        <w:t>creenshot of the “</w:t>
      </w:r>
      <w:proofErr w:type="spellStart"/>
      <w:r w:rsidRPr="00207858">
        <w:t>SitRight</w:t>
      </w:r>
      <w:proofErr w:type="spellEnd"/>
      <w:r w:rsidRPr="00207858">
        <w:t>” Dashboard</w:t>
      </w:r>
    </w:p>
    <w:p w14:paraId="477AC3F3" w14:textId="77777777" w:rsidR="00615708" w:rsidRDefault="00615708" w:rsidP="00615708">
      <w:pPr>
        <w:pStyle w:val="MDPI52figure"/>
      </w:pPr>
      <w:r>
        <w:rPr>
          <w:noProof/>
          <w:snapToGrid/>
        </w:rPr>
        <w:drawing>
          <wp:inline distT="0" distB="0" distL="0" distR="0" wp14:anchorId="0EF19BC9" wp14:editId="65F2277D">
            <wp:extent cx="6017757" cy="3272220"/>
            <wp:effectExtent l="12700" t="12700" r="15240" b="17145"/>
            <wp:docPr id="359726743" name="Picture 5" descr="A person sitting in a chai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774740" name="Picture 5" descr="A person sitting in a chair&#10;&#10;AI-generated content may be incorrect."/>
                    <pic:cNvPicPr/>
                  </pic:nvPicPr>
                  <pic:blipFill>
                    <a:blip r:embed="rId20"/>
                    <a:stretch>
                      <a:fillRect/>
                    </a:stretch>
                  </pic:blipFill>
                  <pic:spPr>
                    <a:xfrm>
                      <a:off x="0" y="0"/>
                      <a:ext cx="6045492" cy="3287301"/>
                    </a:xfrm>
                    <a:prstGeom prst="rect">
                      <a:avLst/>
                    </a:prstGeom>
                    <a:ln>
                      <a:solidFill>
                        <a:schemeClr val="tx1"/>
                      </a:solidFill>
                    </a:ln>
                  </pic:spPr>
                </pic:pic>
              </a:graphicData>
            </a:graphic>
          </wp:inline>
        </w:drawing>
      </w:r>
    </w:p>
    <w:p w14:paraId="4BBC242F" w14:textId="09A3D73B" w:rsidR="00615708" w:rsidRPr="00CF33D1" w:rsidRDefault="00615708" w:rsidP="00615708">
      <w:pPr>
        <w:pStyle w:val="MDPI51figurecaption"/>
      </w:pPr>
      <w:r w:rsidRPr="00207858">
        <w:rPr>
          <w:b/>
          <w:bCs/>
        </w:rPr>
        <w:t xml:space="preserve">Figure </w:t>
      </w:r>
      <w:r>
        <w:rPr>
          <w:b/>
          <w:bCs/>
        </w:rPr>
        <w:t>9</w:t>
      </w:r>
      <w:r w:rsidRPr="00207858">
        <w:t xml:space="preserve">. </w:t>
      </w:r>
      <w:r>
        <w:t>Third s</w:t>
      </w:r>
      <w:r w:rsidRPr="00207858">
        <w:t>creenshot of the “</w:t>
      </w:r>
      <w:proofErr w:type="spellStart"/>
      <w:r w:rsidRPr="00207858">
        <w:t>SitRight</w:t>
      </w:r>
      <w:proofErr w:type="spellEnd"/>
      <w:r w:rsidRPr="00207858">
        <w:t>” Dashboard</w:t>
      </w:r>
    </w:p>
    <w:p w14:paraId="0BC4EFED" w14:textId="070DAFC7" w:rsidR="00615708" w:rsidRDefault="00615708" w:rsidP="00615708">
      <w:pPr>
        <w:pStyle w:val="MDPI41tablecaption"/>
      </w:pPr>
      <w:r w:rsidRPr="00BA55FF">
        <w:rPr>
          <w:b/>
          <w:bCs/>
        </w:rPr>
        <w:t xml:space="preserve">Table </w:t>
      </w:r>
      <w:r w:rsidR="00D52FFA">
        <w:rPr>
          <w:b/>
          <w:bCs/>
        </w:rPr>
        <w:t>4</w:t>
      </w:r>
      <w:r w:rsidRPr="00BA55FF">
        <w:t>.</w:t>
      </w:r>
      <w:r>
        <w:t xml:space="preserve"> Description for labels in Figure 10, 11, and 12</w:t>
      </w:r>
    </w:p>
    <w:tbl>
      <w:tblPr>
        <w:tblW w:w="7956"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1503"/>
        <w:gridCol w:w="6453"/>
      </w:tblGrid>
      <w:tr w:rsidR="00615708" w:rsidRPr="00EF08AF" w14:paraId="08954FD8" w14:textId="77777777" w:rsidTr="00355A3F">
        <w:trPr>
          <w:trHeight w:val="291"/>
        </w:trPr>
        <w:tc>
          <w:tcPr>
            <w:tcW w:w="1503" w:type="dxa"/>
            <w:tcBorders>
              <w:top w:val="single" w:sz="8" w:space="0" w:color="auto"/>
              <w:bottom w:val="single" w:sz="4" w:space="0" w:color="auto"/>
            </w:tcBorders>
            <w:shd w:val="clear" w:color="auto" w:fill="auto"/>
            <w:vAlign w:val="center"/>
          </w:tcPr>
          <w:p w14:paraId="1D350A34" w14:textId="77777777" w:rsidR="00615708" w:rsidRPr="007F7C8C" w:rsidRDefault="00615708" w:rsidP="00355A3F">
            <w:pPr>
              <w:pStyle w:val="MDPI42tablebody"/>
              <w:spacing w:line="240" w:lineRule="auto"/>
              <w:rPr>
                <w:b/>
                <w:snapToGrid/>
              </w:rPr>
            </w:pPr>
            <w:r>
              <w:rPr>
                <w:b/>
                <w:snapToGrid/>
              </w:rPr>
              <w:t>ID</w:t>
            </w:r>
          </w:p>
        </w:tc>
        <w:tc>
          <w:tcPr>
            <w:tcW w:w="6453" w:type="dxa"/>
            <w:tcBorders>
              <w:top w:val="single" w:sz="8" w:space="0" w:color="auto"/>
              <w:bottom w:val="single" w:sz="4" w:space="0" w:color="auto"/>
            </w:tcBorders>
            <w:shd w:val="clear" w:color="auto" w:fill="auto"/>
            <w:vAlign w:val="center"/>
          </w:tcPr>
          <w:p w14:paraId="16D51BB9" w14:textId="77777777" w:rsidR="00615708" w:rsidRPr="007F7C8C" w:rsidRDefault="00615708" w:rsidP="00355A3F">
            <w:pPr>
              <w:pStyle w:val="MDPI42tablebody"/>
              <w:spacing w:line="240" w:lineRule="auto"/>
              <w:rPr>
                <w:b/>
                <w:snapToGrid/>
              </w:rPr>
            </w:pPr>
            <w:r>
              <w:rPr>
                <w:b/>
                <w:snapToGrid/>
              </w:rPr>
              <w:t>Description</w:t>
            </w:r>
          </w:p>
        </w:tc>
      </w:tr>
      <w:tr w:rsidR="00615708" w:rsidRPr="00EF08AF" w14:paraId="7425648F" w14:textId="77777777" w:rsidTr="00355A3F">
        <w:trPr>
          <w:trHeight w:val="277"/>
        </w:trPr>
        <w:tc>
          <w:tcPr>
            <w:tcW w:w="1503" w:type="dxa"/>
            <w:tcBorders>
              <w:top w:val="single" w:sz="4" w:space="0" w:color="auto"/>
              <w:bottom w:val="single" w:sz="4" w:space="0" w:color="auto"/>
            </w:tcBorders>
            <w:shd w:val="clear" w:color="auto" w:fill="auto"/>
            <w:vAlign w:val="center"/>
          </w:tcPr>
          <w:p w14:paraId="6324B775" w14:textId="77777777" w:rsidR="00615708" w:rsidRDefault="00615708" w:rsidP="00355A3F">
            <w:pPr>
              <w:pStyle w:val="MDPI42tablebody"/>
              <w:spacing w:line="240" w:lineRule="auto"/>
            </w:pPr>
            <w:r>
              <w:t>1</w:t>
            </w:r>
          </w:p>
        </w:tc>
        <w:tc>
          <w:tcPr>
            <w:tcW w:w="6453" w:type="dxa"/>
            <w:tcBorders>
              <w:top w:val="single" w:sz="4" w:space="0" w:color="auto"/>
              <w:bottom w:val="single" w:sz="4" w:space="0" w:color="auto"/>
            </w:tcBorders>
            <w:shd w:val="clear" w:color="auto" w:fill="auto"/>
            <w:vAlign w:val="center"/>
          </w:tcPr>
          <w:p w14:paraId="129EE0DE" w14:textId="77777777" w:rsidR="00615708" w:rsidRDefault="00615708" w:rsidP="00355A3F">
            <w:pPr>
              <w:pStyle w:val="MDPI42tablebody"/>
              <w:spacing w:line="240" w:lineRule="auto"/>
            </w:pPr>
            <w:r>
              <w:t>Pressure Sensor Mat Visualization</w:t>
            </w:r>
          </w:p>
        </w:tc>
      </w:tr>
      <w:tr w:rsidR="00615708" w:rsidRPr="00EF08AF" w14:paraId="0D9CF5E3" w14:textId="77777777" w:rsidTr="00355A3F">
        <w:trPr>
          <w:trHeight w:val="277"/>
        </w:trPr>
        <w:tc>
          <w:tcPr>
            <w:tcW w:w="1503" w:type="dxa"/>
            <w:tcBorders>
              <w:top w:val="single" w:sz="4" w:space="0" w:color="auto"/>
              <w:bottom w:val="single" w:sz="4" w:space="0" w:color="auto"/>
            </w:tcBorders>
            <w:shd w:val="clear" w:color="auto" w:fill="auto"/>
            <w:vAlign w:val="center"/>
          </w:tcPr>
          <w:p w14:paraId="598FBFD4" w14:textId="77777777" w:rsidR="00615708" w:rsidRDefault="00615708" w:rsidP="00355A3F">
            <w:pPr>
              <w:pStyle w:val="MDPI42tablebody"/>
              <w:spacing w:line="240" w:lineRule="auto"/>
            </w:pPr>
            <w:r>
              <w:t>2</w:t>
            </w:r>
          </w:p>
        </w:tc>
        <w:tc>
          <w:tcPr>
            <w:tcW w:w="6453" w:type="dxa"/>
            <w:tcBorders>
              <w:top w:val="single" w:sz="4" w:space="0" w:color="auto"/>
              <w:bottom w:val="single" w:sz="4" w:space="0" w:color="auto"/>
            </w:tcBorders>
            <w:shd w:val="clear" w:color="auto" w:fill="auto"/>
            <w:vAlign w:val="center"/>
          </w:tcPr>
          <w:p w14:paraId="7ABF07D8" w14:textId="77777777" w:rsidR="00615708" w:rsidRPr="00FB6B92" w:rsidRDefault="00615708" w:rsidP="00355A3F">
            <w:pPr>
              <w:pStyle w:val="MDPI42tablebody"/>
              <w:spacing w:line="240" w:lineRule="auto"/>
            </w:pPr>
            <w:r>
              <w:t>A demonstration of the sitting posture being adopted</w:t>
            </w:r>
          </w:p>
        </w:tc>
      </w:tr>
      <w:tr w:rsidR="00615708" w:rsidRPr="00EF08AF" w14:paraId="73273D02" w14:textId="77777777" w:rsidTr="00355A3F">
        <w:trPr>
          <w:trHeight w:val="277"/>
        </w:trPr>
        <w:tc>
          <w:tcPr>
            <w:tcW w:w="1503" w:type="dxa"/>
            <w:tcBorders>
              <w:top w:val="single" w:sz="4" w:space="0" w:color="auto"/>
              <w:bottom w:val="single" w:sz="4" w:space="0" w:color="auto"/>
            </w:tcBorders>
            <w:shd w:val="clear" w:color="auto" w:fill="auto"/>
            <w:vAlign w:val="center"/>
          </w:tcPr>
          <w:p w14:paraId="5991C813" w14:textId="77777777" w:rsidR="00615708" w:rsidRDefault="00615708" w:rsidP="00355A3F">
            <w:pPr>
              <w:pStyle w:val="MDPI42tablebody"/>
              <w:spacing w:line="240" w:lineRule="auto"/>
            </w:pPr>
            <w:r>
              <w:t>3</w:t>
            </w:r>
          </w:p>
        </w:tc>
        <w:tc>
          <w:tcPr>
            <w:tcW w:w="6453" w:type="dxa"/>
            <w:tcBorders>
              <w:top w:val="single" w:sz="4" w:space="0" w:color="auto"/>
              <w:bottom w:val="single" w:sz="4" w:space="0" w:color="auto"/>
            </w:tcBorders>
            <w:shd w:val="clear" w:color="auto" w:fill="auto"/>
            <w:vAlign w:val="center"/>
          </w:tcPr>
          <w:p w14:paraId="48B56D19" w14:textId="77777777" w:rsidR="00615708" w:rsidRDefault="00615708" w:rsidP="00355A3F">
            <w:pPr>
              <w:pStyle w:val="MDPI42tablebody"/>
              <w:spacing w:line="240" w:lineRule="auto"/>
            </w:pPr>
            <w:r>
              <w:t>Simulation Control Panel</w:t>
            </w:r>
          </w:p>
        </w:tc>
      </w:tr>
      <w:tr w:rsidR="00615708" w:rsidRPr="00EF08AF" w14:paraId="5293F338" w14:textId="77777777" w:rsidTr="00355A3F">
        <w:trPr>
          <w:trHeight w:val="291"/>
        </w:trPr>
        <w:tc>
          <w:tcPr>
            <w:tcW w:w="1503" w:type="dxa"/>
            <w:tcBorders>
              <w:top w:val="single" w:sz="4" w:space="0" w:color="auto"/>
              <w:bottom w:val="single" w:sz="4" w:space="0" w:color="auto"/>
            </w:tcBorders>
            <w:shd w:val="clear" w:color="auto" w:fill="auto"/>
            <w:vAlign w:val="center"/>
          </w:tcPr>
          <w:p w14:paraId="435C6944" w14:textId="77777777" w:rsidR="00615708" w:rsidRPr="004F77F3" w:rsidRDefault="00615708" w:rsidP="00355A3F">
            <w:pPr>
              <w:pStyle w:val="MDPI42tablebody"/>
              <w:spacing w:line="240" w:lineRule="auto"/>
            </w:pPr>
            <w:r>
              <w:t>4</w:t>
            </w:r>
          </w:p>
        </w:tc>
        <w:tc>
          <w:tcPr>
            <w:tcW w:w="6453" w:type="dxa"/>
            <w:tcBorders>
              <w:top w:val="single" w:sz="4" w:space="0" w:color="auto"/>
              <w:bottom w:val="single" w:sz="4" w:space="0" w:color="auto"/>
            </w:tcBorders>
            <w:shd w:val="clear" w:color="auto" w:fill="auto"/>
            <w:vAlign w:val="center"/>
          </w:tcPr>
          <w:p w14:paraId="4B3F32FD" w14:textId="77777777" w:rsidR="00615708" w:rsidRPr="00F220D4" w:rsidRDefault="00615708" w:rsidP="00355A3F">
            <w:pPr>
              <w:pStyle w:val="MDPI42tablebody"/>
              <w:spacing w:line="240" w:lineRule="auto"/>
            </w:pPr>
            <w:r>
              <w:t>A chart visualizing the different sitting postures being adopted</w:t>
            </w:r>
          </w:p>
        </w:tc>
      </w:tr>
      <w:tr w:rsidR="00615708" w:rsidRPr="00EF08AF" w14:paraId="6AD1BF26" w14:textId="77777777" w:rsidTr="00355A3F">
        <w:trPr>
          <w:trHeight w:val="291"/>
        </w:trPr>
        <w:tc>
          <w:tcPr>
            <w:tcW w:w="1503" w:type="dxa"/>
            <w:tcBorders>
              <w:top w:val="single" w:sz="4" w:space="0" w:color="auto"/>
              <w:bottom w:val="single" w:sz="4" w:space="0" w:color="auto"/>
            </w:tcBorders>
            <w:shd w:val="clear" w:color="auto" w:fill="auto"/>
            <w:vAlign w:val="center"/>
          </w:tcPr>
          <w:p w14:paraId="10E686FC" w14:textId="77777777" w:rsidR="00615708" w:rsidRDefault="00615708" w:rsidP="00355A3F">
            <w:pPr>
              <w:pStyle w:val="MDPI42tablebody"/>
              <w:spacing w:line="240" w:lineRule="auto"/>
            </w:pPr>
            <w:r>
              <w:t>5</w:t>
            </w:r>
          </w:p>
        </w:tc>
        <w:tc>
          <w:tcPr>
            <w:tcW w:w="6453" w:type="dxa"/>
            <w:tcBorders>
              <w:top w:val="single" w:sz="4" w:space="0" w:color="auto"/>
              <w:bottom w:val="single" w:sz="4" w:space="0" w:color="auto"/>
            </w:tcBorders>
            <w:shd w:val="clear" w:color="auto" w:fill="auto"/>
            <w:vAlign w:val="center"/>
          </w:tcPr>
          <w:p w14:paraId="76D52AA4" w14:textId="77777777" w:rsidR="00615708" w:rsidRDefault="00615708" w:rsidP="00355A3F">
            <w:pPr>
              <w:pStyle w:val="MDPI42tablebody"/>
            </w:pPr>
            <w:r>
              <w:t>A chart showing the quality of the sitting over time based on historical data</w:t>
            </w:r>
          </w:p>
        </w:tc>
      </w:tr>
      <w:tr w:rsidR="00615708" w:rsidRPr="00EF08AF" w14:paraId="79655507" w14:textId="77777777" w:rsidTr="00355A3F">
        <w:trPr>
          <w:trHeight w:val="291"/>
        </w:trPr>
        <w:tc>
          <w:tcPr>
            <w:tcW w:w="1503" w:type="dxa"/>
            <w:tcBorders>
              <w:top w:val="single" w:sz="4" w:space="0" w:color="auto"/>
              <w:bottom w:val="single" w:sz="4" w:space="0" w:color="auto"/>
            </w:tcBorders>
            <w:shd w:val="clear" w:color="auto" w:fill="auto"/>
            <w:vAlign w:val="center"/>
          </w:tcPr>
          <w:p w14:paraId="0B9F1277" w14:textId="77777777" w:rsidR="00615708" w:rsidRDefault="00615708" w:rsidP="00355A3F">
            <w:pPr>
              <w:pStyle w:val="MDPI42tablebody"/>
              <w:spacing w:line="240" w:lineRule="auto"/>
            </w:pPr>
            <w:r>
              <w:lastRenderedPageBreak/>
              <w:t>6</w:t>
            </w:r>
          </w:p>
        </w:tc>
        <w:tc>
          <w:tcPr>
            <w:tcW w:w="6453" w:type="dxa"/>
            <w:tcBorders>
              <w:top w:val="single" w:sz="4" w:space="0" w:color="auto"/>
              <w:bottom w:val="single" w:sz="4" w:space="0" w:color="auto"/>
            </w:tcBorders>
            <w:shd w:val="clear" w:color="auto" w:fill="auto"/>
            <w:vAlign w:val="center"/>
          </w:tcPr>
          <w:p w14:paraId="709403DE" w14:textId="77777777" w:rsidR="00615708" w:rsidRDefault="00615708" w:rsidP="00355A3F">
            <w:pPr>
              <w:pStyle w:val="MDPI42tablebody"/>
            </w:pPr>
            <w:r>
              <w:t>Pie chart displaying the statistics of the sitting posture being adopted</w:t>
            </w:r>
          </w:p>
        </w:tc>
      </w:tr>
      <w:tr w:rsidR="00615708" w:rsidRPr="00EF08AF" w14:paraId="257AB447" w14:textId="77777777" w:rsidTr="00355A3F">
        <w:trPr>
          <w:trHeight w:val="291"/>
        </w:trPr>
        <w:tc>
          <w:tcPr>
            <w:tcW w:w="1503" w:type="dxa"/>
            <w:tcBorders>
              <w:top w:val="single" w:sz="4" w:space="0" w:color="auto"/>
              <w:bottom w:val="single" w:sz="4" w:space="0" w:color="auto"/>
            </w:tcBorders>
            <w:shd w:val="clear" w:color="auto" w:fill="auto"/>
            <w:vAlign w:val="center"/>
          </w:tcPr>
          <w:p w14:paraId="3F7BF7A3" w14:textId="77777777" w:rsidR="00615708" w:rsidRDefault="00615708" w:rsidP="00355A3F">
            <w:pPr>
              <w:pStyle w:val="MDPI42tablebody"/>
              <w:spacing w:line="240" w:lineRule="auto"/>
            </w:pPr>
            <w:r>
              <w:t>7</w:t>
            </w:r>
          </w:p>
        </w:tc>
        <w:tc>
          <w:tcPr>
            <w:tcW w:w="6453" w:type="dxa"/>
            <w:tcBorders>
              <w:top w:val="single" w:sz="4" w:space="0" w:color="auto"/>
              <w:bottom w:val="single" w:sz="4" w:space="0" w:color="auto"/>
            </w:tcBorders>
            <w:shd w:val="clear" w:color="auto" w:fill="auto"/>
            <w:vAlign w:val="center"/>
          </w:tcPr>
          <w:p w14:paraId="11D7F911" w14:textId="77777777" w:rsidR="00615708" w:rsidRDefault="00615708" w:rsidP="00355A3F">
            <w:pPr>
              <w:pStyle w:val="MDPI42tablebody"/>
            </w:pPr>
            <w:r>
              <w:t>The predicted posture from our trained CNN model</w:t>
            </w:r>
          </w:p>
        </w:tc>
      </w:tr>
      <w:tr w:rsidR="00615708" w:rsidRPr="00EF08AF" w14:paraId="17DCA9DA" w14:textId="77777777" w:rsidTr="00355A3F">
        <w:trPr>
          <w:trHeight w:val="291"/>
        </w:trPr>
        <w:tc>
          <w:tcPr>
            <w:tcW w:w="1503" w:type="dxa"/>
            <w:tcBorders>
              <w:top w:val="single" w:sz="4" w:space="0" w:color="auto"/>
              <w:bottom w:val="single" w:sz="4" w:space="0" w:color="auto"/>
            </w:tcBorders>
            <w:shd w:val="clear" w:color="auto" w:fill="auto"/>
            <w:vAlign w:val="center"/>
          </w:tcPr>
          <w:p w14:paraId="6F62DCFC" w14:textId="77777777" w:rsidR="00615708" w:rsidRDefault="00615708" w:rsidP="00355A3F">
            <w:pPr>
              <w:pStyle w:val="MDPI42tablebody"/>
              <w:spacing w:line="240" w:lineRule="auto"/>
            </w:pPr>
            <w:r>
              <w:t>8</w:t>
            </w:r>
          </w:p>
        </w:tc>
        <w:tc>
          <w:tcPr>
            <w:tcW w:w="6453" w:type="dxa"/>
            <w:tcBorders>
              <w:top w:val="single" w:sz="4" w:space="0" w:color="auto"/>
              <w:bottom w:val="single" w:sz="4" w:space="0" w:color="auto"/>
            </w:tcBorders>
            <w:shd w:val="clear" w:color="auto" w:fill="auto"/>
            <w:vAlign w:val="center"/>
          </w:tcPr>
          <w:p w14:paraId="3EC49D8B" w14:textId="77777777" w:rsidR="00615708" w:rsidRDefault="00615708" w:rsidP="00355A3F">
            <w:pPr>
              <w:pStyle w:val="MDPI42tablebody"/>
            </w:pPr>
            <w:r>
              <w:t>A summarized recommendation generated by the GPT-4o model based on the provided historical dataset</w:t>
            </w:r>
          </w:p>
        </w:tc>
      </w:tr>
    </w:tbl>
    <w:p w14:paraId="71048760" w14:textId="2D8D1FA7" w:rsidR="00615708" w:rsidRPr="003C5B16" w:rsidRDefault="00615708" w:rsidP="00A759F8">
      <w:pPr>
        <w:pStyle w:val="MDPI51figurecaption"/>
        <w:ind w:left="0"/>
      </w:pPr>
    </w:p>
    <w:p w14:paraId="2F2C1D3A" w14:textId="2A472C9C" w:rsidR="00CC2A4B" w:rsidRDefault="004E699E" w:rsidP="00CC2A4B">
      <w:pPr>
        <w:pStyle w:val="MDPI22heading2"/>
      </w:pPr>
      <w:r>
        <w:t>3.</w:t>
      </w:r>
      <w:r w:rsidR="0086402D">
        <w:t>6</w:t>
      </w:r>
      <w:r>
        <w:t xml:space="preserve"> </w:t>
      </w:r>
      <w:commentRangeStart w:id="5"/>
      <w:commentRangeStart w:id="6"/>
      <w:commentRangeStart w:id="7"/>
      <w:r w:rsidRPr="0033600D">
        <w:t>Posture Monitoring and Scoring System</w:t>
      </w:r>
      <w:commentRangeEnd w:id="5"/>
      <w:r w:rsidR="00242AF1">
        <w:rPr>
          <w:rStyle w:val="CommentReference"/>
          <w:rFonts w:eastAsia="SimSun"/>
          <w:snapToGrid/>
          <w:lang w:eastAsia="zh-CN" w:bidi="ar-SA"/>
        </w:rPr>
        <w:commentReference w:id="5"/>
      </w:r>
      <w:commentRangeEnd w:id="6"/>
      <w:r w:rsidR="00445C3D">
        <w:rPr>
          <w:rStyle w:val="CommentReference"/>
          <w:rFonts w:eastAsia="SimSun"/>
          <w:snapToGrid/>
          <w:lang w:eastAsia="zh-CN" w:bidi="ar-SA"/>
        </w:rPr>
        <w:commentReference w:id="6"/>
      </w:r>
      <w:commentRangeEnd w:id="7"/>
      <w:r w:rsidR="00110184">
        <w:rPr>
          <w:rStyle w:val="CommentReference"/>
          <w:rFonts w:eastAsia="SimSun"/>
          <w:snapToGrid/>
          <w:lang w:eastAsia="zh-CN" w:bidi="ar-SA"/>
        </w:rPr>
        <w:commentReference w:id="7"/>
      </w:r>
    </w:p>
    <w:p w14:paraId="000F8D75" w14:textId="385CEFA8" w:rsidR="00EC0BB6" w:rsidRDefault="00562F6D" w:rsidP="00E00B64">
      <w:pPr>
        <w:pStyle w:val="MDPI31text"/>
      </w:pPr>
      <w:r>
        <w:rPr>
          <w:lang w:val="en-GB"/>
        </w:rPr>
        <w:t>Being able to</w:t>
      </w:r>
      <w:r w:rsidR="00701BA0">
        <w:rPr>
          <w:lang w:val="en-GB"/>
        </w:rPr>
        <w:t xml:space="preserve"> accurately</w:t>
      </w:r>
      <w:r w:rsidR="003D61CF">
        <w:rPr>
          <w:lang w:val="en-GB"/>
        </w:rPr>
        <w:t xml:space="preserve"> monitor and </w:t>
      </w:r>
      <w:r w:rsidR="00042F23">
        <w:rPr>
          <w:lang w:val="en-GB"/>
        </w:rPr>
        <w:t>scor</w:t>
      </w:r>
      <w:r w:rsidR="00701BA0">
        <w:rPr>
          <w:lang w:val="en-GB"/>
        </w:rPr>
        <w:t>e</w:t>
      </w:r>
      <w:r w:rsidR="00042F23">
        <w:rPr>
          <w:lang w:val="en-GB"/>
        </w:rPr>
        <w:t xml:space="preserve"> </w:t>
      </w:r>
      <w:r w:rsidR="003D61CF">
        <w:rPr>
          <w:lang w:val="en-GB"/>
        </w:rPr>
        <w:t xml:space="preserve">different sitting postures is an important component </w:t>
      </w:r>
      <w:r w:rsidR="00701BA0">
        <w:rPr>
          <w:lang w:val="en-GB"/>
        </w:rPr>
        <w:t>when</w:t>
      </w:r>
      <w:r w:rsidR="00042F23">
        <w:rPr>
          <w:lang w:val="en-GB"/>
        </w:rPr>
        <w:t xml:space="preserve"> </w:t>
      </w:r>
      <w:r w:rsidR="00B540F9">
        <w:rPr>
          <w:lang w:val="en-GB"/>
        </w:rPr>
        <w:t>accessing</w:t>
      </w:r>
      <w:r w:rsidR="003D61CF">
        <w:rPr>
          <w:lang w:val="en-GB"/>
        </w:rPr>
        <w:t xml:space="preserve"> the quality of one’s sitting habit over a given period.</w:t>
      </w:r>
      <w:r w:rsidR="003D61CF" w:rsidRPr="003D61CF">
        <w:rPr>
          <w:lang w:val="en-GB"/>
        </w:rPr>
        <w:t xml:space="preserve"> </w:t>
      </w:r>
      <w:r w:rsidR="00B540F9">
        <w:rPr>
          <w:lang w:val="en-GB"/>
        </w:rPr>
        <w:t>While most studies, primarily focus on the classification of different sitting</w:t>
      </w:r>
      <w:r w:rsidR="003D61CF">
        <w:rPr>
          <w:lang w:val="en-GB"/>
        </w:rPr>
        <w:t>,</w:t>
      </w:r>
      <w:r w:rsidR="00B540F9">
        <w:rPr>
          <w:lang w:val="en-GB"/>
        </w:rPr>
        <w:t xml:space="preserve"> we went further by </w:t>
      </w:r>
      <w:r w:rsidR="00FA0D52">
        <w:rPr>
          <w:lang w:val="en-GB"/>
        </w:rPr>
        <w:t>develo</w:t>
      </w:r>
      <w:r w:rsidR="00B540F9">
        <w:rPr>
          <w:lang w:val="en-GB"/>
        </w:rPr>
        <w:t>ping</w:t>
      </w:r>
      <w:r w:rsidR="003D61CF">
        <w:rPr>
          <w:lang w:val="en-GB"/>
        </w:rPr>
        <w:t xml:space="preserve"> a </w:t>
      </w:r>
      <w:r w:rsidR="00701BA0">
        <w:rPr>
          <w:lang w:val="en-GB"/>
        </w:rPr>
        <w:t>simple system</w:t>
      </w:r>
      <w:r w:rsidR="003D61CF">
        <w:rPr>
          <w:lang w:val="en-GB"/>
        </w:rPr>
        <w:t xml:space="preserve"> that would enable us to effectively </w:t>
      </w:r>
      <w:r w:rsidR="00B540F9">
        <w:rPr>
          <w:lang w:val="en-GB"/>
        </w:rPr>
        <w:t>quantify</w:t>
      </w:r>
      <w:r w:rsidR="003D61CF">
        <w:rPr>
          <w:lang w:val="en-GB"/>
        </w:rPr>
        <w:t xml:space="preserve"> the quality of a given posture and appropriately </w:t>
      </w:r>
      <w:r w:rsidR="001E5465">
        <w:rPr>
          <w:lang w:val="en-GB"/>
        </w:rPr>
        <w:t>score the</w:t>
      </w:r>
      <w:r w:rsidR="004A1C9A">
        <w:rPr>
          <w:lang w:val="en-GB"/>
        </w:rPr>
        <w:t>m</w:t>
      </w:r>
      <w:r w:rsidR="001E5465">
        <w:rPr>
          <w:lang w:val="en-GB"/>
        </w:rPr>
        <w:t>.</w:t>
      </w:r>
      <w:r w:rsidR="00B540F9">
        <w:rPr>
          <w:lang w:val="en-GB"/>
        </w:rPr>
        <w:t xml:space="preserve"> </w:t>
      </w:r>
      <w:r w:rsidR="00B540F9">
        <w:t>An important part of this framework was setting a global baseline to what was generally considered an “ideal” sitting posture.</w:t>
      </w:r>
      <w:r w:rsidR="00B764ED">
        <w:t xml:space="preserve"> B</w:t>
      </w:r>
      <w:r w:rsidR="00B540F9">
        <w:t xml:space="preserve">ased on multiple research papers and healthcare recommendations, </w:t>
      </w:r>
      <w:r w:rsidR="007E131C">
        <w:t>adopting an</w:t>
      </w:r>
      <w:r w:rsidR="00B540F9">
        <w:t xml:space="preserve"> upright sitting posture is considered as the most </w:t>
      </w:r>
      <w:r w:rsidR="00B378B5">
        <w:t>ideal</w:t>
      </w:r>
      <w:r w:rsidR="00B540F9">
        <w:t xml:space="preserve"> </w:t>
      </w:r>
      <w:r w:rsidR="007E131C">
        <w:t xml:space="preserve">due </w:t>
      </w:r>
      <w:r w:rsidR="00701BA0">
        <w:t>to its benefits of reducing the risk of musculoskeletal disorder</w:t>
      </w:r>
      <w:r w:rsidR="00B378B5">
        <w:t>.</w:t>
      </w:r>
      <w:r w:rsidR="002415D5">
        <w:t xml:space="preserve"> </w:t>
      </w:r>
      <w:r w:rsidR="007E131C">
        <w:t>Hence, the upright posture was established has the baseline posture in the calculation of the posture score using the Procrustes Analysis method.</w:t>
      </w:r>
    </w:p>
    <w:p w14:paraId="50062300" w14:textId="77777777" w:rsidR="00EC0BB6" w:rsidRDefault="00EC0BB6" w:rsidP="00CC2A4B">
      <w:pPr>
        <w:pStyle w:val="MDPI22heading2"/>
      </w:pPr>
    </w:p>
    <w:p w14:paraId="5EFEF319" w14:textId="48A79819" w:rsidR="006E531F" w:rsidRDefault="006E531F" w:rsidP="006E531F">
      <w:pPr>
        <w:pStyle w:val="MDPI23heading3"/>
      </w:pPr>
      <w:r>
        <w:t>3.</w:t>
      </w:r>
      <w:r w:rsidR="0032584B">
        <w:t>6</w:t>
      </w:r>
      <w:r>
        <w:t>.1</w:t>
      </w:r>
      <w:r w:rsidRPr="00CC2A4B">
        <w:rPr>
          <w:lang w:val="en-GB"/>
        </w:rPr>
        <w:t xml:space="preserve"> </w:t>
      </w:r>
      <w:commentRangeStart w:id="8"/>
      <w:r w:rsidRPr="00754C1C">
        <w:t xml:space="preserve">Procrustes </w:t>
      </w:r>
      <w:r w:rsidR="00503BC0">
        <w:t>Analysis</w:t>
      </w:r>
      <w:commentRangeEnd w:id="8"/>
      <w:r w:rsidR="000B420A">
        <w:rPr>
          <w:rStyle w:val="CommentReference"/>
          <w:rFonts w:eastAsia="SimSun"/>
          <w:snapToGrid/>
          <w:lang w:eastAsia="zh-CN" w:bidi="ar-SA"/>
        </w:rPr>
        <w:commentReference w:id="8"/>
      </w:r>
    </w:p>
    <w:p w14:paraId="5143B6D2" w14:textId="0C006126" w:rsidR="000B420A" w:rsidRDefault="006E531F" w:rsidP="0032584B">
      <w:pPr>
        <w:pStyle w:val="MDPI31text"/>
      </w:pPr>
      <w:r w:rsidRPr="00754C1C">
        <w:t>Procrustes analysis</w:t>
      </w:r>
      <w:r>
        <w:t xml:space="preserve"> is a method used to compare </w:t>
      </w:r>
      <w:r w:rsidR="00877E64">
        <w:t xml:space="preserve">2 different </w:t>
      </w:r>
      <w:r>
        <w:t xml:space="preserve">shapes by performing optimal transformation procedures such as scaling, translation and rotations in respect to the </w:t>
      </w:r>
      <w:r w:rsidR="000E37B3">
        <w:t>reference shape</w:t>
      </w:r>
      <w:r>
        <w:t xml:space="preserve">. The primary of objective of the </w:t>
      </w:r>
      <w:r w:rsidRPr="00754C1C">
        <w:t>Procrustes analysis</w:t>
      </w:r>
      <w:r>
        <w:t xml:space="preserve"> is to minimize the </w:t>
      </w:r>
      <w:r w:rsidR="00FD7C38">
        <w:t>difference</w:t>
      </w:r>
      <w:r>
        <w:t xml:space="preserve"> between 2 sets of data points by performing relevant transformations that would </w:t>
      </w:r>
      <w:r w:rsidR="00FD7C38">
        <w:t>closely</w:t>
      </w:r>
      <w:r>
        <w:t xml:space="preserve"> align both sets </w:t>
      </w:r>
      <w:r>
        <w:fldChar w:fldCharType="begin"/>
      </w:r>
      <w:r w:rsidR="00CF5DD1">
        <w:instrText xml:space="preserve"> ADDIN ZOTERO_ITEM CSL_CITATION {"citationID":"zKUCWYC5","properties":{"formattedCitation":"[53]","plainCitation":"[53]","noteIndex":0},"citationItems":[{"id":395,"uris":["http://zotero.org/users/11398818/items/CY356GME"],"itemData":{"id":395,"type":"chapter","container-title":"Data Handling in Science and Technology","ISBN":"978-0-444-82853-8","language":"en","license":"https://www.elsevier.com/tdm/userlicense/1.0/","note":"DOI: 10.1016/S0922-3487(98)80045-2","page":"307-347","publisher":"Elsevier","source":"DOI.org (Crossref)","title":"Relations between measurement tables","URL":"https://linkinghub.elsevier.com/retrieve/pii/S0922348798800452","volume":"20","author":[{"family":"Vandeginste","given":"B.G.M."},{"family":"Massart","given":"D.L."},{"family":"Buydens","given":"L.M.C."},{"family":"De Jong","given":"S."},{"family":"Lewi","given":"P.J."},{"family":"Smeyers-Verbeke","given":"J."}],"accessed":{"date-parts":[["2024",12,27]]},"issued":{"date-parts":[["1998"]]}}}],"schema":"https://github.com/citation-style-language/schema/raw/master/csl-citation.json"} </w:instrText>
      </w:r>
      <w:r>
        <w:fldChar w:fldCharType="separate"/>
      </w:r>
      <w:r w:rsidR="00CF5DD1">
        <w:rPr>
          <w:noProof/>
        </w:rPr>
        <w:t>[53]</w:t>
      </w:r>
      <w:r>
        <w:fldChar w:fldCharType="end"/>
      </w:r>
      <w:r>
        <w:t>.</w:t>
      </w:r>
    </w:p>
    <w:p w14:paraId="7DCF1B26" w14:textId="37F8B8C4" w:rsidR="00E00B64" w:rsidRDefault="00FD5194" w:rsidP="000B420A">
      <w:pPr>
        <w:pStyle w:val="MDPI23heading3"/>
      </w:pPr>
      <w:r>
        <w:t>3.</w:t>
      </w:r>
      <w:r w:rsidR="00A104C2">
        <w:t>6</w:t>
      </w:r>
      <w:r>
        <w:t>.</w:t>
      </w:r>
      <w:r w:rsidR="000B420A">
        <w:t>2</w:t>
      </w:r>
      <w:r w:rsidRPr="00CC2A4B">
        <w:rPr>
          <w:lang w:val="en-GB"/>
        </w:rPr>
        <w:t xml:space="preserve"> </w:t>
      </w:r>
      <w:r>
        <w:t>AI-</w:t>
      </w:r>
      <w:r w:rsidR="00E00B64">
        <w:t>Driven</w:t>
      </w:r>
      <w:r>
        <w:t xml:space="preserve"> Recommendation syste</w:t>
      </w:r>
      <w:r w:rsidR="000B420A">
        <w:t>m</w:t>
      </w:r>
    </w:p>
    <w:p w14:paraId="1F9AC348" w14:textId="57F78833" w:rsidR="000B420A" w:rsidRDefault="001C7A42" w:rsidP="000B420A">
      <w:pPr>
        <w:pStyle w:val="MDPI31text"/>
      </w:pPr>
      <w:r>
        <w:t>W</w:t>
      </w:r>
      <w:r w:rsidR="000B420A">
        <w:t>e leveraged OpenAI’s GPT-4o model to generate the personalized recommendations. We generated a prompt that was fed into the model which contained historical data including of time-stamped postures events, therefore allowing the model to gain a deeper understanding regarding the intricate patterns and trends present in an individual’s sitting pattern. Additionally, the prompt also included an instruction to provide recommendations, actionable insights, as well as highlighting trends based on the provided data.</w:t>
      </w:r>
    </w:p>
    <w:p w14:paraId="7040EEE6" w14:textId="77777777" w:rsidR="001C7A42" w:rsidRDefault="001C7A42" w:rsidP="000B420A">
      <w:pPr>
        <w:pStyle w:val="MDPI31text"/>
      </w:pPr>
    </w:p>
    <w:p w14:paraId="020ADAB8" w14:textId="77777777" w:rsidR="001C7A42" w:rsidRDefault="001C7A42" w:rsidP="001C7A42">
      <w:pPr>
        <w:pStyle w:val="MDPI41tablecaption"/>
      </w:pPr>
      <w:r w:rsidRPr="00BA55FF">
        <w:rPr>
          <w:b/>
          <w:bCs/>
        </w:rPr>
        <w:t xml:space="preserve">Table </w:t>
      </w:r>
      <w:r>
        <w:rPr>
          <w:b/>
          <w:bCs/>
        </w:rPr>
        <w:t>4</w:t>
      </w:r>
      <w:r w:rsidRPr="00BA55FF">
        <w:t xml:space="preserve">. </w:t>
      </w:r>
      <w:r>
        <w:t>OpenAI GPT-4o’s Parameters</w:t>
      </w:r>
    </w:p>
    <w:tbl>
      <w:tblPr>
        <w:tblW w:w="5392"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2743"/>
        <w:gridCol w:w="2649"/>
      </w:tblGrid>
      <w:tr w:rsidR="001C7A42" w:rsidRPr="00EF08AF" w14:paraId="2A18A76F" w14:textId="77777777" w:rsidTr="006E7D5F">
        <w:trPr>
          <w:trHeight w:val="283"/>
        </w:trPr>
        <w:tc>
          <w:tcPr>
            <w:tcW w:w="2743" w:type="dxa"/>
            <w:tcBorders>
              <w:top w:val="single" w:sz="8" w:space="0" w:color="auto"/>
              <w:bottom w:val="single" w:sz="4" w:space="0" w:color="auto"/>
            </w:tcBorders>
            <w:shd w:val="clear" w:color="auto" w:fill="auto"/>
            <w:vAlign w:val="center"/>
          </w:tcPr>
          <w:p w14:paraId="75757625" w14:textId="77777777" w:rsidR="001C7A42" w:rsidRPr="007F7C8C" w:rsidRDefault="001C7A42" w:rsidP="006E7D5F">
            <w:pPr>
              <w:pStyle w:val="MDPI42tablebody"/>
              <w:spacing w:line="240" w:lineRule="auto"/>
              <w:rPr>
                <w:b/>
                <w:snapToGrid/>
              </w:rPr>
            </w:pPr>
            <w:r>
              <w:rPr>
                <w:b/>
                <w:snapToGrid/>
              </w:rPr>
              <w:t>Parameter</w:t>
            </w:r>
          </w:p>
        </w:tc>
        <w:tc>
          <w:tcPr>
            <w:tcW w:w="2649" w:type="dxa"/>
            <w:tcBorders>
              <w:top w:val="single" w:sz="8" w:space="0" w:color="auto"/>
              <w:bottom w:val="single" w:sz="4" w:space="0" w:color="auto"/>
            </w:tcBorders>
            <w:shd w:val="clear" w:color="auto" w:fill="auto"/>
            <w:vAlign w:val="center"/>
          </w:tcPr>
          <w:p w14:paraId="36425737" w14:textId="77777777" w:rsidR="001C7A42" w:rsidRPr="007F7C8C" w:rsidRDefault="001C7A42" w:rsidP="006E7D5F">
            <w:pPr>
              <w:pStyle w:val="MDPI42tablebody"/>
              <w:spacing w:line="240" w:lineRule="auto"/>
              <w:rPr>
                <w:b/>
                <w:snapToGrid/>
              </w:rPr>
            </w:pPr>
            <w:r>
              <w:rPr>
                <w:b/>
                <w:snapToGrid/>
              </w:rPr>
              <w:t>Value</w:t>
            </w:r>
          </w:p>
        </w:tc>
      </w:tr>
      <w:tr w:rsidR="001C7A42" w:rsidRPr="00EF08AF" w14:paraId="3A232AE2" w14:textId="77777777" w:rsidTr="006E7D5F">
        <w:trPr>
          <w:trHeight w:val="269"/>
        </w:trPr>
        <w:tc>
          <w:tcPr>
            <w:tcW w:w="2743" w:type="dxa"/>
            <w:tcBorders>
              <w:top w:val="single" w:sz="4" w:space="0" w:color="auto"/>
              <w:bottom w:val="single" w:sz="4" w:space="0" w:color="auto"/>
            </w:tcBorders>
            <w:shd w:val="clear" w:color="auto" w:fill="auto"/>
            <w:vAlign w:val="center"/>
          </w:tcPr>
          <w:p w14:paraId="0EDC079F" w14:textId="77777777" w:rsidR="001C7A42" w:rsidRDefault="001C7A42" w:rsidP="006E7D5F">
            <w:pPr>
              <w:pStyle w:val="MDPI42tablebody"/>
              <w:spacing w:line="240" w:lineRule="auto"/>
            </w:pPr>
            <w:r>
              <w:t>Model</w:t>
            </w:r>
          </w:p>
        </w:tc>
        <w:tc>
          <w:tcPr>
            <w:tcW w:w="2649" w:type="dxa"/>
            <w:tcBorders>
              <w:top w:val="single" w:sz="4" w:space="0" w:color="auto"/>
              <w:bottom w:val="single" w:sz="4" w:space="0" w:color="auto"/>
            </w:tcBorders>
            <w:shd w:val="clear" w:color="auto" w:fill="auto"/>
            <w:vAlign w:val="center"/>
          </w:tcPr>
          <w:p w14:paraId="2A1D1E61" w14:textId="77777777" w:rsidR="001C7A42" w:rsidRPr="005B7064" w:rsidRDefault="001C7A42" w:rsidP="006E7D5F">
            <w:pPr>
              <w:pStyle w:val="MDPI42tablebody"/>
              <w:spacing w:line="240" w:lineRule="auto"/>
              <w:rPr>
                <w:lang w:val="en-GB"/>
              </w:rPr>
            </w:pPr>
            <w:r>
              <w:rPr>
                <w:lang w:val="en-GB"/>
              </w:rPr>
              <w:t>GPT</w:t>
            </w:r>
            <w:r w:rsidRPr="00C56BE0">
              <w:rPr>
                <w:lang w:val="en-GB"/>
              </w:rPr>
              <w:t>-</w:t>
            </w:r>
            <w:r>
              <w:rPr>
                <w:lang w:val="en-GB"/>
              </w:rPr>
              <w:t>4o</w:t>
            </w:r>
          </w:p>
        </w:tc>
      </w:tr>
      <w:tr w:rsidR="001C7A42" w:rsidRPr="00EF08AF" w14:paraId="044F0748" w14:textId="77777777" w:rsidTr="006E7D5F">
        <w:trPr>
          <w:trHeight w:val="269"/>
        </w:trPr>
        <w:tc>
          <w:tcPr>
            <w:tcW w:w="2743" w:type="dxa"/>
            <w:tcBorders>
              <w:top w:val="single" w:sz="4" w:space="0" w:color="auto"/>
              <w:bottom w:val="single" w:sz="4" w:space="0" w:color="auto"/>
            </w:tcBorders>
            <w:shd w:val="clear" w:color="auto" w:fill="auto"/>
            <w:vAlign w:val="center"/>
          </w:tcPr>
          <w:p w14:paraId="7230EA0E" w14:textId="77777777" w:rsidR="001C7A42" w:rsidRDefault="001C7A42" w:rsidP="006E7D5F">
            <w:pPr>
              <w:pStyle w:val="MDPI42tablebody"/>
              <w:spacing w:line="240" w:lineRule="auto"/>
            </w:pPr>
            <w:r>
              <w:t>Temperature</w:t>
            </w:r>
          </w:p>
        </w:tc>
        <w:tc>
          <w:tcPr>
            <w:tcW w:w="2649" w:type="dxa"/>
            <w:tcBorders>
              <w:top w:val="single" w:sz="4" w:space="0" w:color="auto"/>
              <w:bottom w:val="single" w:sz="4" w:space="0" w:color="auto"/>
            </w:tcBorders>
            <w:shd w:val="clear" w:color="auto" w:fill="auto"/>
            <w:vAlign w:val="center"/>
          </w:tcPr>
          <w:p w14:paraId="598FFFA3" w14:textId="77777777" w:rsidR="001C7A42" w:rsidRPr="00FB6B92" w:rsidRDefault="001C7A42" w:rsidP="006E7D5F">
            <w:pPr>
              <w:pStyle w:val="MDPI42tablebody"/>
              <w:spacing w:line="240" w:lineRule="auto"/>
            </w:pPr>
            <w:r>
              <w:t>1</w:t>
            </w:r>
          </w:p>
        </w:tc>
      </w:tr>
      <w:tr w:rsidR="001C7A42" w:rsidRPr="00EF08AF" w14:paraId="2A5EECF4" w14:textId="77777777" w:rsidTr="006E7D5F">
        <w:trPr>
          <w:trHeight w:val="269"/>
        </w:trPr>
        <w:tc>
          <w:tcPr>
            <w:tcW w:w="2743" w:type="dxa"/>
            <w:tcBorders>
              <w:top w:val="single" w:sz="4" w:space="0" w:color="auto"/>
              <w:bottom w:val="single" w:sz="4" w:space="0" w:color="auto"/>
            </w:tcBorders>
            <w:shd w:val="clear" w:color="auto" w:fill="auto"/>
            <w:vAlign w:val="center"/>
          </w:tcPr>
          <w:p w14:paraId="66D6FA52" w14:textId="77777777" w:rsidR="001C7A42" w:rsidRDefault="001C7A42" w:rsidP="006E7D5F">
            <w:pPr>
              <w:pStyle w:val="MDPI42tablebody"/>
              <w:spacing w:line="240" w:lineRule="auto"/>
            </w:pPr>
            <w:r>
              <w:t xml:space="preserve">Max Token </w:t>
            </w:r>
          </w:p>
        </w:tc>
        <w:tc>
          <w:tcPr>
            <w:tcW w:w="2649" w:type="dxa"/>
            <w:tcBorders>
              <w:top w:val="single" w:sz="4" w:space="0" w:color="auto"/>
              <w:bottom w:val="single" w:sz="4" w:space="0" w:color="auto"/>
            </w:tcBorders>
            <w:shd w:val="clear" w:color="auto" w:fill="auto"/>
            <w:vAlign w:val="center"/>
          </w:tcPr>
          <w:p w14:paraId="604DF939" w14:textId="77777777" w:rsidR="001C7A42" w:rsidRDefault="001C7A42" w:rsidP="006E7D5F">
            <w:pPr>
              <w:pStyle w:val="MDPI42tablebody"/>
              <w:spacing w:line="240" w:lineRule="auto"/>
            </w:pPr>
            <w:r>
              <w:t>256</w:t>
            </w:r>
          </w:p>
        </w:tc>
      </w:tr>
      <w:tr w:rsidR="001C7A42" w:rsidRPr="00EF08AF" w14:paraId="7895FFD9" w14:textId="77777777" w:rsidTr="006E7D5F">
        <w:trPr>
          <w:trHeight w:val="283"/>
        </w:trPr>
        <w:tc>
          <w:tcPr>
            <w:tcW w:w="2743" w:type="dxa"/>
            <w:tcBorders>
              <w:top w:val="single" w:sz="4" w:space="0" w:color="auto"/>
              <w:bottom w:val="single" w:sz="4" w:space="0" w:color="auto"/>
            </w:tcBorders>
            <w:shd w:val="clear" w:color="auto" w:fill="auto"/>
            <w:vAlign w:val="center"/>
          </w:tcPr>
          <w:p w14:paraId="16B5200A" w14:textId="77777777" w:rsidR="001C7A42" w:rsidRPr="004F77F3" w:rsidRDefault="001C7A42" w:rsidP="006E7D5F">
            <w:pPr>
              <w:pStyle w:val="MDPI42tablebody"/>
              <w:spacing w:line="240" w:lineRule="auto"/>
            </w:pPr>
            <w:r>
              <w:t>Top P</w:t>
            </w:r>
          </w:p>
        </w:tc>
        <w:tc>
          <w:tcPr>
            <w:tcW w:w="2649" w:type="dxa"/>
            <w:tcBorders>
              <w:top w:val="single" w:sz="4" w:space="0" w:color="auto"/>
              <w:bottom w:val="single" w:sz="4" w:space="0" w:color="auto"/>
            </w:tcBorders>
            <w:shd w:val="clear" w:color="auto" w:fill="auto"/>
            <w:vAlign w:val="center"/>
          </w:tcPr>
          <w:p w14:paraId="3D9AD97A" w14:textId="77777777" w:rsidR="001C7A42" w:rsidRPr="00F220D4" w:rsidRDefault="001C7A42" w:rsidP="006E7D5F">
            <w:pPr>
              <w:pStyle w:val="MDPI42tablebody"/>
              <w:spacing w:line="240" w:lineRule="auto"/>
            </w:pPr>
            <w:r>
              <w:t>1</w:t>
            </w:r>
          </w:p>
        </w:tc>
      </w:tr>
      <w:tr w:rsidR="001C7A42" w:rsidRPr="00EF08AF" w14:paraId="7B926EEB" w14:textId="77777777" w:rsidTr="006E7D5F">
        <w:trPr>
          <w:trHeight w:val="283"/>
        </w:trPr>
        <w:tc>
          <w:tcPr>
            <w:tcW w:w="2743" w:type="dxa"/>
            <w:tcBorders>
              <w:top w:val="single" w:sz="4" w:space="0" w:color="auto"/>
              <w:bottom w:val="single" w:sz="4" w:space="0" w:color="auto"/>
            </w:tcBorders>
            <w:shd w:val="clear" w:color="auto" w:fill="auto"/>
            <w:vAlign w:val="center"/>
          </w:tcPr>
          <w:p w14:paraId="2D852291" w14:textId="77777777" w:rsidR="001C7A42" w:rsidRDefault="001C7A42" w:rsidP="006E7D5F">
            <w:pPr>
              <w:pStyle w:val="MDPI42tablebody"/>
              <w:spacing w:line="240" w:lineRule="auto"/>
            </w:pPr>
            <w:r>
              <w:t>Friction Penalty</w:t>
            </w:r>
          </w:p>
        </w:tc>
        <w:tc>
          <w:tcPr>
            <w:tcW w:w="2649" w:type="dxa"/>
            <w:tcBorders>
              <w:top w:val="single" w:sz="4" w:space="0" w:color="auto"/>
              <w:bottom w:val="single" w:sz="4" w:space="0" w:color="auto"/>
            </w:tcBorders>
            <w:shd w:val="clear" w:color="auto" w:fill="auto"/>
            <w:vAlign w:val="center"/>
          </w:tcPr>
          <w:p w14:paraId="678BDC61" w14:textId="77777777" w:rsidR="001C7A42" w:rsidRDefault="001C7A42" w:rsidP="006E7D5F">
            <w:pPr>
              <w:pStyle w:val="MDPI42tablebody"/>
            </w:pPr>
            <w:r>
              <w:t>0</w:t>
            </w:r>
          </w:p>
        </w:tc>
      </w:tr>
      <w:tr w:rsidR="001C7A42" w:rsidRPr="00EF08AF" w14:paraId="25006D0A" w14:textId="77777777" w:rsidTr="006E7D5F">
        <w:trPr>
          <w:trHeight w:val="283"/>
        </w:trPr>
        <w:tc>
          <w:tcPr>
            <w:tcW w:w="2743" w:type="dxa"/>
            <w:tcBorders>
              <w:top w:val="single" w:sz="4" w:space="0" w:color="auto"/>
              <w:bottom w:val="single" w:sz="4" w:space="0" w:color="auto"/>
            </w:tcBorders>
            <w:shd w:val="clear" w:color="auto" w:fill="auto"/>
            <w:vAlign w:val="center"/>
          </w:tcPr>
          <w:p w14:paraId="3BB62CF9" w14:textId="77777777" w:rsidR="001C7A42" w:rsidRDefault="001C7A42" w:rsidP="006E7D5F">
            <w:pPr>
              <w:pStyle w:val="MDPI42tablebody"/>
              <w:spacing w:line="240" w:lineRule="auto"/>
            </w:pPr>
            <w:r>
              <w:t>Presence Penalty</w:t>
            </w:r>
          </w:p>
        </w:tc>
        <w:tc>
          <w:tcPr>
            <w:tcW w:w="2649" w:type="dxa"/>
            <w:tcBorders>
              <w:top w:val="single" w:sz="4" w:space="0" w:color="auto"/>
              <w:bottom w:val="single" w:sz="4" w:space="0" w:color="auto"/>
            </w:tcBorders>
            <w:shd w:val="clear" w:color="auto" w:fill="auto"/>
            <w:vAlign w:val="center"/>
          </w:tcPr>
          <w:p w14:paraId="56E8332F" w14:textId="77777777" w:rsidR="001C7A42" w:rsidRDefault="001C7A42" w:rsidP="006E7D5F">
            <w:pPr>
              <w:pStyle w:val="MDPI42tablebody"/>
            </w:pPr>
            <w:r>
              <w:t>0</w:t>
            </w:r>
          </w:p>
        </w:tc>
      </w:tr>
    </w:tbl>
    <w:p w14:paraId="236E4F5C" w14:textId="77777777" w:rsidR="001C7A42" w:rsidRDefault="001C7A42" w:rsidP="000B420A">
      <w:pPr>
        <w:pStyle w:val="MDPI31text"/>
      </w:pPr>
    </w:p>
    <w:p w14:paraId="01FCF6C4" w14:textId="600B8DFB" w:rsidR="000B420A" w:rsidRPr="000B420A" w:rsidRDefault="000B420A" w:rsidP="000B420A">
      <w:pPr>
        <w:pStyle w:val="MDPI31text"/>
        <w:rPr>
          <w:lang w:val="en-GB"/>
        </w:rPr>
      </w:pPr>
      <w:r>
        <w:rPr>
          <w:lang w:val="en-GB"/>
        </w:rPr>
        <w:t>To evaluate the consistency on the recommendations generated, we conducted a series of tests</w:t>
      </w:r>
      <w:r w:rsidRPr="00A9675F">
        <w:rPr>
          <w:lang w:val="en-GB"/>
        </w:rPr>
        <w:t xml:space="preserve"> to </w:t>
      </w:r>
      <w:r>
        <w:rPr>
          <w:lang w:val="en-GB"/>
        </w:rPr>
        <w:t>determine how the variations in the prompt’s phrasing influences the</w:t>
      </w:r>
      <w:r w:rsidRPr="00A9675F">
        <w:rPr>
          <w:lang w:val="en-GB"/>
        </w:rPr>
        <w:t xml:space="preserve"> responses</w:t>
      </w:r>
      <w:r>
        <w:rPr>
          <w:lang w:val="en-GB"/>
        </w:rPr>
        <w:t xml:space="preserve"> generated.</w:t>
      </w:r>
      <w:r w:rsidRPr="00A9675F">
        <w:rPr>
          <w:lang w:val="en-GB"/>
        </w:rPr>
        <w:t xml:space="preserve"> </w:t>
      </w:r>
      <w:r>
        <w:rPr>
          <w:lang w:val="en-GB"/>
        </w:rPr>
        <w:t>Furthermore, we came up with 5 slight modified prompts that were fed with the same set of realistic historical data as shown in Figure 13. The 5 prompts can be seen in Table 7.</w:t>
      </w:r>
    </w:p>
    <w:p w14:paraId="60936224" w14:textId="77777777" w:rsidR="000B420A" w:rsidRDefault="000B420A" w:rsidP="000B420A">
      <w:pPr>
        <w:pStyle w:val="MDPI52figure"/>
      </w:pPr>
      <w:r w:rsidRPr="00195BA2">
        <w:rPr>
          <w:noProof/>
        </w:rPr>
        <w:lastRenderedPageBreak/>
        <w:drawing>
          <wp:inline distT="0" distB="0" distL="0" distR="0" wp14:anchorId="6BED1D12" wp14:editId="1348A8F8">
            <wp:extent cx="4809214" cy="2483286"/>
            <wp:effectExtent l="12700" t="12700" r="17145" b="19050"/>
            <wp:docPr id="7119391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939173" name="Picture 1" descr="A screenshot of a computer&#10;&#10;Description automatically generated"/>
                    <pic:cNvPicPr/>
                  </pic:nvPicPr>
                  <pic:blipFill rotWithShape="1">
                    <a:blip r:embed="rId21"/>
                    <a:srcRect b="22542"/>
                    <a:stretch/>
                  </pic:blipFill>
                  <pic:spPr bwMode="auto">
                    <a:xfrm>
                      <a:off x="0" y="0"/>
                      <a:ext cx="4837604" cy="2497946"/>
                    </a:xfrm>
                    <a:prstGeom prst="rect">
                      <a:avLst/>
                    </a:prstGeom>
                    <a:ln w="9525" cap="flat" cmpd="sng" algn="ctr">
                      <a:solidFill>
                        <a:srgbClr val="44546A"/>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128EDFA" w14:textId="093A98BC" w:rsidR="000B420A" w:rsidRDefault="000B420A" w:rsidP="000B420A">
      <w:pPr>
        <w:pStyle w:val="MDPI51figurecaption"/>
      </w:pPr>
      <w:r w:rsidRPr="00207858">
        <w:rPr>
          <w:b/>
          <w:bCs/>
        </w:rPr>
        <w:t xml:space="preserve">Figure </w:t>
      </w:r>
      <w:r w:rsidR="006C5D60">
        <w:rPr>
          <w:b/>
          <w:bCs/>
        </w:rPr>
        <w:t>8</w:t>
      </w:r>
      <w:r w:rsidRPr="00207858">
        <w:t xml:space="preserve">. </w:t>
      </w:r>
      <w:r>
        <w:t>Simulated Postural data along with its timestamp.</w:t>
      </w:r>
    </w:p>
    <w:p w14:paraId="6A3E53B4" w14:textId="77777777" w:rsidR="000B420A" w:rsidRPr="00E1118A" w:rsidRDefault="000B420A" w:rsidP="000B420A">
      <w:pPr>
        <w:pStyle w:val="MDPI41tablecaption"/>
      </w:pPr>
      <w:r w:rsidRPr="00BA55FF">
        <w:rPr>
          <w:b/>
          <w:bCs/>
        </w:rPr>
        <w:t xml:space="preserve">Table </w:t>
      </w:r>
      <w:r>
        <w:rPr>
          <w:b/>
          <w:bCs/>
        </w:rPr>
        <w:t>7</w:t>
      </w:r>
      <w:r w:rsidRPr="00BA55FF">
        <w:t>.</w:t>
      </w:r>
      <w:r>
        <w:t xml:space="preserve"> 5 slightly altered AI prompts</w:t>
      </w:r>
    </w:p>
    <w:tbl>
      <w:tblPr>
        <w:tblW w:w="10852"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567"/>
        <w:gridCol w:w="10285"/>
      </w:tblGrid>
      <w:tr w:rsidR="000B420A" w:rsidRPr="007F7C8C" w14:paraId="67E4887D" w14:textId="77777777" w:rsidTr="006E7D5F">
        <w:trPr>
          <w:trHeight w:val="396"/>
        </w:trPr>
        <w:tc>
          <w:tcPr>
            <w:tcW w:w="567" w:type="dxa"/>
            <w:tcBorders>
              <w:top w:val="single" w:sz="8" w:space="0" w:color="auto"/>
              <w:bottom w:val="single" w:sz="4" w:space="0" w:color="auto"/>
            </w:tcBorders>
            <w:vAlign w:val="center"/>
          </w:tcPr>
          <w:p w14:paraId="741E0FF5" w14:textId="77777777" w:rsidR="000B420A" w:rsidRDefault="000B420A" w:rsidP="006E7D5F">
            <w:pPr>
              <w:pStyle w:val="MDPI42tablebody"/>
              <w:spacing w:line="240" w:lineRule="auto"/>
              <w:rPr>
                <w:b/>
                <w:snapToGrid/>
              </w:rPr>
            </w:pPr>
            <w:r>
              <w:rPr>
                <w:b/>
                <w:snapToGrid/>
              </w:rPr>
              <w:t>ID</w:t>
            </w:r>
          </w:p>
        </w:tc>
        <w:tc>
          <w:tcPr>
            <w:tcW w:w="10285" w:type="dxa"/>
            <w:tcBorders>
              <w:top w:val="single" w:sz="8" w:space="0" w:color="auto"/>
              <w:bottom w:val="single" w:sz="4" w:space="0" w:color="auto"/>
            </w:tcBorders>
            <w:shd w:val="clear" w:color="auto" w:fill="auto"/>
            <w:vAlign w:val="center"/>
          </w:tcPr>
          <w:p w14:paraId="4057159A" w14:textId="77777777" w:rsidR="000B420A" w:rsidRPr="007F7C8C" w:rsidRDefault="000B420A" w:rsidP="006E7D5F">
            <w:pPr>
              <w:pStyle w:val="MDPI42tablebody"/>
              <w:spacing w:line="240" w:lineRule="auto"/>
              <w:jc w:val="left"/>
              <w:rPr>
                <w:b/>
                <w:snapToGrid/>
              </w:rPr>
            </w:pPr>
            <w:r>
              <w:rPr>
                <w:b/>
                <w:snapToGrid/>
              </w:rPr>
              <w:t>Prompt</w:t>
            </w:r>
          </w:p>
        </w:tc>
      </w:tr>
      <w:tr w:rsidR="000B420A" w14:paraId="503914CD" w14:textId="77777777" w:rsidTr="006E7D5F">
        <w:trPr>
          <w:trHeight w:val="377"/>
        </w:trPr>
        <w:tc>
          <w:tcPr>
            <w:tcW w:w="567" w:type="dxa"/>
            <w:tcBorders>
              <w:top w:val="single" w:sz="4" w:space="0" w:color="auto"/>
              <w:bottom w:val="single" w:sz="4" w:space="0" w:color="auto"/>
            </w:tcBorders>
            <w:vAlign w:val="center"/>
          </w:tcPr>
          <w:p w14:paraId="4555118E" w14:textId="77777777" w:rsidR="000B420A" w:rsidRPr="001F17D0" w:rsidRDefault="000B420A" w:rsidP="006E7D5F">
            <w:pPr>
              <w:pStyle w:val="MDPI63Notes"/>
              <w:jc w:val="center"/>
            </w:pPr>
            <w:r>
              <w:t>P1</w:t>
            </w:r>
          </w:p>
        </w:tc>
        <w:tc>
          <w:tcPr>
            <w:tcW w:w="10285" w:type="dxa"/>
            <w:tcBorders>
              <w:top w:val="single" w:sz="4" w:space="0" w:color="auto"/>
              <w:bottom w:val="single" w:sz="4" w:space="0" w:color="auto"/>
            </w:tcBorders>
            <w:shd w:val="clear" w:color="auto" w:fill="auto"/>
            <w:vAlign w:val="center"/>
          </w:tcPr>
          <w:p w14:paraId="6B8F4EDF" w14:textId="77777777" w:rsidR="000B420A" w:rsidRDefault="000B420A" w:rsidP="006E7D5F">
            <w:pPr>
              <w:pStyle w:val="MDPI63Notes"/>
              <w:rPr>
                <w:lang w:val="en-GB"/>
              </w:rPr>
            </w:pPr>
            <w:r>
              <w:rPr>
                <w:lang w:val="en-GB"/>
              </w:rPr>
              <w:t>[Historical Data Provided]</w:t>
            </w:r>
          </w:p>
          <w:p w14:paraId="73D1BC7E" w14:textId="2893EC2A" w:rsidR="000B420A" w:rsidRPr="00555AFE" w:rsidRDefault="000B420A" w:rsidP="006E7D5F">
            <w:pPr>
              <w:pStyle w:val="MDPI63Notes"/>
              <w:rPr>
                <w:lang w:val="en-GB"/>
              </w:rPr>
            </w:pPr>
            <w:r>
              <w:rPr>
                <w:lang w:val="en-GB"/>
              </w:rPr>
              <w:t xml:space="preserve">Can you provide personalized feedback on my sitting habits? Focus on recommending posture adjustments based on the trends and time patterns of my sitting positions. For example, are there specific times of day when I tend to slouch or lean back more frequently? Additionally, please </w:t>
            </w:r>
            <w:r w:rsidR="001E2F69">
              <w:rPr>
                <w:lang w:val="en-GB"/>
              </w:rPr>
              <w:t>analyse</w:t>
            </w:r>
            <w:r>
              <w:rPr>
                <w:lang w:val="en-GB"/>
              </w:rPr>
              <w:t xml:space="preserve"> any posture imbalances, excessive sitting durations, and suggest healthier alternatives to improve my posture and comfort throughout the day. Summarize it to 3 sentences max.</w:t>
            </w:r>
          </w:p>
        </w:tc>
      </w:tr>
      <w:tr w:rsidR="000B420A" w14:paraId="1CF41219" w14:textId="77777777" w:rsidTr="006E7D5F">
        <w:trPr>
          <w:trHeight w:val="377"/>
        </w:trPr>
        <w:tc>
          <w:tcPr>
            <w:tcW w:w="567" w:type="dxa"/>
            <w:tcBorders>
              <w:top w:val="single" w:sz="4" w:space="0" w:color="auto"/>
              <w:bottom w:val="single" w:sz="4" w:space="0" w:color="auto"/>
            </w:tcBorders>
            <w:vAlign w:val="center"/>
          </w:tcPr>
          <w:p w14:paraId="38DFCD05" w14:textId="77777777" w:rsidR="000B420A" w:rsidRPr="00FC21DC" w:rsidRDefault="000B420A" w:rsidP="006E7D5F">
            <w:pPr>
              <w:pStyle w:val="MDPI63Notes"/>
              <w:jc w:val="center"/>
            </w:pPr>
            <w:r>
              <w:t>P2</w:t>
            </w:r>
          </w:p>
        </w:tc>
        <w:tc>
          <w:tcPr>
            <w:tcW w:w="10285" w:type="dxa"/>
            <w:tcBorders>
              <w:top w:val="single" w:sz="4" w:space="0" w:color="auto"/>
              <w:bottom w:val="single" w:sz="4" w:space="0" w:color="auto"/>
            </w:tcBorders>
            <w:shd w:val="clear" w:color="auto" w:fill="auto"/>
            <w:vAlign w:val="center"/>
          </w:tcPr>
          <w:p w14:paraId="7CC91CC4" w14:textId="77777777" w:rsidR="000B420A" w:rsidRDefault="000B420A" w:rsidP="006E7D5F">
            <w:pPr>
              <w:pStyle w:val="MDPI63Notes"/>
              <w:rPr>
                <w:lang w:val="en-GB"/>
              </w:rPr>
            </w:pPr>
            <w:r>
              <w:rPr>
                <w:lang w:val="en-GB"/>
              </w:rPr>
              <w:t>[Historical Data Provided]</w:t>
            </w:r>
          </w:p>
          <w:p w14:paraId="4A61973E" w14:textId="77777777" w:rsidR="000B420A" w:rsidRPr="00D94F3E" w:rsidRDefault="000B420A" w:rsidP="006E7D5F">
            <w:pPr>
              <w:pStyle w:val="MDPI63Notes"/>
              <w:rPr>
                <w:rFonts w:ascii=".AppleSystemUIFont" w:hAnsi=".AppleSystemUIFont" w:hint="eastAsia"/>
                <w:color w:val="0E0E0E"/>
              </w:rPr>
            </w:pPr>
            <w:r>
              <w:t xml:space="preserve">Based on the sitting patterns recorded, can you suggest posture corrections and habits that would improve my comfort? Please identify any times when I tend to adopt poor posture, like slouching or leaning excessively, and provide practical tips to reduce these behaviors. Focus on balancing my posture and suggesting strategies for healthier sitting throughout the day. </w:t>
            </w:r>
            <w:r>
              <w:rPr>
                <w:lang w:val="en-GB"/>
              </w:rPr>
              <w:t>Summarize it to 3 sentences max.</w:t>
            </w:r>
          </w:p>
        </w:tc>
      </w:tr>
      <w:tr w:rsidR="000B420A" w14:paraId="3A7886E0" w14:textId="77777777" w:rsidTr="006E7D5F">
        <w:trPr>
          <w:trHeight w:val="377"/>
        </w:trPr>
        <w:tc>
          <w:tcPr>
            <w:tcW w:w="567" w:type="dxa"/>
            <w:tcBorders>
              <w:top w:val="single" w:sz="4" w:space="0" w:color="auto"/>
              <w:bottom w:val="single" w:sz="4" w:space="0" w:color="auto"/>
            </w:tcBorders>
            <w:vAlign w:val="center"/>
          </w:tcPr>
          <w:p w14:paraId="5A670420" w14:textId="77777777" w:rsidR="000B420A" w:rsidRPr="00FC21DC" w:rsidRDefault="000B420A" w:rsidP="006E7D5F">
            <w:pPr>
              <w:pStyle w:val="MDPI63Notes"/>
              <w:jc w:val="center"/>
            </w:pPr>
            <w:r>
              <w:t>P3</w:t>
            </w:r>
          </w:p>
        </w:tc>
        <w:tc>
          <w:tcPr>
            <w:tcW w:w="10285" w:type="dxa"/>
            <w:tcBorders>
              <w:top w:val="single" w:sz="4" w:space="0" w:color="auto"/>
              <w:bottom w:val="single" w:sz="4" w:space="0" w:color="auto"/>
            </w:tcBorders>
            <w:shd w:val="clear" w:color="auto" w:fill="auto"/>
            <w:vAlign w:val="center"/>
          </w:tcPr>
          <w:p w14:paraId="3D161E8F" w14:textId="77777777" w:rsidR="000B420A" w:rsidRDefault="000B420A" w:rsidP="006E7D5F">
            <w:pPr>
              <w:pStyle w:val="MDPI63Notes"/>
              <w:rPr>
                <w:lang w:val="en-GB"/>
              </w:rPr>
            </w:pPr>
            <w:r>
              <w:rPr>
                <w:lang w:val="en-GB"/>
              </w:rPr>
              <w:t>[Historical Data Provided]</w:t>
            </w:r>
          </w:p>
          <w:p w14:paraId="149F331C" w14:textId="77777777" w:rsidR="000B420A" w:rsidRPr="00555AFE" w:rsidRDefault="000B420A" w:rsidP="006E7D5F">
            <w:pPr>
              <w:pStyle w:val="MDPI63Notes"/>
              <w:rPr>
                <w:rFonts w:ascii=".AppleSystemUIFont" w:hAnsi=".AppleSystemUIFont" w:hint="eastAsia"/>
                <w:color w:val="0E0E0E"/>
              </w:rPr>
            </w:pPr>
            <w:r>
              <w:t xml:space="preserve">Could you assess my sitting behavior over time and give me recommendations for improving my posture? Pay special attention to when I exhibit slouching or uneven postures and provide suggestions on how to correct them. Also, recommend how I can break up long sitting sessions to prevent discomfort or strain. </w:t>
            </w:r>
            <w:r>
              <w:rPr>
                <w:lang w:val="en-GB"/>
              </w:rPr>
              <w:t>Summarize it to 3 sentences max.</w:t>
            </w:r>
          </w:p>
        </w:tc>
      </w:tr>
      <w:tr w:rsidR="000B420A" w:rsidRPr="004F77F3" w14:paraId="58023F5E" w14:textId="77777777" w:rsidTr="006E7D5F">
        <w:trPr>
          <w:trHeight w:val="396"/>
        </w:trPr>
        <w:tc>
          <w:tcPr>
            <w:tcW w:w="567" w:type="dxa"/>
            <w:tcBorders>
              <w:top w:val="single" w:sz="4" w:space="0" w:color="auto"/>
              <w:bottom w:val="single" w:sz="4" w:space="0" w:color="auto"/>
            </w:tcBorders>
            <w:vAlign w:val="center"/>
          </w:tcPr>
          <w:p w14:paraId="3CDB00B7" w14:textId="77777777" w:rsidR="000B420A" w:rsidRPr="00FC21DC" w:rsidRDefault="000B420A" w:rsidP="006E7D5F">
            <w:pPr>
              <w:pStyle w:val="MDPI63Notes"/>
              <w:jc w:val="center"/>
            </w:pPr>
            <w:r>
              <w:t>P4</w:t>
            </w:r>
          </w:p>
        </w:tc>
        <w:tc>
          <w:tcPr>
            <w:tcW w:w="10285" w:type="dxa"/>
            <w:tcBorders>
              <w:top w:val="single" w:sz="4" w:space="0" w:color="auto"/>
              <w:bottom w:val="single" w:sz="4" w:space="0" w:color="auto"/>
            </w:tcBorders>
            <w:shd w:val="clear" w:color="auto" w:fill="auto"/>
            <w:vAlign w:val="center"/>
          </w:tcPr>
          <w:p w14:paraId="38B72EF1" w14:textId="77777777" w:rsidR="000B420A" w:rsidRDefault="000B420A" w:rsidP="006E7D5F">
            <w:pPr>
              <w:pStyle w:val="MDPI63Notes"/>
              <w:rPr>
                <w:lang w:val="en-GB"/>
              </w:rPr>
            </w:pPr>
            <w:r>
              <w:rPr>
                <w:lang w:val="en-GB"/>
              </w:rPr>
              <w:t>[Historical Data Provided]</w:t>
            </w:r>
          </w:p>
          <w:p w14:paraId="6690B1CF" w14:textId="77777777" w:rsidR="000B420A" w:rsidRPr="00555AFE" w:rsidRDefault="000B420A" w:rsidP="006E7D5F">
            <w:pPr>
              <w:pStyle w:val="MDPI63Notes"/>
              <w:rPr>
                <w:rFonts w:ascii=".AppleSystemUIFont" w:hAnsi=".AppleSystemUIFont" w:hint="eastAsia"/>
                <w:color w:val="0E0E0E"/>
              </w:rPr>
            </w:pPr>
            <w:r>
              <w:t xml:space="preserve">I would like your insights on my sitting patterns over the course of the day. Are there specific times I tend to exhibit poor posture, like slouching or leaning, and what changes could I make to my routine to promote better posture and comfort? </w:t>
            </w:r>
            <w:r>
              <w:rPr>
                <w:lang w:val="en-GB"/>
              </w:rPr>
              <w:t>Summarize it to 3 sentences max.</w:t>
            </w:r>
          </w:p>
        </w:tc>
      </w:tr>
      <w:tr w:rsidR="000B420A" w14:paraId="7E2B560F" w14:textId="77777777" w:rsidTr="006E7D5F">
        <w:trPr>
          <w:trHeight w:val="396"/>
        </w:trPr>
        <w:tc>
          <w:tcPr>
            <w:tcW w:w="567" w:type="dxa"/>
            <w:tcBorders>
              <w:top w:val="single" w:sz="4" w:space="0" w:color="auto"/>
              <w:bottom w:val="single" w:sz="4" w:space="0" w:color="auto"/>
            </w:tcBorders>
            <w:vAlign w:val="center"/>
          </w:tcPr>
          <w:p w14:paraId="6945EBF0" w14:textId="77777777" w:rsidR="000B420A" w:rsidRPr="00FC21DC" w:rsidRDefault="000B420A" w:rsidP="006E7D5F">
            <w:pPr>
              <w:pStyle w:val="MDPI63Notes"/>
              <w:jc w:val="center"/>
            </w:pPr>
            <w:r>
              <w:t>P5</w:t>
            </w:r>
          </w:p>
        </w:tc>
        <w:tc>
          <w:tcPr>
            <w:tcW w:w="10285" w:type="dxa"/>
            <w:tcBorders>
              <w:top w:val="single" w:sz="4" w:space="0" w:color="auto"/>
              <w:bottom w:val="single" w:sz="4" w:space="0" w:color="auto"/>
            </w:tcBorders>
            <w:shd w:val="clear" w:color="auto" w:fill="auto"/>
            <w:vAlign w:val="center"/>
          </w:tcPr>
          <w:p w14:paraId="3A793A84" w14:textId="77777777" w:rsidR="000B420A" w:rsidRDefault="000B420A" w:rsidP="006E7D5F">
            <w:pPr>
              <w:pStyle w:val="MDPI63Notes"/>
              <w:rPr>
                <w:lang w:val="en-GB"/>
              </w:rPr>
            </w:pPr>
            <w:r>
              <w:rPr>
                <w:lang w:val="en-GB"/>
              </w:rPr>
              <w:t>[Historical Data Provided]</w:t>
            </w:r>
          </w:p>
          <w:p w14:paraId="57C6BC1C" w14:textId="77777777" w:rsidR="000B420A" w:rsidRPr="00D94F3E" w:rsidRDefault="000B420A" w:rsidP="006E7D5F">
            <w:pPr>
              <w:pStyle w:val="MDPI63Notes"/>
              <w:rPr>
                <w:rFonts w:ascii=".AppleSystemUIFont" w:hAnsi=".AppleSystemUIFont" w:hint="eastAsia"/>
                <w:color w:val="0E0E0E"/>
              </w:rPr>
            </w:pPr>
            <w:r>
              <w:t xml:space="preserve">Based on the sitting patterns I’ve tracked, could you identify any recurring postural issues, especially at specific times of the day? Suggest ways to correct imbalances, such as leaning or slouching, and recommend practical changes I could make throughout the day to reduce discomfort and improve overall posture. </w:t>
            </w:r>
            <w:r>
              <w:rPr>
                <w:lang w:val="en-GB"/>
              </w:rPr>
              <w:t>Summarize it to 3 sentences max.</w:t>
            </w:r>
          </w:p>
        </w:tc>
      </w:tr>
    </w:tbl>
    <w:p w14:paraId="3ED83A81" w14:textId="77777777" w:rsidR="000B420A" w:rsidRDefault="000B420A" w:rsidP="001C7A42">
      <w:pPr>
        <w:pStyle w:val="MDPI23heading3"/>
        <w:ind w:left="0"/>
      </w:pPr>
    </w:p>
    <w:p w14:paraId="41AE3EF8" w14:textId="77777777" w:rsidR="00533CFF" w:rsidRDefault="00533CFF" w:rsidP="005F3446">
      <w:pPr>
        <w:pStyle w:val="MDPI21heading1"/>
      </w:pPr>
    </w:p>
    <w:p w14:paraId="159B96FA" w14:textId="2EAC3C49" w:rsidR="005F3446" w:rsidRDefault="00C467EA" w:rsidP="00533CFF">
      <w:pPr>
        <w:pStyle w:val="MDPI21heading1"/>
      </w:pPr>
      <w:r>
        <w:lastRenderedPageBreak/>
        <w:t>4</w:t>
      </w:r>
      <w:r w:rsidRPr="001F31D1">
        <w:t>.</w:t>
      </w:r>
      <w:r w:rsidR="00533CFF">
        <w:t xml:space="preserve"> </w:t>
      </w:r>
      <w:r>
        <w:t>Results and Discussion</w:t>
      </w:r>
    </w:p>
    <w:p w14:paraId="46643AA8" w14:textId="2ADDFD30" w:rsidR="00F303C6" w:rsidRDefault="00F303C6" w:rsidP="00441D71">
      <w:pPr>
        <w:pStyle w:val="MDPI22heading2"/>
      </w:pPr>
      <w:r>
        <w:t xml:space="preserve">4.1 </w:t>
      </w:r>
      <w:r w:rsidRPr="00F303C6">
        <w:t>Performance of the Machine Learning Algorithm</w:t>
      </w:r>
    </w:p>
    <w:p w14:paraId="1C1DABD2" w14:textId="66F76DB3" w:rsidR="00461C0D" w:rsidRPr="009E7DA2" w:rsidRDefault="00144CB1" w:rsidP="0046113C">
      <w:pPr>
        <w:pStyle w:val="MDPI31text"/>
        <w:rPr>
          <w:lang w:val="en-GB"/>
        </w:rPr>
      </w:pPr>
      <w:r>
        <w:rPr>
          <w:lang w:val="en-GB"/>
        </w:rPr>
        <w:t>The accuracy and performance of each machine leaning model was evaluated by</w:t>
      </w:r>
      <w:r w:rsidR="009E7DA2">
        <w:rPr>
          <w:lang w:val="en-GB"/>
        </w:rPr>
        <w:t xml:space="preserve"> utilizing 20% of the entire gathered dataset towards testing.</w:t>
      </w:r>
      <w:r>
        <w:rPr>
          <w:lang w:val="en-GB"/>
        </w:rPr>
        <w:t xml:space="preserve"> </w:t>
      </w:r>
      <w:r w:rsidR="009E7DA2">
        <w:rPr>
          <w:lang w:val="en-GB"/>
        </w:rPr>
        <w:t xml:space="preserve">Furthermore, we directly compared 5 different machine learning models which were Decision Tree, Random Forest, SVM, KNN, and CNN. </w:t>
      </w:r>
      <w:r w:rsidR="00E007DD">
        <w:rPr>
          <w:lang w:val="en-GB"/>
        </w:rPr>
        <w:t>Table</w:t>
      </w:r>
      <w:r w:rsidR="006768E5">
        <w:rPr>
          <w:lang w:val="en-GB"/>
        </w:rPr>
        <w:t xml:space="preserve"> </w:t>
      </w:r>
      <w:r w:rsidR="00245436">
        <w:rPr>
          <w:lang w:val="en-GB"/>
        </w:rPr>
        <w:t>5</w:t>
      </w:r>
      <w:r w:rsidR="00E007DD">
        <w:rPr>
          <w:lang w:val="en-GB"/>
        </w:rPr>
        <w:t xml:space="preserve"> provides a summary </w:t>
      </w:r>
      <w:r w:rsidR="00603C97">
        <w:rPr>
          <w:lang w:val="en-GB"/>
        </w:rPr>
        <w:t xml:space="preserve">of each machine learning model’s </w:t>
      </w:r>
      <w:r w:rsidR="0018157F">
        <w:rPr>
          <w:lang w:val="en-GB"/>
        </w:rPr>
        <w:t>overall accuracy in classif</w:t>
      </w:r>
      <w:r w:rsidR="0046113C">
        <w:rPr>
          <w:lang w:val="en-GB"/>
        </w:rPr>
        <w:t>ying various sitting postures</w:t>
      </w:r>
      <w:r w:rsidR="00E007DD">
        <w:rPr>
          <w:lang w:val="en-GB"/>
        </w:rPr>
        <w:t>.</w:t>
      </w:r>
      <w:r w:rsidR="0046113C">
        <w:rPr>
          <w:lang w:val="en-GB"/>
        </w:rPr>
        <w:t xml:space="preserve"> I</w:t>
      </w:r>
      <w:r w:rsidR="00E007DD">
        <w:rPr>
          <w:lang w:val="en-GB"/>
        </w:rPr>
        <w:t xml:space="preserve">t was seen that </w:t>
      </w:r>
      <w:r w:rsidR="0046113C">
        <w:rPr>
          <w:lang w:val="en-GB"/>
        </w:rPr>
        <w:t xml:space="preserve">the Decision tree had the lowest performance achieving an </w:t>
      </w:r>
      <w:r w:rsidR="00E007DD">
        <w:rPr>
          <w:lang w:val="en-GB"/>
        </w:rPr>
        <w:t xml:space="preserve">accuracy </w:t>
      </w:r>
      <w:r w:rsidR="0046113C">
        <w:rPr>
          <w:lang w:val="en-GB"/>
        </w:rPr>
        <w:t xml:space="preserve">of 83.44% while </w:t>
      </w:r>
      <w:r w:rsidR="00CC7157">
        <w:rPr>
          <w:lang w:val="en-GB"/>
        </w:rPr>
        <w:t>CNN was the best performing model having an accuracy of 99.65%</w:t>
      </w:r>
    </w:p>
    <w:p w14:paraId="3FF02C25" w14:textId="40C64B0F" w:rsidR="00D63200" w:rsidRDefault="00D63200" w:rsidP="00D63200">
      <w:pPr>
        <w:pStyle w:val="MDPI41tablecaption"/>
      </w:pPr>
      <w:r w:rsidRPr="00BA55FF">
        <w:rPr>
          <w:b/>
          <w:bCs/>
        </w:rPr>
        <w:t xml:space="preserve">Table </w:t>
      </w:r>
      <w:r w:rsidR="00245436">
        <w:rPr>
          <w:b/>
          <w:bCs/>
        </w:rPr>
        <w:t>5</w:t>
      </w:r>
      <w:r w:rsidR="009D4DEE">
        <w:rPr>
          <w:b/>
          <w:bCs/>
        </w:rPr>
        <w:t>.</w:t>
      </w:r>
      <w:r w:rsidRPr="00BA55FF">
        <w:t xml:space="preserve"> </w:t>
      </w:r>
      <w:r>
        <w:t>Classification of the machine learning models using the testing dataset.</w:t>
      </w:r>
    </w:p>
    <w:tbl>
      <w:tblPr>
        <w:tblW w:w="7956"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3877"/>
        <w:gridCol w:w="4079"/>
      </w:tblGrid>
      <w:tr w:rsidR="00D63200" w:rsidRPr="00EF08AF" w14:paraId="7E1AF4BE" w14:textId="77777777" w:rsidTr="007318C4">
        <w:trPr>
          <w:trHeight w:val="291"/>
        </w:trPr>
        <w:tc>
          <w:tcPr>
            <w:tcW w:w="3877" w:type="dxa"/>
            <w:tcBorders>
              <w:top w:val="single" w:sz="8" w:space="0" w:color="auto"/>
              <w:bottom w:val="single" w:sz="4" w:space="0" w:color="auto"/>
            </w:tcBorders>
            <w:shd w:val="clear" w:color="auto" w:fill="auto"/>
            <w:vAlign w:val="center"/>
          </w:tcPr>
          <w:p w14:paraId="7BDA5E5B" w14:textId="5101E686" w:rsidR="00D63200" w:rsidRPr="007F7C8C" w:rsidRDefault="00D63200" w:rsidP="007318C4">
            <w:pPr>
              <w:pStyle w:val="MDPI42tablebody"/>
              <w:spacing w:line="240" w:lineRule="auto"/>
              <w:rPr>
                <w:b/>
                <w:snapToGrid/>
              </w:rPr>
            </w:pPr>
            <w:r>
              <w:rPr>
                <w:b/>
                <w:snapToGrid/>
              </w:rPr>
              <w:t>Model</w:t>
            </w:r>
          </w:p>
        </w:tc>
        <w:tc>
          <w:tcPr>
            <w:tcW w:w="4079" w:type="dxa"/>
            <w:tcBorders>
              <w:top w:val="single" w:sz="8" w:space="0" w:color="auto"/>
              <w:bottom w:val="single" w:sz="4" w:space="0" w:color="auto"/>
            </w:tcBorders>
            <w:shd w:val="clear" w:color="auto" w:fill="auto"/>
            <w:vAlign w:val="center"/>
          </w:tcPr>
          <w:p w14:paraId="0362BDE0" w14:textId="7A3C6A9A" w:rsidR="00D63200" w:rsidRPr="007F7C8C" w:rsidRDefault="00D63200" w:rsidP="007318C4">
            <w:pPr>
              <w:pStyle w:val="MDPI42tablebody"/>
              <w:spacing w:line="240" w:lineRule="auto"/>
              <w:rPr>
                <w:b/>
                <w:snapToGrid/>
              </w:rPr>
            </w:pPr>
            <w:r>
              <w:rPr>
                <w:b/>
                <w:snapToGrid/>
              </w:rPr>
              <w:t>Accuracy</w:t>
            </w:r>
          </w:p>
        </w:tc>
      </w:tr>
      <w:tr w:rsidR="00C67892" w:rsidRPr="00EF08AF" w14:paraId="7BD69F0D" w14:textId="77777777" w:rsidTr="007318C4">
        <w:trPr>
          <w:trHeight w:val="277"/>
        </w:trPr>
        <w:tc>
          <w:tcPr>
            <w:tcW w:w="3877" w:type="dxa"/>
            <w:tcBorders>
              <w:top w:val="single" w:sz="4" w:space="0" w:color="auto"/>
              <w:bottom w:val="single" w:sz="4" w:space="0" w:color="auto"/>
            </w:tcBorders>
            <w:shd w:val="clear" w:color="auto" w:fill="auto"/>
            <w:vAlign w:val="center"/>
          </w:tcPr>
          <w:p w14:paraId="6793DEDF" w14:textId="33EA9530" w:rsidR="00C67892" w:rsidRDefault="00C67892" w:rsidP="00C67892">
            <w:pPr>
              <w:pStyle w:val="MDPI42tablebody"/>
              <w:spacing w:line="240" w:lineRule="auto"/>
            </w:pPr>
            <w:r>
              <w:t>Decision Tree</w:t>
            </w:r>
          </w:p>
        </w:tc>
        <w:tc>
          <w:tcPr>
            <w:tcW w:w="4079" w:type="dxa"/>
            <w:tcBorders>
              <w:top w:val="single" w:sz="4" w:space="0" w:color="auto"/>
              <w:bottom w:val="single" w:sz="4" w:space="0" w:color="auto"/>
            </w:tcBorders>
            <w:shd w:val="clear" w:color="auto" w:fill="auto"/>
            <w:vAlign w:val="center"/>
          </w:tcPr>
          <w:p w14:paraId="2ED9FD49" w14:textId="6EB5FFF9" w:rsidR="00C67892" w:rsidRDefault="00B14FA9" w:rsidP="00C67892">
            <w:pPr>
              <w:pStyle w:val="MDPI42tablebody"/>
              <w:spacing w:line="240" w:lineRule="auto"/>
            </w:pPr>
            <w:r>
              <w:t>83.</w:t>
            </w:r>
            <w:r w:rsidR="00B401EC">
              <w:t>67</w:t>
            </w:r>
            <w:r w:rsidR="00C67892">
              <w:t>%</w:t>
            </w:r>
          </w:p>
        </w:tc>
      </w:tr>
      <w:tr w:rsidR="00C67892" w:rsidRPr="00EF08AF" w14:paraId="66B8C0F2" w14:textId="77777777" w:rsidTr="007318C4">
        <w:trPr>
          <w:trHeight w:val="277"/>
        </w:trPr>
        <w:tc>
          <w:tcPr>
            <w:tcW w:w="3877" w:type="dxa"/>
            <w:tcBorders>
              <w:top w:val="single" w:sz="4" w:space="0" w:color="auto"/>
              <w:bottom w:val="single" w:sz="4" w:space="0" w:color="auto"/>
            </w:tcBorders>
            <w:shd w:val="clear" w:color="auto" w:fill="auto"/>
            <w:vAlign w:val="center"/>
          </w:tcPr>
          <w:p w14:paraId="6413797E" w14:textId="018107A7" w:rsidR="00C67892" w:rsidRDefault="00C67892" w:rsidP="00C67892">
            <w:pPr>
              <w:pStyle w:val="MDPI42tablebody"/>
              <w:spacing w:line="240" w:lineRule="auto"/>
            </w:pPr>
            <w:r>
              <w:t>Random Forest</w:t>
            </w:r>
          </w:p>
        </w:tc>
        <w:tc>
          <w:tcPr>
            <w:tcW w:w="4079" w:type="dxa"/>
            <w:tcBorders>
              <w:top w:val="single" w:sz="4" w:space="0" w:color="auto"/>
              <w:bottom w:val="single" w:sz="4" w:space="0" w:color="auto"/>
            </w:tcBorders>
            <w:shd w:val="clear" w:color="auto" w:fill="auto"/>
            <w:vAlign w:val="center"/>
          </w:tcPr>
          <w:p w14:paraId="5A28B51B" w14:textId="21DB00F3" w:rsidR="00C67892" w:rsidRPr="00FB6B92" w:rsidRDefault="00B14FA9" w:rsidP="00C67892">
            <w:pPr>
              <w:pStyle w:val="MDPI42tablebody"/>
              <w:spacing w:line="240" w:lineRule="auto"/>
            </w:pPr>
            <w:r>
              <w:t>98.</w:t>
            </w:r>
            <w:r w:rsidR="00B401EC">
              <w:t xml:space="preserve">67 </w:t>
            </w:r>
            <w:r w:rsidR="00C67892">
              <w:t>%</w:t>
            </w:r>
          </w:p>
        </w:tc>
      </w:tr>
      <w:tr w:rsidR="00C67892" w:rsidRPr="00EF08AF" w14:paraId="426E2403" w14:textId="77777777" w:rsidTr="007318C4">
        <w:trPr>
          <w:trHeight w:val="277"/>
        </w:trPr>
        <w:tc>
          <w:tcPr>
            <w:tcW w:w="3877" w:type="dxa"/>
            <w:tcBorders>
              <w:top w:val="single" w:sz="4" w:space="0" w:color="auto"/>
              <w:bottom w:val="single" w:sz="4" w:space="0" w:color="auto"/>
            </w:tcBorders>
            <w:shd w:val="clear" w:color="auto" w:fill="auto"/>
            <w:vAlign w:val="center"/>
          </w:tcPr>
          <w:p w14:paraId="58CEF295" w14:textId="2624F6AF" w:rsidR="00C67892" w:rsidRDefault="00C67892" w:rsidP="00C67892">
            <w:pPr>
              <w:pStyle w:val="MDPI42tablebody"/>
              <w:spacing w:line="240" w:lineRule="auto"/>
            </w:pPr>
            <w:r>
              <w:t>SVM</w:t>
            </w:r>
          </w:p>
        </w:tc>
        <w:tc>
          <w:tcPr>
            <w:tcW w:w="4079" w:type="dxa"/>
            <w:tcBorders>
              <w:top w:val="single" w:sz="4" w:space="0" w:color="auto"/>
              <w:bottom w:val="single" w:sz="4" w:space="0" w:color="auto"/>
            </w:tcBorders>
            <w:shd w:val="clear" w:color="auto" w:fill="auto"/>
            <w:vAlign w:val="center"/>
          </w:tcPr>
          <w:p w14:paraId="163D22D6" w14:textId="77522B74" w:rsidR="00C67892" w:rsidRDefault="00C67892" w:rsidP="00C67892">
            <w:pPr>
              <w:pStyle w:val="MDPI42tablebody"/>
              <w:spacing w:line="240" w:lineRule="auto"/>
            </w:pPr>
            <w:r>
              <w:t>9</w:t>
            </w:r>
            <w:r w:rsidR="00B401EC">
              <w:t>9.02</w:t>
            </w:r>
            <w:r>
              <w:t>%</w:t>
            </w:r>
          </w:p>
        </w:tc>
      </w:tr>
      <w:tr w:rsidR="00C67892" w:rsidRPr="00EF08AF" w14:paraId="16012B09" w14:textId="77777777" w:rsidTr="007318C4">
        <w:trPr>
          <w:trHeight w:val="291"/>
        </w:trPr>
        <w:tc>
          <w:tcPr>
            <w:tcW w:w="3877" w:type="dxa"/>
            <w:tcBorders>
              <w:top w:val="single" w:sz="4" w:space="0" w:color="auto"/>
              <w:bottom w:val="single" w:sz="4" w:space="0" w:color="auto"/>
            </w:tcBorders>
            <w:shd w:val="clear" w:color="auto" w:fill="auto"/>
            <w:vAlign w:val="center"/>
          </w:tcPr>
          <w:p w14:paraId="166870BE" w14:textId="49725DAF" w:rsidR="00C67892" w:rsidRPr="004F77F3" w:rsidRDefault="00C67892" w:rsidP="00C67892">
            <w:pPr>
              <w:pStyle w:val="MDPI42tablebody"/>
              <w:spacing w:line="240" w:lineRule="auto"/>
            </w:pPr>
            <w:r>
              <w:t>KNN</w:t>
            </w:r>
          </w:p>
        </w:tc>
        <w:tc>
          <w:tcPr>
            <w:tcW w:w="4079" w:type="dxa"/>
            <w:tcBorders>
              <w:top w:val="single" w:sz="4" w:space="0" w:color="auto"/>
              <w:bottom w:val="single" w:sz="4" w:space="0" w:color="auto"/>
            </w:tcBorders>
            <w:shd w:val="clear" w:color="auto" w:fill="auto"/>
            <w:vAlign w:val="center"/>
          </w:tcPr>
          <w:p w14:paraId="58F3A4AB" w14:textId="13601552" w:rsidR="00C67892" w:rsidRPr="00F220D4" w:rsidRDefault="00C67892" w:rsidP="00C67892">
            <w:pPr>
              <w:pStyle w:val="MDPI42tablebody"/>
              <w:spacing w:line="240" w:lineRule="auto"/>
            </w:pPr>
            <w:r>
              <w:t>9</w:t>
            </w:r>
            <w:r w:rsidR="00B14FA9">
              <w:t>7</w:t>
            </w:r>
            <w:r>
              <w:t>.</w:t>
            </w:r>
            <w:r w:rsidR="00B14FA9">
              <w:t>9</w:t>
            </w:r>
            <w:r w:rsidR="00B401EC">
              <w:t>2</w:t>
            </w:r>
            <w:r>
              <w:t>%</w:t>
            </w:r>
          </w:p>
        </w:tc>
      </w:tr>
      <w:tr w:rsidR="00C67892" w:rsidRPr="00EF08AF" w14:paraId="74371B5A" w14:textId="77777777" w:rsidTr="007318C4">
        <w:trPr>
          <w:trHeight w:val="291"/>
        </w:trPr>
        <w:tc>
          <w:tcPr>
            <w:tcW w:w="3877" w:type="dxa"/>
            <w:tcBorders>
              <w:top w:val="single" w:sz="4" w:space="0" w:color="auto"/>
              <w:bottom w:val="single" w:sz="4" w:space="0" w:color="auto"/>
            </w:tcBorders>
            <w:shd w:val="clear" w:color="auto" w:fill="auto"/>
            <w:vAlign w:val="center"/>
          </w:tcPr>
          <w:p w14:paraId="4125A80E" w14:textId="6F99DAC7" w:rsidR="00C67892" w:rsidRDefault="00C67892" w:rsidP="00C67892">
            <w:pPr>
              <w:pStyle w:val="MDPI42tablebody"/>
              <w:spacing w:line="240" w:lineRule="auto"/>
            </w:pPr>
            <w:r>
              <w:t>C</w:t>
            </w:r>
            <w:r w:rsidR="00B14FA9">
              <w:t>NN</w:t>
            </w:r>
          </w:p>
        </w:tc>
        <w:tc>
          <w:tcPr>
            <w:tcW w:w="4079" w:type="dxa"/>
            <w:tcBorders>
              <w:top w:val="single" w:sz="4" w:space="0" w:color="auto"/>
              <w:bottom w:val="single" w:sz="4" w:space="0" w:color="auto"/>
            </w:tcBorders>
            <w:shd w:val="clear" w:color="auto" w:fill="auto"/>
            <w:vAlign w:val="center"/>
          </w:tcPr>
          <w:p w14:paraId="5CAD021E" w14:textId="076D149B" w:rsidR="00C67892" w:rsidRDefault="00B14FA9" w:rsidP="00C67892">
            <w:pPr>
              <w:pStyle w:val="MDPI42tablebody"/>
            </w:pPr>
            <w:r>
              <w:t>9</w:t>
            </w:r>
            <w:r w:rsidR="00B401EC">
              <w:t>9</w:t>
            </w:r>
            <w:r>
              <w:t>.</w:t>
            </w:r>
            <w:r w:rsidR="00B401EC">
              <w:t>65</w:t>
            </w:r>
            <w:r>
              <w:t>%</w:t>
            </w:r>
          </w:p>
        </w:tc>
      </w:tr>
    </w:tbl>
    <w:p w14:paraId="72EEA94D" w14:textId="2DE89101" w:rsidR="00D63200" w:rsidRPr="00D7512D" w:rsidRDefault="00D63200" w:rsidP="00D63200">
      <w:pPr>
        <w:pStyle w:val="MDPI31text"/>
        <w:ind w:left="0" w:firstLine="0"/>
        <w:rPr>
          <w:color w:val="FF0000"/>
        </w:rPr>
      </w:pPr>
    </w:p>
    <w:p w14:paraId="30F5D902" w14:textId="4A0494B6" w:rsidR="00F45239" w:rsidRDefault="00F45239" w:rsidP="00F45239">
      <w:pPr>
        <w:pStyle w:val="MDPI23heading3"/>
      </w:pPr>
      <w:r>
        <w:t xml:space="preserve">4.1.1 </w:t>
      </w:r>
      <w:r w:rsidR="003B7F17">
        <w:t xml:space="preserve">Results of the </w:t>
      </w:r>
      <w:r>
        <w:t>Confusion Mat</w:t>
      </w:r>
      <w:r w:rsidR="003B7F17">
        <w:t>rix</w:t>
      </w:r>
    </w:p>
    <w:p w14:paraId="4A24A1F9" w14:textId="159D795C" w:rsidR="00B87F90" w:rsidRDefault="0063196D" w:rsidP="000F6533">
      <w:pPr>
        <w:pStyle w:val="MDPI31text"/>
      </w:pPr>
      <w:r>
        <w:t>The confusion matrices of the five</w:t>
      </w:r>
      <w:r w:rsidR="002C5826">
        <w:t xml:space="preserve"> machine learning models </w:t>
      </w:r>
      <w:r w:rsidR="008C05D3">
        <w:t>are</w:t>
      </w:r>
      <w:r>
        <w:t xml:space="preserve"> provided in Figure 8</w:t>
      </w:r>
      <w:r w:rsidR="002C5826">
        <w:t xml:space="preserve">. </w:t>
      </w:r>
      <w:r w:rsidR="00A259CD">
        <w:t xml:space="preserve">Overall, it seen that </w:t>
      </w:r>
      <w:r w:rsidRPr="00A259CD">
        <w:rPr>
          <w:lang w:val="en-GB"/>
        </w:rPr>
        <w:t>largel</w:t>
      </w:r>
      <w:r>
        <w:rPr>
          <w:lang w:val="en-GB"/>
        </w:rPr>
        <w:t>y</w:t>
      </w:r>
      <w:r w:rsidR="00A259CD" w:rsidRPr="00A259CD">
        <w:rPr>
          <w:lang w:val="en-GB"/>
        </w:rPr>
        <w:t xml:space="preserve"> </w:t>
      </w:r>
      <w:r>
        <w:rPr>
          <w:lang w:val="en-GB"/>
        </w:rPr>
        <w:t xml:space="preserve">all the </w:t>
      </w:r>
      <w:r w:rsidR="00A259CD" w:rsidRPr="00A259CD">
        <w:rPr>
          <w:lang w:val="en-GB"/>
        </w:rPr>
        <w:t>models were able to distinguish between the 19 different sitting postures</w:t>
      </w:r>
      <w:r w:rsidR="00A259CD">
        <w:rPr>
          <w:lang w:val="en-GB"/>
        </w:rPr>
        <w:t>. As</w:t>
      </w:r>
      <w:r w:rsidR="00A259CD" w:rsidRPr="00A259CD">
        <w:rPr>
          <w:lang w:val="en-GB"/>
        </w:rPr>
        <w:t xml:space="preserve"> expected</w:t>
      </w:r>
      <w:r w:rsidR="00A259CD">
        <w:rPr>
          <w:lang w:val="en-GB"/>
        </w:rPr>
        <w:t xml:space="preserve">, </w:t>
      </w:r>
      <w:r w:rsidR="00A259CD" w:rsidRPr="00A259CD">
        <w:rPr>
          <w:lang w:val="en-GB"/>
        </w:rPr>
        <w:t xml:space="preserve">decision tree </w:t>
      </w:r>
      <w:r>
        <w:rPr>
          <w:lang w:val="en-GB"/>
        </w:rPr>
        <w:t xml:space="preserve">model </w:t>
      </w:r>
      <w:r w:rsidR="00A259CD" w:rsidRPr="00A259CD">
        <w:rPr>
          <w:lang w:val="en-GB"/>
        </w:rPr>
        <w:t xml:space="preserve">performed </w:t>
      </w:r>
      <w:r w:rsidR="00A259CD">
        <w:rPr>
          <w:lang w:val="en-GB"/>
        </w:rPr>
        <w:t xml:space="preserve">by far the </w:t>
      </w:r>
      <w:r w:rsidR="00A259CD" w:rsidRPr="00A259CD">
        <w:rPr>
          <w:lang w:val="en-GB"/>
        </w:rPr>
        <w:t>wors</w:t>
      </w:r>
      <w:r w:rsidR="00A259CD">
        <w:rPr>
          <w:lang w:val="en-GB"/>
        </w:rPr>
        <w:t>t</w:t>
      </w:r>
      <w:r w:rsidR="00A259CD" w:rsidRPr="00A259CD">
        <w:rPr>
          <w:lang w:val="en-GB"/>
        </w:rPr>
        <w:t xml:space="preserve"> </w:t>
      </w:r>
      <w:r w:rsidR="00A259CD">
        <w:rPr>
          <w:lang w:val="en-GB"/>
        </w:rPr>
        <w:t xml:space="preserve">compared to other models. </w:t>
      </w:r>
    </w:p>
    <w:p w14:paraId="1CD19AE2" w14:textId="4D15122B" w:rsidR="000F6533" w:rsidRDefault="00643D63" w:rsidP="00643D63">
      <w:pPr>
        <w:pStyle w:val="MDPI52figure"/>
      </w:pPr>
      <w:r w:rsidRPr="00643D63">
        <w:rPr>
          <w:noProof/>
        </w:rPr>
        <w:lastRenderedPageBreak/>
        <w:drawing>
          <wp:inline distT="0" distB="0" distL="0" distR="0" wp14:anchorId="61FCD2E6" wp14:editId="628225F3">
            <wp:extent cx="5798923" cy="7790815"/>
            <wp:effectExtent l="12700" t="12700" r="17780" b="6985"/>
            <wp:docPr id="1309811134" name="Picture 4" descr="A graph of a number of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811134" name="Picture 4" descr="A graph of a number of numbers&#10;&#10;Description automatically generated with medium confidence"/>
                    <pic:cNvPicPr/>
                  </pic:nvPicPr>
                  <pic:blipFill>
                    <a:blip r:embed="rId22"/>
                    <a:stretch>
                      <a:fillRect/>
                    </a:stretch>
                  </pic:blipFill>
                  <pic:spPr>
                    <a:xfrm>
                      <a:off x="0" y="0"/>
                      <a:ext cx="5847662" cy="7856295"/>
                    </a:xfrm>
                    <a:prstGeom prst="rect">
                      <a:avLst/>
                    </a:prstGeom>
                    <a:ln>
                      <a:solidFill>
                        <a:schemeClr val="tx2"/>
                      </a:solidFill>
                    </a:ln>
                  </pic:spPr>
                </pic:pic>
              </a:graphicData>
            </a:graphic>
          </wp:inline>
        </w:drawing>
      </w:r>
      <w:r w:rsidR="00C84575">
        <w:t>›</w:t>
      </w:r>
    </w:p>
    <w:p w14:paraId="58729B7C" w14:textId="021A66B5" w:rsidR="009016F9" w:rsidRDefault="00461C0D" w:rsidP="00E420D7">
      <w:pPr>
        <w:pStyle w:val="MDPI51figurecaption"/>
      </w:pPr>
      <w:r w:rsidRPr="00ED3A86">
        <w:rPr>
          <w:b/>
          <w:bCs/>
        </w:rPr>
        <w:t xml:space="preserve">Figure </w:t>
      </w:r>
      <w:r w:rsidR="00503BC0">
        <w:rPr>
          <w:b/>
          <w:bCs/>
        </w:rPr>
        <w:t>7</w:t>
      </w:r>
      <w:r>
        <w:t>. Confusion Matrix for</w:t>
      </w:r>
      <w:r w:rsidR="001D7802">
        <w:t xml:space="preserve"> each machine learning model</w:t>
      </w:r>
      <w:r w:rsidR="00F71B69">
        <w:t>.</w:t>
      </w:r>
    </w:p>
    <w:p w14:paraId="133966E7" w14:textId="7F757767" w:rsidR="00F45239" w:rsidRDefault="00F45239" w:rsidP="00643D63">
      <w:pPr>
        <w:pStyle w:val="MDPI23heading3"/>
      </w:pPr>
      <w:commentRangeStart w:id="9"/>
      <w:r>
        <w:t>4.1.1 Learning Curves</w:t>
      </w:r>
      <w:commentRangeEnd w:id="9"/>
      <w:r w:rsidR="00B645A6">
        <w:rPr>
          <w:rStyle w:val="CommentReference"/>
          <w:rFonts w:eastAsia="SimSun"/>
          <w:snapToGrid/>
          <w:lang w:eastAsia="zh-CN" w:bidi="ar-SA"/>
        </w:rPr>
        <w:commentReference w:id="9"/>
      </w:r>
    </w:p>
    <w:p w14:paraId="72F273A6" w14:textId="56BEDA4F" w:rsidR="00BB683B" w:rsidRPr="00BB683B" w:rsidRDefault="00BB683B" w:rsidP="00BB683B">
      <w:pPr>
        <w:pStyle w:val="MDPI22heading2"/>
      </w:pPr>
      <w:r>
        <w:t xml:space="preserve">4.2 </w:t>
      </w:r>
      <w:r w:rsidR="009C79DE">
        <w:t>Comp</w:t>
      </w:r>
      <w:r w:rsidR="00841F5B">
        <w:t>a</w:t>
      </w:r>
      <w:r w:rsidR="009C79DE">
        <w:t xml:space="preserve">ring the </w:t>
      </w:r>
      <w:r>
        <w:t>Senso</w:t>
      </w:r>
      <w:r w:rsidR="009C79DE">
        <w:t>r’s</w:t>
      </w:r>
      <w:r>
        <w:t xml:space="preserve"> density</w:t>
      </w:r>
      <w:r w:rsidR="009C79DE">
        <w:t xml:space="preserve"> to the Machine Learning model accuracy </w:t>
      </w:r>
      <w:r>
        <w:t xml:space="preserve">                                               </w:t>
      </w:r>
    </w:p>
    <w:p w14:paraId="2995654F" w14:textId="522C091D" w:rsidR="00200453" w:rsidRPr="00117C59" w:rsidRDefault="00EC13D3" w:rsidP="00117C59">
      <w:pPr>
        <w:pStyle w:val="MDPI31text"/>
        <w:rPr>
          <w:lang w:val="en-GB"/>
        </w:rPr>
      </w:pPr>
      <w:r>
        <w:rPr>
          <w:lang w:val="en-GB"/>
        </w:rPr>
        <w:lastRenderedPageBreak/>
        <w:t xml:space="preserve">Given that </w:t>
      </w:r>
      <w:r w:rsidR="004B31D7">
        <w:rPr>
          <w:lang w:val="en-GB"/>
        </w:rPr>
        <w:t xml:space="preserve">both of </w:t>
      </w:r>
      <w:r>
        <w:rPr>
          <w:lang w:val="en-GB"/>
        </w:rPr>
        <w:t xml:space="preserve">our </w:t>
      </w:r>
      <w:r w:rsidR="004B31D7">
        <w:rPr>
          <w:lang w:val="en-GB"/>
        </w:rPr>
        <w:t>(32x32) pressure sensor</w:t>
      </w:r>
      <w:r>
        <w:rPr>
          <w:lang w:val="en-GB"/>
        </w:rPr>
        <w:t xml:space="preserve"> mat</w:t>
      </w:r>
      <w:r w:rsidR="004B31D7">
        <w:rPr>
          <w:lang w:val="en-GB"/>
        </w:rPr>
        <w:t xml:space="preserve">s </w:t>
      </w:r>
      <w:r w:rsidR="00424EFD">
        <w:rPr>
          <w:lang w:val="en-GB"/>
        </w:rPr>
        <w:t>are</w:t>
      </w:r>
      <w:r w:rsidR="004B31D7">
        <w:rPr>
          <w:lang w:val="en-GB"/>
        </w:rPr>
        <w:t xml:space="preserve"> of high resolution</w:t>
      </w:r>
      <w:r>
        <w:rPr>
          <w:lang w:val="en-GB"/>
        </w:rPr>
        <w:t xml:space="preserve"> </w:t>
      </w:r>
      <w:r w:rsidR="00D874C0">
        <w:rPr>
          <w:lang w:val="en-GB"/>
        </w:rPr>
        <w:t>(</w:t>
      </w:r>
      <w:r w:rsidR="004B31D7">
        <w:rPr>
          <w:lang w:val="en-GB"/>
        </w:rPr>
        <w:t xml:space="preserve">comprised of </w:t>
      </w:r>
      <w:r>
        <w:rPr>
          <w:lang w:val="en-GB"/>
        </w:rPr>
        <w:t>1024 pressure units</w:t>
      </w:r>
      <w:r w:rsidR="00D874C0">
        <w:rPr>
          <w:lang w:val="en-GB"/>
        </w:rPr>
        <w:t>)</w:t>
      </w:r>
      <w:r>
        <w:rPr>
          <w:lang w:val="en-GB"/>
        </w:rPr>
        <w:t xml:space="preserve">. There was a need for us to </w:t>
      </w:r>
      <w:r w:rsidRPr="00EC13D3">
        <w:rPr>
          <w:lang w:val="en-GB"/>
        </w:rPr>
        <w:t xml:space="preserve">understand </w:t>
      </w:r>
      <w:r w:rsidR="00FE1704">
        <w:rPr>
          <w:lang w:val="en-GB"/>
        </w:rPr>
        <w:t>whether</w:t>
      </w:r>
      <w:r w:rsidRPr="00EC13D3">
        <w:rPr>
          <w:lang w:val="en-GB"/>
        </w:rPr>
        <w:t xml:space="preserve"> </w:t>
      </w:r>
      <w:r>
        <w:rPr>
          <w:lang w:val="en-GB"/>
        </w:rPr>
        <w:t xml:space="preserve">a resolution of this </w:t>
      </w:r>
      <w:r w:rsidR="00D874C0">
        <w:rPr>
          <w:lang w:val="en-GB"/>
        </w:rPr>
        <w:t>magnitude</w:t>
      </w:r>
      <w:r>
        <w:rPr>
          <w:lang w:val="en-GB"/>
        </w:rPr>
        <w:t xml:space="preserve"> is</w:t>
      </w:r>
      <w:r w:rsidR="004B31D7">
        <w:rPr>
          <w:lang w:val="en-GB"/>
        </w:rPr>
        <w:t xml:space="preserve"> necessary</w:t>
      </w:r>
      <w:r w:rsidRPr="00EC13D3">
        <w:rPr>
          <w:lang w:val="en-GB"/>
        </w:rPr>
        <w:t xml:space="preserve"> to be able to </w:t>
      </w:r>
      <w:r>
        <w:rPr>
          <w:lang w:val="en-GB"/>
        </w:rPr>
        <w:t xml:space="preserve">accurately </w:t>
      </w:r>
      <w:r w:rsidRPr="00EC13D3">
        <w:rPr>
          <w:lang w:val="en-GB"/>
        </w:rPr>
        <w:t>classify multiple sitting postures</w:t>
      </w:r>
      <w:r>
        <w:rPr>
          <w:lang w:val="en-GB"/>
        </w:rPr>
        <w:t xml:space="preserve">. </w:t>
      </w:r>
      <w:r w:rsidR="00FE1704">
        <w:rPr>
          <w:lang w:val="en-GB"/>
        </w:rPr>
        <w:t xml:space="preserve">The </w:t>
      </w:r>
      <w:r w:rsidR="004B31D7">
        <w:rPr>
          <w:lang w:val="en-GB"/>
        </w:rPr>
        <w:t xml:space="preserve">main </w:t>
      </w:r>
      <w:r w:rsidR="00FE1704">
        <w:rPr>
          <w:lang w:val="en-GB"/>
        </w:rPr>
        <w:t>question that</w:t>
      </w:r>
      <w:r w:rsidR="004B31D7">
        <w:rPr>
          <w:lang w:val="en-GB"/>
        </w:rPr>
        <w:t xml:space="preserve"> needs to be addressed is whether a</w:t>
      </w:r>
      <w:r>
        <w:rPr>
          <w:lang w:val="en-GB"/>
        </w:rPr>
        <w:t xml:space="preserve"> lower sensor resolution</w:t>
      </w:r>
      <w:r w:rsidR="003067AA">
        <w:rPr>
          <w:lang w:val="en-GB"/>
        </w:rPr>
        <w:t xml:space="preserve"> can</w:t>
      </w:r>
      <w:r>
        <w:rPr>
          <w:lang w:val="en-GB"/>
        </w:rPr>
        <w:t xml:space="preserve"> </w:t>
      </w:r>
      <w:r w:rsidR="004B31D7">
        <w:rPr>
          <w:lang w:val="en-GB"/>
        </w:rPr>
        <w:t>achieve</w:t>
      </w:r>
      <w:r>
        <w:rPr>
          <w:lang w:val="en-GB"/>
        </w:rPr>
        <w:t xml:space="preserve"> the </w:t>
      </w:r>
      <w:r w:rsidR="003067AA">
        <w:rPr>
          <w:lang w:val="en-GB"/>
        </w:rPr>
        <w:t>similar</w:t>
      </w:r>
      <w:r>
        <w:rPr>
          <w:lang w:val="en-GB"/>
        </w:rPr>
        <w:t xml:space="preserve"> level of accuracy as </w:t>
      </w:r>
      <w:r w:rsidR="003067AA">
        <w:rPr>
          <w:lang w:val="en-GB"/>
        </w:rPr>
        <w:t xml:space="preserve">a </w:t>
      </w:r>
      <w:r>
        <w:rPr>
          <w:lang w:val="en-GB"/>
        </w:rPr>
        <w:t xml:space="preserve">higher resolution sensor? </w:t>
      </w:r>
      <w:r w:rsidR="004106DB">
        <w:rPr>
          <w:lang w:val="en-GB"/>
        </w:rPr>
        <w:t>To answer this question,</w:t>
      </w:r>
      <w:r w:rsidR="00FE1704">
        <w:rPr>
          <w:lang w:val="en-GB"/>
        </w:rPr>
        <w:t xml:space="preserve"> we</w:t>
      </w:r>
      <w:r w:rsidR="003067AA">
        <w:rPr>
          <w:lang w:val="en-GB"/>
        </w:rPr>
        <w:t xml:space="preserve"> experimented further by programmatically </w:t>
      </w:r>
      <w:r w:rsidR="00FE1704">
        <w:rPr>
          <w:lang w:val="en-GB"/>
        </w:rPr>
        <w:t>lower</w:t>
      </w:r>
      <w:r w:rsidR="003067AA">
        <w:rPr>
          <w:lang w:val="en-GB"/>
        </w:rPr>
        <w:t>ing</w:t>
      </w:r>
      <w:r w:rsidR="00FE1704">
        <w:rPr>
          <w:lang w:val="en-GB"/>
        </w:rPr>
        <w:t xml:space="preserve"> the</w:t>
      </w:r>
      <w:r w:rsidR="003067AA">
        <w:rPr>
          <w:lang w:val="en-GB"/>
        </w:rPr>
        <w:t xml:space="preserve"> original (32x32)</w:t>
      </w:r>
      <w:r w:rsidR="00FE1704">
        <w:rPr>
          <w:lang w:val="en-GB"/>
        </w:rPr>
        <w:t xml:space="preserve"> sensor resolution</w:t>
      </w:r>
      <w:r w:rsidR="004106DB">
        <w:rPr>
          <w:lang w:val="en-GB"/>
        </w:rPr>
        <w:t xml:space="preserve"> </w:t>
      </w:r>
      <w:r w:rsidR="00FE1704">
        <w:rPr>
          <w:lang w:val="en-GB"/>
        </w:rPr>
        <w:t xml:space="preserve">using the </w:t>
      </w:r>
      <w:r>
        <w:rPr>
          <w:lang w:val="en-GB"/>
        </w:rPr>
        <w:t>bilinear</w:t>
      </w:r>
      <w:r w:rsidRPr="00EC13D3">
        <w:rPr>
          <w:lang w:val="en-GB"/>
        </w:rPr>
        <w:t xml:space="preserve"> interpolation algorithm</w:t>
      </w:r>
      <w:r w:rsidR="004106DB">
        <w:rPr>
          <w:lang w:val="en-GB"/>
        </w:rPr>
        <w:t>. Multiple simulated sensor sizes</w:t>
      </w:r>
      <w:r w:rsidR="005B1F76">
        <w:rPr>
          <w:lang w:val="en-GB"/>
        </w:rPr>
        <w:t xml:space="preserve"> (2x2, 3x3, 5x5, 10x10, 20x20, 25x25</w:t>
      </w:r>
      <w:r w:rsidR="003067AA">
        <w:rPr>
          <w:lang w:val="en-GB"/>
        </w:rPr>
        <w:t>, 32x32</w:t>
      </w:r>
      <w:r w:rsidR="005B1F76">
        <w:rPr>
          <w:lang w:val="en-GB"/>
        </w:rPr>
        <w:t>)</w:t>
      </w:r>
      <w:r w:rsidR="004106DB">
        <w:rPr>
          <w:lang w:val="en-GB"/>
        </w:rPr>
        <w:t xml:space="preserve"> were </w:t>
      </w:r>
      <w:r w:rsidR="003067AA">
        <w:rPr>
          <w:lang w:val="en-GB"/>
        </w:rPr>
        <w:t>compared</w:t>
      </w:r>
      <w:r w:rsidR="004106DB">
        <w:rPr>
          <w:lang w:val="en-GB"/>
        </w:rPr>
        <w:t xml:space="preserve"> against</w:t>
      </w:r>
      <w:r w:rsidR="003067AA">
        <w:rPr>
          <w:lang w:val="en-GB"/>
        </w:rPr>
        <w:t xml:space="preserve"> different</w:t>
      </w:r>
      <w:r w:rsidR="004106DB">
        <w:rPr>
          <w:lang w:val="en-GB"/>
        </w:rPr>
        <w:t xml:space="preserve"> machine learning models.</w:t>
      </w:r>
      <w:r w:rsidR="003910C2">
        <w:rPr>
          <w:lang w:val="en-GB"/>
        </w:rPr>
        <w:t xml:space="preserve"> The</w:t>
      </w:r>
      <w:r w:rsidR="003067AA">
        <w:rPr>
          <w:lang w:val="en-GB"/>
        </w:rPr>
        <w:t xml:space="preserve">re is an obvious </w:t>
      </w:r>
      <w:r w:rsidR="003910C2">
        <w:rPr>
          <w:lang w:val="en-GB"/>
        </w:rPr>
        <w:t>relationship between the classification accuracy and the sensor</w:t>
      </w:r>
      <w:r w:rsidR="00A6632C">
        <w:rPr>
          <w:lang w:val="en-GB"/>
        </w:rPr>
        <w:t>’s</w:t>
      </w:r>
      <w:r w:rsidR="003910C2">
        <w:rPr>
          <w:lang w:val="en-GB"/>
        </w:rPr>
        <w:t xml:space="preserve"> resolutions </w:t>
      </w:r>
      <w:r w:rsidR="003067AA">
        <w:rPr>
          <w:lang w:val="en-GB"/>
        </w:rPr>
        <w:t>as shown</w:t>
      </w:r>
      <w:r w:rsidR="003910C2">
        <w:rPr>
          <w:lang w:val="en-GB"/>
        </w:rPr>
        <w:t xml:space="preserve"> in Figure </w:t>
      </w:r>
      <w:r w:rsidR="003D69DC">
        <w:rPr>
          <w:lang w:val="en-GB"/>
        </w:rPr>
        <w:t>9</w:t>
      </w:r>
      <w:r w:rsidR="003910C2">
        <w:rPr>
          <w:lang w:val="en-GB"/>
        </w:rPr>
        <w:t xml:space="preserve">. </w:t>
      </w:r>
      <w:r w:rsidR="005B1F76">
        <w:rPr>
          <w:lang w:val="en-GB"/>
        </w:rPr>
        <w:t>Overall,</w:t>
      </w:r>
      <w:r w:rsidR="00A6632C">
        <w:rPr>
          <w:lang w:val="en-GB"/>
        </w:rPr>
        <w:t xml:space="preserve"> it seen that the classification accuracy </w:t>
      </w:r>
      <w:r w:rsidR="006665DF">
        <w:rPr>
          <w:lang w:val="en-GB"/>
        </w:rPr>
        <w:t xml:space="preserve">is </w:t>
      </w:r>
      <w:r w:rsidR="0091702E">
        <w:rPr>
          <w:lang w:val="en-GB"/>
        </w:rPr>
        <w:t>largely</w:t>
      </w:r>
      <w:r w:rsidR="006665DF">
        <w:rPr>
          <w:lang w:val="en-GB"/>
        </w:rPr>
        <w:t xml:space="preserve"> </w:t>
      </w:r>
      <w:r w:rsidR="00A6632C">
        <w:rPr>
          <w:lang w:val="en-GB"/>
        </w:rPr>
        <w:t>dependent on the sensor resolution. As the</w:t>
      </w:r>
      <w:r w:rsidR="006665DF">
        <w:rPr>
          <w:lang w:val="en-GB"/>
        </w:rPr>
        <w:t xml:space="preserve"> sensor’s</w:t>
      </w:r>
      <w:r w:rsidR="00A6632C">
        <w:rPr>
          <w:lang w:val="en-GB"/>
        </w:rPr>
        <w:t xml:space="preserve"> resolutions increase, the classification accuracy increases</w:t>
      </w:r>
      <w:r w:rsidR="006665DF">
        <w:rPr>
          <w:lang w:val="en-GB"/>
        </w:rPr>
        <w:t xml:space="preserve"> for most machine learning models</w:t>
      </w:r>
      <w:r w:rsidR="00A6632C">
        <w:rPr>
          <w:lang w:val="en-GB"/>
        </w:rPr>
        <w:t>. I</w:t>
      </w:r>
      <w:r w:rsidR="005B1F76">
        <w:rPr>
          <w:lang w:val="en-GB"/>
        </w:rPr>
        <w:t xml:space="preserve">t is apparent that </w:t>
      </w:r>
      <w:r w:rsidR="006665DF">
        <w:rPr>
          <w:lang w:val="en-GB"/>
        </w:rPr>
        <w:t xml:space="preserve">a majority of </w:t>
      </w:r>
      <w:r w:rsidR="005B1F76">
        <w:rPr>
          <w:lang w:val="en-GB"/>
        </w:rPr>
        <w:t xml:space="preserve">the machine leaning models struggled with lower resolutions </w:t>
      </w:r>
      <w:r w:rsidR="006B09EC">
        <w:rPr>
          <w:lang w:val="en-GB"/>
        </w:rPr>
        <w:t>such as the</w:t>
      </w:r>
      <w:r w:rsidR="005B1F76">
        <w:rPr>
          <w:lang w:val="en-GB"/>
        </w:rPr>
        <w:t xml:space="preserve"> 2x2</w:t>
      </w:r>
      <w:r w:rsidR="008A0690">
        <w:rPr>
          <w:lang w:val="en-GB"/>
        </w:rPr>
        <w:t xml:space="preserve">, 3x3, and </w:t>
      </w:r>
      <w:r w:rsidR="005B1F76">
        <w:rPr>
          <w:lang w:val="en-GB"/>
        </w:rPr>
        <w:t xml:space="preserve">5x5 resolutions. </w:t>
      </w:r>
      <w:r w:rsidR="003F3232">
        <w:rPr>
          <w:lang w:val="en-GB"/>
        </w:rPr>
        <w:t xml:space="preserve">This suggests that </w:t>
      </w:r>
      <w:r w:rsidR="00B6507C">
        <w:rPr>
          <w:lang w:val="en-GB"/>
        </w:rPr>
        <w:t xml:space="preserve">such resolutions </w:t>
      </w:r>
      <w:r w:rsidR="007B506F">
        <w:rPr>
          <w:lang w:val="en-GB"/>
        </w:rPr>
        <w:t>do</w:t>
      </w:r>
      <w:r w:rsidR="003F3232">
        <w:rPr>
          <w:lang w:val="en-GB"/>
        </w:rPr>
        <w:t xml:space="preserve"> not provide </w:t>
      </w:r>
      <w:r w:rsidR="00B6507C">
        <w:rPr>
          <w:lang w:val="en-GB"/>
        </w:rPr>
        <w:t xml:space="preserve">adequate </w:t>
      </w:r>
      <w:r w:rsidR="003F3232">
        <w:rPr>
          <w:lang w:val="en-GB"/>
        </w:rPr>
        <w:t>information or features</w:t>
      </w:r>
      <w:r w:rsidR="00B6507C">
        <w:rPr>
          <w:lang w:val="en-GB"/>
        </w:rPr>
        <w:t>-sets</w:t>
      </w:r>
      <w:r w:rsidR="003F3232">
        <w:rPr>
          <w:lang w:val="en-GB"/>
        </w:rPr>
        <w:t xml:space="preserve"> to reliably identify different sitting postures. This as a result caused the models to perform relatively poorly compared to those of higher resolutions</w:t>
      </w:r>
      <w:r w:rsidR="00B6507C">
        <w:rPr>
          <w:lang w:val="en-GB"/>
        </w:rPr>
        <w:t xml:space="preserve">. </w:t>
      </w:r>
      <w:r w:rsidR="003F3232">
        <w:rPr>
          <w:lang w:val="en-GB"/>
        </w:rPr>
        <w:t xml:space="preserve">It is also seen that the 10x10 array size is </w:t>
      </w:r>
      <w:r w:rsidR="007B506F">
        <w:rPr>
          <w:lang w:val="en-GB"/>
        </w:rPr>
        <w:t>sufficient</w:t>
      </w:r>
      <w:r w:rsidR="007B01DF">
        <w:rPr>
          <w:lang w:val="en-GB"/>
        </w:rPr>
        <w:t xml:space="preserve"> for </w:t>
      </w:r>
      <w:r w:rsidR="00A6632C">
        <w:rPr>
          <w:lang w:val="en-GB"/>
        </w:rPr>
        <w:t xml:space="preserve">most </w:t>
      </w:r>
      <w:r w:rsidR="007B01DF">
        <w:rPr>
          <w:lang w:val="en-GB"/>
        </w:rPr>
        <w:t>machine learning models to accurately distinguish between different sitting postures</w:t>
      </w:r>
      <w:r w:rsidR="00A6632C">
        <w:rPr>
          <w:lang w:val="en-GB"/>
        </w:rPr>
        <w:t xml:space="preserve"> with a near-perfect accuracy</w:t>
      </w:r>
      <w:r w:rsidR="007B01DF">
        <w:rPr>
          <w:lang w:val="en-GB"/>
        </w:rPr>
        <w:t xml:space="preserve">. Machine models such as </w:t>
      </w:r>
      <w:r w:rsidR="00221B1B">
        <w:rPr>
          <w:lang w:val="en-GB"/>
        </w:rPr>
        <w:t xml:space="preserve">the </w:t>
      </w:r>
      <w:r w:rsidR="00B6507C">
        <w:rPr>
          <w:lang w:val="en-GB"/>
        </w:rPr>
        <w:t>CNN</w:t>
      </w:r>
      <w:r w:rsidR="007B01DF">
        <w:rPr>
          <w:lang w:val="en-GB"/>
        </w:rPr>
        <w:t>, Random Forest,</w:t>
      </w:r>
      <w:r w:rsidR="00B6507C">
        <w:rPr>
          <w:lang w:val="en-GB"/>
        </w:rPr>
        <w:t xml:space="preserve"> SVM and KNN </w:t>
      </w:r>
      <w:r w:rsidR="007B01DF">
        <w:rPr>
          <w:lang w:val="en-GB"/>
        </w:rPr>
        <w:t xml:space="preserve">were able to achieve accuracies upwards of </w:t>
      </w:r>
      <w:r w:rsidR="00004A23">
        <w:rPr>
          <w:lang w:val="en-GB"/>
        </w:rPr>
        <w:t>98%</w:t>
      </w:r>
      <w:r w:rsidR="00B6507C">
        <w:rPr>
          <w:lang w:val="en-GB"/>
        </w:rPr>
        <w:t>;</w:t>
      </w:r>
      <w:r w:rsidR="007B01DF">
        <w:rPr>
          <w:lang w:val="en-GB"/>
        </w:rPr>
        <w:t xml:space="preserve"> at par with</w:t>
      </w:r>
      <w:r w:rsidR="00004A23">
        <w:rPr>
          <w:lang w:val="en-GB"/>
        </w:rPr>
        <w:t xml:space="preserve"> </w:t>
      </w:r>
      <w:r w:rsidR="00B6507C">
        <w:rPr>
          <w:lang w:val="en-GB"/>
        </w:rPr>
        <w:t>even</w:t>
      </w:r>
      <w:r w:rsidR="007B01DF">
        <w:rPr>
          <w:lang w:val="en-GB"/>
        </w:rPr>
        <w:t xml:space="preserve"> higher</w:t>
      </w:r>
      <w:r w:rsidR="00146E4D">
        <w:rPr>
          <w:lang w:val="en-GB"/>
        </w:rPr>
        <w:t xml:space="preserve"> sensor</w:t>
      </w:r>
      <w:r w:rsidR="007B01DF">
        <w:rPr>
          <w:lang w:val="en-GB"/>
        </w:rPr>
        <w:t xml:space="preserve"> resolution</w:t>
      </w:r>
      <w:r w:rsidR="00004A23">
        <w:rPr>
          <w:lang w:val="en-GB"/>
        </w:rPr>
        <w:t xml:space="preserve"> sizes</w:t>
      </w:r>
      <w:r w:rsidR="003532A6">
        <w:rPr>
          <w:lang w:val="en-GB"/>
        </w:rPr>
        <w:t xml:space="preserve"> such as the (20x20), (25x25), and (32x32)</w:t>
      </w:r>
      <w:r w:rsidR="00FD6AF3">
        <w:rPr>
          <w:lang w:val="en-GB"/>
        </w:rPr>
        <w:t>.</w:t>
      </w:r>
      <w:r w:rsidR="00004A23">
        <w:rPr>
          <w:lang w:val="en-GB"/>
        </w:rPr>
        <w:t xml:space="preserve"> This therefore </w:t>
      </w:r>
      <w:r w:rsidR="003532A6">
        <w:rPr>
          <w:lang w:val="en-GB"/>
        </w:rPr>
        <w:t>suggests that</w:t>
      </w:r>
      <w:r w:rsidR="00004A23">
        <w:rPr>
          <w:lang w:val="en-GB"/>
        </w:rPr>
        <w:t xml:space="preserve"> the </w:t>
      </w:r>
      <w:r w:rsidR="004F6EC7">
        <w:rPr>
          <w:lang w:val="en-GB"/>
        </w:rPr>
        <w:t>(</w:t>
      </w:r>
      <w:r w:rsidR="00004A23">
        <w:rPr>
          <w:lang w:val="en-GB"/>
        </w:rPr>
        <w:t>10x10</w:t>
      </w:r>
      <w:r w:rsidR="004F6EC7">
        <w:rPr>
          <w:lang w:val="en-GB"/>
        </w:rPr>
        <w:t>)</w:t>
      </w:r>
      <w:r w:rsidR="00004A23">
        <w:rPr>
          <w:lang w:val="en-GB"/>
        </w:rPr>
        <w:t xml:space="preserve"> </w:t>
      </w:r>
      <w:r w:rsidR="004F6EC7">
        <w:rPr>
          <w:lang w:val="en-GB"/>
        </w:rPr>
        <w:t xml:space="preserve">resolution size </w:t>
      </w:r>
      <w:r w:rsidR="00B74304">
        <w:rPr>
          <w:lang w:val="en-GB"/>
        </w:rPr>
        <w:t xml:space="preserve">more than </w:t>
      </w:r>
      <w:r w:rsidR="004F6EC7">
        <w:rPr>
          <w:lang w:val="en-GB"/>
        </w:rPr>
        <w:t>sufficient</w:t>
      </w:r>
      <w:r w:rsidR="00B74304">
        <w:rPr>
          <w:lang w:val="en-GB"/>
        </w:rPr>
        <w:t xml:space="preserve"> to capture on</w:t>
      </w:r>
      <w:r w:rsidR="004F6EC7">
        <w:rPr>
          <w:lang w:val="en-GB"/>
        </w:rPr>
        <w:t>e’s</w:t>
      </w:r>
      <w:r w:rsidR="00B74304">
        <w:rPr>
          <w:lang w:val="en-GB"/>
        </w:rPr>
        <w:t xml:space="preserve"> </w:t>
      </w:r>
      <w:r w:rsidR="00B6507C">
        <w:rPr>
          <w:lang w:val="en-GB"/>
        </w:rPr>
        <w:t xml:space="preserve">sitting postures </w:t>
      </w:r>
      <w:r w:rsidR="00004A23">
        <w:rPr>
          <w:lang w:val="en-GB"/>
        </w:rPr>
        <w:t xml:space="preserve">without compromising on accuracy.  </w:t>
      </w:r>
      <w:r w:rsidR="007B01DF">
        <w:rPr>
          <w:lang w:val="en-GB"/>
        </w:rPr>
        <w:t xml:space="preserve">  </w:t>
      </w:r>
    </w:p>
    <w:p w14:paraId="058E794E" w14:textId="1CBD01D9" w:rsidR="00732743" w:rsidRDefault="004B31D7" w:rsidP="00732743">
      <w:pPr>
        <w:pStyle w:val="MDPI52figure"/>
      </w:pPr>
      <w:r>
        <w:rPr>
          <w:noProof/>
        </w:rPr>
        <w:drawing>
          <wp:inline distT="0" distB="0" distL="0" distR="0" wp14:anchorId="64A5D166" wp14:editId="7F627153">
            <wp:extent cx="5839583" cy="4051887"/>
            <wp:effectExtent l="12700" t="12700" r="15240" b="12700"/>
            <wp:docPr id="354386421" name="Picture 8" descr="A graph of different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386421" name="Picture 8" descr="A graph of different colors&#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849630" cy="4058858"/>
                    </a:xfrm>
                    <a:prstGeom prst="rect">
                      <a:avLst/>
                    </a:prstGeom>
                    <a:noFill/>
                    <a:ln>
                      <a:solidFill>
                        <a:schemeClr val="tx2"/>
                      </a:solidFill>
                    </a:ln>
                  </pic:spPr>
                </pic:pic>
              </a:graphicData>
            </a:graphic>
          </wp:inline>
        </w:drawing>
      </w:r>
    </w:p>
    <w:p w14:paraId="11AF5587" w14:textId="1A05FB5A" w:rsidR="002E0A85" w:rsidRDefault="005B750C" w:rsidP="00ED0D4B">
      <w:pPr>
        <w:pStyle w:val="MDPI51figurecaption"/>
      </w:pPr>
      <w:r w:rsidRPr="00ED3A86">
        <w:rPr>
          <w:b/>
          <w:bCs/>
        </w:rPr>
        <w:t xml:space="preserve">Figure </w:t>
      </w:r>
      <w:r w:rsidR="00503BC0">
        <w:rPr>
          <w:b/>
          <w:bCs/>
        </w:rPr>
        <w:t>8</w:t>
      </w:r>
      <w:r>
        <w:t xml:space="preserve">. </w:t>
      </w:r>
      <w:r w:rsidR="00286FCF">
        <w:t>A graph comparing the accuracies of different machine learning models</w:t>
      </w:r>
      <w:r w:rsidR="00C961C8">
        <w:t xml:space="preserve"> in respect to different sensor sizes</w:t>
      </w:r>
      <w:r w:rsidR="00CE1A63">
        <w:t>.</w:t>
      </w:r>
    </w:p>
    <w:p w14:paraId="5F085E40" w14:textId="77777777" w:rsidR="008B3222" w:rsidRDefault="008B3222" w:rsidP="00ED0D4B">
      <w:pPr>
        <w:pStyle w:val="MDPI51figurecaption"/>
      </w:pPr>
    </w:p>
    <w:p w14:paraId="3ECDAC6F" w14:textId="77777777" w:rsidR="00062C89" w:rsidRDefault="00062C89" w:rsidP="00627490">
      <w:pPr>
        <w:pStyle w:val="MDPI31text"/>
        <w:ind w:left="0" w:firstLine="0"/>
      </w:pPr>
    </w:p>
    <w:p w14:paraId="00DA22B3" w14:textId="54DB276B" w:rsidR="00B9486C" w:rsidRDefault="00062C89" w:rsidP="00B9486C">
      <w:pPr>
        <w:pStyle w:val="MDPI23heading3"/>
      </w:pPr>
      <w:r>
        <w:lastRenderedPageBreak/>
        <w:t>4.2</w:t>
      </w:r>
      <w:r w:rsidR="00AA628D">
        <w:t>.1</w:t>
      </w:r>
      <w:r>
        <w:t xml:space="preserve"> </w:t>
      </w:r>
      <w:r w:rsidR="008E6560">
        <w:t>AI</w:t>
      </w:r>
      <w:r w:rsidR="00DD5ABA">
        <w:t xml:space="preserve"> </w:t>
      </w:r>
      <w:r>
        <w:t>Recommendation</w:t>
      </w:r>
      <w:r w:rsidR="00FB265A">
        <w:t xml:space="preserve"> Evaluation</w:t>
      </w:r>
    </w:p>
    <w:p w14:paraId="77958605" w14:textId="2F55579C" w:rsidR="00A9675F" w:rsidRDefault="00150446" w:rsidP="00A9675F">
      <w:pPr>
        <w:pStyle w:val="MDPI31text"/>
      </w:pPr>
      <w:r>
        <w:rPr>
          <w:lang w:val="en-GB"/>
        </w:rPr>
        <w:t>Based on the response provided</w:t>
      </w:r>
      <w:r w:rsidR="00A9675F">
        <w:rPr>
          <w:lang w:val="en-GB"/>
        </w:rPr>
        <w:t xml:space="preserve">, it appears that the model is </w:t>
      </w:r>
      <w:r>
        <w:rPr>
          <w:lang w:val="en-GB"/>
        </w:rPr>
        <w:t xml:space="preserve">relatively accurate with its recommendations. </w:t>
      </w:r>
      <w:r w:rsidR="006F5BEB">
        <w:rPr>
          <w:lang w:val="en-GB"/>
        </w:rPr>
        <w:t>I</w:t>
      </w:r>
      <w:r w:rsidR="001E71D6">
        <w:rPr>
          <w:lang w:val="en-GB"/>
        </w:rPr>
        <w:t>t</w:t>
      </w:r>
      <w:r w:rsidR="006F5BEB">
        <w:rPr>
          <w:lang w:val="en-GB"/>
        </w:rPr>
        <w:t xml:space="preserve"> also</w:t>
      </w:r>
      <w:r w:rsidR="001E71D6">
        <w:rPr>
          <w:lang w:val="en-GB"/>
        </w:rPr>
        <w:t xml:space="preserve"> seem</w:t>
      </w:r>
      <w:r w:rsidR="006F5BEB">
        <w:rPr>
          <w:lang w:val="en-GB"/>
        </w:rPr>
        <w:t>ed</w:t>
      </w:r>
      <w:r w:rsidR="001E71D6">
        <w:rPr>
          <w:lang w:val="en-GB"/>
        </w:rPr>
        <w:t xml:space="preserve"> capable of </w:t>
      </w:r>
      <w:r w:rsidR="006F5BEB">
        <w:rPr>
          <w:lang w:val="en-GB"/>
        </w:rPr>
        <w:t>highlighting</w:t>
      </w:r>
      <w:r w:rsidR="001E71D6">
        <w:rPr>
          <w:lang w:val="en-GB"/>
        </w:rPr>
        <w:t xml:space="preserve"> postures that more commonly adopted compared</w:t>
      </w:r>
      <w:r w:rsidR="00060E18">
        <w:rPr>
          <w:lang w:val="en-GB"/>
        </w:rPr>
        <w:t xml:space="preserve"> others as seen in all the examples provided</w:t>
      </w:r>
      <w:r w:rsidR="006F5BEB">
        <w:rPr>
          <w:lang w:val="en-GB"/>
        </w:rPr>
        <w:t xml:space="preserve"> in Table </w:t>
      </w:r>
      <w:r w:rsidR="00E127EC">
        <w:rPr>
          <w:lang w:val="en-GB"/>
        </w:rPr>
        <w:t>8</w:t>
      </w:r>
      <w:r w:rsidR="00060E18">
        <w:rPr>
          <w:lang w:val="en-GB"/>
        </w:rPr>
        <w:t xml:space="preserve">. In addition, actionable insights were also recommended based on the sitting posture </w:t>
      </w:r>
      <w:r w:rsidR="00B0645C">
        <w:rPr>
          <w:lang w:val="en-GB"/>
        </w:rPr>
        <w:t xml:space="preserve">pattern </w:t>
      </w:r>
      <w:r w:rsidR="00060E18">
        <w:rPr>
          <w:lang w:val="en-GB"/>
        </w:rPr>
        <w:t xml:space="preserve">being adopted. </w:t>
      </w:r>
      <w:r w:rsidR="000470F7">
        <w:rPr>
          <w:lang w:val="en-GB"/>
        </w:rPr>
        <w:t>Particularly a</w:t>
      </w:r>
      <w:r w:rsidR="00060E18">
        <w:rPr>
          <w:lang w:val="en-GB"/>
        </w:rPr>
        <w:t>t R</w:t>
      </w:r>
      <w:r w:rsidR="00A02250">
        <w:rPr>
          <w:lang w:val="en-GB"/>
        </w:rPr>
        <w:t>4</w:t>
      </w:r>
      <w:r w:rsidR="00060E18">
        <w:rPr>
          <w:lang w:val="en-GB"/>
        </w:rPr>
        <w:t xml:space="preserve"> and R5, the </w:t>
      </w:r>
      <w:r w:rsidR="00B0645C">
        <w:rPr>
          <w:lang w:val="en-GB"/>
        </w:rPr>
        <w:t xml:space="preserve">LLM </w:t>
      </w:r>
      <w:r w:rsidR="00060E18">
        <w:rPr>
          <w:lang w:val="en-GB"/>
        </w:rPr>
        <w:t>model observed a</w:t>
      </w:r>
      <w:r w:rsidR="000470F7">
        <w:rPr>
          <w:lang w:val="en-GB"/>
        </w:rPr>
        <w:t xml:space="preserve"> slouching and</w:t>
      </w:r>
      <w:r w:rsidR="00863DCA">
        <w:rPr>
          <w:lang w:val="en-GB"/>
        </w:rPr>
        <w:t xml:space="preserve"> a</w:t>
      </w:r>
      <w:r w:rsidR="000470F7">
        <w:rPr>
          <w:lang w:val="en-GB"/>
        </w:rPr>
        <w:t xml:space="preserve"> leaning</w:t>
      </w:r>
      <w:r w:rsidR="00863DCA">
        <w:rPr>
          <w:lang w:val="en-GB"/>
        </w:rPr>
        <w:t xml:space="preserve"> </w:t>
      </w:r>
      <w:r w:rsidR="000470F7">
        <w:rPr>
          <w:lang w:val="en-GB"/>
        </w:rPr>
        <w:t>left</w:t>
      </w:r>
      <w:r w:rsidR="00060E18">
        <w:rPr>
          <w:lang w:val="en-GB"/>
        </w:rPr>
        <w:t xml:space="preserve"> sitting pattern and provided</w:t>
      </w:r>
      <w:r w:rsidR="000470F7">
        <w:rPr>
          <w:lang w:val="en-GB"/>
        </w:rPr>
        <w:t xml:space="preserve"> corrective steps to maintain proper sitting habits. </w:t>
      </w:r>
      <w:r w:rsidR="00965684" w:rsidRPr="00965684">
        <w:rPr>
          <w:lang w:val="en-GB"/>
        </w:rPr>
        <w:t>Overall, it seems that the L</w:t>
      </w:r>
      <w:r w:rsidR="00965684">
        <w:rPr>
          <w:lang w:val="en-GB"/>
        </w:rPr>
        <w:t>L</w:t>
      </w:r>
      <w:r w:rsidR="00965684" w:rsidRPr="00965684">
        <w:rPr>
          <w:lang w:val="en-GB"/>
        </w:rPr>
        <w:t>M model was</w:t>
      </w:r>
      <w:r w:rsidR="00965684">
        <w:rPr>
          <w:lang w:val="en-GB"/>
        </w:rPr>
        <w:t xml:space="preserve"> consistent in</w:t>
      </w:r>
      <w:r w:rsidR="00965684" w:rsidRPr="00965684">
        <w:rPr>
          <w:lang w:val="en-GB"/>
        </w:rPr>
        <w:t xml:space="preserve"> </w:t>
      </w:r>
      <w:r w:rsidR="00965684">
        <w:rPr>
          <w:lang w:val="en-GB"/>
        </w:rPr>
        <w:t xml:space="preserve">generating accurate </w:t>
      </w:r>
      <w:r w:rsidR="00965684" w:rsidRPr="00965684">
        <w:rPr>
          <w:lang w:val="en-GB"/>
        </w:rPr>
        <w:t>recommend</w:t>
      </w:r>
      <w:r w:rsidR="00965684">
        <w:rPr>
          <w:lang w:val="en-GB"/>
        </w:rPr>
        <w:t>ations based on the historical data provided</w:t>
      </w:r>
      <w:r w:rsidR="00863DCA">
        <w:rPr>
          <w:lang w:val="en-GB"/>
        </w:rPr>
        <w:t xml:space="preserve"> event though the prompts were slightly altered</w:t>
      </w:r>
      <w:r w:rsidR="00965684">
        <w:rPr>
          <w:lang w:val="en-GB"/>
        </w:rPr>
        <w:t xml:space="preserve">. </w:t>
      </w:r>
      <w:r w:rsidR="000470F7">
        <w:rPr>
          <w:lang w:val="en-GB"/>
        </w:rPr>
        <w:t xml:space="preserve"> </w:t>
      </w:r>
      <w:r w:rsidR="00060E18">
        <w:rPr>
          <w:lang w:val="en-GB"/>
        </w:rPr>
        <w:t xml:space="preserve"> </w:t>
      </w:r>
    </w:p>
    <w:p w14:paraId="039C5504" w14:textId="1F702076" w:rsidR="00A9675F" w:rsidRPr="00A9675F" w:rsidRDefault="004A0682" w:rsidP="00A9675F">
      <w:pPr>
        <w:pStyle w:val="MDPI41tablecaption"/>
        <w:rPr>
          <w:b/>
          <w:bCs/>
        </w:rPr>
      </w:pPr>
      <w:r w:rsidRPr="00BA55FF">
        <w:rPr>
          <w:b/>
          <w:bCs/>
        </w:rPr>
        <w:t xml:space="preserve">Table </w:t>
      </w:r>
      <w:r w:rsidR="00E127EC">
        <w:rPr>
          <w:b/>
          <w:bCs/>
        </w:rPr>
        <w:t>8</w:t>
      </w:r>
      <w:r w:rsidRPr="00BA55FF">
        <w:t xml:space="preserve">. </w:t>
      </w:r>
      <w:r w:rsidR="003D2C42">
        <w:t>5</w:t>
      </w:r>
      <w:r>
        <w:t xml:space="preserve"> </w:t>
      </w:r>
      <w:r w:rsidR="00164646">
        <w:t xml:space="preserve">different </w:t>
      </w:r>
      <w:r>
        <w:t xml:space="preserve">examples of </w:t>
      </w:r>
      <w:r w:rsidR="003D2C42">
        <w:t>OpenAI GPT-</w:t>
      </w:r>
      <w:r w:rsidR="00A51ADC">
        <w:t>4</w:t>
      </w:r>
      <w:r w:rsidR="00696E85">
        <w:t>o</w:t>
      </w:r>
      <w:r w:rsidR="00D50265">
        <w:t>’s</w:t>
      </w:r>
      <w:r>
        <w:t xml:space="preserve"> </w:t>
      </w:r>
      <w:r w:rsidR="00D50265">
        <w:t>generated r</w:t>
      </w:r>
      <w:r>
        <w:t>ecommendation</w:t>
      </w:r>
      <w:r w:rsidR="003D2C42">
        <w:t>s</w:t>
      </w:r>
      <w:r w:rsidR="00F866AE">
        <w:t xml:space="preserve"> based on </w:t>
      </w:r>
      <w:r w:rsidR="00696E85">
        <w:t>the</w:t>
      </w:r>
      <w:r w:rsidR="00926AAC">
        <w:t xml:space="preserve"> realistic data</w:t>
      </w:r>
      <w:r w:rsidR="008A7B4C">
        <w:t>set</w:t>
      </w:r>
      <w:r w:rsidR="00696E85">
        <w:t xml:space="preserve"> given</w:t>
      </w:r>
      <w:r w:rsidR="003D2C42">
        <w:t>.</w:t>
      </w:r>
    </w:p>
    <w:tbl>
      <w:tblPr>
        <w:tblW w:w="10985"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293"/>
        <w:gridCol w:w="1267"/>
        <w:gridCol w:w="9425"/>
      </w:tblGrid>
      <w:tr w:rsidR="00A51ADC" w:rsidRPr="00EF08AF" w14:paraId="245F98D8" w14:textId="77777777" w:rsidTr="00A51ADC">
        <w:trPr>
          <w:trHeight w:val="396"/>
        </w:trPr>
        <w:tc>
          <w:tcPr>
            <w:tcW w:w="293" w:type="dxa"/>
            <w:tcBorders>
              <w:top w:val="single" w:sz="8" w:space="0" w:color="auto"/>
              <w:bottom w:val="single" w:sz="4" w:space="0" w:color="auto"/>
            </w:tcBorders>
            <w:vAlign w:val="center"/>
          </w:tcPr>
          <w:p w14:paraId="3066AFB4" w14:textId="68123998" w:rsidR="00A51ADC" w:rsidRDefault="00A51ADC" w:rsidP="00EC26F7">
            <w:pPr>
              <w:pStyle w:val="MDPI42tablebody"/>
              <w:spacing w:line="240" w:lineRule="auto"/>
              <w:rPr>
                <w:b/>
                <w:snapToGrid/>
              </w:rPr>
            </w:pPr>
            <w:r>
              <w:rPr>
                <w:b/>
                <w:snapToGrid/>
              </w:rPr>
              <w:t>ID</w:t>
            </w:r>
          </w:p>
        </w:tc>
        <w:tc>
          <w:tcPr>
            <w:tcW w:w="1267" w:type="dxa"/>
            <w:tcBorders>
              <w:top w:val="single" w:sz="8" w:space="0" w:color="auto"/>
              <w:bottom w:val="single" w:sz="4" w:space="0" w:color="auto"/>
            </w:tcBorders>
            <w:vAlign w:val="center"/>
          </w:tcPr>
          <w:p w14:paraId="35A0A2BC" w14:textId="07ED2CA9" w:rsidR="00A51ADC" w:rsidRDefault="00A51ADC" w:rsidP="00A51ADC">
            <w:pPr>
              <w:pStyle w:val="MDPI42tablebody"/>
              <w:spacing w:line="240" w:lineRule="auto"/>
              <w:rPr>
                <w:b/>
                <w:snapToGrid/>
              </w:rPr>
            </w:pPr>
            <w:r>
              <w:rPr>
                <w:b/>
                <w:snapToGrid/>
              </w:rPr>
              <w:t>Prompt ID</w:t>
            </w:r>
          </w:p>
        </w:tc>
        <w:tc>
          <w:tcPr>
            <w:tcW w:w="9425" w:type="dxa"/>
            <w:tcBorders>
              <w:top w:val="single" w:sz="8" w:space="0" w:color="auto"/>
              <w:bottom w:val="single" w:sz="4" w:space="0" w:color="auto"/>
            </w:tcBorders>
            <w:shd w:val="clear" w:color="auto" w:fill="auto"/>
            <w:vAlign w:val="center"/>
          </w:tcPr>
          <w:p w14:paraId="09AAA1A2" w14:textId="62039A91" w:rsidR="00A51ADC" w:rsidRPr="007F7C8C" w:rsidRDefault="00A51ADC" w:rsidP="0066708D">
            <w:pPr>
              <w:pStyle w:val="MDPI42tablebody"/>
              <w:spacing w:line="240" w:lineRule="auto"/>
              <w:jc w:val="left"/>
              <w:rPr>
                <w:b/>
                <w:snapToGrid/>
              </w:rPr>
            </w:pPr>
            <w:r>
              <w:rPr>
                <w:b/>
                <w:snapToGrid/>
              </w:rPr>
              <w:t>Recommendation</w:t>
            </w:r>
          </w:p>
        </w:tc>
      </w:tr>
      <w:tr w:rsidR="00A51ADC" w:rsidRPr="00EF08AF" w14:paraId="4032D3CC" w14:textId="77777777" w:rsidTr="00A51ADC">
        <w:trPr>
          <w:trHeight w:val="377"/>
        </w:trPr>
        <w:tc>
          <w:tcPr>
            <w:tcW w:w="293" w:type="dxa"/>
            <w:tcBorders>
              <w:top w:val="single" w:sz="4" w:space="0" w:color="auto"/>
              <w:bottom w:val="single" w:sz="4" w:space="0" w:color="auto"/>
            </w:tcBorders>
            <w:vAlign w:val="center"/>
          </w:tcPr>
          <w:p w14:paraId="3E4809EE" w14:textId="4AE78D45" w:rsidR="00A51ADC" w:rsidRPr="001F17D0" w:rsidRDefault="00A51ADC" w:rsidP="00A51ADC">
            <w:pPr>
              <w:pStyle w:val="MDPI63Notes"/>
              <w:jc w:val="center"/>
            </w:pPr>
            <w:r>
              <w:t>R1</w:t>
            </w:r>
          </w:p>
        </w:tc>
        <w:tc>
          <w:tcPr>
            <w:tcW w:w="1267" w:type="dxa"/>
            <w:tcBorders>
              <w:top w:val="single" w:sz="4" w:space="0" w:color="auto"/>
              <w:bottom w:val="single" w:sz="4" w:space="0" w:color="auto"/>
            </w:tcBorders>
            <w:vAlign w:val="center"/>
          </w:tcPr>
          <w:p w14:paraId="1F1DE155" w14:textId="299167C1" w:rsidR="00A51ADC" w:rsidRDefault="00A51ADC" w:rsidP="00A51ADC">
            <w:pPr>
              <w:pStyle w:val="MDPI63Notes"/>
              <w:jc w:val="center"/>
            </w:pPr>
            <w:r>
              <w:t>P1</w:t>
            </w:r>
          </w:p>
        </w:tc>
        <w:tc>
          <w:tcPr>
            <w:tcW w:w="9425" w:type="dxa"/>
            <w:tcBorders>
              <w:top w:val="single" w:sz="4" w:space="0" w:color="auto"/>
              <w:bottom w:val="single" w:sz="4" w:space="0" w:color="auto"/>
            </w:tcBorders>
            <w:shd w:val="clear" w:color="auto" w:fill="auto"/>
            <w:vAlign w:val="center"/>
          </w:tcPr>
          <w:p w14:paraId="02775916" w14:textId="6E8FD651" w:rsidR="00A51ADC" w:rsidRPr="003E4522" w:rsidRDefault="00A51ADC" w:rsidP="00A51ADC">
            <w:pPr>
              <w:pStyle w:val="MDPI63Notes"/>
              <w:rPr>
                <w:rFonts w:ascii="Times New Roman" w:hAnsi="Times New Roman"/>
                <w:color w:val="auto"/>
              </w:rPr>
            </w:pPr>
            <w:r>
              <w:t>Your data shows a tendency to lean right for an extended period from about 23:01 to 23:03, followed by a slouching posture, indicating potential for prolonged poor alignment. This suggests a need for regular posture breaks and stretches to avoid discomfort and improve balance. Implementing reminders or incorporating standing periods into your routine could help counteract the leaning and slouching habits, fostering better sitting habits and spinal health.</w:t>
            </w:r>
          </w:p>
        </w:tc>
      </w:tr>
      <w:tr w:rsidR="00A51ADC" w:rsidRPr="00EF08AF" w14:paraId="53B6E994" w14:textId="77777777" w:rsidTr="00A51ADC">
        <w:trPr>
          <w:trHeight w:val="377"/>
        </w:trPr>
        <w:tc>
          <w:tcPr>
            <w:tcW w:w="293" w:type="dxa"/>
            <w:tcBorders>
              <w:top w:val="single" w:sz="4" w:space="0" w:color="auto"/>
              <w:bottom w:val="single" w:sz="4" w:space="0" w:color="auto"/>
            </w:tcBorders>
            <w:vAlign w:val="center"/>
          </w:tcPr>
          <w:p w14:paraId="7CB512EF" w14:textId="01A9A681" w:rsidR="00A51ADC" w:rsidRPr="00FC21DC" w:rsidRDefault="00A51ADC" w:rsidP="00EC26F7">
            <w:pPr>
              <w:pStyle w:val="MDPI63Notes"/>
              <w:jc w:val="center"/>
            </w:pPr>
            <w:r>
              <w:t>R2</w:t>
            </w:r>
          </w:p>
        </w:tc>
        <w:tc>
          <w:tcPr>
            <w:tcW w:w="1267" w:type="dxa"/>
            <w:tcBorders>
              <w:top w:val="single" w:sz="4" w:space="0" w:color="auto"/>
              <w:bottom w:val="single" w:sz="4" w:space="0" w:color="auto"/>
            </w:tcBorders>
            <w:vAlign w:val="center"/>
          </w:tcPr>
          <w:p w14:paraId="16E6C998" w14:textId="71CE7886" w:rsidR="00A51ADC" w:rsidRDefault="00A51ADC" w:rsidP="00A51ADC">
            <w:pPr>
              <w:pStyle w:val="MDPI63Notes"/>
              <w:jc w:val="center"/>
            </w:pPr>
            <w:r>
              <w:t>P2</w:t>
            </w:r>
          </w:p>
        </w:tc>
        <w:tc>
          <w:tcPr>
            <w:tcW w:w="9425" w:type="dxa"/>
            <w:tcBorders>
              <w:top w:val="single" w:sz="4" w:space="0" w:color="auto"/>
              <w:bottom w:val="single" w:sz="4" w:space="0" w:color="auto"/>
            </w:tcBorders>
            <w:shd w:val="clear" w:color="auto" w:fill="auto"/>
            <w:vAlign w:val="center"/>
          </w:tcPr>
          <w:p w14:paraId="78F41D49" w14:textId="585A2FC0" w:rsidR="00A51ADC" w:rsidRPr="003E4522" w:rsidRDefault="00A51ADC" w:rsidP="00A51ADC">
            <w:pPr>
              <w:pStyle w:val="MDPI63Notes"/>
              <w:rPr>
                <w:rFonts w:ascii="Times New Roman" w:hAnsi="Times New Roman"/>
                <w:color w:val="auto"/>
              </w:rPr>
            </w:pPr>
            <w:r>
              <w:t>Your data reveals a transition from leaning left to leaning right for lengthy periods, followed by slouching, particularly around 23:01 to 23:04, indicating potential discomfort and posture imbalance. To counter these habits, try standing or taking short movement breaks every hour, and consider adjusting your chair or workstation for more ergonomic support. Practicing mindfulness of your posture and incorporating stretching exercises can also help maintain a balanced and comfortable sitting posture throughout the day.</w:t>
            </w:r>
          </w:p>
        </w:tc>
      </w:tr>
      <w:tr w:rsidR="00A51ADC" w:rsidRPr="00EF08AF" w14:paraId="3086050F" w14:textId="77777777" w:rsidTr="00A51ADC">
        <w:trPr>
          <w:trHeight w:val="377"/>
        </w:trPr>
        <w:tc>
          <w:tcPr>
            <w:tcW w:w="293" w:type="dxa"/>
            <w:tcBorders>
              <w:top w:val="single" w:sz="4" w:space="0" w:color="auto"/>
              <w:bottom w:val="single" w:sz="4" w:space="0" w:color="auto"/>
            </w:tcBorders>
            <w:vAlign w:val="center"/>
          </w:tcPr>
          <w:p w14:paraId="3EFA87AC" w14:textId="1F68F0E0" w:rsidR="00A51ADC" w:rsidRPr="00FC21DC" w:rsidRDefault="00A51ADC" w:rsidP="00EC26F7">
            <w:pPr>
              <w:pStyle w:val="MDPI63Notes"/>
              <w:jc w:val="center"/>
            </w:pPr>
            <w:r>
              <w:t>R3</w:t>
            </w:r>
          </w:p>
        </w:tc>
        <w:tc>
          <w:tcPr>
            <w:tcW w:w="1267" w:type="dxa"/>
            <w:tcBorders>
              <w:top w:val="single" w:sz="4" w:space="0" w:color="auto"/>
              <w:bottom w:val="single" w:sz="4" w:space="0" w:color="auto"/>
            </w:tcBorders>
            <w:vAlign w:val="center"/>
          </w:tcPr>
          <w:p w14:paraId="12EA3CDE" w14:textId="27FA62D5" w:rsidR="00A51ADC" w:rsidRDefault="00A51ADC" w:rsidP="00A51ADC">
            <w:pPr>
              <w:pStyle w:val="MDPI63Notes"/>
              <w:jc w:val="center"/>
            </w:pPr>
            <w:r>
              <w:t>P3</w:t>
            </w:r>
          </w:p>
        </w:tc>
        <w:tc>
          <w:tcPr>
            <w:tcW w:w="9425" w:type="dxa"/>
            <w:tcBorders>
              <w:top w:val="single" w:sz="4" w:space="0" w:color="auto"/>
              <w:bottom w:val="single" w:sz="4" w:space="0" w:color="auto"/>
            </w:tcBorders>
            <w:shd w:val="clear" w:color="auto" w:fill="auto"/>
            <w:vAlign w:val="center"/>
          </w:tcPr>
          <w:p w14:paraId="2B2BAE54" w14:textId="2ED094D3" w:rsidR="00A51ADC" w:rsidRPr="003E4522" w:rsidRDefault="00A51ADC" w:rsidP="00A51ADC">
            <w:pPr>
              <w:pStyle w:val="MDPI63Notes"/>
              <w:rPr>
                <w:rFonts w:ascii="Times New Roman" w:hAnsi="Times New Roman"/>
                <w:color w:val="auto"/>
              </w:rPr>
            </w:pPr>
            <w:r>
              <w:t>Your sitting behavior shows frequent transitions from leaning to slouching, particularly from 23:01 to 23:03, which could lead to discomfort and strain. To improve your posture, consider setting regular reminders to sit upright, checking your seat ergonomics, and using lumbar support to maintain proper spine alignment. Additionally, integrating short standing or stretching breaks every 30-60 minutes can help alleviate prolonged sitting effects and promote better posture throughout the day.</w:t>
            </w:r>
          </w:p>
        </w:tc>
      </w:tr>
      <w:tr w:rsidR="00A51ADC" w:rsidRPr="00EF08AF" w14:paraId="1516975A" w14:textId="77777777" w:rsidTr="00A51ADC">
        <w:trPr>
          <w:trHeight w:val="396"/>
        </w:trPr>
        <w:tc>
          <w:tcPr>
            <w:tcW w:w="293" w:type="dxa"/>
            <w:tcBorders>
              <w:top w:val="single" w:sz="4" w:space="0" w:color="auto"/>
              <w:bottom w:val="single" w:sz="4" w:space="0" w:color="auto"/>
            </w:tcBorders>
            <w:vAlign w:val="center"/>
          </w:tcPr>
          <w:p w14:paraId="55BBFB43" w14:textId="0D690CB2" w:rsidR="00A51ADC" w:rsidRPr="00FC21DC" w:rsidRDefault="00A51ADC" w:rsidP="00EC26F7">
            <w:pPr>
              <w:pStyle w:val="MDPI63Notes"/>
              <w:jc w:val="center"/>
            </w:pPr>
            <w:r>
              <w:t>R4</w:t>
            </w:r>
          </w:p>
        </w:tc>
        <w:tc>
          <w:tcPr>
            <w:tcW w:w="1267" w:type="dxa"/>
            <w:tcBorders>
              <w:top w:val="single" w:sz="4" w:space="0" w:color="auto"/>
              <w:bottom w:val="single" w:sz="4" w:space="0" w:color="auto"/>
            </w:tcBorders>
            <w:vAlign w:val="center"/>
          </w:tcPr>
          <w:p w14:paraId="5DC92341" w14:textId="35F0A4A7" w:rsidR="00A51ADC" w:rsidRDefault="00A51ADC" w:rsidP="00A51ADC">
            <w:pPr>
              <w:pStyle w:val="MDPI63Notes"/>
              <w:jc w:val="center"/>
            </w:pPr>
            <w:r>
              <w:t>P4</w:t>
            </w:r>
          </w:p>
        </w:tc>
        <w:tc>
          <w:tcPr>
            <w:tcW w:w="9425" w:type="dxa"/>
            <w:tcBorders>
              <w:top w:val="single" w:sz="4" w:space="0" w:color="auto"/>
              <w:bottom w:val="single" w:sz="4" w:space="0" w:color="auto"/>
            </w:tcBorders>
            <w:shd w:val="clear" w:color="auto" w:fill="auto"/>
            <w:vAlign w:val="center"/>
          </w:tcPr>
          <w:p w14:paraId="207CE74B" w14:textId="3F2DDECD" w:rsidR="00A51ADC" w:rsidRPr="003E4522" w:rsidRDefault="00A51ADC" w:rsidP="00A51ADC">
            <w:pPr>
              <w:pStyle w:val="MDPI63Notes"/>
              <w:rPr>
                <w:rFonts w:ascii="Times New Roman" w:hAnsi="Times New Roman"/>
                <w:color w:val="auto"/>
              </w:rPr>
            </w:pPr>
            <w:r>
              <w:t>Your sitting patterns indicate a shift from leaning to slouching postures, particularly between 23:01 and 23:04, which suggests a decline in posture quality as the session progresses. To improve your posture, consider incorporating reminders to adjust your posture every hour, using ergonomic seating that supports your back, and engaging in regular stretching or brief standing activities. These strategies can help maintain better alignment and enhance comfort throughout your day.</w:t>
            </w:r>
          </w:p>
        </w:tc>
      </w:tr>
      <w:tr w:rsidR="00A51ADC" w:rsidRPr="00EF08AF" w14:paraId="53A72925" w14:textId="77777777" w:rsidTr="00A51ADC">
        <w:trPr>
          <w:trHeight w:val="396"/>
        </w:trPr>
        <w:tc>
          <w:tcPr>
            <w:tcW w:w="293" w:type="dxa"/>
            <w:tcBorders>
              <w:top w:val="single" w:sz="4" w:space="0" w:color="auto"/>
              <w:bottom w:val="single" w:sz="4" w:space="0" w:color="auto"/>
            </w:tcBorders>
            <w:vAlign w:val="center"/>
          </w:tcPr>
          <w:p w14:paraId="3842E4F1" w14:textId="5B49B37D" w:rsidR="00A51ADC" w:rsidRPr="00FC21DC" w:rsidRDefault="00A51ADC" w:rsidP="00EC26F7">
            <w:pPr>
              <w:pStyle w:val="MDPI63Notes"/>
              <w:jc w:val="center"/>
            </w:pPr>
            <w:r>
              <w:t>R5</w:t>
            </w:r>
          </w:p>
        </w:tc>
        <w:tc>
          <w:tcPr>
            <w:tcW w:w="1267" w:type="dxa"/>
            <w:tcBorders>
              <w:top w:val="single" w:sz="4" w:space="0" w:color="auto"/>
              <w:bottom w:val="single" w:sz="4" w:space="0" w:color="auto"/>
            </w:tcBorders>
            <w:vAlign w:val="center"/>
          </w:tcPr>
          <w:p w14:paraId="0FCA986A" w14:textId="616B6AB2" w:rsidR="00A51ADC" w:rsidRDefault="00A51ADC" w:rsidP="00A51ADC">
            <w:pPr>
              <w:pStyle w:val="MDPI63Notes"/>
              <w:jc w:val="center"/>
            </w:pPr>
            <w:r>
              <w:t>P5</w:t>
            </w:r>
          </w:p>
        </w:tc>
        <w:tc>
          <w:tcPr>
            <w:tcW w:w="9425" w:type="dxa"/>
            <w:tcBorders>
              <w:top w:val="single" w:sz="4" w:space="0" w:color="auto"/>
              <w:bottom w:val="single" w:sz="4" w:space="0" w:color="auto"/>
            </w:tcBorders>
            <w:shd w:val="clear" w:color="auto" w:fill="auto"/>
            <w:vAlign w:val="center"/>
          </w:tcPr>
          <w:p w14:paraId="1EB91703" w14:textId="085A6B14" w:rsidR="00A51ADC" w:rsidRPr="00A51ADC" w:rsidRDefault="00A51ADC" w:rsidP="00A51ADC">
            <w:pPr>
              <w:pStyle w:val="MDPI63Notes"/>
              <w:rPr>
                <w:rFonts w:ascii="Times New Roman" w:hAnsi="Times New Roman"/>
                <w:color w:val="auto"/>
              </w:rPr>
            </w:pPr>
            <w:r>
              <w:t>Your data indicates a pattern of leaning, initially left and then right for prolonged periods, with a transition to slouching between 23:01 and 23:04, suggesting postural fatigue over time. To address these issues, focus on maintaining an upright posture by using ergonomic aides like lumbar support and posture reminders, and consider repositioning your workspace for balanced body alignment. Additionally, integrating frequent short breaks for stretching or standing can help reduce discomfort and sustain better posture throughout the day.</w:t>
            </w:r>
          </w:p>
        </w:tc>
      </w:tr>
    </w:tbl>
    <w:p w14:paraId="74D3B645" w14:textId="77777777" w:rsidR="008F1ED5" w:rsidRDefault="008F1ED5" w:rsidP="00E36973">
      <w:pPr>
        <w:pStyle w:val="MDPI31text"/>
        <w:ind w:left="0" w:firstLine="0"/>
      </w:pPr>
    </w:p>
    <w:p w14:paraId="625940E9" w14:textId="37374C9F" w:rsidR="00AE1EDC" w:rsidRDefault="00EC53AC" w:rsidP="00575973">
      <w:pPr>
        <w:pStyle w:val="MDPI23heading3"/>
      </w:pPr>
      <w:commentRangeStart w:id="10"/>
      <w:r>
        <w:t>4.2.</w:t>
      </w:r>
      <w:r w:rsidR="00AE1EDC">
        <w:t>2</w:t>
      </w:r>
      <w:r>
        <w:t xml:space="preserve"> </w:t>
      </w:r>
      <w:commentRangeStart w:id="11"/>
      <w:commentRangeEnd w:id="11"/>
      <w:r>
        <w:rPr>
          <w:rStyle w:val="CommentReference"/>
          <w:rFonts w:eastAsia="SimSun"/>
          <w:snapToGrid/>
          <w:lang w:eastAsia="zh-CN" w:bidi="ar-SA"/>
        </w:rPr>
        <w:commentReference w:id="11"/>
      </w:r>
      <w:commentRangeEnd w:id="10"/>
      <w:r>
        <w:rPr>
          <w:rStyle w:val="CommentReference"/>
          <w:rFonts w:eastAsia="SimSun"/>
          <w:snapToGrid/>
          <w:lang w:eastAsia="zh-CN" w:bidi="ar-SA"/>
        </w:rPr>
        <w:commentReference w:id="10"/>
      </w:r>
      <w:r w:rsidR="00AE1EDC">
        <w:t>Posture Scoring System</w:t>
      </w:r>
    </w:p>
    <w:p w14:paraId="169810A7" w14:textId="77777777" w:rsidR="0085134F" w:rsidRPr="00F303C6" w:rsidRDefault="0085134F" w:rsidP="00810ADF">
      <w:pPr>
        <w:pStyle w:val="MDPI23heading3"/>
        <w:ind w:left="0"/>
      </w:pPr>
    </w:p>
    <w:p w14:paraId="15B99E66" w14:textId="12234EB6" w:rsidR="00C467EA" w:rsidRDefault="00F303C6" w:rsidP="00CE1A63">
      <w:pPr>
        <w:pStyle w:val="MDPI23heading3"/>
      </w:pPr>
      <w:r>
        <w:t>4.</w:t>
      </w:r>
      <w:r w:rsidR="00EC53AC">
        <w:t>6</w:t>
      </w:r>
      <w:r>
        <w:t xml:space="preserve"> </w:t>
      </w:r>
      <w:r w:rsidRPr="00F303C6">
        <w:t>Limitations of the Study</w:t>
      </w:r>
    </w:p>
    <w:p w14:paraId="0AE1BF2B" w14:textId="6E947CF8" w:rsidR="0076724D" w:rsidRDefault="0076724D" w:rsidP="00CE1A63">
      <w:pPr>
        <w:pStyle w:val="MDPI23heading3"/>
      </w:pPr>
      <w:r>
        <w:t xml:space="preserve">- </w:t>
      </w:r>
      <w:r w:rsidR="001E71D6">
        <w:t>No</w:t>
      </w:r>
      <w:r>
        <w:t xml:space="preserve"> real-time</w:t>
      </w:r>
      <w:r w:rsidR="001E71D6">
        <w:t xml:space="preserve"> detection</w:t>
      </w:r>
    </w:p>
    <w:p w14:paraId="101530E9" w14:textId="2923E7B8" w:rsidR="001E71D6" w:rsidRDefault="001E71D6" w:rsidP="00CE1A63">
      <w:pPr>
        <w:pStyle w:val="MDPI23heading3"/>
      </w:pPr>
      <w:r>
        <w:t>- Posture monitoring system is not integrated with the sensor</w:t>
      </w:r>
    </w:p>
    <w:p w14:paraId="7D8C8F05" w14:textId="1FDDC5B8" w:rsidR="001E71D6" w:rsidRDefault="001E71D6" w:rsidP="00CE1A63">
      <w:pPr>
        <w:pStyle w:val="MDPI23heading3"/>
      </w:pPr>
      <w:r>
        <w:t xml:space="preserve">- More validation of the Posture </w:t>
      </w:r>
      <w:r w:rsidR="003D56AE">
        <w:t>Score</w:t>
      </w:r>
    </w:p>
    <w:p w14:paraId="3B4A507C" w14:textId="73062447" w:rsidR="0076724D" w:rsidRDefault="0076724D" w:rsidP="00CE1A63">
      <w:pPr>
        <w:pStyle w:val="MDPI23heading3"/>
      </w:pPr>
      <w:r>
        <w:t xml:space="preserve">- </w:t>
      </w:r>
      <w:r w:rsidR="00F30EF7">
        <w:t>Only one participant invo</w:t>
      </w:r>
      <w:r w:rsidR="00164646">
        <w:t>lved in the study</w:t>
      </w:r>
    </w:p>
    <w:p w14:paraId="5D3EF4C5" w14:textId="2D55B60B" w:rsidR="00164646" w:rsidRDefault="001E71D6" w:rsidP="00DD5ABA">
      <w:pPr>
        <w:pStyle w:val="MDPI23heading3"/>
      </w:pPr>
      <w:r>
        <w:t>- No direct feedback (via surveys) on the developed Posture monitoring system</w:t>
      </w:r>
    </w:p>
    <w:p w14:paraId="0CBF80F5" w14:textId="77777777" w:rsidR="0026169A" w:rsidRDefault="0026169A" w:rsidP="00DD5ABA">
      <w:pPr>
        <w:pStyle w:val="MDPI23heading3"/>
      </w:pPr>
    </w:p>
    <w:p w14:paraId="0367A171" w14:textId="7B19830E" w:rsidR="00E93210" w:rsidRPr="00325902" w:rsidRDefault="0085134F" w:rsidP="00DF3ACF">
      <w:pPr>
        <w:pStyle w:val="MDPI21heading1"/>
      </w:pPr>
      <w:r>
        <w:lastRenderedPageBreak/>
        <w:t>4</w:t>
      </w:r>
      <w:r w:rsidR="00E93210">
        <w:t>. Conclusions</w:t>
      </w:r>
    </w:p>
    <w:p w14:paraId="3A269C40" w14:textId="43428FBF" w:rsidR="00DD5ABA" w:rsidRDefault="005D7FC9" w:rsidP="0044499A">
      <w:pPr>
        <w:pStyle w:val="MDPI31text"/>
      </w:pPr>
      <w:r>
        <w:t xml:space="preserve">In this paper, we developed a </w:t>
      </w:r>
      <w:r w:rsidR="00BB007E">
        <w:t xml:space="preserve">smart chair system capable of classifying 19 different sitting posture using (2) 32x32 pressure senor arrays. </w:t>
      </w:r>
      <w:r w:rsidR="00DB3539">
        <w:t>We had o</w:t>
      </w:r>
      <w:r w:rsidR="00BB007E">
        <w:t xml:space="preserve">nly one individual participated in our experiment for we wanted to develop a system making it specifically tailored to that </w:t>
      </w:r>
      <w:r w:rsidR="00A8756B">
        <w:t>individual,</w:t>
      </w:r>
      <w:r w:rsidR="00BB007E">
        <w:t xml:space="preserve"> which is an approach different from other studies. To further improve the quality of our given dataset, we performed a series of data augmentations which aim</w:t>
      </w:r>
      <w:r w:rsidR="00A8756B">
        <w:t>ed to add robustness to the ML models being used for the classification. The results from 5 different machine (</w:t>
      </w:r>
      <w:r w:rsidR="00A8756B">
        <w:rPr>
          <w:lang w:val="en-GB"/>
        </w:rPr>
        <w:t xml:space="preserve">Decision Tree, Random Forest, SVM, KNN, and CNN) </w:t>
      </w:r>
      <w:r w:rsidR="00A8756B">
        <w:t xml:space="preserve">were examined. The CNN model achieved the highest classification accuracy with a value of </w:t>
      </w:r>
      <w:r w:rsidR="00A8756B">
        <w:rPr>
          <w:lang w:val="en-GB"/>
        </w:rPr>
        <w:t xml:space="preserve">99.65% in contrast to Decision tree which had the lowest score at </w:t>
      </w:r>
      <w:r w:rsidR="00A8756B">
        <w:t xml:space="preserve">83.67%. </w:t>
      </w:r>
      <w:r w:rsidR="00D65C71">
        <w:t>Additionally, a</w:t>
      </w:r>
      <w:r w:rsidR="00627138">
        <w:t xml:space="preserve"> </w:t>
      </w:r>
      <w:r w:rsidR="00A8756B">
        <w:t>comprehensive web-based feedback system</w:t>
      </w:r>
      <w:r w:rsidR="00627138">
        <w:t xml:space="preserve"> was developed</w:t>
      </w:r>
      <w:r w:rsidR="00A8756B">
        <w:t xml:space="preserve"> </w:t>
      </w:r>
      <w:r w:rsidR="00541BA8">
        <w:t>to</w:t>
      </w:r>
      <w:r w:rsidR="00627138">
        <w:t xml:space="preserve"> </w:t>
      </w:r>
      <w:r w:rsidR="00541BA8">
        <w:t>provide</w:t>
      </w:r>
      <w:r w:rsidR="00A8756B">
        <w:t xml:space="preserve"> the end user with valuable information and insight </w:t>
      </w:r>
      <w:r w:rsidR="001A568D">
        <w:t>regarding</w:t>
      </w:r>
      <w:r w:rsidR="00A8756B">
        <w:t xml:space="preserve"> the sitting patterns being adopted.</w:t>
      </w:r>
      <w:r w:rsidR="001A568D">
        <w:t xml:space="preserve"> We </w:t>
      </w:r>
      <w:r w:rsidR="00541BA8">
        <w:t>also incorporated the use the Procrustes Analysis to design</w:t>
      </w:r>
      <w:r w:rsidR="006716A2">
        <w:t xml:space="preserve"> </w:t>
      </w:r>
      <w:r w:rsidR="001A568D">
        <w:t>a stat</w:t>
      </w:r>
      <w:r w:rsidR="006716A2">
        <w:t>e-</w:t>
      </w:r>
      <w:r w:rsidR="001A568D">
        <w:t>of</w:t>
      </w:r>
      <w:r w:rsidR="006716A2">
        <w:t>-</w:t>
      </w:r>
      <w:r w:rsidR="001A568D">
        <w:t>the</w:t>
      </w:r>
      <w:r w:rsidR="006716A2">
        <w:t>-</w:t>
      </w:r>
      <w:r w:rsidR="001A568D">
        <w:t>art</w:t>
      </w:r>
      <w:r w:rsidR="006716A2">
        <w:t xml:space="preserve"> posture scoring system. </w:t>
      </w:r>
      <w:r w:rsidR="009D5B5E">
        <w:t>And finally</w:t>
      </w:r>
      <w:r w:rsidR="006716A2">
        <w:t xml:space="preserve">, we used </w:t>
      </w:r>
      <w:r w:rsidR="009D5B5E">
        <w:t>the</w:t>
      </w:r>
      <w:r w:rsidR="006716A2">
        <w:t xml:space="preserve"> OpenAI GPT-4o </w:t>
      </w:r>
      <w:r w:rsidR="009D5B5E">
        <w:t>LLM</w:t>
      </w:r>
      <w:r w:rsidR="006716A2">
        <w:t xml:space="preserve"> to generate a series of insightful recommendations and action plans based on the provided sitting pattern.</w:t>
      </w:r>
    </w:p>
    <w:p w14:paraId="33EEDE26" w14:textId="6E2B82A4" w:rsidR="00DD5ABA" w:rsidRDefault="00DD5ABA" w:rsidP="00DD5ABA">
      <w:pPr>
        <w:pStyle w:val="MDPI21heading1"/>
      </w:pPr>
      <w:r>
        <w:t xml:space="preserve">5. Future </w:t>
      </w:r>
      <w:r w:rsidR="00D62F4D">
        <w:t>Directives</w:t>
      </w:r>
    </w:p>
    <w:p w14:paraId="7976DB4F" w14:textId="69E10187" w:rsidR="00DD5ABA" w:rsidRPr="00325902" w:rsidRDefault="00E44E23" w:rsidP="00E44E23">
      <w:pPr>
        <w:pStyle w:val="MDPI31text"/>
      </w:pPr>
      <w:r>
        <w:t xml:space="preserve">During the data collection stage, only one volunteer participated in the research which is an uncommon compared to other studies. In a future study, it would be </w:t>
      </w:r>
      <w:r w:rsidR="0051016F">
        <w:t>interesting</w:t>
      </w:r>
      <w:r>
        <w:t xml:space="preserve"> to </w:t>
      </w:r>
      <w:r w:rsidR="0051016F">
        <w:t>determine</w:t>
      </w:r>
      <w:r>
        <w:t xml:space="preserve"> if </w:t>
      </w:r>
      <w:r w:rsidR="0051016F">
        <w:t>our</w:t>
      </w:r>
      <w:r>
        <w:t xml:space="preserve"> approach </w:t>
      </w:r>
      <w:r w:rsidR="0051016F">
        <w:t xml:space="preserve">results in an improved accuracy compared to the participation of multiple volunteers. Currently, our web-based feedback system doesn’t collect real-time posture data from our </w:t>
      </w:r>
      <w:r w:rsidR="00F92434">
        <w:t>sensor array; hence it would be recommended</w:t>
      </w:r>
      <w:r w:rsidR="0051016F">
        <w:t xml:space="preserve"> </w:t>
      </w:r>
      <w:r w:rsidR="00F92434">
        <w:t xml:space="preserve">to have the data </w:t>
      </w:r>
      <w:r w:rsidR="00746040">
        <w:t xml:space="preserve">wirelessly </w:t>
      </w:r>
      <w:r w:rsidR="00F92434">
        <w:t xml:space="preserve">streamed using an IoT protocol directly </w:t>
      </w:r>
      <w:r w:rsidR="0090581E">
        <w:t>feedback system</w:t>
      </w:r>
      <w:r w:rsidR="00F92434">
        <w:t xml:space="preserve"> </w:t>
      </w:r>
      <w:r w:rsidR="0090581E">
        <w:t>for a</w:t>
      </w:r>
      <w:r w:rsidR="00F92434">
        <w:t xml:space="preserve"> greater user experience. </w:t>
      </w:r>
    </w:p>
    <w:p w14:paraId="073B8E85" w14:textId="77777777" w:rsidR="005F3B6B" w:rsidRDefault="005F3B6B" w:rsidP="00E93210">
      <w:pPr>
        <w:pStyle w:val="MDPI62BackMatter"/>
        <w:rPr>
          <w:b/>
        </w:rPr>
      </w:pPr>
    </w:p>
    <w:p w14:paraId="557EB6A5" w14:textId="68079DBF" w:rsidR="00E93210" w:rsidRPr="00613B31" w:rsidRDefault="00E93210" w:rsidP="00E93210">
      <w:pPr>
        <w:pStyle w:val="MDPI62BackMatter"/>
      </w:pPr>
      <w:r w:rsidRPr="00613B31">
        <w:rPr>
          <w:b/>
        </w:rPr>
        <w:t>Author Contributions:</w:t>
      </w:r>
      <w:r w:rsidRPr="00613B31">
        <w:t xml:space="preserve"> </w:t>
      </w:r>
      <w:r w:rsidR="003F0D48" w:rsidRPr="005F3B6B">
        <w:rPr>
          <w:color w:val="FF0000"/>
        </w:rPr>
        <w:t>&lt;Author’s contributions&gt;</w:t>
      </w:r>
    </w:p>
    <w:p w14:paraId="7931C2F0" w14:textId="562917B2" w:rsidR="00E93210" w:rsidRPr="00613B31" w:rsidRDefault="00E93210" w:rsidP="00E93210">
      <w:pPr>
        <w:pStyle w:val="MDPI62BackMatter"/>
      </w:pPr>
      <w:r w:rsidRPr="00613B31">
        <w:rPr>
          <w:b/>
        </w:rPr>
        <w:t>Funding:</w:t>
      </w:r>
      <w:r w:rsidRPr="00613B31">
        <w:t xml:space="preserve"> </w:t>
      </w:r>
      <w:r w:rsidR="003F0D48" w:rsidRPr="003F0D48">
        <w:t>This work was partly supported by the University of South Wales (USW) QR fund (ref: 104607.13.1125), RIS funding (ref: 104790.1125), and Cardiff &amp; Vale University Health Board, Rehabilitation Engineering Unit (REU), contributions (ref: 103914.13.1122).</w:t>
      </w:r>
      <w:r w:rsidR="003F0D48">
        <w:tab/>
      </w:r>
    </w:p>
    <w:p w14:paraId="3E2AB02F" w14:textId="05994EA1" w:rsidR="003F0D48" w:rsidRPr="00B27433" w:rsidRDefault="00AE2596" w:rsidP="003F0D48">
      <w:pPr>
        <w:pStyle w:val="MDPI62BackMatter"/>
      </w:pPr>
      <w:bookmarkStart w:id="12" w:name="_Hlk89945590"/>
      <w:bookmarkStart w:id="13" w:name="_Hlk60054323"/>
      <w:r w:rsidRPr="00B27433">
        <w:rPr>
          <w:b/>
        </w:rPr>
        <w:t>Institutional Review Board Statement:</w:t>
      </w:r>
      <w:r w:rsidR="003F0D48">
        <w:rPr>
          <w:b/>
        </w:rPr>
        <w:t xml:space="preserve"> </w:t>
      </w:r>
      <w:r w:rsidR="003F0D48">
        <w:t>Not Applicable.</w:t>
      </w:r>
      <w:r w:rsidR="003F0D48">
        <w:tab/>
      </w:r>
    </w:p>
    <w:bookmarkEnd w:id="12"/>
    <w:p w14:paraId="62C0FC50" w14:textId="2673BA38" w:rsidR="00974880" w:rsidRDefault="00974880" w:rsidP="00974880">
      <w:pPr>
        <w:pStyle w:val="MDPI62BackMatter"/>
        <w:spacing w:after="0"/>
      </w:pPr>
      <w:r w:rsidRPr="007D75A8">
        <w:rPr>
          <w:b/>
        </w:rPr>
        <w:t xml:space="preserve">Informed Consent Statement: </w:t>
      </w:r>
      <w:r w:rsidR="003F0D48">
        <w:t>Not Applicable.</w:t>
      </w:r>
      <w:r w:rsidR="003F0D48">
        <w:tab/>
      </w:r>
    </w:p>
    <w:p w14:paraId="7FC2763B" w14:textId="77777777" w:rsidR="003F0D48" w:rsidRPr="007D75A8" w:rsidRDefault="003F0D48" w:rsidP="00974880">
      <w:pPr>
        <w:pStyle w:val="MDPI62BackMatter"/>
        <w:spacing w:after="0"/>
      </w:pPr>
    </w:p>
    <w:bookmarkEnd w:id="13"/>
    <w:p w14:paraId="2C5F9483" w14:textId="416BF7F0" w:rsidR="00B958EA" w:rsidRPr="0092234C" w:rsidRDefault="00B958EA" w:rsidP="00B958EA">
      <w:pPr>
        <w:pStyle w:val="MDPI62BackMatter"/>
        <w:rPr>
          <w:color w:val="000000" w:themeColor="text1"/>
        </w:rPr>
      </w:pPr>
      <w:r w:rsidRPr="00B958EA">
        <w:rPr>
          <w:b/>
        </w:rPr>
        <w:t>Data Availability Statement:</w:t>
      </w:r>
      <w:r w:rsidRPr="00B958EA">
        <w:t xml:space="preserve"> </w:t>
      </w:r>
      <w:r w:rsidR="0092234C" w:rsidRPr="0092234C">
        <w:rPr>
          <w:color w:val="000000" w:themeColor="text1"/>
        </w:rPr>
        <w:t xml:space="preserve">Data will be available upon request. </w:t>
      </w:r>
    </w:p>
    <w:p w14:paraId="69D12B6C" w14:textId="6128CCED" w:rsidR="00E93210" w:rsidRPr="00613B31" w:rsidRDefault="00E93210" w:rsidP="00E93210">
      <w:pPr>
        <w:pStyle w:val="MDPI62BackMatter"/>
      </w:pPr>
      <w:r w:rsidRPr="00613B31">
        <w:rPr>
          <w:b/>
        </w:rPr>
        <w:t>Acknowledgments:</w:t>
      </w:r>
      <w:r w:rsidRPr="00613B31">
        <w:t xml:space="preserve"> </w:t>
      </w:r>
      <w:r w:rsidR="003F0D48" w:rsidRPr="003F0D48">
        <w:t>The authors would like to thank the University of South Wales and Cardiff &amp; Vale University Health Board, REU, for supporting the project.</w:t>
      </w:r>
    </w:p>
    <w:p w14:paraId="14C9C35C" w14:textId="19C740BF" w:rsidR="0092234C" w:rsidRDefault="00E93210" w:rsidP="000F7933">
      <w:pPr>
        <w:pStyle w:val="MDPI62BackMatter"/>
      </w:pPr>
      <w:r w:rsidRPr="00613B31">
        <w:rPr>
          <w:b/>
        </w:rPr>
        <w:t>Conflicts of Interest:</w:t>
      </w:r>
      <w:r w:rsidRPr="00613B31">
        <w:t xml:space="preserve"> </w:t>
      </w:r>
      <w:r w:rsidR="003F0D48" w:rsidRPr="003F0D48">
        <w:t>The authors declare no conflicts of interest.</w:t>
      </w:r>
    </w:p>
    <w:p w14:paraId="424D30BF" w14:textId="19420515" w:rsidR="00E93210" w:rsidRPr="00FA04F1" w:rsidRDefault="00E93210" w:rsidP="00070792">
      <w:pPr>
        <w:pStyle w:val="MDPI21heading1"/>
        <w:ind w:left="0"/>
      </w:pPr>
      <w:r w:rsidRPr="00FA04F1">
        <w:t>References</w:t>
      </w:r>
    </w:p>
    <w:p w14:paraId="1C3C7023" w14:textId="77777777" w:rsidR="00CF5DD1" w:rsidRPr="00CF5DD1" w:rsidRDefault="00321B44" w:rsidP="00CF5DD1">
      <w:pPr>
        <w:pStyle w:val="Bibliography"/>
        <w:rPr>
          <w:color w:val="auto"/>
        </w:rPr>
      </w:pPr>
      <w:r>
        <w:fldChar w:fldCharType="begin"/>
      </w:r>
      <w:r w:rsidR="00202A78">
        <w:instrText xml:space="preserve"> ADDIN ZOTERO_BIBL {"uncited":[],"omitted":[],"custom":[]} CSL_BIBLIOGRAPHY </w:instrText>
      </w:r>
      <w:r>
        <w:fldChar w:fldCharType="separate"/>
      </w:r>
      <w:r w:rsidR="00CF5DD1" w:rsidRPr="00CF5DD1">
        <w:rPr>
          <w:color w:val="auto"/>
        </w:rPr>
        <w:t xml:space="preserve">1. </w:t>
      </w:r>
      <w:r w:rsidR="00CF5DD1" w:rsidRPr="00CF5DD1">
        <w:rPr>
          <w:color w:val="auto"/>
        </w:rPr>
        <w:tab/>
      </w:r>
      <w:proofErr w:type="spellStart"/>
      <w:r w:rsidR="00CF5DD1" w:rsidRPr="00CF5DD1">
        <w:rPr>
          <w:color w:val="auto"/>
        </w:rPr>
        <w:t>Daneshmandi</w:t>
      </w:r>
      <w:proofErr w:type="spellEnd"/>
      <w:r w:rsidR="00CF5DD1" w:rsidRPr="00CF5DD1">
        <w:rPr>
          <w:color w:val="auto"/>
        </w:rPr>
        <w:t xml:space="preserve">, H.; </w:t>
      </w:r>
      <w:proofErr w:type="spellStart"/>
      <w:r w:rsidR="00CF5DD1" w:rsidRPr="00CF5DD1">
        <w:rPr>
          <w:color w:val="auto"/>
        </w:rPr>
        <w:t>Choobineh</w:t>
      </w:r>
      <w:proofErr w:type="spellEnd"/>
      <w:r w:rsidR="00CF5DD1" w:rsidRPr="00CF5DD1">
        <w:rPr>
          <w:color w:val="auto"/>
        </w:rPr>
        <w:t xml:space="preserve">, A.; </w:t>
      </w:r>
      <w:proofErr w:type="spellStart"/>
      <w:r w:rsidR="00CF5DD1" w:rsidRPr="00CF5DD1">
        <w:rPr>
          <w:color w:val="auto"/>
        </w:rPr>
        <w:t>Ghaem</w:t>
      </w:r>
      <w:proofErr w:type="spellEnd"/>
      <w:r w:rsidR="00CF5DD1" w:rsidRPr="00CF5DD1">
        <w:rPr>
          <w:color w:val="auto"/>
        </w:rPr>
        <w:t xml:space="preserve">, H.; Karimi, M. Adverse Effects of Prolonged Sitting Behavior on the General Health of Office Workers. </w:t>
      </w:r>
      <w:r w:rsidR="00CF5DD1" w:rsidRPr="00CF5DD1">
        <w:rPr>
          <w:i/>
          <w:iCs/>
          <w:color w:val="auto"/>
        </w:rPr>
        <w:t>J Lifestyle Med</w:t>
      </w:r>
      <w:r w:rsidR="00CF5DD1" w:rsidRPr="00CF5DD1">
        <w:rPr>
          <w:color w:val="auto"/>
        </w:rPr>
        <w:t xml:space="preserve"> </w:t>
      </w:r>
      <w:r w:rsidR="00CF5DD1" w:rsidRPr="00CF5DD1">
        <w:rPr>
          <w:b/>
          <w:bCs/>
          <w:color w:val="auto"/>
        </w:rPr>
        <w:t>2017</w:t>
      </w:r>
      <w:r w:rsidR="00CF5DD1" w:rsidRPr="00CF5DD1">
        <w:rPr>
          <w:color w:val="auto"/>
        </w:rPr>
        <w:t xml:space="preserve">, </w:t>
      </w:r>
      <w:r w:rsidR="00CF5DD1" w:rsidRPr="00CF5DD1">
        <w:rPr>
          <w:i/>
          <w:iCs/>
          <w:color w:val="auto"/>
        </w:rPr>
        <w:t>7</w:t>
      </w:r>
      <w:r w:rsidR="00CF5DD1" w:rsidRPr="00CF5DD1">
        <w:rPr>
          <w:color w:val="auto"/>
        </w:rPr>
        <w:t>, 69–75, doi:10.15280/jlm.2017.7.2.69.</w:t>
      </w:r>
    </w:p>
    <w:p w14:paraId="55A6B6B8" w14:textId="77777777" w:rsidR="00CF5DD1" w:rsidRPr="00CF5DD1" w:rsidRDefault="00CF5DD1" w:rsidP="00CF5DD1">
      <w:pPr>
        <w:pStyle w:val="Bibliography"/>
        <w:rPr>
          <w:color w:val="auto"/>
        </w:rPr>
      </w:pPr>
      <w:r w:rsidRPr="00CF5DD1">
        <w:rPr>
          <w:color w:val="auto"/>
        </w:rPr>
        <w:t xml:space="preserve">2. </w:t>
      </w:r>
      <w:r w:rsidRPr="00CF5DD1">
        <w:rPr>
          <w:color w:val="auto"/>
        </w:rPr>
        <w:tab/>
        <w:t xml:space="preserve">Keskin, Y. Correlation between Sitting Duration and Position and Lumbar Pain among Office Workers. </w:t>
      </w:r>
      <w:proofErr w:type="spellStart"/>
      <w:r w:rsidRPr="00CF5DD1">
        <w:rPr>
          <w:i/>
          <w:iCs/>
          <w:color w:val="auto"/>
        </w:rPr>
        <w:t>Haydarpasa</w:t>
      </w:r>
      <w:proofErr w:type="spellEnd"/>
      <w:r w:rsidRPr="00CF5DD1">
        <w:rPr>
          <w:i/>
          <w:iCs/>
          <w:color w:val="auto"/>
        </w:rPr>
        <w:t xml:space="preserve"> </w:t>
      </w:r>
      <w:proofErr w:type="spellStart"/>
      <w:r w:rsidRPr="00CF5DD1">
        <w:rPr>
          <w:i/>
          <w:iCs/>
          <w:color w:val="auto"/>
        </w:rPr>
        <w:t>Numune</w:t>
      </w:r>
      <w:proofErr w:type="spellEnd"/>
      <w:r w:rsidRPr="00CF5DD1">
        <w:rPr>
          <w:i/>
          <w:iCs/>
          <w:color w:val="auto"/>
        </w:rPr>
        <w:t xml:space="preserve"> Med J</w:t>
      </w:r>
      <w:r w:rsidRPr="00CF5DD1">
        <w:rPr>
          <w:color w:val="auto"/>
        </w:rPr>
        <w:t xml:space="preserve"> </w:t>
      </w:r>
      <w:r w:rsidRPr="00CF5DD1">
        <w:rPr>
          <w:b/>
          <w:bCs/>
          <w:color w:val="auto"/>
        </w:rPr>
        <w:t>2019</w:t>
      </w:r>
      <w:r w:rsidRPr="00CF5DD1">
        <w:rPr>
          <w:color w:val="auto"/>
        </w:rPr>
        <w:t>, doi:10.14744/hnhj.2019.04909.</w:t>
      </w:r>
    </w:p>
    <w:p w14:paraId="77BCA009" w14:textId="77777777" w:rsidR="00CF5DD1" w:rsidRPr="00CF5DD1" w:rsidRDefault="00CF5DD1" w:rsidP="00CF5DD1">
      <w:pPr>
        <w:pStyle w:val="Bibliography"/>
        <w:rPr>
          <w:color w:val="auto"/>
        </w:rPr>
      </w:pPr>
      <w:r w:rsidRPr="00CF5DD1">
        <w:rPr>
          <w:color w:val="auto"/>
        </w:rPr>
        <w:t xml:space="preserve">3. </w:t>
      </w:r>
      <w:r w:rsidRPr="00CF5DD1">
        <w:rPr>
          <w:color w:val="auto"/>
        </w:rPr>
        <w:tab/>
      </w:r>
      <w:r w:rsidRPr="00CF5DD1">
        <w:rPr>
          <w:i/>
          <w:iCs/>
          <w:color w:val="auto"/>
        </w:rPr>
        <w:t>Global Status Report on Physical Activity 2022</w:t>
      </w:r>
      <w:r w:rsidRPr="00CF5DD1">
        <w:rPr>
          <w:color w:val="auto"/>
        </w:rPr>
        <w:t>; World Health Organization: Geneva, 2022; ISBN 978-92-4-005915-3.</w:t>
      </w:r>
    </w:p>
    <w:p w14:paraId="1A546864" w14:textId="77777777" w:rsidR="00CF5DD1" w:rsidRPr="00CF5DD1" w:rsidRDefault="00CF5DD1" w:rsidP="00CF5DD1">
      <w:pPr>
        <w:pStyle w:val="Bibliography"/>
        <w:rPr>
          <w:color w:val="auto"/>
        </w:rPr>
      </w:pPr>
      <w:r w:rsidRPr="00CF5DD1">
        <w:rPr>
          <w:color w:val="auto"/>
        </w:rPr>
        <w:t xml:space="preserve">4. </w:t>
      </w:r>
      <w:r w:rsidRPr="00CF5DD1">
        <w:rPr>
          <w:color w:val="auto"/>
        </w:rPr>
        <w:tab/>
        <w:t xml:space="preserve">Yang, L.; Lu, X.; Yan, B.; Huang, Y. Prevalence of Incorrect Posture among Children and Adolescents: Finding from a Large Population-Based Study in China. </w:t>
      </w:r>
      <w:proofErr w:type="spellStart"/>
      <w:r w:rsidRPr="00CF5DD1">
        <w:rPr>
          <w:i/>
          <w:iCs/>
          <w:color w:val="auto"/>
        </w:rPr>
        <w:t>iScience</w:t>
      </w:r>
      <w:proofErr w:type="spellEnd"/>
      <w:r w:rsidRPr="00CF5DD1">
        <w:rPr>
          <w:color w:val="auto"/>
        </w:rPr>
        <w:t xml:space="preserve"> </w:t>
      </w:r>
      <w:r w:rsidRPr="00CF5DD1">
        <w:rPr>
          <w:b/>
          <w:bCs/>
          <w:color w:val="auto"/>
        </w:rPr>
        <w:t>2020</w:t>
      </w:r>
      <w:r w:rsidRPr="00CF5DD1">
        <w:rPr>
          <w:color w:val="auto"/>
        </w:rPr>
        <w:t xml:space="preserve">, </w:t>
      </w:r>
      <w:r w:rsidRPr="00CF5DD1">
        <w:rPr>
          <w:i/>
          <w:iCs/>
          <w:color w:val="auto"/>
        </w:rPr>
        <w:t>23</w:t>
      </w:r>
      <w:r w:rsidRPr="00CF5DD1">
        <w:rPr>
          <w:color w:val="auto"/>
        </w:rPr>
        <w:t xml:space="preserve">, 101043, </w:t>
      </w:r>
      <w:proofErr w:type="gramStart"/>
      <w:r w:rsidRPr="00CF5DD1">
        <w:rPr>
          <w:color w:val="auto"/>
        </w:rPr>
        <w:t>doi:10.1016/j.isci</w:t>
      </w:r>
      <w:proofErr w:type="gramEnd"/>
      <w:r w:rsidRPr="00CF5DD1">
        <w:rPr>
          <w:color w:val="auto"/>
        </w:rPr>
        <w:t>.2020.101043.</w:t>
      </w:r>
    </w:p>
    <w:p w14:paraId="33358631" w14:textId="77777777" w:rsidR="00CF5DD1" w:rsidRPr="00CF5DD1" w:rsidRDefault="00CF5DD1" w:rsidP="00CF5DD1">
      <w:pPr>
        <w:pStyle w:val="Bibliography"/>
        <w:rPr>
          <w:color w:val="auto"/>
        </w:rPr>
      </w:pPr>
      <w:r w:rsidRPr="00CF5DD1">
        <w:rPr>
          <w:color w:val="auto"/>
        </w:rPr>
        <w:t xml:space="preserve">5. </w:t>
      </w:r>
      <w:r w:rsidRPr="00CF5DD1">
        <w:rPr>
          <w:color w:val="auto"/>
        </w:rPr>
        <w:tab/>
        <w:t xml:space="preserve">Kett, A.R.; Sichting, F.; Milani, T.L. The Effect of Sitting Posture and Postural Activity on Low Back Muscle Stiffness. </w:t>
      </w:r>
      <w:r w:rsidRPr="00CF5DD1">
        <w:rPr>
          <w:i/>
          <w:iCs/>
          <w:color w:val="auto"/>
        </w:rPr>
        <w:t>Biomechanics</w:t>
      </w:r>
      <w:r w:rsidRPr="00CF5DD1">
        <w:rPr>
          <w:color w:val="auto"/>
        </w:rPr>
        <w:t xml:space="preserve"> </w:t>
      </w:r>
      <w:r w:rsidRPr="00CF5DD1">
        <w:rPr>
          <w:b/>
          <w:bCs/>
          <w:color w:val="auto"/>
        </w:rPr>
        <w:t>2021</w:t>
      </w:r>
      <w:r w:rsidRPr="00CF5DD1">
        <w:rPr>
          <w:color w:val="auto"/>
        </w:rPr>
        <w:t xml:space="preserve">, </w:t>
      </w:r>
      <w:r w:rsidRPr="00CF5DD1">
        <w:rPr>
          <w:i/>
          <w:iCs/>
          <w:color w:val="auto"/>
        </w:rPr>
        <w:t>1</w:t>
      </w:r>
      <w:r w:rsidRPr="00CF5DD1">
        <w:rPr>
          <w:color w:val="auto"/>
        </w:rPr>
        <w:t>, 214–224, doi:10.3390/biomechanics1020018.</w:t>
      </w:r>
    </w:p>
    <w:p w14:paraId="2769D2AE" w14:textId="77777777" w:rsidR="00CF5DD1" w:rsidRPr="00CF5DD1" w:rsidRDefault="00CF5DD1" w:rsidP="00CF5DD1">
      <w:pPr>
        <w:pStyle w:val="Bibliography"/>
        <w:rPr>
          <w:color w:val="auto"/>
        </w:rPr>
      </w:pPr>
      <w:r w:rsidRPr="00CF5DD1">
        <w:rPr>
          <w:color w:val="auto"/>
        </w:rPr>
        <w:lastRenderedPageBreak/>
        <w:t xml:space="preserve">6. </w:t>
      </w:r>
      <w:r w:rsidRPr="00CF5DD1">
        <w:rPr>
          <w:color w:val="auto"/>
        </w:rPr>
        <w:tab/>
        <w:t xml:space="preserve">Ágústsson, A.; Sveinsson, Þ.; Rodby-Bousquet, E. The Effect of Asymmetrical Limited Hip Flexion on Seating Posture, Scoliosis and Windswept Hip Distortion. </w:t>
      </w:r>
      <w:r w:rsidRPr="00CF5DD1">
        <w:rPr>
          <w:i/>
          <w:iCs/>
          <w:color w:val="auto"/>
        </w:rPr>
        <w:t>Research in Developmental Disabilities</w:t>
      </w:r>
      <w:r w:rsidRPr="00CF5DD1">
        <w:rPr>
          <w:color w:val="auto"/>
        </w:rPr>
        <w:t xml:space="preserve"> </w:t>
      </w:r>
      <w:r w:rsidRPr="00CF5DD1">
        <w:rPr>
          <w:b/>
          <w:bCs/>
          <w:color w:val="auto"/>
        </w:rPr>
        <w:t>2017</w:t>
      </w:r>
      <w:r w:rsidRPr="00CF5DD1">
        <w:rPr>
          <w:color w:val="auto"/>
        </w:rPr>
        <w:t xml:space="preserve">, </w:t>
      </w:r>
      <w:r w:rsidRPr="00CF5DD1">
        <w:rPr>
          <w:i/>
          <w:iCs/>
          <w:color w:val="auto"/>
        </w:rPr>
        <w:t>71</w:t>
      </w:r>
      <w:r w:rsidRPr="00CF5DD1">
        <w:rPr>
          <w:color w:val="auto"/>
        </w:rPr>
        <w:t xml:space="preserve">, 18–23, </w:t>
      </w:r>
      <w:proofErr w:type="gramStart"/>
      <w:r w:rsidRPr="00CF5DD1">
        <w:rPr>
          <w:color w:val="auto"/>
        </w:rPr>
        <w:t>doi:10.1016/j.ridd</w:t>
      </w:r>
      <w:proofErr w:type="gramEnd"/>
      <w:r w:rsidRPr="00CF5DD1">
        <w:rPr>
          <w:color w:val="auto"/>
        </w:rPr>
        <w:t>.2017.09.019.</w:t>
      </w:r>
    </w:p>
    <w:p w14:paraId="21C41EA0" w14:textId="77777777" w:rsidR="00CF5DD1" w:rsidRPr="00CF5DD1" w:rsidRDefault="00CF5DD1" w:rsidP="00CF5DD1">
      <w:pPr>
        <w:pStyle w:val="Bibliography"/>
        <w:rPr>
          <w:color w:val="auto"/>
        </w:rPr>
      </w:pPr>
      <w:r w:rsidRPr="00CF5DD1">
        <w:rPr>
          <w:color w:val="auto"/>
        </w:rPr>
        <w:t xml:space="preserve">7. </w:t>
      </w:r>
      <w:r w:rsidRPr="00CF5DD1">
        <w:rPr>
          <w:color w:val="auto"/>
        </w:rPr>
        <w:tab/>
        <w:t xml:space="preserve">Susilowati, I.H.; </w:t>
      </w:r>
      <w:proofErr w:type="spellStart"/>
      <w:r w:rsidRPr="00CF5DD1">
        <w:rPr>
          <w:color w:val="auto"/>
        </w:rPr>
        <w:t>Kurniawidjaja</w:t>
      </w:r>
      <w:proofErr w:type="spellEnd"/>
      <w:r w:rsidRPr="00CF5DD1">
        <w:rPr>
          <w:color w:val="auto"/>
        </w:rPr>
        <w:t xml:space="preserve">, L.M.; </w:t>
      </w:r>
      <w:proofErr w:type="spellStart"/>
      <w:r w:rsidRPr="00CF5DD1">
        <w:rPr>
          <w:color w:val="auto"/>
        </w:rPr>
        <w:t>Nugraha</w:t>
      </w:r>
      <w:proofErr w:type="spellEnd"/>
      <w:r w:rsidRPr="00CF5DD1">
        <w:rPr>
          <w:color w:val="auto"/>
        </w:rPr>
        <w:t xml:space="preserve">, S.; Nasri, S.M.; </w:t>
      </w:r>
      <w:proofErr w:type="spellStart"/>
      <w:r w:rsidRPr="00CF5DD1">
        <w:rPr>
          <w:color w:val="auto"/>
        </w:rPr>
        <w:t>Pujiriani</w:t>
      </w:r>
      <w:proofErr w:type="spellEnd"/>
      <w:r w:rsidRPr="00CF5DD1">
        <w:rPr>
          <w:color w:val="auto"/>
        </w:rPr>
        <w:t xml:space="preserve">, I.; </w:t>
      </w:r>
      <w:proofErr w:type="spellStart"/>
      <w:r w:rsidRPr="00CF5DD1">
        <w:rPr>
          <w:color w:val="auto"/>
        </w:rPr>
        <w:t>Hasiholan</w:t>
      </w:r>
      <w:proofErr w:type="spellEnd"/>
      <w:r w:rsidRPr="00CF5DD1">
        <w:rPr>
          <w:color w:val="auto"/>
        </w:rPr>
        <w:t xml:space="preserve">, B.P. The Prevalence of Bad Posture and Musculoskeletal Symptoms Originating from the Use of Gadgets as an Impact of the Work from Home Program of the University Community. </w:t>
      </w:r>
      <w:proofErr w:type="spellStart"/>
      <w:r w:rsidRPr="00CF5DD1">
        <w:rPr>
          <w:i/>
          <w:iCs/>
          <w:color w:val="auto"/>
        </w:rPr>
        <w:t>Heliyon</w:t>
      </w:r>
      <w:proofErr w:type="spellEnd"/>
      <w:r w:rsidRPr="00CF5DD1">
        <w:rPr>
          <w:color w:val="auto"/>
        </w:rPr>
        <w:t xml:space="preserve"> </w:t>
      </w:r>
      <w:r w:rsidRPr="00CF5DD1">
        <w:rPr>
          <w:b/>
          <w:bCs/>
          <w:color w:val="auto"/>
        </w:rPr>
        <w:t>2022</w:t>
      </w:r>
      <w:r w:rsidRPr="00CF5DD1">
        <w:rPr>
          <w:color w:val="auto"/>
        </w:rPr>
        <w:t xml:space="preserve">, </w:t>
      </w:r>
      <w:r w:rsidRPr="00CF5DD1">
        <w:rPr>
          <w:i/>
          <w:iCs/>
          <w:color w:val="auto"/>
        </w:rPr>
        <w:t>8</w:t>
      </w:r>
      <w:r w:rsidRPr="00CF5DD1">
        <w:rPr>
          <w:color w:val="auto"/>
        </w:rPr>
        <w:t xml:space="preserve">, e11059, </w:t>
      </w:r>
      <w:proofErr w:type="gramStart"/>
      <w:r w:rsidRPr="00CF5DD1">
        <w:rPr>
          <w:color w:val="auto"/>
        </w:rPr>
        <w:t>doi:10.1016/j.heliyon</w:t>
      </w:r>
      <w:proofErr w:type="gramEnd"/>
      <w:r w:rsidRPr="00CF5DD1">
        <w:rPr>
          <w:color w:val="auto"/>
        </w:rPr>
        <w:t>.2022.e11059.</w:t>
      </w:r>
    </w:p>
    <w:p w14:paraId="7BD7A98D" w14:textId="77777777" w:rsidR="00CF5DD1" w:rsidRPr="00CF5DD1" w:rsidRDefault="00CF5DD1" w:rsidP="00CF5DD1">
      <w:pPr>
        <w:pStyle w:val="Bibliography"/>
        <w:rPr>
          <w:color w:val="auto"/>
        </w:rPr>
      </w:pPr>
      <w:r w:rsidRPr="00CF5DD1">
        <w:rPr>
          <w:color w:val="auto"/>
        </w:rPr>
        <w:t xml:space="preserve">8. </w:t>
      </w:r>
      <w:r w:rsidRPr="00CF5DD1">
        <w:rPr>
          <w:color w:val="auto"/>
        </w:rPr>
        <w:tab/>
        <w:t xml:space="preserve">Stephens, M.; Bartley, C.A. Understanding the Association between Pressure Ulcers and Sitting in Adults What Does It Mean for Me and My Carers? Seating Guidelines for People, Carers and Health &amp; Social Care Professionals. </w:t>
      </w:r>
      <w:r w:rsidRPr="00CF5DD1">
        <w:rPr>
          <w:i/>
          <w:iCs/>
          <w:color w:val="auto"/>
        </w:rPr>
        <w:t>Journal of Tissue Viability</w:t>
      </w:r>
      <w:r w:rsidRPr="00CF5DD1">
        <w:rPr>
          <w:color w:val="auto"/>
        </w:rPr>
        <w:t xml:space="preserve"> </w:t>
      </w:r>
      <w:r w:rsidRPr="00CF5DD1">
        <w:rPr>
          <w:b/>
          <w:bCs/>
          <w:color w:val="auto"/>
        </w:rPr>
        <w:t>2018</w:t>
      </w:r>
      <w:r w:rsidRPr="00CF5DD1">
        <w:rPr>
          <w:color w:val="auto"/>
        </w:rPr>
        <w:t xml:space="preserve">, </w:t>
      </w:r>
      <w:r w:rsidRPr="00CF5DD1">
        <w:rPr>
          <w:i/>
          <w:iCs/>
          <w:color w:val="auto"/>
        </w:rPr>
        <w:t>27</w:t>
      </w:r>
      <w:r w:rsidRPr="00CF5DD1">
        <w:rPr>
          <w:color w:val="auto"/>
        </w:rPr>
        <w:t xml:space="preserve">, 59–73, </w:t>
      </w:r>
      <w:proofErr w:type="gramStart"/>
      <w:r w:rsidRPr="00CF5DD1">
        <w:rPr>
          <w:color w:val="auto"/>
        </w:rPr>
        <w:t>doi:10.1016/j.jtv</w:t>
      </w:r>
      <w:proofErr w:type="gramEnd"/>
      <w:r w:rsidRPr="00CF5DD1">
        <w:rPr>
          <w:color w:val="auto"/>
        </w:rPr>
        <w:t>.2017.09.004.</w:t>
      </w:r>
    </w:p>
    <w:p w14:paraId="1B9086BA" w14:textId="77777777" w:rsidR="00CF5DD1" w:rsidRPr="00CF5DD1" w:rsidRDefault="00CF5DD1" w:rsidP="00CF5DD1">
      <w:pPr>
        <w:pStyle w:val="Bibliography"/>
        <w:rPr>
          <w:color w:val="auto"/>
        </w:rPr>
      </w:pPr>
      <w:r w:rsidRPr="00CF5DD1">
        <w:rPr>
          <w:color w:val="auto"/>
        </w:rPr>
        <w:t xml:space="preserve">9. </w:t>
      </w:r>
      <w:r w:rsidRPr="00CF5DD1">
        <w:rPr>
          <w:color w:val="auto"/>
        </w:rPr>
        <w:tab/>
        <w:t xml:space="preserve">Benatti, F.B.; Ried-Larsen, M. The Effects of Breaking up Prolonged Sitting Time: A Review of Experimental Studies. </w:t>
      </w:r>
      <w:r w:rsidRPr="00CF5DD1">
        <w:rPr>
          <w:i/>
          <w:iCs/>
          <w:color w:val="auto"/>
        </w:rPr>
        <w:t>Medicine &amp; Science in Sports &amp; Exercise</w:t>
      </w:r>
      <w:r w:rsidRPr="00CF5DD1">
        <w:rPr>
          <w:color w:val="auto"/>
        </w:rPr>
        <w:t xml:space="preserve"> </w:t>
      </w:r>
      <w:r w:rsidRPr="00CF5DD1">
        <w:rPr>
          <w:b/>
          <w:bCs/>
          <w:color w:val="auto"/>
        </w:rPr>
        <w:t>2015</w:t>
      </w:r>
      <w:r w:rsidRPr="00CF5DD1">
        <w:rPr>
          <w:color w:val="auto"/>
        </w:rPr>
        <w:t xml:space="preserve">, </w:t>
      </w:r>
      <w:r w:rsidRPr="00CF5DD1">
        <w:rPr>
          <w:i/>
          <w:iCs/>
          <w:color w:val="auto"/>
        </w:rPr>
        <w:t>47</w:t>
      </w:r>
      <w:r w:rsidRPr="00CF5DD1">
        <w:rPr>
          <w:color w:val="auto"/>
        </w:rPr>
        <w:t>, 2053–2061, doi:10.1249/MSS.0000000000000654.</w:t>
      </w:r>
    </w:p>
    <w:p w14:paraId="128D54D5" w14:textId="77777777" w:rsidR="00CF5DD1" w:rsidRPr="00CF5DD1" w:rsidRDefault="00CF5DD1" w:rsidP="00CF5DD1">
      <w:pPr>
        <w:pStyle w:val="Bibliography"/>
        <w:rPr>
          <w:color w:val="auto"/>
        </w:rPr>
      </w:pPr>
      <w:r w:rsidRPr="00CF5DD1">
        <w:rPr>
          <w:color w:val="auto"/>
        </w:rPr>
        <w:t xml:space="preserve">10. </w:t>
      </w:r>
      <w:r w:rsidRPr="00CF5DD1">
        <w:rPr>
          <w:color w:val="auto"/>
        </w:rPr>
        <w:tab/>
        <w:t xml:space="preserve">Odesola, D.F.; Kulon, J.; Verghese, S.; Partlow, A.; Gibson, C. Smart Sensing Chairs for Sitting Posture Detection, Classification, and Monitoring: A Comprehensive Review. </w:t>
      </w:r>
      <w:r w:rsidRPr="00CF5DD1">
        <w:rPr>
          <w:i/>
          <w:iCs/>
          <w:color w:val="auto"/>
        </w:rPr>
        <w:t>Sensors</w:t>
      </w:r>
      <w:r w:rsidRPr="00CF5DD1">
        <w:rPr>
          <w:color w:val="auto"/>
        </w:rPr>
        <w:t xml:space="preserve"> </w:t>
      </w:r>
      <w:r w:rsidRPr="00CF5DD1">
        <w:rPr>
          <w:b/>
          <w:bCs/>
          <w:color w:val="auto"/>
        </w:rPr>
        <w:t>2024</w:t>
      </w:r>
      <w:r w:rsidRPr="00CF5DD1">
        <w:rPr>
          <w:color w:val="auto"/>
        </w:rPr>
        <w:t xml:space="preserve">, </w:t>
      </w:r>
      <w:r w:rsidRPr="00CF5DD1">
        <w:rPr>
          <w:i/>
          <w:iCs/>
          <w:color w:val="auto"/>
        </w:rPr>
        <w:t>24</w:t>
      </w:r>
      <w:r w:rsidRPr="00CF5DD1">
        <w:rPr>
          <w:color w:val="auto"/>
        </w:rPr>
        <w:t>, 2940, doi:10.3390/s24092940.</w:t>
      </w:r>
    </w:p>
    <w:p w14:paraId="52FC18E3" w14:textId="77777777" w:rsidR="00CF5DD1" w:rsidRPr="00CF5DD1" w:rsidRDefault="00CF5DD1" w:rsidP="00CF5DD1">
      <w:pPr>
        <w:pStyle w:val="Bibliography"/>
        <w:rPr>
          <w:color w:val="auto"/>
        </w:rPr>
      </w:pPr>
      <w:r w:rsidRPr="00CF5DD1">
        <w:rPr>
          <w:color w:val="auto"/>
        </w:rPr>
        <w:t xml:space="preserve">11. </w:t>
      </w:r>
      <w:r w:rsidRPr="00CF5DD1">
        <w:rPr>
          <w:color w:val="auto"/>
        </w:rPr>
        <w:tab/>
      </w:r>
      <w:proofErr w:type="spellStart"/>
      <w:r w:rsidRPr="00CF5DD1">
        <w:rPr>
          <w:color w:val="auto"/>
        </w:rPr>
        <w:t>Vermander</w:t>
      </w:r>
      <w:proofErr w:type="spellEnd"/>
      <w:r w:rsidRPr="00CF5DD1">
        <w:rPr>
          <w:color w:val="auto"/>
        </w:rPr>
        <w:t xml:space="preserve">, P.; </w:t>
      </w:r>
      <w:proofErr w:type="spellStart"/>
      <w:r w:rsidRPr="00CF5DD1">
        <w:rPr>
          <w:color w:val="auto"/>
        </w:rPr>
        <w:t>Mancisidor</w:t>
      </w:r>
      <w:proofErr w:type="spellEnd"/>
      <w:r w:rsidRPr="00CF5DD1">
        <w:rPr>
          <w:color w:val="auto"/>
        </w:rPr>
        <w:t xml:space="preserve">, A.; Cabanes, I.; Perez, N. Intelligent Systems for Sitting Posture Monitoring and Anomaly Detection: An Overview. </w:t>
      </w:r>
      <w:r w:rsidRPr="00CF5DD1">
        <w:rPr>
          <w:i/>
          <w:iCs/>
          <w:color w:val="auto"/>
        </w:rPr>
        <w:t xml:space="preserve">J </w:t>
      </w:r>
      <w:proofErr w:type="spellStart"/>
      <w:r w:rsidRPr="00CF5DD1">
        <w:rPr>
          <w:i/>
          <w:iCs/>
          <w:color w:val="auto"/>
        </w:rPr>
        <w:t>NeuroEngineering</w:t>
      </w:r>
      <w:proofErr w:type="spellEnd"/>
      <w:r w:rsidRPr="00CF5DD1">
        <w:rPr>
          <w:i/>
          <w:iCs/>
          <w:color w:val="auto"/>
        </w:rPr>
        <w:t xml:space="preserve"> </w:t>
      </w:r>
      <w:proofErr w:type="spellStart"/>
      <w:r w:rsidRPr="00CF5DD1">
        <w:rPr>
          <w:i/>
          <w:iCs/>
          <w:color w:val="auto"/>
        </w:rPr>
        <w:t>Rehabil</w:t>
      </w:r>
      <w:proofErr w:type="spellEnd"/>
      <w:r w:rsidRPr="00CF5DD1">
        <w:rPr>
          <w:color w:val="auto"/>
        </w:rPr>
        <w:t xml:space="preserve"> </w:t>
      </w:r>
      <w:r w:rsidRPr="00CF5DD1">
        <w:rPr>
          <w:b/>
          <w:bCs/>
          <w:color w:val="auto"/>
        </w:rPr>
        <w:t>2024</w:t>
      </w:r>
      <w:r w:rsidRPr="00CF5DD1">
        <w:rPr>
          <w:color w:val="auto"/>
        </w:rPr>
        <w:t xml:space="preserve">, </w:t>
      </w:r>
      <w:r w:rsidRPr="00CF5DD1">
        <w:rPr>
          <w:i/>
          <w:iCs/>
          <w:color w:val="auto"/>
        </w:rPr>
        <w:t>21</w:t>
      </w:r>
      <w:r w:rsidRPr="00CF5DD1">
        <w:rPr>
          <w:color w:val="auto"/>
        </w:rPr>
        <w:t>, 28, doi:10.1186/s12984-024-01322-z.</w:t>
      </w:r>
    </w:p>
    <w:p w14:paraId="2C53AE6F" w14:textId="77777777" w:rsidR="00CF5DD1" w:rsidRPr="00CF5DD1" w:rsidRDefault="00CF5DD1" w:rsidP="00CF5DD1">
      <w:pPr>
        <w:pStyle w:val="Bibliography"/>
        <w:rPr>
          <w:color w:val="auto"/>
        </w:rPr>
      </w:pPr>
      <w:r w:rsidRPr="00CF5DD1">
        <w:rPr>
          <w:color w:val="auto"/>
        </w:rPr>
        <w:t xml:space="preserve">12. </w:t>
      </w:r>
      <w:r w:rsidRPr="00CF5DD1">
        <w:rPr>
          <w:color w:val="auto"/>
        </w:rPr>
        <w:tab/>
        <w:t xml:space="preserve">Cajamarca, G.; Rodríguez, I.; Herskovic, V.; Campos, M.; </w:t>
      </w:r>
      <w:proofErr w:type="spellStart"/>
      <w:r w:rsidRPr="00CF5DD1">
        <w:rPr>
          <w:color w:val="auto"/>
        </w:rPr>
        <w:t>Riofrío</w:t>
      </w:r>
      <w:proofErr w:type="spellEnd"/>
      <w:r w:rsidRPr="00CF5DD1">
        <w:rPr>
          <w:color w:val="auto"/>
        </w:rPr>
        <w:t xml:space="preserve">, J.C. </w:t>
      </w:r>
      <w:proofErr w:type="spellStart"/>
      <w:r w:rsidRPr="00CF5DD1">
        <w:rPr>
          <w:color w:val="auto"/>
        </w:rPr>
        <w:t>StraightenUp</w:t>
      </w:r>
      <w:proofErr w:type="spellEnd"/>
      <w:r w:rsidRPr="00CF5DD1">
        <w:rPr>
          <w:color w:val="auto"/>
        </w:rPr>
        <w:t xml:space="preserve">+: Monitoring of Posture during Daily Activities for Older Persons Using Wearable Sensors. </w:t>
      </w:r>
      <w:r w:rsidRPr="00CF5DD1">
        <w:rPr>
          <w:i/>
          <w:iCs/>
          <w:color w:val="auto"/>
        </w:rPr>
        <w:t>Sensors</w:t>
      </w:r>
      <w:r w:rsidRPr="00CF5DD1">
        <w:rPr>
          <w:color w:val="auto"/>
        </w:rPr>
        <w:t xml:space="preserve"> </w:t>
      </w:r>
      <w:r w:rsidRPr="00CF5DD1">
        <w:rPr>
          <w:b/>
          <w:bCs/>
          <w:color w:val="auto"/>
        </w:rPr>
        <w:t>2018</w:t>
      </w:r>
      <w:r w:rsidRPr="00CF5DD1">
        <w:rPr>
          <w:color w:val="auto"/>
        </w:rPr>
        <w:t xml:space="preserve">, </w:t>
      </w:r>
      <w:r w:rsidRPr="00CF5DD1">
        <w:rPr>
          <w:i/>
          <w:iCs/>
          <w:color w:val="auto"/>
        </w:rPr>
        <w:t>18</w:t>
      </w:r>
      <w:r w:rsidRPr="00CF5DD1">
        <w:rPr>
          <w:color w:val="auto"/>
        </w:rPr>
        <w:t>, 3409, doi:10.3390/s18103409.</w:t>
      </w:r>
    </w:p>
    <w:p w14:paraId="2157965E" w14:textId="77777777" w:rsidR="00CF5DD1" w:rsidRPr="00CF5DD1" w:rsidRDefault="00CF5DD1" w:rsidP="00CF5DD1">
      <w:pPr>
        <w:pStyle w:val="Bibliography"/>
        <w:rPr>
          <w:color w:val="auto"/>
        </w:rPr>
      </w:pPr>
      <w:r w:rsidRPr="00CF5DD1">
        <w:rPr>
          <w:color w:val="auto"/>
        </w:rPr>
        <w:t xml:space="preserve">13. </w:t>
      </w:r>
      <w:r w:rsidRPr="00CF5DD1">
        <w:rPr>
          <w:color w:val="auto"/>
        </w:rPr>
        <w:tab/>
        <w:t xml:space="preserve">Ardito, M.; Mascolo, F.; Valentini, M.; </w:t>
      </w:r>
      <w:proofErr w:type="spellStart"/>
      <w:r w:rsidRPr="00CF5DD1">
        <w:rPr>
          <w:color w:val="auto"/>
        </w:rPr>
        <w:t>Dell’Olio</w:t>
      </w:r>
      <w:proofErr w:type="spellEnd"/>
      <w:r w:rsidRPr="00CF5DD1">
        <w:rPr>
          <w:color w:val="auto"/>
        </w:rPr>
        <w:t xml:space="preserve">, F. Low-Cost Wireless Wearable System for Posture Monitoring. </w:t>
      </w:r>
      <w:r w:rsidRPr="00CF5DD1">
        <w:rPr>
          <w:i/>
          <w:iCs/>
          <w:color w:val="auto"/>
        </w:rPr>
        <w:t>Electronics</w:t>
      </w:r>
      <w:r w:rsidRPr="00CF5DD1">
        <w:rPr>
          <w:color w:val="auto"/>
        </w:rPr>
        <w:t xml:space="preserve"> </w:t>
      </w:r>
      <w:r w:rsidRPr="00CF5DD1">
        <w:rPr>
          <w:b/>
          <w:bCs/>
          <w:color w:val="auto"/>
        </w:rPr>
        <w:t>2021</w:t>
      </w:r>
      <w:r w:rsidRPr="00CF5DD1">
        <w:rPr>
          <w:color w:val="auto"/>
        </w:rPr>
        <w:t xml:space="preserve">, </w:t>
      </w:r>
      <w:r w:rsidRPr="00CF5DD1">
        <w:rPr>
          <w:i/>
          <w:iCs/>
          <w:color w:val="auto"/>
        </w:rPr>
        <w:t>10</w:t>
      </w:r>
      <w:r w:rsidRPr="00CF5DD1">
        <w:rPr>
          <w:color w:val="auto"/>
        </w:rPr>
        <w:t>, 2569, doi:10.3390/electronics10212569.</w:t>
      </w:r>
    </w:p>
    <w:p w14:paraId="383056E9" w14:textId="77777777" w:rsidR="00CF5DD1" w:rsidRPr="00CF5DD1" w:rsidRDefault="00CF5DD1" w:rsidP="00CF5DD1">
      <w:pPr>
        <w:pStyle w:val="Bibliography"/>
        <w:rPr>
          <w:color w:val="auto"/>
        </w:rPr>
      </w:pPr>
      <w:r w:rsidRPr="00CF5DD1">
        <w:rPr>
          <w:color w:val="auto"/>
        </w:rPr>
        <w:t xml:space="preserve">14. </w:t>
      </w:r>
      <w:r w:rsidRPr="00CF5DD1">
        <w:rPr>
          <w:color w:val="auto"/>
        </w:rPr>
        <w:tab/>
        <w:t xml:space="preserve">Upright </w:t>
      </w:r>
      <w:proofErr w:type="spellStart"/>
      <w:r w:rsidRPr="00CF5DD1">
        <w:rPr>
          <w:color w:val="auto"/>
        </w:rPr>
        <w:t>Upright</w:t>
      </w:r>
      <w:proofErr w:type="spellEnd"/>
      <w:r w:rsidRPr="00CF5DD1">
        <w:rPr>
          <w:color w:val="auto"/>
        </w:rPr>
        <w:t xml:space="preserve"> Go 2 Available online: https://store.uprightpose.com/products/upright-go2.</w:t>
      </w:r>
    </w:p>
    <w:p w14:paraId="3182FC6A" w14:textId="77777777" w:rsidR="00CF5DD1" w:rsidRPr="00CF5DD1" w:rsidRDefault="00CF5DD1" w:rsidP="00CF5DD1">
      <w:pPr>
        <w:pStyle w:val="Bibliography"/>
        <w:rPr>
          <w:color w:val="auto"/>
        </w:rPr>
      </w:pPr>
      <w:r w:rsidRPr="00CF5DD1">
        <w:rPr>
          <w:color w:val="auto"/>
        </w:rPr>
        <w:t xml:space="preserve">15. </w:t>
      </w:r>
      <w:r w:rsidRPr="00CF5DD1">
        <w:rPr>
          <w:color w:val="auto"/>
        </w:rPr>
        <w:tab/>
        <w:t>Estrada, J.; Vea, L. Sitting Posture Recognition for Computer Users Using Smartphones and a Web Camera. In Proceedings of the TENCON 2017 - 2017 IEEE Region 10 Conference; IEEE: Penang, November 2017; pp. 1520–1525.</w:t>
      </w:r>
    </w:p>
    <w:p w14:paraId="091A4B33" w14:textId="77777777" w:rsidR="00CF5DD1" w:rsidRPr="00CF5DD1" w:rsidRDefault="00CF5DD1" w:rsidP="00CF5DD1">
      <w:pPr>
        <w:pStyle w:val="Bibliography"/>
        <w:rPr>
          <w:color w:val="auto"/>
        </w:rPr>
      </w:pPr>
      <w:r w:rsidRPr="00CF5DD1">
        <w:rPr>
          <w:color w:val="auto"/>
        </w:rPr>
        <w:t xml:space="preserve">16. </w:t>
      </w:r>
      <w:r w:rsidRPr="00CF5DD1">
        <w:rPr>
          <w:color w:val="auto"/>
        </w:rPr>
        <w:tab/>
        <w:t xml:space="preserve">Liu, B.; Li, Y.; Zhang, S.; Ye, X. Healthy Human Sitting Posture Estimation in RGB-D Scenes Using Object Context. </w:t>
      </w:r>
      <w:proofErr w:type="spellStart"/>
      <w:r w:rsidRPr="00CF5DD1">
        <w:rPr>
          <w:i/>
          <w:iCs/>
          <w:color w:val="auto"/>
        </w:rPr>
        <w:t>Multimed</w:t>
      </w:r>
      <w:proofErr w:type="spellEnd"/>
      <w:r w:rsidRPr="00CF5DD1">
        <w:rPr>
          <w:i/>
          <w:iCs/>
          <w:color w:val="auto"/>
        </w:rPr>
        <w:t xml:space="preserve"> Tools Appl</w:t>
      </w:r>
      <w:r w:rsidRPr="00CF5DD1">
        <w:rPr>
          <w:color w:val="auto"/>
        </w:rPr>
        <w:t xml:space="preserve"> </w:t>
      </w:r>
      <w:r w:rsidRPr="00CF5DD1">
        <w:rPr>
          <w:b/>
          <w:bCs/>
          <w:color w:val="auto"/>
        </w:rPr>
        <w:t>2017</w:t>
      </w:r>
      <w:r w:rsidRPr="00CF5DD1">
        <w:rPr>
          <w:color w:val="auto"/>
        </w:rPr>
        <w:t xml:space="preserve">, </w:t>
      </w:r>
      <w:r w:rsidRPr="00CF5DD1">
        <w:rPr>
          <w:i/>
          <w:iCs/>
          <w:color w:val="auto"/>
        </w:rPr>
        <w:t>76</w:t>
      </w:r>
      <w:r w:rsidRPr="00CF5DD1">
        <w:rPr>
          <w:color w:val="auto"/>
        </w:rPr>
        <w:t>, 10721–10739, doi:10.1007/s11042-015-3189-x.</w:t>
      </w:r>
    </w:p>
    <w:p w14:paraId="50C38B17" w14:textId="77777777" w:rsidR="00CF5DD1" w:rsidRPr="00CF5DD1" w:rsidRDefault="00CF5DD1" w:rsidP="00CF5DD1">
      <w:pPr>
        <w:pStyle w:val="Bibliography"/>
        <w:rPr>
          <w:color w:val="auto"/>
        </w:rPr>
      </w:pPr>
      <w:r w:rsidRPr="00CF5DD1">
        <w:rPr>
          <w:color w:val="auto"/>
        </w:rPr>
        <w:t xml:space="preserve">17. </w:t>
      </w:r>
      <w:r w:rsidRPr="00CF5DD1">
        <w:rPr>
          <w:color w:val="auto"/>
        </w:rPr>
        <w:tab/>
        <w:t xml:space="preserve">Estrada, J.E.; Vea, L.A.; Devaraj, M. Modelling Proper and Improper Sitting Posture of Computer Users Using Machine Vision for a Human–Computer Intelligent Interactive System during COVID-19. </w:t>
      </w:r>
      <w:r w:rsidRPr="00CF5DD1">
        <w:rPr>
          <w:i/>
          <w:iCs/>
          <w:color w:val="auto"/>
        </w:rPr>
        <w:t>Applied Sciences</w:t>
      </w:r>
      <w:r w:rsidRPr="00CF5DD1">
        <w:rPr>
          <w:color w:val="auto"/>
        </w:rPr>
        <w:t xml:space="preserve"> </w:t>
      </w:r>
      <w:r w:rsidRPr="00CF5DD1">
        <w:rPr>
          <w:b/>
          <w:bCs/>
          <w:color w:val="auto"/>
        </w:rPr>
        <w:t>2023</w:t>
      </w:r>
      <w:r w:rsidRPr="00CF5DD1">
        <w:rPr>
          <w:color w:val="auto"/>
        </w:rPr>
        <w:t xml:space="preserve">, </w:t>
      </w:r>
      <w:r w:rsidRPr="00CF5DD1">
        <w:rPr>
          <w:i/>
          <w:iCs/>
          <w:color w:val="auto"/>
        </w:rPr>
        <w:t>13</w:t>
      </w:r>
      <w:r w:rsidRPr="00CF5DD1">
        <w:rPr>
          <w:color w:val="auto"/>
        </w:rPr>
        <w:t>, 5402, doi:10.3390/app13095402.</w:t>
      </w:r>
    </w:p>
    <w:p w14:paraId="78BBC798" w14:textId="77777777" w:rsidR="00CF5DD1" w:rsidRPr="00CF5DD1" w:rsidRDefault="00CF5DD1" w:rsidP="00CF5DD1">
      <w:pPr>
        <w:pStyle w:val="Bibliography"/>
        <w:rPr>
          <w:color w:val="auto"/>
        </w:rPr>
      </w:pPr>
      <w:r w:rsidRPr="00CF5DD1">
        <w:rPr>
          <w:color w:val="auto"/>
        </w:rPr>
        <w:t xml:space="preserve">18. </w:t>
      </w:r>
      <w:r w:rsidRPr="00CF5DD1">
        <w:rPr>
          <w:color w:val="auto"/>
        </w:rPr>
        <w:tab/>
        <w:t xml:space="preserve">Tan, H.Z.; </w:t>
      </w:r>
      <w:proofErr w:type="spellStart"/>
      <w:r w:rsidRPr="00CF5DD1">
        <w:rPr>
          <w:color w:val="auto"/>
        </w:rPr>
        <w:t>Slivovsky</w:t>
      </w:r>
      <w:proofErr w:type="spellEnd"/>
      <w:r w:rsidRPr="00CF5DD1">
        <w:rPr>
          <w:color w:val="auto"/>
        </w:rPr>
        <w:t xml:space="preserve">, L.A.; Pentland, A. A Sensing Chair Using Pressure Distribution Sensors. </w:t>
      </w:r>
      <w:r w:rsidRPr="00CF5DD1">
        <w:rPr>
          <w:i/>
          <w:iCs/>
          <w:color w:val="auto"/>
        </w:rPr>
        <w:t xml:space="preserve">IEEE/ASME Trans. </w:t>
      </w:r>
      <w:proofErr w:type="spellStart"/>
      <w:r w:rsidRPr="00CF5DD1">
        <w:rPr>
          <w:i/>
          <w:iCs/>
          <w:color w:val="auto"/>
        </w:rPr>
        <w:t>Mechatron</w:t>
      </w:r>
      <w:proofErr w:type="spellEnd"/>
      <w:r w:rsidRPr="00CF5DD1">
        <w:rPr>
          <w:i/>
          <w:iCs/>
          <w:color w:val="auto"/>
        </w:rPr>
        <w:t>.</w:t>
      </w:r>
      <w:r w:rsidRPr="00CF5DD1">
        <w:rPr>
          <w:color w:val="auto"/>
        </w:rPr>
        <w:t xml:space="preserve"> </w:t>
      </w:r>
      <w:r w:rsidRPr="00CF5DD1">
        <w:rPr>
          <w:b/>
          <w:bCs/>
          <w:color w:val="auto"/>
        </w:rPr>
        <w:t>2001</w:t>
      </w:r>
      <w:r w:rsidRPr="00CF5DD1">
        <w:rPr>
          <w:color w:val="auto"/>
        </w:rPr>
        <w:t xml:space="preserve">, </w:t>
      </w:r>
      <w:r w:rsidRPr="00CF5DD1">
        <w:rPr>
          <w:i/>
          <w:iCs/>
          <w:color w:val="auto"/>
        </w:rPr>
        <w:t>6</w:t>
      </w:r>
      <w:r w:rsidRPr="00CF5DD1">
        <w:rPr>
          <w:color w:val="auto"/>
        </w:rPr>
        <w:t>, 261–268, doi:10.1109/3516.951364.</w:t>
      </w:r>
    </w:p>
    <w:p w14:paraId="56E5150B" w14:textId="77777777" w:rsidR="00CF5DD1" w:rsidRPr="00CF5DD1" w:rsidRDefault="00CF5DD1" w:rsidP="00CF5DD1">
      <w:pPr>
        <w:pStyle w:val="Bibliography"/>
        <w:rPr>
          <w:color w:val="auto"/>
        </w:rPr>
      </w:pPr>
      <w:r w:rsidRPr="00CF5DD1">
        <w:rPr>
          <w:color w:val="auto"/>
        </w:rPr>
        <w:t xml:space="preserve">19. </w:t>
      </w:r>
      <w:r w:rsidRPr="00CF5DD1">
        <w:rPr>
          <w:color w:val="auto"/>
        </w:rPr>
        <w:tab/>
        <w:t xml:space="preserve">Wang, J.; Hafidh, B.; Dong, H.; El Saddik, A. Sitting Posture Recognition Using a Spiking Neural Network. </w:t>
      </w:r>
      <w:r w:rsidRPr="00CF5DD1">
        <w:rPr>
          <w:i/>
          <w:iCs/>
          <w:color w:val="auto"/>
        </w:rPr>
        <w:t>IEEE Sensors J.</w:t>
      </w:r>
      <w:r w:rsidRPr="00CF5DD1">
        <w:rPr>
          <w:color w:val="auto"/>
        </w:rPr>
        <w:t xml:space="preserve"> </w:t>
      </w:r>
      <w:r w:rsidRPr="00CF5DD1">
        <w:rPr>
          <w:b/>
          <w:bCs/>
          <w:color w:val="auto"/>
        </w:rPr>
        <w:t>2021</w:t>
      </w:r>
      <w:r w:rsidRPr="00CF5DD1">
        <w:rPr>
          <w:color w:val="auto"/>
        </w:rPr>
        <w:t xml:space="preserve">, </w:t>
      </w:r>
      <w:r w:rsidRPr="00CF5DD1">
        <w:rPr>
          <w:i/>
          <w:iCs/>
          <w:color w:val="auto"/>
        </w:rPr>
        <w:t>21</w:t>
      </w:r>
      <w:r w:rsidRPr="00CF5DD1">
        <w:rPr>
          <w:color w:val="auto"/>
        </w:rPr>
        <w:t>, 1779–1786, doi:10.1109/JSEN.2020.3016611.</w:t>
      </w:r>
    </w:p>
    <w:p w14:paraId="2D652662" w14:textId="77777777" w:rsidR="00CF5DD1" w:rsidRPr="00CF5DD1" w:rsidRDefault="00CF5DD1" w:rsidP="00CF5DD1">
      <w:pPr>
        <w:pStyle w:val="Bibliography"/>
        <w:rPr>
          <w:color w:val="auto"/>
        </w:rPr>
      </w:pPr>
      <w:r w:rsidRPr="00CF5DD1">
        <w:rPr>
          <w:color w:val="auto"/>
        </w:rPr>
        <w:t xml:space="preserve">20. </w:t>
      </w:r>
      <w:r w:rsidRPr="00CF5DD1">
        <w:rPr>
          <w:color w:val="auto"/>
        </w:rPr>
        <w:tab/>
        <w:t xml:space="preserve">Tsai, M.-C.; Chu, E.T.-H.; Lee, C.-R. An Automated Sitting Posture Recognition System Utilizing Pressure Sensors. </w:t>
      </w:r>
      <w:r w:rsidRPr="00CF5DD1">
        <w:rPr>
          <w:i/>
          <w:iCs/>
          <w:color w:val="auto"/>
        </w:rPr>
        <w:t>Sensors</w:t>
      </w:r>
      <w:r w:rsidRPr="00CF5DD1">
        <w:rPr>
          <w:color w:val="auto"/>
        </w:rPr>
        <w:t xml:space="preserve"> </w:t>
      </w:r>
      <w:r w:rsidRPr="00CF5DD1">
        <w:rPr>
          <w:b/>
          <w:bCs/>
          <w:color w:val="auto"/>
        </w:rPr>
        <w:t>2023</w:t>
      </w:r>
      <w:r w:rsidRPr="00CF5DD1">
        <w:rPr>
          <w:color w:val="auto"/>
        </w:rPr>
        <w:t xml:space="preserve">, </w:t>
      </w:r>
      <w:r w:rsidRPr="00CF5DD1">
        <w:rPr>
          <w:i/>
          <w:iCs/>
          <w:color w:val="auto"/>
        </w:rPr>
        <w:t>23</w:t>
      </w:r>
      <w:r w:rsidRPr="00CF5DD1">
        <w:rPr>
          <w:color w:val="auto"/>
        </w:rPr>
        <w:t>, 5894, doi:10.3390/s23135894.</w:t>
      </w:r>
    </w:p>
    <w:p w14:paraId="1C7E39D9" w14:textId="77777777" w:rsidR="00CF5DD1" w:rsidRPr="00CF5DD1" w:rsidRDefault="00CF5DD1" w:rsidP="00CF5DD1">
      <w:pPr>
        <w:pStyle w:val="Bibliography"/>
        <w:rPr>
          <w:color w:val="auto"/>
        </w:rPr>
      </w:pPr>
      <w:r w:rsidRPr="00CF5DD1">
        <w:rPr>
          <w:color w:val="auto"/>
        </w:rPr>
        <w:t xml:space="preserve">21. </w:t>
      </w:r>
      <w:r w:rsidRPr="00CF5DD1">
        <w:rPr>
          <w:color w:val="auto"/>
        </w:rPr>
        <w:tab/>
        <w:t xml:space="preserve">Matuska, S.; Paralic, M.; Hudec, R. A Smart System for Sitting Posture Detection Based on Force Sensors and Mobile Application. </w:t>
      </w:r>
      <w:r w:rsidRPr="00CF5DD1">
        <w:rPr>
          <w:i/>
          <w:iCs/>
          <w:color w:val="auto"/>
        </w:rPr>
        <w:t>Mobile Information Systems</w:t>
      </w:r>
      <w:r w:rsidRPr="00CF5DD1">
        <w:rPr>
          <w:color w:val="auto"/>
        </w:rPr>
        <w:t xml:space="preserve"> </w:t>
      </w:r>
      <w:r w:rsidRPr="00CF5DD1">
        <w:rPr>
          <w:b/>
          <w:bCs/>
          <w:color w:val="auto"/>
        </w:rPr>
        <w:t>2020</w:t>
      </w:r>
      <w:r w:rsidRPr="00CF5DD1">
        <w:rPr>
          <w:color w:val="auto"/>
        </w:rPr>
        <w:t xml:space="preserve">, </w:t>
      </w:r>
      <w:r w:rsidRPr="00CF5DD1">
        <w:rPr>
          <w:i/>
          <w:iCs/>
          <w:color w:val="auto"/>
        </w:rPr>
        <w:t>2020</w:t>
      </w:r>
      <w:r w:rsidRPr="00CF5DD1">
        <w:rPr>
          <w:color w:val="auto"/>
        </w:rPr>
        <w:t>, 1–13, doi:10.1155/2020/6625797.</w:t>
      </w:r>
    </w:p>
    <w:p w14:paraId="317DEECF" w14:textId="77777777" w:rsidR="00CF5DD1" w:rsidRPr="00CF5DD1" w:rsidRDefault="00CF5DD1" w:rsidP="00CF5DD1">
      <w:pPr>
        <w:pStyle w:val="Bibliography"/>
        <w:rPr>
          <w:color w:val="auto"/>
        </w:rPr>
      </w:pPr>
      <w:r w:rsidRPr="00CF5DD1">
        <w:rPr>
          <w:color w:val="auto"/>
        </w:rPr>
        <w:t xml:space="preserve">22. </w:t>
      </w:r>
      <w:r w:rsidRPr="00CF5DD1">
        <w:rPr>
          <w:color w:val="auto"/>
        </w:rPr>
        <w:tab/>
        <w:t xml:space="preserve">Martínez-Estrada, M.; </w:t>
      </w:r>
      <w:proofErr w:type="spellStart"/>
      <w:r w:rsidRPr="00CF5DD1">
        <w:rPr>
          <w:color w:val="auto"/>
        </w:rPr>
        <w:t>Vuohijoki</w:t>
      </w:r>
      <w:proofErr w:type="spellEnd"/>
      <w:r w:rsidRPr="00CF5DD1">
        <w:rPr>
          <w:color w:val="auto"/>
        </w:rPr>
        <w:t xml:space="preserve">, T.; </w:t>
      </w:r>
      <w:proofErr w:type="spellStart"/>
      <w:r w:rsidRPr="00CF5DD1">
        <w:rPr>
          <w:color w:val="auto"/>
        </w:rPr>
        <w:t>Poberznik</w:t>
      </w:r>
      <w:proofErr w:type="spellEnd"/>
      <w:r w:rsidRPr="00CF5DD1">
        <w:rPr>
          <w:color w:val="auto"/>
        </w:rPr>
        <w:t xml:space="preserve">, A.; Shaikh, A.; Virkki, J.; Gil, I.; Fernández-García, R. A Smart Chair to Monitor Sitting Posture by Capacitive Textile Sensors. </w:t>
      </w:r>
      <w:r w:rsidRPr="00CF5DD1">
        <w:rPr>
          <w:i/>
          <w:iCs/>
          <w:color w:val="auto"/>
        </w:rPr>
        <w:t>Materials</w:t>
      </w:r>
      <w:r w:rsidRPr="00CF5DD1">
        <w:rPr>
          <w:color w:val="auto"/>
        </w:rPr>
        <w:t xml:space="preserve"> </w:t>
      </w:r>
      <w:r w:rsidRPr="00CF5DD1">
        <w:rPr>
          <w:b/>
          <w:bCs/>
          <w:color w:val="auto"/>
        </w:rPr>
        <w:t>2023</w:t>
      </w:r>
      <w:r w:rsidRPr="00CF5DD1">
        <w:rPr>
          <w:color w:val="auto"/>
        </w:rPr>
        <w:t xml:space="preserve">, </w:t>
      </w:r>
      <w:r w:rsidRPr="00CF5DD1">
        <w:rPr>
          <w:i/>
          <w:iCs/>
          <w:color w:val="auto"/>
        </w:rPr>
        <w:t>16</w:t>
      </w:r>
      <w:r w:rsidRPr="00CF5DD1">
        <w:rPr>
          <w:color w:val="auto"/>
        </w:rPr>
        <w:t>, 4838, doi:10.3390/ma16134838.</w:t>
      </w:r>
    </w:p>
    <w:p w14:paraId="473F3EC9" w14:textId="77777777" w:rsidR="00CF5DD1" w:rsidRPr="00CF5DD1" w:rsidRDefault="00CF5DD1" w:rsidP="00CF5DD1">
      <w:pPr>
        <w:pStyle w:val="Bibliography"/>
        <w:rPr>
          <w:color w:val="auto"/>
        </w:rPr>
      </w:pPr>
      <w:r w:rsidRPr="00CF5DD1">
        <w:rPr>
          <w:color w:val="auto"/>
        </w:rPr>
        <w:t xml:space="preserve">23. </w:t>
      </w:r>
      <w:r w:rsidRPr="00CF5DD1">
        <w:rPr>
          <w:color w:val="auto"/>
        </w:rPr>
        <w:tab/>
        <w:t xml:space="preserve">Pereira, L.; Plácido Da Silva, H. A Novel Smart Chair System for Posture Classification and Invisible ECG Monitoring. </w:t>
      </w:r>
      <w:r w:rsidRPr="00CF5DD1">
        <w:rPr>
          <w:i/>
          <w:iCs/>
          <w:color w:val="auto"/>
        </w:rPr>
        <w:t>Sensors</w:t>
      </w:r>
      <w:r w:rsidRPr="00CF5DD1">
        <w:rPr>
          <w:color w:val="auto"/>
        </w:rPr>
        <w:t xml:space="preserve"> </w:t>
      </w:r>
      <w:r w:rsidRPr="00CF5DD1">
        <w:rPr>
          <w:b/>
          <w:bCs/>
          <w:color w:val="auto"/>
        </w:rPr>
        <w:t>2023</w:t>
      </w:r>
      <w:r w:rsidRPr="00CF5DD1">
        <w:rPr>
          <w:color w:val="auto"/>
        </w:rPr>
        <w:t xml:space="preserve">, </w:t>
      </w:r>
      <w:r w:rsidRPr="00CF5DD1">
        <w:rPr>
          <w:i/>
          <w:iCs/>
          <w:color w:val="auto"/>
        </w:rPr>
        <w:t>23</w:t>
      </w:r>
      <w:r w:rsidRPr="00CF5DD1">
        <w:rPr>
          <w:color w:val="auto"/>
        </w:rPr>
        <w:t>, 719, doi:10.3390/s23020719.</w:t>
      </w:r>
    </w:p>
    <w:p w14:paraId="605878B6" w14:textId="77777777" w:rsidR="00CF5DD1" w:rsidRPr="00CF5DD1" w:rsidRDefault="00CF5DD1" w:rsidP="00CF5DD1">
      <w:pPr>
        <w:pStyle w:val="Bibliography"/>
        <w:rPr>
          <w:color w:val="auto"/>
        </w:rPr>
      </w:pPr>
      <w:r w:rsidRPr="00CF5DD1">
        <w:rPr>
          <w:color w:val="auto"/>
        </w:rPr>
        <w:t xml:space="preserve">24. </w:t>
      </w:r>
      <w:r w:rsidRPr="00CF5DD1">
        <w:rPr>
          <w:color w:val="auto"/>
        </w:rPr>
        <w:tab/>
        <w:t xml:space="preserve">Jeong, H.; Park, W. Developing and Evaluating a Mixed Sensor Smart Chair System for Real-Time Posture Classification: Combining Pressure and Distance Sensors. </w:t>
      </w:r>
      <w:r w:rsidRPr="00CF5DD1">
        <w:rPr>
          <w:i/>
          <w:iCs/>
          <w:color w:val="auto"/>
        </w:rPr>
        <w:t>IEEE J. Biomed. Health Inform.</w:t>
      </w:r>
      <w:r w:rsidRPr="00CF5DD1">
        <w:rPr>
          <w:color w:val="auto"/>
        </w:rPr>
        <w:t xml:space="preserve"> </w:t>
      </w:r>
      <w:r w:rsidRPr="00CF5DD1">
        <w:rPr>
          <w:b/>
          <w:bCs/>
          <w:color w:val="auto"/>
        </w:rPr>
        <w:t>2021</w:t>
      </w:r>
      <w:r w:rsidRPr="00CF5DD1">
        <w:rPr>
          <w:color w:val="auto"/>
        </w:rPr>
        <w:t xml:space="preserve">, </w:t>
      </w:r>
      <w:r w:rsidRPr="00CF5DD1">
        <w:rPr>
          <w:i/>
          <w:iCs/>
          <w:color w:val="auto"/>
        </w:rPr>
        <w:t>25</w:t>
      </w:r>
      <w:r w:rsidRPr="00CF5DD1">
        <w:rPr>
          <w:color w:val="auto"/>
        </w:rPr>
        <w:t>, 1805–1813, doi:10.1109/JBHI.2020.3030096.</w:t>
      </w:r>
    </w:p>
    <w:p w14:paraId="3D1BDA33" w14:textId="77777777" w:rsidR="00CF5DD1" w:rsidRPr="00CF5DD1" w:rsidRDefault="00CF5DD1" w:rsidP="00CF5DD1">
      <w:pPr>
        <w:pStyle w:val="Bibliography"/>
        <w:rPr>
          <w:color w:val="auto"/>
        </w:rPr>
      </w:pPr>
      <w:r w:rsidRPr="00CF5DD1">
        <w:rPr>
          <w:color w:val="auto"/>
        </w:rPr>
        <w:lastRenderedPageBreak/>
        <w:t xml:space="preserve">25. </w:t>
      </w:r>
      <w:r w:rsidRPr="00CF5DD1">
        <w:rPr>
          <w:color w:val="auto"/>
        </w:rPr>
        <w:tab/>
        <w:t xml:space="preserve">Fragkiadakis, E.; </w:t>
      </w:r>
      <w:proofErr w:type="spellStart"/>
      <w:r w:rsidRPr="00CF5DD1">
        <w:rPr>
          <w:color w:val="auto"/>
        </w:rPr>
        <w:t>Dalakleidi</w:t>
      </w:r>
      <w:proofErr w:type="spellEnd"/>
      <w:r w:rsidRPr="00CF5DD1">
        <w:rPr>
          <w:color w:val="auto"/>
        </w:rPr>
        <w:t>, K.V.; Nikita, K.S. Design and Development of a Sitting Posture Recognition System. In Proceedings of the 2019 41st Annual International Conference of the IEEE Engineering in Medicine and Biology Society (EMBC); IEEE: Berlin, Germany, July 2019; pp. 3364–3367.</w:t>
      </w:r>
    </w:p>
    <w:p w14:paraId="708EA892" w14:textId="77777777" w:rsidR="00CF5DD1" w:rsidRPr="00CF5DD1" w:rsidRDefault="00CF5DD1" w:rsidP="00CF5DD1">
      <w:pPr>
        <w:pStyle w:val="Bibliography"/>
        <w:rPr>
          <w:color w:val="auto"/>
        </w:rPr>
      </w:pPr>
      <w:r w:rsidRPr="00CF5DD1">
        <w:rPr>
          <w:color w:val="auto"/>
        </w:rPr>
        <w:t xml:space="preserve">26. </w:t>
      </w:r>
      <w:r w:rsidRPr="00CF5DD1">
        <w:rPr>
          <w:color w:val="auto"/>
        </w:rPr>
        <w:tab/>
        <w:t xml:space="preserve">Javaid, A.; Abbas, A.; Arshad, J.; Rahmani, M.K.I.; </w:t>
      </w:r>
      <w:proofErr w:type="spellStart"/>
      <w:r w:rsidRPr="00CF5DD1">
        <w:rPr>
          <w:color w:val="auto"/>
        </w:rPr>
        <w:t>Chauhdary</w:t>
      </w:r>
      <w:proofErr w:type="spellEnd"/>
      <w:r w:rsidRPr="00CF5DD1">
        <w:rPr>
          <w:color w:val="auto"/>
        </w:rPr>
        <w:t xml:space="preserve">, S.T.; Jaffery, M.H.; Banga, A.S. Force Sensitive Resistors-Based Real-Time Posture Detection System Using Machine Learning Algorithms. </w:t>
      </w:r>
      <w:r w:rsidRPr="00CF5DD1">
        <w:rPr>
          <w:i/>
          <w:iCs/>
          <w:color w:val="auto"/>
        </w:rPr>
        <w:t>CMC</w:t>
      </w:r>
      <w:r w:rsidRPr="00CF5DD1">
        <w:rPr>
          <w:color w:val="auto"/>
        </w:rPr>
        <w:t xml:space="preserve"> </w:t>
      </w:r>
      <w:r w:rsidRPr="00CF5DD1">
        <w:rPr>
          <w:b/>
          <w:bCs/>
          <w:color w:val="auto"/>
        </w:rPr>
        <w:t>2023</w:t>
      </w:r>
      <w:r w:rsidRPr="00CF5DD1">
        <w:rPr>
          <w:color w:val="auto"/>
        </w:rPr>
        <w:t xml:space="preserve">, </w:t>
      </w:r>
      <w:r w:rsidRPr="00CF5DD1">
        <w:rPr>
          <w:i/>
          <w:iCs/>
          <w:color w:val="auto"/>
        </w:rPr>
        <w:t>77</w:t>
      </w:r>
      <w:r w:rsidRPr="00CF5DD1">
        <w:rPr>
          <w:color w:val="auto"/>
        </w:rPr>
        <w:t>, 1795–1814, doi:10.32604/cmc.2023.044140.</w:t>
      </w:r>
    </w:p>
    <w:p w14:paraId="2BE5E546" w14:textId="77777777" w:rsidR="00CF5DD1" w:rsidRPr="00CF5DD1" w:rsidRDefault="00CF5DD1" w:rsidP="00CF5DD1">
      <w:pPr>
        <w:pStyle w:val="Bibliography"/>
        <w:rPr>
          <w:color w:val="auto"/>
        </w:rPr>
      </w:pPr>
      <w:r w:rsidRPr="00CF5DD1">
        <w:rPr>
          <w:color w:val="auto"/>
        </w:rPr>
        <w:t xml:space="preserve">27. </w:t>
      </w:r>
      <w:r w:rsidRPr="00CF5DD1">
        <w:rPr>
          <w:color w:val="auto"/>
        </w:rPr>
        <w:tab/>
        <w:t xml:space="preserve">Ma, C.; Li, W.; Gravina, R.; Fortino, G. Posture Detection Based on Smart Cushion for Wheelchair Users. </w:t>
      </w:r>
      <w:r w:rsidRPr="00CF5DD1">
        <w:rPr>
          <w:i/>
          <w:iCs/>
          <w:color w:val="auto"/>
        </w:rPr>
        <w:t>Sensors</w:t>
      </w:r>
      <w:r w:rsidRPr="00CF5DD1">
        <w:rPr>
          <w:color w:val="auto"/>
        </w:rPr>
        <w:t xml:space="preserve"> </w:t>
      </w:r>
      <w:r w:rsidRPr="00CF5DD1">
        <w:rPr>
          <w:b/>
          <w:bCs/>
          <w:color w:val="auto"/>
        </w:rPr>
        <w:t>2017</w:t>
      </w:r>
      <w:r w:rsidRPr="00CF5DD1">
        <w:rPr>
          <w:color w:val="auto"/>
        </w:rPr>
        <w:t xml:space="preserve">, </w:t>
      </w:r>
      <w:r w:rsidRPr="00CF5DD1">
        <w:rPr>
          <w:i/>
          <w:iCs/>
          <w:color w:val="auto"/>
        </w:rPr>
        <w:t>17</w:t>
      </w:r>
      <w:r w:rsidRPr="00CF5DD1">
        <w:rPr>
          <w:color w:val="auto"/>
        </w:rPr>
        <w:t>, 719, doi:10.3390/s17040719.</w:t>
      </w:r>
    </w:p>
    <w:p w14:paraId="2D99680D" w14:textId="77777777" w:rsidR="00CF5DD1" w:rsidRPr="00CF5DD1" w:rsidRDefault="00CF5DD1" w:rsidP="00CF5DD1">
      <w:pPr>
        <w:pStyle w:val="Bibliography"/>
        <w:rPr>
          <w:color w:val="auto"/>
        </w:rPr>
      </w:pPr>
      <w:r w:rsidRPr="00CF5DD1">
        <w:rPr>
          <w:color w:val="auto"/>
        </w:rPr>
        <w:t xml:space="preserve">28. </w:t>
      </w:r>
      <w:r w:rsidRPr="00CF5DD1">
        <w:rPr>
          <w:color w:val="auto"/>
        </w:rPr>
        <w:tab/>
        <w:t xml:space="preserve">Ma, C.; Li, W.; Gravina, R.; Du, J.; Li, Q.; Fortino, G. Smart Cushion-Based Activity Recognition: Prompting Users to Maintain a Healthy Seated Posture. </w:t>
      </w:r>
      <w:r w:rsidRPr="00CF5DD1">
        <w:rPr>
          <w:i/>
          <w:iCs/>
          <w:color w:val="auto"/>
        </w:rPr>
        <w:t xml:space="preserve">IEEE Syst. Man </w:t>
      </w:r>
      <w:proofErr w:type="spellStart"/>
      <w:r w:rsidRPr="00CF5DD1">
        <w:rPr>
          <w:i/>
          <w:iCs/>
          <w:color w:val="auto"/>
        </w:rPr>
        <w:t>Cybern</w:t>
      </w:r>
      <w:proofErr w:type="spellEnd"/>
      <w:r w:rsidRPr="00CF5DD1">
        <w:rPr>
          <w:i/>
          <w:iCs/>
          <w:color w:val="auto"/>
        </w:rPr>
        <w:t>. Mag.</w:t>
      </w:r>
      <w:r w:rsidRPr="00CF5DD1">
        <w:rPr>
          <w:color w:val="auto"/>
        </w:rPr>
        <w:t xml:space="preserve"> </w:t>
      </w:r>
      <w:r w:rsidRPr="00CF5DD1">
        <w:rPr>
          <w:b/>
          <w:bCs/>
          <w:color w:val="auto"/>
        </w:rPr>
        <w:t>2020</w:t>
      </w:r>
      <w:r w:rsidRPr="00CF5DD1">
        <w:rPr>
          <w:color w:val="auto"/>
        </w:rPr>
        <w:t xml:space="preserve">, </w:t>
      </w:r>
      <w:r w:rsidRPr="00CF5DD1">
        <w:rPr>
          <w:i/>
          <w:iCs/>
          <w:color w:val="auto"/>
        </w:rPr>
        <w:t>6</w:t>
      </w:r>
      <w:r w:rsidRPr="00CF5DD1">
        <w:rPr>
          <w:color w:val="auto"/>
        </w:rPr>
        <w:t>, 6–14, doi:10.1109/MSMC.2019.2962226.</w:t>
      </w:r>
    </w:p>
    <w:p w14:paraId="71398858" w14:textId="77777777" w:rsidR="00CF5DD1" w:rsidRPr="00CF5DD1" w:rsidRDefault="00CF5DD1" w:rsidP="00CF5DD1">
      <w:pPr>
        <w:pStyle w:val="Bibliography"/>
        <w:rPr>
          <w:color w:val="auto"/>
        </w:rPr>
      </w:pPr>
      <w:r w:rsidRPr="00CF5DD1">
        <w:rPr>
          <w:color w:val="auto"/>
        </w:rPr>
        <w:t xml:space="preserve">29. </w:t>
      </w:r>
      <w:r w:rsidRPr="00CF5DD1">
        <w:rPr>
          <w:color w:val="auto"/>
        </w:rPr>
        <w:tab/>
        <w:t xml:space="preserve">Fu, T.; Macleod, A. </w:t>
      </w:r>
      <w:proofErr w:type="spellStart"/>
      <w:r w:rsidRPr="00CF5DD1">
        <w:rPr>
          <w:color w:val="auto"/>
        </w:rPr>
        <w:t>IntelliChair</w:t>
      </w:r>
      <w:proofErr w:type="spellEnd"/>
      <w:r w:rsidRPr="00CF5DD1">
        <w:rPr>
          <w:color w:val="auto"/>
        </w:rPr>
        <w:t>: An Approach for Activity Detection and Prediction via Posture Analysis. In Proceedings of the 2014 International Conference on Intelligent Environments; IEEE: China, June 2014; pp. 211–213.</w:t>
      </w:r>
    </w:p>
    <w:p w14:paraId="47309F10" w14:textId="77777777" w:rsidR="00CF5DD1" w:rsidRPr="00CF5DD1" w:rsidRDefault="00CF5DD1" w:rsidP="00CF5DD1">
      <w:pPr>
        <w:pStyle w:val="Bibliography"/>
        <w:rPr>
          <w:color w:val="auto"/>
        </w:rPr>
      </w:pPr>
      <w:r w:rsidRPr="00CF5DD1">
        <w:rPr>
          <w:color w:val="auto"/>
        </w:rPr>
        <w:t xml:space="preserve">30. </w:t>
      </w:r>
      <w:r w:rsidRPr="00CF5DD1">
        <w:rPr>
          <w:color w:val="auto"/>
        </w:rPr>
        <w:tab/>
        <w:t xml:space="preserve">Wan, Q.; Zhao, H.; Li, J.; Xu, P. Hip Positioning and Sitting Posture Recognition Based on Human Sitting Pressure Image. </w:t>
      </w:r>
      <w:r w:rsidRPr="00CF5DD1">
        <w:rPr>
          <w:i/>
          <w:iCs/>
          <w:color w:val="auto"/>
        </w:rPr>
        <w:t>Sensors</w:t>
      </w:r>
      <w:r w:rsidRPr="00CF5DD1">
        <w:rPr>
          <w:color w:val="auto"/>
        </w:rPr>
        <w:t xml:space="preserve"> </w:t>
      </w:r>
      <w:r w:rsidRPr="00CF5DD1">
        <w:rPr>
          <w:b/>
          <w:bCs/>
          <w:color w:val="auto"/>
        </w:rPr>
        <w:t>2021</w:t>
      </w:r>
      <w:r w:rsidRPr="00CF5DD1">
        <w:rPr>
          <w:color w:val="auto"/>
        </w:rPr>
        <w:t xml:space="preserve">, </w:t>
      </w:r>
      <w:r w:rsidRPr="00CF5DD1">
        <w:rPr>
          <w:i/>
          <w:iCs/>
          <w:color w:val="auto"/>
        </w:rPr>
        <w:t>21</w:t>
      </w:r>
      <w:r w:rsidRPr="00CF5DD1">
        <w:rPr>
          <w:color w:val="auto"/>
        </w:rPr>
        <w:t>, 426, doi:10.3390/s21020426.</w:t>
      </w:r>
    </w:p>
    <w:p w14:paraId="2F5315D6" w14:textId="77777777" w:rsidR="00CF5DD1" w:rsidRPr="00CF5DD1" w:rsidRDefault="00CF5DD1" w:rsidP="00CF5DD1">
      <w:pPr>
        <w:pStyle w:val="Bibliography"/>
        <w:rPr>
          <w:color w:val="auto"/>
        </w:rPr>
      </w:pPr>
      <w:r w:rsidRPr="00CF5DD1">
        <w:rPr>
          <w:color w:val="auto"/>
        </w:rPr>
        <w:t xml:space="preserve">31. </w:t>
      </w:r>
      <w:r w:rsidRPr="00CF5DD1">
        <w:rPr>
          <w:color w:val="auto"/>
        </w:rPr>
        <w:tab/>
        <w:t xml:space="preserve">Roh, J.; Park, H.; Lee, K.; Hyeong, J.; Kim, S.; Lee, B. Sitting Posture Monitoring System Based on a Low-Cost Load Cell Using Machine Learning. </w:t>
      </w:r>
      <w:r w:rsidRPr="00CF5DD1">
        <w:rPr>
          <w:i/>
          <w:iCs/>
          <w:color w:val="auto"/>
        </w:rPr>
        <w:t>Sensors</w:t>
      </w:r>
      <w:r w:rsidRPr="00CF5DD1">
        <w:rPr>
          <w:color w:val="auto"/>
        </w:rPr>
        <w:t xml:space="preserve"> </w:t>
      </w:r>
      <w:r w:rsidRPr="00CF5DD1">
        <w:rPr>
          <w:b/>
          <w:bCs/>
          <w:color w:val="auto"/>
        </w:rPr>
        <w:t>2018</w:t>
      </w:r>
      <w:r w:rsidRPr="00CF5DD1">
        <w:rPr>
          <w:color w:val="auto"/>
        </w:rPr>
        <w:t xml:space="preserve">, </w:t>
      </w:r>
      <w:r w:rsidRPr="00CF5DD1">
        <w:rPr>
          <w:i/>
          <w:iCs/>
          <w:color w:val="auto"/>
        </w:rPr>
        <w:t>18</w:t>
      </w:r>
      <w:r w:rsidRPr="00CF5DD1">
        <w:rPr>
          <w:color w:val="auto"/>
        </w:rPr>
        <w:t>, 208, doi:10.3390/s18010208.</w:t>
      </w:r>
    </w:p>
    <w:p w14:paraId="2179713C" w14:textId="77777777" w:rsidR="00CF5DD1" w:rsidRPr="00CF5DD1" w:rsidRDefault="00CF5DD1" w:rsidP="00CF5DD1">
      <w:pPr>
        <w:pStyle w:val="Bibliography"/>
        <w:rPr>
          <w:color w:val="auto"/>
        </w:rPr>
      </w:pPr>
      <w:r w:rsidRPr="00CF5DD1">
        <w:rPr>
          <w:color w:val="auto"/>
        </w:rPr>
        <w:t xml:space="preserve">32. </w:t>
      </w:r>
      <w:r w:rsidRPr="00CF5DD1">
        <w:rPr>
          <w:color w:val="auto"/>
        </w:rPr>
        <w:tab/>
        <w:t xml:space="preserve">Feng, L.; Li, Z.; Liu, C. Are You Sitting </w:t>
      </w:r>
      <w:proofErr w:type="gramStart"/>
      <w:r w:rsidRPr="00CF5DD1">
        <w:rPr>
          <w:color w:val="auto"/>
        </w:rPr>
        <w:t>Right?-</w:t>
      </w:r>
      <w:proofErr w:type="gramEnd"/>
      <w:r w:rsidRPr="00CF5DD1">
        <w:rPr>
          <w:color w:val="auto"/>
        </w:rPr>
        <w:t>Sitting Posture Recognition Using RF Signals. In Proceedings of the 2019 IEEE Pacific Rim Conference on Communications, Computers and Signal Processing (PACRIM); IEEE: Victoria, BC, Canada, August 2019; pp. 1–6.</w:t>
      </w:r>
    </w:p>
    <w:p w14:paraId="4AF9D101" w14:textId="77777777" w:rsidR="00CF5DD1" w:rsidRPr="00CF5DD1" w:rsidRDefault="00CF5DD1" w:rsidP="00CF5DD1">
      <w:pPr>
        <w:pStyle w:val="Bibliography"/>
        <w:rPr>
          <w:color w:val="auto"/>
        </w:rPr>
      </w:pPr>
      <w:r w:rsidRPr="00CF5DD1">
        <w:rPr>
          <w:color w:val="auto"/>
        </w:rPr>
        <w:t xml:space="preserve">33. </w:t>
      </w:r>
      <w:r w:rsidRPr="00CF5DD1">
        <w:rPr>
          <w:color w:val="auto"/>
        </w:rPr>
        <w:tab/>
        <w:t xml:space="preserve">Zemp, R.; </w:t>
      </w:r>
      <w:proofErr w:type="spellStart"/>
      <w:r w:rsidRPr="00CF5DD1">
        <w:rPr>
          <w:color w:val="auto"/>
        </w:rPr>
        <w:t>Tanadini</w:t>
      </w:r>
      <w:proofErr w:type="spellEnd"/>
      <w:r w:rsidRPr="00CF5DD1">
        <w:rPr>
          <w:color w:val="auto"/>
        </w:rPr>
        <w:t xml:space="preserve">, M.; </w:t>
      </w:r>
      <w:proofErr w:type="spellStart"/>
      <w:r w:rsidRPr="00CF5DD1">
        <w:rPr>
          <w:color w:val="auto"/>
        </w:rPr>
        <w:t>Plüss</w:t>
      </w:r>
      <w:proofErr w:type="spellEnd"/>
      <w:r w:rsidRPr="00CF5DD1">
        <w:rPr>
          <w:color w:val="auto"/>
        </w:rPr>
        <w:t xml:space="preserve">, S.; </w:t>
      </w:r>
      <w:proofErr w:type="spellStart"/>
      <w:r w:rsidRPr="00CF5DD1">
        <w:rPr>
          <w:color w:val="auto"/>
        </w:rPr>
        <w:t>Schnüriger</w:t>
      </w:r>
      <w:proofErr w:type="spellEnd"/>
      <w:r w:rsidRPr="00CF5DD1">
        <w:rPr>
          <w:color w:val="auto"/>
        </w:rPr>
        <w:t xml:space="preserve">, K.; Singh, N.B.; Taylor, W.R.; Lorenzetti, S. Application of Machine Learning Approaches for Classifying Sitting Posture Based on Force and Acceleration Sensors. </w:t>
      </w:r>
      <w:r w:rsidRPr="00CF5DD1">
        <w:rPr>
          <w:i/>
          <w:iCs/>
          <w:color w:val="auto"/>
        </w:rPr>
        <w:t>BioMed Research International</w:t>
      </w:r>
      <w:r w:rsidRPr="00CF5DD1">
        <w:rPr>
          <w:color w:val="auto"/>
        </w:rPr>
        <w:t xml:space="preserve"> </w:t>
      </w:r>
      <w:r w:rsidRPr="00CF5DD1">
        <w:rPr>
          <w:b/>
          <w:bCs/>
          <w:color w:val="auto"/>
        </w:rPr>
        <w:t>2016</w:t>
      </w:r>
      <w:r w:rsidRPr="00CF5DD1">
        <w:rPr>
          <w:color w:val="auto"/>
        </w:rPr>
        <w:t xml:space="preserve">, </w:t>
      </w:r>
      <w:r w:rsidRPr="00CF5DD1">
        <w:rPr>
          <w:i/>
          <w:iCs/>
          <w:color w:val="auto"/>
        </w:rPr>
        <w:t>2016</w:t>
      </w:r>
      <w:r w:rsidRPr="00CF5DD1">
        <w:rPr>
          <w:color w:val="auto"/>
        </w:rPr>
        <w:t>, 1–9, doi:10.1155/2016/5978489.</w:t>
      </w:r>
    </w:p>
    <w:p w14:paraId="6CD3F4C5" w14:textId="77777777" w:rsidR="00CF5DD1" w:rsidRPr="00CF5DD1" w:rsidRDefault="00CF5DD1" w:rsidP="00CF5DD1">
      <w:pPr>
        <w:pStyle w:val="Bibliography"/>
        <w:rPr>
          <w:color w:val="auto"/>
        </w:rPr>
      </w:pPr>
      <w:r w:rsidRPr="00CF5DD1">
        <w:rPr>
          <w:color w:val="auto"/>
        </w:rPr>
        <w:t xml:space="preserve">34. </w:t>
      </w:r>
      <w:r w:rsidRPr="00CF5DD1">
        <w:rPr>
          <w:color w:val="auto"/>
        </w:rPr>
        <w:tab/>
      </w:r>
      <w:proofErr w:type="spellStart"/>
      <w:r w:rsidRPr="00CF5DD1">
        <w:rPr>
          <w:color w:val="auto"/>
        </w:rPr>
        <w:t>Bourahmoune</w:t>
      </w:r>
      <w:proofErr w:type="spellEnd"/>
      <w:r w:rsidRPr="00CF5DD1">
        <w:rPr>
          <w:color w:val="auto"/>
        </w:rPr>
        <w:t xml:space="preserve">, K.; </w:t>
      </w:r>
      <w:proofErr w:type="spellStart"/>
      <w:r w:rsidRPr="00CF5DD1">
        <w:rPr>
          <w:color w:val="auto"/>
        </w:rPr>
        <w:t>Ishac</w:t>
      </w:r>
      <w:proofErr w:type="spellEnd"/>
      <w:r w:rsidRPr="00CF5DD1">
        <w:rPr>
          <w:color w:val="auto"/>
        </w:rPr>
        <w:t xml:space="preserve">, K.; </w:t>
      </w:r>
      <w:proofErr w:type="spellStart"/>
      <w:r w:rsidRPr="00CF5DD1">
        <w:rPr>
          <w:color w:val="auto"/>
        </w:rPr>
        <w:t>Amagasa</w:t>
      </w:r>
      <w:proofErr w:type="spellEnd"/>
      <w:r w:rsidRPr="00CF5DD1">
        <w:rPr>
          <w:color w:val="auto"/>
        </w:rPr>
        <w:t xml:space="preserve">, T. Intelligent Posture Training: Machine-Learning-Powered Human Sitting Posture Recognition Based on a Pressure-Sensing IoT Cushion. </w:t>
      </w:r>
      <w:r w:rsidRPr="00CF5DD1">
        <w:rPr>
          <w:i/>
          <w:iCs/>
          <w:color w:val="auto"/>
        </w:rPr>
        <w:t>Sensors</w:t>
      </w:r>
      <w:r w:rsidRPr="00CF5DD1">
        <w:rPr>
          <w:color w:val="auto"/>
        </w:rPr>
        <w:t xml:space="preserve"> </w:t>
      </w:r>
      <w:r w:rsidRPr="00CF5DD1">
        <w:rPr>
          <w:b/>
          <w:bCs/>
          <w:color w:val="auto"/>
        </w:rPr>
        <w:t>2022</w:t>
      </w:r>
      <w:r w:rsidRPr="00CF5DD1">
        <w:rPr>
          <w:color w:val="auto"/>
        </w:rPr>
        <w:t xml:space="preserve">, </w:t>
      </w:r>
      <w:r w:rsidRPr="00CF5DD1">
        <w:rPr>
          <w:i/>
          <w:iCs/>
          <w:color w:val="auto"/>
        </w:rPr>
        <w:t>22</w:t>
      </w:r>
      <w:r w:rsidRPr="00CF5DD1">
        <w:rPr>
          <w:color w:val="auto"/>
        </w:rPr>
        <w:t>, 5337, doi:10.3390/s22145337.</w:t>
      </w:r>
    </w:p>
    <w:p w14:paraId="1A620881" w14:textId="77777777" w:rsidR="00CF5DD1" w:rsidRPr="00CF5DD1" w:rsidRDefault="00CF5DD1" w:rsidP="00CF5DD1">
      <w:pPr>
        <w:pStyle w:val="Bibliography"/>
        <w:rPr>
          <w:color w:val="auto"/>
        </w:rPr>
      </w:pPr>
      <w:r w:rsidRPr="00CF5DD1">
        <w:rPr>
          <w:color w:val="auto"/>
        </w:rPr>
        <w:t xml:space="preserve">35. </w:t>
      </w:r>
      <w:r w:rsidRPr="00CF5DD1">
        <w:rPr>
          <w:color w:val="auto"/>
        </w:rPr>
        <w:tab/>
        <w:t xml:space="preserve">Kim, Y.; Son, Y.; Kim, W.; Jin, B.; Yun, M. Classification of Children’s Sitting Postures Using Machine Learning Algorithms. </w:t>
      </w:r>
      <w:r w:rsidRPr="00CF5DD1">
        <w:rPr>
          <w:i/>
          <w:iCs/>
          <w:color w:val="auto"/>
        </w:rPr>
        <w:t>Applied Sciences</w:t>
      </w:r>
      <w:r w:rsidRPr="00CF5DD1">
        <w:rPr>
          <w:color w:val="auto"/>
        </w:rPr>
        <w:t xml:space="preserve"> </w:t>
      </w:r>
      <w:r w:rsidRPr="00CF5DD1">
        <w:rPr>
          <w:b/>
          <w:bCs/>
          <w:color w:val="auto"/>
        </w:rPr>
        <w:t>2018</w:t>
      </w:r>
      <w:r w:rsidRPr="00CF5DD1">
        <w:rPr>
          <w:color w:val="auto"/>
        </w:rPr>
        <w:t xml:space="preserve">, </w:t>
      </w:r>
      <w:r w:rsidRPr="00CF5DD1">
        <w:rPr>
          <w:i/>
          <w:iCs/>
          <w:color w:val="auto"/>
        </w:rPr>
        <w:t>8</w:t>
      </w:r>
      <w:r w:rsidRPr="00CF5DD1">
        <w:rPr>
          <w:color w:val="auto"/>
        </w:rPr>
        <w:t>, 1280, doi:10.3390/app8081280.</w:t>
      </w:r>
    </w:p>
    <w:p w14:paraId="3DECF5BC" w14:textId="77777777" w:rsidR="00CF5DD1" w:rsidRPr="00CF5DD1" w:rsidRDefault="00CF5DD1" w:rsidP="00CF5DD1">
      <w:pPr>
        <w:pStyle w:val="Bibliography"/>
        <w:rPr>
          <w:color w:val="auto"/>
        </w:rPr>
      </w:pPr>
      <w:r w:rsidRPr="00CF5DD1">
        <w:rPr>
          <w:color w:val="auto"/>
        </w:rPr>
        <w:t xml:space="preserve">36. </w:t>
      </w:r>
      <w:r w:rsidRPr="00CF5DD1">
        <w:rPr>
          <w:color w:val="auto"/>
        </w:rPr>
        <w:tab/>
        <w:t xml:space="preserve">Fan, Z.; Hu, X.; Chen, W.-M.; Zhang, D.-W.; Ma, X. A Deep Learning Based 2-Dimensional Hip Pressure Signals Analysis Method for Sitting Posture Recognition. </w:t>
      </w:r>
      <w:r w:rsidRPr="00CF5DD1">
        <w:rPr>
          <w:i/>
          <w:iCs/>
          <w:color w:val="auto"/>
        </w:rPr>
        <w:t>Biomedical Signal Processing and Control</w:t>
      </w:r>
      <w:r w:rsidRPr="00CF5DD1">
        <w:rPr>
          <w:color w:val="auto"/>
        </w:rPr>
        <w:t xml:space="preserve"> </w:t>
      </w:r>
      <w:r w:rsidRPr="00CF5DD1">
        <w:rPr>
          <w:b/>
          <w:bCs/>
          <w:color w:val="auto"/>
        </w:rPr>
        <w:t>2022</w:t>
      </w:r>
      <w:r w:rsidRPr="00CF5DD1">
        <w:rPr>
          <w:color w:val="auto"/>
        </w:rPr>
        <w:t xml:space="preserve">, </w:t>
      </w:r>
      <w:r w:rsidRPr="00CF5DD1">
        <w:rPr>
          <w:i/>
          <w:iCs/>
          <w:color w:val="auto"/>
        </w:rPr>
        <w:t>73</w:t>
      </w:r>
      <w:r w:rsidRPr="00CF5DD1">
        <w:rPr>
          <w:color w:val="auto"/>
        </w:rPr>
        <w:t xml:space="preserve">, 103432, </w:t>
      </w:r>
      <w:proofErr w:type="gramStart"/>
      <w:r w:rsidRPr="00CF5DD1">
        <w:rPr>
          <w:color w:val="auto"/>
        </w:rPr>
        <w:t>doi:10.1016/j.bspc</w:t>
      </w:r>
      <w:proofErr w:type="gramEnd"/>
      <w:r w:rsidRPr="00CF5DD1">
        <w:rPr>
          <w:color w:val="auto"/>
        </w:rPr>
        <w:t>.2021.103432.</w:t>
      </w:r>
    </w:p>
    <w:p w14:paraId="469C01F7" w14:textId="77777777" w:rsidR="00CF5DD1" w:rsidRPr="00CF5DD1" w:rsidRDefault="00CF5DD1" w:rsidP="00CF5DD1">
      <w:pPr>
        <w:pStyle w:val="Bibliography"/>
        <w:rPr>
          <w:color w:val="auto"/>
        </w:rPr>
      </w:pPr>
      <w:r w:rsidRPr="00CF5DD1">
        <w:rPr>
          <w:color w:val="auto"/>
        </w:rPr>
        <w:t xml:space="preserve">37. </w:t>
      </w:r>
      <w:r w:rsidRPr="00CF5DD1">
        <w:rPr>
          <w:color w:val="auto"/>
        </w:rPr>
        <w:tab/>
        <w:t xml:space="preserve">Chen, K. Sitting Posture Recognition Based on </w:t>
      </w:r>
      <w:proofErr w:type="spellStart"/>
      <w:r w:rsidRPr="00CF5DD1">
        <w:rPr>
          <w:color w:val="auto"/>
        </w:rPr>
        <w:t>OpenPose</w:t>
      </w:r>
      <w:proofErr w:type="spellEnd"/>
      <w:r w:rsidRPr="00CF5DD1">
        <w:rPr>
          <w:color w:val="auto"/>
        </w:rPr>
        <w:t xml:space="preserve">. </w:t>
      </w:r>
      <w:r w:rsidRPr="00CF5DD1">
        <w:rPr>
          <w:i/>
          <w:iCs/>
          <w:color w:val="auto"/>
        </w:rPr>
        <w:t>IOP Conf. Ser.: Mater. Sci. Eng.</w:t>
      </w:r>
      <w:r w:rsidRPr="00CF5DD1">
        <w:rPr>
          <w:color w:val="auto"/>
        </w:rPr>
        <w:t xml:space="preserve"> </w:t>
      </w:r>
      <w:r w:rsidRPr="00CF5DD1">
        <w:rPr>
          <w:b/>
          <w:bCs/>
          <w:color w:val="auto"/>
        </w:rPr>
        <w:t>2019</w:t>
      </w:r>
      <w:r w:rsidRPr="00CF5DD1">
        <w:rPr>
          <w:color w:val="auto"/>
        </w:rPr>
        <w:t xml:space="preserve">, </w:t>
      </w:r>
      <w:r w:rsidRPr="00CF5DD1">
        <w:rPr>
          <w:i/>
          <w:iCs/>
          <w:color w:val="auto"/>
        </w:rPr>
        <w:t>677</w:t>
      </w:r>
      <w:r w:rsidRPr="00CF5DD1">
        <w:rPr>
          <w:color w:val="auto"/>
        </w:rPr>
        <w:t>, 032057, doi:10.1088/1757-899X/677/3/032057.</w:t>
      </w:r>
    </w:p>
    <w:p w14:paraId="6A04444F" w14:textId="77777777" w:rsidR="00CF5DD1" w:rsidRPr="00CF5DD1" w:rsidRDefault="00CF5DD1" w:rsidP="00CF5DD1">
      <w:pPr>
        <w:pStyle w:val="Bibliography"/>
        <w:rPr>
          <w:color w:val="auto"/>
        </w:rPr>
      </w:pPr>
      <w:r w:rsidRPr="00CF5DD1">
        <w:rPr>
          <w:color w:val="auto"/>
        </w:rPr>
        <w:t xml:space="preserve">38. </w:t>
      </w:r>
      <w:r w:rsidRPr="00CF5DD1">
        <w:rPr>
          <w:color w:val="auto"/>
        </w:rPr>
        <w:tab/>
        <w:t xml:space="preserve">Ran, X.; Wang, C.; Xiao, Y.; Gao, X.; Zhu, Z.; Chen, B. A Portable Sitting Posture Monitoring System Based on a Pressure Sensor Array and Machine Learning. </w:t>
      </w:r>
      <w:r w:rsidRPr="00CF5DD1">
        <w:rPr>
          <w:i/>
          <w:iCs/>
          <w:color w:val="auto"/>
        </w:rPr>
        <w:t>Sensors and Actuators A: Physical</w:t>
      </w:r>
      <w:r w:rsidRPr="00CF5DD1">
        <w:rPr>
          <w:color w:val="auto"/>
        </w:rPr>
        <w:t xml:space="preserve"> </w:t>
      </w:r>
      <w:r w:rsidRPr="00CF5DD1">
        <w:rPr>
          <w:b/>
          <w:bCs/>
          <w:color w:val="auto"/>
        </w:rPr>
        <w:t>2021</w:t>
      </w:r>
      <w:r w:rsidRPr="00CF5DD1">
        <w:rPr>
          <w:color w:val="auto"/>
        </w:rPr>
        <w:t xml:space="preserve">, </w:t>
      </w:r>
      <w:r w:rsidRPr="00CF5DD1">
        <w:rPr>
          <w:i/>
          <w:iCs/>
          <w:color w:val="auto"/>
        </w:rPr>
        <w:t>331</w:t>
      </w:r>
      <w:r w:rsidRPr="00CF5DD1">
        <w:rPr>
          <w:color w:val="auto"/>
        </w:rPr>
        <w:t xml:space="preserve">, 112900, </w:t>
      </w:r>
      <w:proofErr w:type="gramStart"/>
      <w:r w:rsidRPr="00CF5DD1">
        <w:rPr>
          <w:color w:val="auto"/>
        </w:rPr>
        <w:t>doi:10.1016/j.sna</w:t>
      </w:r>
      <w:proofErr w:type="gramEnd"/>
      <w:r w:rsidRPr="00CF5DD1">
        <w:rPr>
          <w:color w:val="auto"/>
        </w:rPr>
        <w:t>.2021.112900.</w:t>
      </w:r>
    </w:p>
    <w:p w14:paraId="40BD73E6" w14:textId="77777777" w:rsidR="00CF5DD1" w:rsidRPr="00CF5DD1" w:rsidRDefault="00CF5DD1" w:rsidP="00CF5DD1">
      <w:pPr>
        <w:pStyle w:val="Bibliography"/>
        <w:rPr>
          <w:color w:val="auto"/>
        </w:rPr>
      </w:pPr>
      <w:r w:rsidRPr="00CF5DD1">
        <w:rPr>
          <w:color w:val="auto"/>
        </w:rPr>
        <w:t xml:space="preserve">39. </w:t>
      </w:r>
      <w:r w:rsidRPr="00CF5DD1">
        <w:rPr>
          <w:color w:val="auto"/>
        </w:rPr>
        <w:tab/>
        <w:t>Luna-</w:t>
      </w:r>
      <w:proofErr w:type="spellStart"/>
      <w:r w:rsidRPr="00CF5DD1">
        <w:rPr>
          <w:color w:val="auto"/>
        </w:rPr>
        <w:t>Perejón</w:t>
      </w:r>
      <w:proofErr w:type="spellEnd"/>
      <w:r w:rsidRPr="00CF5DD1">
        <w:rPr>
          <w:color w:val="auto"/>
        </w:rPr>
        <w:t>, F.; Montes-Sánchez, J.M.; Durán-López, L.; Vazquez-Baeza, A.; Beasley-</w:t>
      </w:r>
      <w:proofErr w:type="spellStart"/>
      <w:r w:rsidRPr="00CF5DD1">
        <w:rPr>
          <w:color w:val="auto"/>
        </w:rPr>
        <w:t>Bohórquez</w:t>
      </w:r>
      <w:proofErr w:type="spellEnd"/>
      <w:r w:rsidRPr="00CF5DD1">
        <w:rPr>
          <w:color w:val="auto"/>
        </w:rPr>
        <w:t xml:space="preserve">, I.; Sevillano-Ramos, J.L. IoT Device for Sitting Posture Classification Using Artificial Neural Networks. </w:t>
      </w:r>
      <w:r w:rsidRPr="00CF5DD1">
        <w:rPr>
          <w:i/>
          <w:iCs/>
          <w:color w:val="auto"/>
        </w:rPr>
        <w:t>Electronics</w:t>
      </w:r>
      <w:r w:rsidRPr="00CF5DD1">
        <w:rPr>
          <w:color w:val="auto"/>
        </w:rPr>
        <w:t xml:space="preserve"> </w:t>
      </w:r>
      <w:r w:rsidRPr="00CF5DD1">
        <w:rPr>
          <w:b/>
          <w:bCs/>
          <w:color w:val="auto"/>
        </w:rPr>
        <w:t>2021</w:t>
      </w:r>
      <w:r w:rsidRPr="00CF5DD1">
        <w:rPr>
          <w:color w:val="auto"/>
        </w:rPr>
        <w:t xml:space="preserve">, </w:t>
      </w:r>
      <w:r w:rsidRPr="00CF5DD1">
        <w:rPr>
          <w:i/>
          <w:iCs/>
          <w:color w:val="auto"/>
        </w:rPr>
        <w:t>10</w:t>
      </w:r>
      <w:r w:rsidRPr="00CF5DD1">
        <w:rPr>
          <w:color w:val="auto"/>
        </w:rPr>
        <w:t>, 1825, doi:10.3390/electronics10151825.</w:t>
      </w:r>
    </w:p>
    <w:p w14:paraId="3F14194B" w14:textId="77777777" w:rsidR="00CF5DD1" w:rsidRPr="00CF5DD1" w:rsidRDefault="00CF5DD1" w:rsidP="00CF5DD1">
      <w:pPr>
        <w:pStyle w:val="Bibliography"/>
        <w:rPr>
          <w:color w:val="auto"/>
        </w:rPr>
      </w:pPr>
      <w:r w:rsidRPr="00CF5DD1">
        <w:rPr>
          <w:color w:val="auto"/>
        </w:rPr>
        <w:t xml:space="preserve">40. </w:t>
      </w:r>
      <w:r w:rsidRPr="00CF5DD1">
        <w:rPr>
          <w:color w:val="auto"/>
        </w:rPr>
        <w:tab/>
        <w:t xml:space="preserve">Ren, X.; Yu, B.; Lu, Y.; Zhang, B.; Hu, J.; Brombacher, A. </w:t>
      </w:r>
      <w:proofErr w:type="spellStart"/>
      <w:r w:rsidRPr="00CF5DD1">
        <w:rPr>
          <w:color w:val="auto"/>
        </w:rPr>
        <w:t>LightSit</w:t>
      </w:r>
      <w:proofErr w:type="spellEnd"/>
      <w:r w:rsidRPr="00CF5DD1">
        <w:rPr>
          <w:color w:val="auto"/>
        </w:rPr>
        <w:t xml:space="preserve">: An Unobtrusive Health-Promoting System for Relaxation and Fitness Microbreaks at Work. </w:t>
      </w:r>
      <w:r w:rsidRPr="00CF5DD1">
        <w:rPr>
          <w:i/>
          <w:iCs/>
          <w:color w:val="auto"/>
        </w:rPr>
        <w:t>Sensors</w:t>
      </w:r>
      <w:r w:rsidRPr="00CF5DD1">
        <w:rPr>
          <w:color w:val="auto"/>
        </w:rPr>
        <w:t xml:space="preserve"> </w:t>
      </w:r>
      <w:r w:rsidRPr="00CF5DD1">
        <w:rPr>
          <w:b/>
          <w:bCs/>
          <w:color w:val="auto"/>
        </w:rPr>
        <w:t>2019</w:t>
      </w:r>
      <w:r w:rsidRPr="00CF5DD1">
        <w:rPr>
          <w:color w:val="auto"/>
        </w:rPr>
        <w:t xml:space="preserve">, </w:t>
      </w:r>
      <w:r w:rsidRPr="00CF5DD1">
        <w:rPr>
          <w:i/>
          <w:iCs/>
          <w:color w:val="auto"/>
        </w:rPr>
        <w:t>19</w:t>
      </w:r>
      <w:r w:rsidRPr="00CF5DD1">
        <w:rPr>
          <w:color w:val="auto"/>
        </w:rPr>
        <w:t>, 2162, doi:10.3390/s19092162.</w:t>
      </w:r>
    </w:p>
    <w:p w14:paraId="011B2AD1" w14:textId="77777777" w:rsidR="00CF5DD1" w:rsidRPr="00CF5DD1" w:rsidRDefault="00CF5DD1" w:rsidP="00CF5DD1">
      <w:pPr>
        <w:pStyle w:val="Bibliography"/>
        <w:rPr>
          <w:color w:val="auto"/>
        </w:rPr>
      </w:pPr>
      <w:r w:rsidRPr="00CF5DD1">
        <w:rPr>
          <w:color w:val="auto"/>
        </w:rPr>
        <w:t xml:space="preserve">41. </w:t>
      </w:r>
      <w:r w:rsidRPr="00CF5DD1">
        <w:rPr>
          <w:color w:val="auto"/>
        </w:rPr>
        <w:tab/>
        <w:t xml:space="preserve">Cai, W.; Zhao, D.; Zhang, M.; Xu, Y.; Li, Z. Improved Self-Organizing Map-Based Unsupervised Learning Algorithm for Sitting Posture Recognition System. </w:t>
      </w:r>
      <w:r w:rsidRPr="00CF5DD1">
        <w:rPr>
          <w:i/>
          <w:iCs/>
          <w:color w:val="auto"/>
        </w:rPr>
        <w:t>Sensors</w:t>
      </w:r>
      <w:r w:rsidRPr="00CF5DD1">
        <w:rPr>
          <w:color w:val="auto"/>
        </w:rPr>
        <w:t xml:space="preserve"> </w:t>
      </w:r>
      <w:r w:rsidRPr="00CF5DD1">
        <w:rPr>
          <w:b/>
          <w:bCs/>
          <w:color w:val="auto"/>
        </w:rPr>
        <w:t>2021</w:t>
      </w:r>
      <w:r w:rsidRPr="00CF5DD1">
        <w:rPr>
          <w:color w:val="auto"/>
        </w:rPr>
        <w:t xml:space="preserve">, </w:t>
      </w:r>
      <w:r w:rsidRPr="00CF5DD1">
        <w:rPr>
          <w:i/>
          <w:iCs/>
          <w:color w:val="auto"/>
        </w:rPr>
        <w:t>21</w:t>
      </w:r>
      <w:r w:rsidRPr="00CF5DD1">
        <w:rPr>
          <w:color w:val="auto"/>
        </w:rPr>
        <w:t>, 6246, doi:10.3390/s21186246.</w:t>
      </w:r>
    </w:p>
    <w:p w14:paraId="0A463BDE" w14:textId="77777777" w:rsidR="00CF5DD1" w:rsidRPr="00CF5DD1" w:rsidRDefault="00CF5DD1" w:rsidP="00CF5DD1">
      <w:pPr>
        <w:pStyle w:val="Bibliography"/>
        <w:rPr>
          <w:color w:val="auto"/>
        </w:rPr>
      </w:pPr>
      <w:r w:rsidRPr="00CF5DD1">
        <w:rPr>
          <w:color w:val="auto"/>
        </w:rPr>
        <w:lastRenderedPageBreak/>
        <w:t xml:space="preserve">42. </w:t>
      </w:r>
      <w:r w:rsidRPr="00CF5DD1">
        <w:rPr>
          <w:color w:val="auto"/>
        </w:rPr>
        <w:tab/>
        <w:t>Cho, H.; Choi, H.-J.; Lee, C.-E.; Sir, C.-W. Sitting Posture Prediction and Correction System Using Arduino-Based Chair and Deep Learning Model. In Proceedings of the 2019 IEEE 12th Conference on Service-Oriented Computing and Applications (SOCA); IEEE: Kaohsiung, Taiwan, November 2019; pp. 98–102.</w:t>
      </w:r>
    </w:p>
    <w:p w14:paraId="43736002" w14:textId="77777777" w:rsidR="00CF5DD1" w:rsidRPr="00CF5DD1" w:rsidRDefault="00CF5DD1" w:rsidP="00CF5DD1">
      <w:pPr>
        <w:pStyle w:val="Bibliography"/>
        <w:rPr>
          <w:color w:val="auto"/>
        </w:rPr>
      </w:pPr>
      <w:r w:rsidRPr="00CF5DD1">
        <w:rPr>
          <w:color w:val="auto"/>
        </w:rPr>
        <w:t xml:space="preserve">43. </w:t>
      </w:r>
      <w:r w:rsidRPr="00CF5DD1">
        <w:rPr>
          <w:color w:val="auto"/>
        </w:rPr>
        <w:tab/>
      </w:r>
      <w:proofErr w:type="spellStart"/>
      <w:r w:rsidRPr="00CF5DD1">
        <w:rPr>
          <w:color w:val="auto"/>
        </w:rPr>
        <w:t>Ishac</w:t>
      </w:r>
      <w:proofErr w:type="spellEnd"/>
      <w:r w:rsidRPr="00CF5DD1">
        <w:rPr>
          <w:color w:val="auto"/>
        </w:rPr>
        <w:t xml:space="preserve">, K.; Suzuki, K. </w:t>
      </w:r>
      <w:proofErr w:type="spellStart"/>
      <w:r w:rsidRPr="00CF5DD1">
        <w:rPr>
          <w:color w:val="auto"/>
        </w:rPr>
        <w:t>LifeChair</w:t>
      </w:r>
      <w:proofErr w:type="spellEnd"/>
      <w:r w:rsidRPr="00CF5DD1">
        <w:rPr>
          <w:color w:val="auto"/>
        </w:rPr>
        <w:t xml:space="preserve">: A Conductive Fabric Sensor-Based Smart Cushion for Actively Shaping Sitting Posture. </w:t>
      </w:r>
      <w:r w:rsidRPr="00CF5DD1">
        <w:rPr>
          <w:i/>
          <w:iCs/>
          <w:color w:val="auto"/>
        </w:rPr>
        <w:t>Sensors</w:t>
      </w:r>
      <w:r w:rsidRPr="00CF5DD1">
        <w:rPr>
          <w:color w:val="auto"/>
        </w:rPr>
        <w:t xml:space="preserve"> </w:t>
      </w:r>
      <w:r w:rsidRPr="00CF5DD1">
        <w:rPr>
          <w:b/>
          <w:bCs/>
          <w:color w:val="auto"/>
        </w:rPr>
        <w:t>2018</w:t>
      </w:r>
      <w:r w:rsidRPr="00CF5DD1">
        <w:rPr>
          <w:color w:val="auto"/>
        </w:rPr>
        <w:t xml:space="preserve">, </w:t>
      </w:r>
      <w:r w:rsidRPr="00CF5DD1">
        <w:rPr>
          <w:i/>
          <w:iCs/>
          <w:color w:val="auto"/>
        </w:rPr>
        <w:t>18</w:t>
      </w:r>
      <w:r w:rsidRPr="00CF5DD1">
        <w:rPr>
          <w:color w:val="auto"/>
        </w:rPr>
        <w:t>, 2261, doi:10.3390/s18072261.</w:t>
      </w:r>
    </w:p>
    <w:p w14:paraId="3C370016" w14:textId="77777777" w:rsidR="00CF5DD1" w:rsidRPr="00CF5DD1" w:rsidRDefault="00CF5DD1" w:rsidP="00CF5DD1">
      <w:pPr>
        <w:pStyle w:val="Bibliography"/>
        <w:rPr>
          <w:color w:val="auto"/>
        </w:rPr>
      </w:pPr>
      <w:r w:rsidRPr="00CF5DD1">
        <w:rPr>
          <w:color w:val="auto"/>
        </w:rPr>
        <w:t xml:space="preserve">44. </w:t>
      </w:r>
      <w:r w:rsidRPr="00CF5DD1">
        <w:rPr>
          <w:color w:val="auto"/>
        </w:rPr>
        <w:tab/>
        <w:t xml:space="preserve">Ren, X.; Yu, B.; Lu, Y.; Chen, Y.; Pu, P. </w:t>
      </w:r>
      <w:proofErr w:type="spellStart"/>
      <w:r w:rsidRPr="00CF5DD1">
        <w:rPr>
          <w:color w:val="auto"/>
        </w:rPr>
        <w:t>HealthSit</w:t>
      </w:r>
      <w:proofErr w:type="spellEnd"/>
      <w:r w:rsidRPr="00CF5DD1">
        <w:rPr>
          <w:color w:val="auto"/>
        </w:rPr>
        <w:t xml:space="preserve">: Designing Posture-Based Interaction to Promote Exercise during Fitness Breaks. </w:t>
      </w:r>
      <w:r w:rsidRPr="00CF5DD1">
        <w:rPr>
          <w:i/>
          <w:iCs/>
          <w:color w:val="auto"/>
        </w:rPr>
        <w:t>International Journal of Human–Computer Interaction</w:t>
      </w:r>
      <w:r w:rsidRPr="00CF5DD1">
        <w:rPr>
          <w:color w:val="auto"/>
        </w:rPr>
        <w:t xml:space="preserve"> </w:t>
      </w:r>
      <w:r w:rsidRPr="00CF5DD1">
        <w:rPr>
          <w:b/>
          <w:bCs/>
          <w:color w:val="auto"/>
        </w:rPr>
        <w:t>2019</w:t>
      </w:r>
      <w:r w:rsidRPr="00CF5DD1">
        <w:rPr>
          <w:color w:val="auto"/>
        </w:rPr>
        <w:t xml:space="preserve">, </w:t>
      </w:r>
      <w:r w:rsidRPr="00CF5DD1">
        <w:rPr>
          <w:i/>
          <w:iCs/>
          <w:color w:val="auto"/>
        </w:rPr>
        <w:t>35</w:t>
      </w:r>
      <w:r w:rsidRPr="00CF5DD1">
        <w:rPr>
          <w:color w:val="auto"/>
        </w:rPr>
        <w:t>, 870–885, doi:10.1080/10447318.2018.1506641.</w:t>
      </w:r>
    </w:p>
    <w:p w14:paraId="250B1593" w14:textId="77777777" w:rsidR="00CF5DD1" w:rsidRPr="00CF5DD1" w:rsidRDefault="00CF5DD1" w:rsidP="00CF5DD1">
      <w:pPr>
        <w:pStyle w:val="Bibliography"/>
        <w:rPr>
          <w:color w:val="auto"/>
        </w:rPr>
      </w:pPr>
      <w:r w:rsidRPr="00CF5DD1">
        <w:rPr>
          <w:color w:val="auto"/>
        </w:rPr>
        <w:t xml:space="preserve">45. </w:t>
      </w:r>
      <w:r w:rsidRPr="00CF5DD1">
        <w:rPr>
          <w:color w:val="auto"/>
        </w:rPr>
        <w:tab/>
      </w:r>
      <w:proofErr w:type="spellStart"/>
      <w:r w:rsidRPr="00CF5DD1">
        <w:rPr>
          <w:color w:val="auto"/>
        </w:rPr>
        <w:t>Tekscan</w:t>
      </w:r>
      <w:proofErr w:type="spellEnd"/>
      <w:r w:rsidRPr="00CF5DD1">
        <w:rPr>
          <w:color w:val="auto"/>
        </w:rPr>
        <w:t xml:space="preserve"> </w:t>
      </w:r>
      <w:proofErr w:type="spellStart"/>
      <w:r w:rsidRPr="00CF5DD1">
        <w:rPr>
          <w:color w:val="auto"/>
        </w:rPr>
        <w:t>Tekscan</w:t>
      </w:r>
      <w:proofErr w:type="spellEnd"/>
      <w:r w:rsidRPr="00CF5DD1">
        <w:rPr>
          <w:color w:val="auto"/>
        </w:rPr>
        <w:t xml:space="preserve"> Available online: https://www.tekscan.com (accessed on 8 October 2024).</w:t>
      </w:r>
    </w:p>
    <w:p w14:paraId="35476A1E" w14:textId="77777777" w:rsidR="00CF5DD1" w:rsidRPr="00CF5DD1" w:rsidRDefault="00CF5DD1" w:rsidP="00CF5DD1">
      <w:pPr>
        <w:pStyle w:val="Bibliography"/>
        <w:rPr>
          <w:color w:val="auto"/>
        </w:rPr>
      </w:pPr>
      <w:r w:rsidRPr="00CF5DD1">
        <w:rPr>
          <w:color w:val="auto"/>
        </w:rPr>
        <w:t xml:space="preserve">46. </w:t>
      </w:r>
      <w:r w:rsidRPr="00CF5DD1">
        <w:rPr>
          <w:color w:val="auto"/>
        </w:rPr>
        <w:tab/>
      </w:r>
      <w:proofErr w:type="spellStart"/>
      <w:r w:rsidRPr="00CF5DD1">
        <w:rPr>
          <w:color w:val="auto"/>
        </w:rPr>
        <w:t>Tekscan</w:t>
      </w:r>
      <w:proofErr w:type="spellEnd"/>
      <w:r w:rsidRPr="00CF5DD1">
        <w:rPr>
          <w:color w:val="auto"/>
        </w:rPr>
        <w:t xml:space="preserve"> Body Pressure Measurement System (BPMS) - Research Available online: https://www.tekscan.com/products-solutions/systems/body-pressure-measurement-system-bpms-research.</w:t>
      </w:r>
    </w:p>
    <w:p w14:paraId="0FBEBFD7" w14:textId="77777777" w:rsidR="00CF5DD1" w:rsidRPr="00CF5DD1" w:rsidRDefault="00CF5DD1" w:rsidP="00CF5DD1">
      <w:pPr>
        <w:pStyle w:val="Bibliography"/>
        <w:rPr>
          <w:color w:val="auto"/>
        </w:rPr>
      </w:pPr>
      <w:r w:rsidRPr="00CF5DD1">
        <w:rPr>
          <w:color w:val="auto"/>
        </w:rPr>
        <w:t xml:space="preserve">47. </w:t>
      </w:r>
      <w:r w:rsidRPr="00CF5DD1">
        <w:rPr>
          <w:color w:val="auto"/>
        </w:rPr>
        <w:tab/>
        <w:t xml:space="preserve">Rokach, L.; Maimon, O. Decision Trees. In </w:t>
      </w:r>
      <w:r w:rsidRPr="00CF5DD1">
        <w:rPr>
          <w:i/>
          <w:iCs/>
          <w:color w:val="auto"/>
        </w:rPr>
        <w:t>Data Mining and Knowledge Discovery Handbook</w:t>
      </w:r>
      <w:r w:rsidRPr="00CF5DD1">
        <w:rPr>
          <w:color w:val="auto"/>
        </w:rPr>
        <w:t>; Maimon, O., Rokach, L., Eds.; Springer-Verlag: New York, 2005; pp. 165–192 ISBN 978-0-387-24435-8.</w:t>
      </w:r>
    </w:p>
    <w:p w14:paraId="23D264C3" w14:textId="77777777" w:rsidR="00CF5DD1" w:rsidRPr="00CF5DD1" w:rsidRDefault="00CF5DD1" w:rsidP="00CF5DD1">
      <w:pPr>
        <w:pStyle w:val="Bibliography"/>
        <w:rPr>
          <w:color w:val="auto"/>
        </w:rPr>
      </w:pPr>
      <w:r w:rsidRPr="00CF5DD1">
        <w:rPr>
          <w:color w:val="auto"/>
        </w:rPr>
        <w:t xml:space="preserve">48. </w:t>
      </w:r>
      <w:r w:rsidRPr="00CF5DD1">
        <w:rPr>
          <w:color w:val="auto"/>
        </w:rPr>
        <w:tab/>
        <w:t xml:space="preserve">Cutler, A.; Cutler, D.R.; Stevens, J.R. Random Forests. In </w:t>
      </w:r>
      <w:r w:rsidRPr="00CF5DD1">
        <w:rPr>
          <w:i/>
          <w:iCs/>
          <w:color w:val="auto"/>
        </w:rPr>
        <w:t>Ensemble Machine Learning</w:t>
      </w:r>
      <w:r w:rsidRPr="00CF5DD1">
        <w:rPr>
          <w:color w:val="auto"/>
        </w:rPr>
        <w:t>; Zhang, C., Ma, Y., Eds.; Springer New York: New York, NY, 2012; pp. 157–175 ISBN 978-1-4419-9325-0.</w:t>
      </w:r>
    </w:p>
    <w:p w14:paraId="59705585" w14:textId="77777777" w:rsidR="00CF5DD1" w:rsidRPr="00CF5DD1" w:rsidRDefault="00CF5DD1" w:rsidP="00CF5DD1">
      <w:pPr>
        <w:pStyle w:val="Bibliography"/>
        <w:rPr>
          <w:color w:val="auto"/>
        </w:rPr>
      </w:pPr>
      <w:r w:rsidRPr="00CF5DD1">
        <w:rPr>
          <w:color w:val="auto"/>
        </w:rPr>
        <w:t xml:space="preserve">49. </w:t>
      </w:r>
      <w:r w:rsidRPr="00CF5DD1">
        <w:rPr>
          <w:color w:val="auto"/>
        </w:rPr>
        <w:tab/>
        <w:t>IBM What Is Random Forest? Available online: https://www.ibm.com/topics/random-forest#:~:text=Random%20forest%20is%20a%20commonly,both%20classification%20and%20regression%20problems.</w:t>
      </w:r>
    </w:p>
    <w:p w14:paraId="458DB080" w14:textId="77777777" w:rsidR="00CF5DD1" w:rsidRPr="00CF5DD1" w:rsidRDefault="00CF5DD1" w:rsidP="00CF5DD1">
      <w:pPr>
        <w:pStyle w:val="Bibliography"/>
        <w:rPr>
          <w:color w:val="auto"/>
        </w:rPr>
      </w:pPr>
      <w:r w:rsidRPr="00CF5DD1">
        <w:rPr>
          <w:color w:val="auto"/>
        </w:rPr>
        <w:t xml:space="preserve">50. </w:t>
      </w:r>
      <w:r w:rsidRPr="00CF5DD1">
        <w:rPr>
          <w:color w:val="auto"/>
        </w:rPr>
        <w:tab/>
        <w:t xml:space="preserve">Awad, M.; Khanna, R. Support Vector Machines for Classification. In </w:t>
      </w:r>
      <w:r w:rsidRPr="00CF5DD1">
        <w:rPr>
          <w:i/>
          <w:iCs/>
          <w:color w:val="auto"/>
        </w:rPr>
        <w:t>Efficient Learning Machines</w:t>
      </w:r>
      <w:r w:rsidRPr="00CF5DD1">
        <w:rPr>
          <w:color w:val="auto"/>
        </w:rPr>
        <w:t xml:space="preserve">; </w:t>
      </w:r>
      <w:proofErr w:type="spellStart"/>
      <w:r w:rsidRPr="00CF5DD1">
        <w:rPr>
          <w:color w:val="auto"/>
        </w:rPr>
        <w:t>Apress</w:t>
      </w:r>
      <w:proofErr w:type="spellEnd"/>
      <w:r w:rsidRPr="00CF5DD1">
        <w:rPr>
          <w:color w:val="auto"/>
        </w:rPr>
        <w:t>: Berkeley, CA, 2015; pp. 39–66 ISBN 978-1-4302-5989-3.</w:t>
      </w:r>
    </w:p>
    <w:p w14:paraId="67B8E887" w14:textId="77777777" w:rsidR="00CF5DD1" w:rsidRPr="00CF5DD1" w:rsidRDefault="00CF5DD1" w:rsidP="00CF5DD1">
      <w:pPr>
        <w:pStyle w:val="Bibliography"/>
        <w:rPr>
          <w:color w:val="auto"/>
        </w:rPr>
      </w:pPr>
      <w:r w:rsidRPr="00CF5DD1">
        <w:rPr>
          <w:color w:val="auto"/>
        </w:rPr>
        <w:t xml:space="preserve">51. </w:t>
      </w:r>
      <w:r w:rsidRPr="00CF5DD1">
        <w:rPr>
          <w:color w:val="auto"/>
        </w:rPr>
        <w:tab/>
        <w:t xml:space="preserve">Cunningham, P.; Delany, S.J. K-Nearest </w:t>
      </w:r>
      <w:proofErr w:type="spellStart"/>
      <w:r w:rsidRPr="00CF5DD1">
        <w:rPr>
          <w:color w:val="auto"/>
        </w:rPr>
        <w:t>Neighbour</w:t>
      </w:r>
      <w:proofErr w:type="spellEnd"/>
      <w:r w:rsidRPr="00CF5DD1">
        <w:rPr>
          <w:color w:val="auto"/>
        </w:rPr>
        <w:t xml:space="preserve"> Classifiers - A Tutorial. </w:t>
      </w:r>
      <w:r w:rsidRPr="00CF5DD1">
        <w:rPr>
          <w:i/>
          <w:iCs/>
          <w:color w:val="auto"/>
        </w:rPr>
        <w:t xml:space="preserve">ACM </w:t>
      </w:r>
      <w:proofErr w:type="spellStart"/>
      <w:r w:rsidRPr="00CF5DD1">
        <w:rPr>
          <w:i/>
          <w:iCs/>
          <w:color w:val="auto"/>
        </w:rPr>
        <w:t>Comput</w:t>
      </w:r>
      <w:proofErr w:type="spellEnd"/>
      <w:r w:rsidRPr="00CF5DD1">
        <w:rPr>
          <w:i/>
          <w:iCs/>
          <w:color w:val="auto"/>
        </w:rPr>
        <w:t xml:space="preserve">. </w:t>
      </w:r>
      <w:proofErr w:type="spellStart"/>
      <w:r w:rsidRPr="00CF5DD1">
        <w:rPr>
          <w:i/>
          <w:iCs/>
          <w:color w:val="auto"/>
        </w:rPr>
        <w:t>Surv</w:t>
      </w:r>
      <w:proofErr w:type="spellEnd"/>
      <w:r w:rsidRPr="00CF5DD1">
        <w:rPr>
          <w:i/>
          <w:iCs/>
          <w:color w:val="auto"/>
        </w:rPr>
        <w:t>.</w:t>
      </w:r>
      <w:r w:rsidRPr="00CF5DD1">
        <w:rPr>
          <w:color w:val="auto"/>
        </w:rPr>
        <w:t xml:space="preserve"> </w:t>
      </w:r>
      <w:r w:rsidRPr="00CF5DD1">
        <w:rPr>
          <w:b/>
          <w:bCs/>
          <w:color w:val="auto"/>
        </w:rPr>
        <w:t>2022</w:t>
      </w:r>
      <w:r w:rsidRPr="00CF5DD1">
        <w:rPr>
          <w:color w:val="auto"/>
        </w:rPr>
        <w:t xml:space="preserve">, </w:t>
      </w:r>
      <w:r w:rsidRPr="00CF5DD1">
        <w:rPr>
          <w:i/>
          <w:iCs/>
          <w:color w:val="auto"/>
        </w:rPr>
        <w:t>54</w:t>
      </w:r>
      <w:r w:rsidRPr="00CF5DD1">
        <w:rPr>
          <w:color w:val="auto"/>
        </w:rPr>
        <w:t>, 1–25, doi:10.1145/3459665.</w:t>
      </w:r>
    </w:p>
    <w:p w14:paraId="3BBD6E91" w14:textId="77777777" w:rsidR="00CF5DD1" w:rsidRPr="00CF5DD1" w:rsidRDefault="00CF5DD1" w:rsidP="00CF5DD1">
      <w:pPr>
        <w:pStyle w:val="Bibliography"/>
        <w:rPr>
          <w:color w:val="auto"/>
        </w:rPr>
      </w:pPr>
      <w:r w:rsidRPr="00CF5DD1">
        <w:rPr>
          <w:color w:val="auto"/>
        </w:rPr>
        <w:t xml:space="preserve">52. </w:t>
      </w:r>
      <w:r w:rsidRPr="00CF5DD1">
        <w:rPr>
          <w:color w:val="auto"/>
        </w:rPr>
        <w:tab/>
        <w:t xml:space="preserve">Ghosh, A.; Sufian, A.; Sultana, F.; Chakrabarti, A.; De, D. Fundamental Concepts of Convolutional Neural Network. In </w:t>
      </w:r>
      <w:r w:rsidRPr="00CF5DD1">
        <w:rPr>
          <w:i/>
          <w:iCs/>
          <w:color w:val="auto"/>
        </w:rPr>
        <w:t>Recent Trends and Advances in Artificial Intelligence and Internet of Things</w:t>
      </w:r>
      <w:r w:rsidRPr="00CF5DD1">
        <w:rPr>
          <w:color w:val="auto"/>
        </w:rPr>
        <w:t>; Balas, V.E., Kumar, R., Srivastava, R., Eds.; Intelligent Systems Reference Library; Springer International Publishing: Cham, 2020; Vol. 172, pp. 519–567 ISBN 978-3-030-32643-2.</w:t>
      </w:r>
    </w:p>
    <w:p w14:paraId="6D477D40" w14:textId="77777777" w:rsidR="00CF5DD1" w:rsidRPr="00CF5DD1" w:rsidRDefault="00CF5DD1" w:rsidP="00CF5DD1">
      <w:pPr>
        <w:pStyle w:val="Bibliography"/>
        <w:rPr>
          <w:color w:val="auto"/>
        </w:rPr>
      </w:pPr>
      <w:r w:rsidRPr="00CF5DD1">
        <w:rPr>
          <w:color w:val="auto"/>
        </w:rPr>
        <w:t xml:space="preserve">53. </w:t>
      </w:r>
      <w:r w:rsidRPr="00CF5DD1">
        <w:rPr>
          <w:color w:val="auto"/>
        </w:rPr>
        <w:tab/>
      </w:r>
      <w:proofErr w:type="spellStart"/>
      <w:r w:rsidRPr="00CF5DD1">
        <w:rPr>
          <w:color w:val="auto"/>
        </w:rPr>
        <w:t>Vandeginste</w:t>
      </w:r>
      <w:proofErr w:type="spellEnd"/>
      <w:r w:rsidRPr="00CF5DD1">
        <w:rPr>
          <w:color w:val="auto"/>
        </w:rPr>
        <w:t xml:space="preserve">, B.G.M.; </w:t>
      </w:r>
      <w:proofErr w:type="spellStart"/>
      <w:r w:rsidRPr="00CF5DD1">
        <w:rPr>
          <w:color w:val="auto"/>
        </w:rPr>
        <w:t>Massart</w:t>
      </w:r>
      <w:proofErr w:type="spellEnd"/>
      <w:r w:rsidRPr="00CF5DD1">
        <w:rPr>
          <w:color w:val="auto"/>
        </w:rPr>
        <w:t xml:space="preserve">, D.L.; </w:t>
      </w:r>
      <w:proofErr w:type="spellStart"/>
      <w:r w:rsidRPr="00CF5DD1">
        <w:rPr>
          <w:color w:val="auto"/>
        </w:rPr>
        <w:t>Buydens</w:t>
      </w:r>
      <w:proofErr w:type="spellEnd"/>
      <w:r w:rsidRPr="00CF5DD1">
        <w:rPr>
          <w:color w:val="auto"/>
        </w:rPr>
        <w:t xml:space="preserve">, L.M.C.; De Jong, S.; Lewi, P.J.; </w:t>
      </w:r>
      <w:proofErr w:type="spellStart"/>
      <w:r w:rsidRPr="00CF5DD1">
        <w:rPr>
          <w:color w:val="auto"/>
        </w:rPr>
        <w:t>Smeyers</w:t>
      </w:r>
      <w:proofErr w:type="spellEnd"/>
      <w:r w:rsidRPr="00CF5DD1">
        <w:rPr>
          <w:color w:val="auto"/>
        </w:rPr>
        <w:t xml:space="preserve">-Verbeke, J. Relations between Measurement Tables. In </w:t>
      </w:r>
      <w:r w:rsidRPr="00CF5DD1">
        <w:rPr>
          <w:i/>
          <w:iCs/>
          <w:color w:val="auto"/>
        </w:rPr>
        <w:t>Data Handling in Science and Technology</w:t>
      </w:r>
      <w:r w:rsidRPr="00CF5DD1">
        <w:rPr>
          <w:color w:val="auto"/>
        </w:rPr>
        <w:t>; Elsevier, 1998; Vol. 20, pp. 307–347 ISBN 978-0-444-82853-8.</w:t>
      </w:r>
    </w:p>
    <w:p w14:paraId="69D67379" w14:textId="0F555C14" w:rsidR="00B958EA" w:rsidRDefault="00321B44" w:rsidP="00321B44">
      <w:pPr>
        <w:pStyle w:val="MDPI71References"/>
        <w:numPr>
          <w:ilvl w:val="0"/>
          <w:numId w:val="0"/>
        </w:numPr>
        <w:ind w:left="425"/>
      </w:pPr>
      <w:r>
        <w:fldChar w:fldCharType="end"/>
      </w:r>
    </w:p>
    <w:p w14:paraId="6318DA06" w14:textId="77777777" w:rsidR="00E93210" w:rsidRPr="00B958EA" w:rsidRDefault="00B958EA" w:rsidP="00B958EA">
      <w:pPr>
        <w:pStyle w:val="MDPI63Notes"/>
      </w:pPr>
      <w:r w:rsidRPr="00B958EA">
        <w:rPr>
          <w:b/>
        </w:rPr>
        <w:t>Disclaimer/Publisher’s Note:</w:t>
      </w:r>
      <w:r w:rsidRPr="00B958EA">
        <w:t xml:space="preserve"> The statements, opinions and data contained in all publications are solely those of the individual author(s) and contributor(s) and not of MDPI and/or the editor(s). MDPI and/or the editor(s) disclaim responsibility for any injury to people or property resulting from any ideas, methods, instructions or products referred to in the content.</w:t>
      </w:r>
    </w:p>
    <w:sectPr w:rsidR="00E93210" w:rsidRPr="00B958EA" w:rsidSect="00307E66">
      <w:headerReference w:type="even" r:id="rId24"/>
      <w:headerReference w:type="default" r:id="rId25"/>
      <w:footerReference w:type="default" r:id="rId26"/>
      <w:headerReference w:type="first" r:id="rId27"/>
      <w:footerReference w:type="first" r:id="rId28"/>
      <w:type w:val="continuous"/>
      <w:pgSz w:w="11906" w:h="16838" w:code="9"/>
      <w:pgMar w:top="1417" w:right="720" w:bottom="1077" w:left="720" w:header="1020" w:footer="340" w:gutter="0"/>
      <w:lnNumType w:countBy="1" w:distance="255" w:restart="continuous"/>
      <w:pgNumType w:start="1"/>
      <w:cols w:space="425"/>
      <w:titlePg/>
      <w:bidi/>
      <w:docGrid w:type="lines"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0" w:author="Odesola D F (FCES)" w:date="2024-11-03T21:08:00Z" w:initials="DO">
    <w:p w14:paraId="0F0E1438" w14:textId="78F41BEA" w:rsidR="006F42ED" w:rsidRDefault="006F42ED" w:rsidP="006F42ED">
      <w:pPr>
        <w:jc w:val="left"/>
      </w:pPr>
      <w:r>
        <w:rPr>
          <w:rStyle w:val="CommentReference"/>
        </w:rPr>
        <w:annotationRef/>
      </w:r>
      <w:r>
        <w:t>We need to explain the why we have only 1 participant for this experiment.</w:t>
      </w:r>
    </w:p>
  </w:comment>
  <w:comment w:id="1" w:author="Odesola D F (FCES)" w:date="2024-12-08T03:03:00Z" w:initials="DO">
    <w:p w14:paraId="11D540D1" w14:textId="77777777" w:rsidR="00B8003B" w:rsidRDefault="00B8003B" w:rsidP="00B8003B">
      <w:pPr>
        <w:jc w:val="left"/>
      </w:pPr>
      <w:r>
        <w:rPr>
          <w:rStyle w:val="CommentReference"/>
        </w:rPr>
        <w:annotationRef/>
      </w:r>
      <w:r>
        <w:t>I might need to add an additional column stating the effect of each transformation</w:t>
      </w:r>
    </w:p>
  </w:comment>
  <w:comment w:id="2" w:author="Odesola D F (FCES)" w:date="2024-11-06T21:40:00Z" w:initials="DO">
    <w:p w14:paraId="24BDFDB2" w14:textId="63387577" w:rsidR="004E699E" w:rsidRDefault="004E699E" w:rsidP="004E699E">
      <w:pPr>
        <w:jc w:val="left"/>
      </w:pPr>
      <w:r>
        <w:rPr>
          <w:rStyle w:val="CommentReference"/>
        </w:rPr>
        <w:annotationRef/>
      </w:r>
      <w:r>
        <w:t>Discuss each ML model used in this experiment?</w:t>
      </w:r>
    </w:p>
  </w:comment>
  <w:comment w:id="3" w:author="Odesola D F (FCES)" w:date="2024-12-08T21:46:00Z" w:initials="DO">
    <w:p w14:paraId="72184F1E" w14:textId="77777777" w:rsidR="002C5826" w:rsidRDefault="002C5826" w:rsidP="002C5826">
      <w:pPr>
        <w:jc w:val="left"/>
      </w:pPr>
      <w:r>
        <w:rPr>
          <w:rStyle w:val="CommentReference"/>
        </w:rPr>
        <w:annotationRef/>
      </w:r>
      <w:r>
        <w:t>Need to go deeper in regards to the layers being used.</w:t>
      </w:r>
    </w:p>
  </w:comment>
  <w:comment w:id="4" w:author="Odesola D F (FCES)" w:date="2025-01-04T21:43:00Z" w:initials="DO">
    <w:p w14:paraId="5AA4CAD1" w14:textId="77777777" w:rsidR="00FD5194" w:rsidRDefault="00FD5194" w:rsidP="00FD5194">
      <w:pPr>
        <w:jc w:val="left"/>
      </w:pPr>
      <w:r>
        <w:rPr>
          <w:rStyle w:val="CommentReference"/>
        </w:rPr>
        <w:annotationRef/>
      </w:r>
      <w:r>
        <w:t>It is now GPT-4o</w:t>
      </w:r>
    </w:p>
  </w:comment>
  <w:comment w:id="5" w:author="Odesola D F (FCES)" w:date="2024-11-06T21:41:00Z" w:initials="DO">
    <w:p w14:paraId="6237BD9F" w14:textId="7BBABD4B" w:rsidR="00242AF1" w:rsidRDefault="00242AF1" w:rsidP="00242AF1">
      <w:pPr>
        <w:jc w:val="left"/>
      </w:pPr>
      <w:r>
        <w:rPr>
          <w:rStyle w:val="CommentReference"/>
        </w:rPr>
        <w:annotationRef/>
      </w:r>
      <w:r>
        <w:t>Need to discuss this in a greater detail</w:t>
      </w:r>
    </w:p>
  </w:comment>
  <w:comment w:id="6" w:author="Odesola D F (FCES)" w:date="2024-11-16T20:27:00Z" w:initials="DO">
    <w:p w14:paraId="5E38C360" w14:textId="77777777" w:rsidR="00110184" w:rsidRDefault="00445C3D" w:rsidP="00110184">
      <w:pPr>
        <w:jc w:val="left"/>
      </w:pPr>
      <w:r>
        <w:rPr>
          <w:rStyle w:val="CommentReference"/>
        </w:rPr>
        <w:annotationRef/>
      </w:r>
      <w:r w:rsidR="00110184">
        <w:t>Need to show the representation of Hausdorff in respect to differentiating sitting postures</w:t>
      </w:r>
    </w:p>
  </w:comment>
  <w:comment w:id="7" w:author="Odesola D F (FCES)" w:date="2024-11-16T20:43:00Z" w:initials="DO">
    <w:p w14:paraId="47C8D30C" w14:textId="77777777" w:rsidR="00110184" w:rsidRDefault="00110184" w:rsidP="00110184">
      <w:pPr>
        <w:jc w:val="left"/>
      </w:pPr>
      <w:r>
        <w:rPr>
          <w:rStyle w:val="CommentReference"/>
        </w:rPr>
        <w:annotationRef/>
      </w:r>
      <w:r>
        <w:t xml:space="preserve">Need to add Hausdorff formula </w:t>
      </w:r>
    </w:p>
  </w:comment>
  <w:comment w:id="8" w:author="Odesola D F (FCES)" w:date="2025-03-17T00:29:00Z" w:initials="DO">
    <w:p w14:paraId="206BFCEC" w14:textId="77777777" w:rsidR="000B420A" w:rsidRDefault="000B420A" w:rsidP="000B420A">
      <w:pPr>
        <w:jc w:val="left"/>
      </w:pPr>
      <w:r>
        <w:rPr>
          <w:rStyle w:val="CommentReference"/>
        </w:rPr>
        <w:annotationRef/>
      </w:r>
      <w:r>
        <w:t>Go more in-depth</w:t>
      </w:r>
    </w:p>
  </w:comment>
  <w:comment w:id="9" w:author="Odesola D F (FCES)" w:date="2024-12-18T23:52:00Z" w:initials="DO">
    <w:p w14:paraId="10A124C4" w14:textId="76F122B7" w:rsidR="00B645A6" w:rsidRDefault="00B645A6" w:rsidP="00B645A6">
      <w:pPr>
        <w:jc w:val="left"/>
      </w:pPr>
      <w:r>
        <w:rPr>
          <w:rStyle w:val="CommentReference"/>
        </w:rPr>
        <w:annotationRef/>
      </w:r>
      <w:r>
        <w:t>Add Learning Curve Images</w:t>
      </w:r>
    </w:p>
  </w:comment>
  <w:comment w:id="11" w:author="Odesola D F (FCES)" w:date="2024-12-08T23:53:00Z" w:initials="DO">
    <w:p w14:paraId="3E63DAE6" w14:textId="3818A324" w:rsidR="00EC53AC" w:rsidRDefault="00EC53AC" w:rsidP="00EC53AC">
      <w:pPr>
        <w:jc w:val="left"/>
      </w:pPr>
      <w:r>
        <w:rPr>
          <w:rStyle w:val="CommentReference"/>
        </w:rPr>
        <w:annotationRef/>
      </w:r>
      <w:r>
        <w:t>Explain in great detail on how the postural scores derived</w:t>
      </w:r>
    </w:p>
  </w:comment>
  <w:comment w:id="10" w:author="Odesola D F (FCES)" w:date="2024-12-08T23:55:00Z" w:initials="DO">
    <w:p w14:paraId="6D8D00E0" w14:textId="77777777" w:rsidR="00EC53AC" w:rsidRDefault="00EC53AC" w:rsidP="00EC53AC">
      <w:pPr>
        <w:jc w:val="left"/>
      </w:pPr>
      <w:r>
        <w:rPr>
          <w:rStyle w:val="CommentReference"/>
        </w:rPr>
        <w:annotationRef/>
      </w:r>
      <w:r>
        <w:t>TODO: Explain in greater detail how the posture score is derived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0F0E1438" w15:done="1"/>
  <w15:commentEx w15:paraId="11D540D1" w15:done="0"/>
  <w15:commentEx w15:paraId="24BDFDB2" w15:done="1"/>
  <w15:commentEx w15:paraId="72184F1E" w15:done="0"/>
  <w15:commentEx w15:paraId="5AA4CAD1" w15:done="1"/>
  <w15:commentEx w15:paraId="6237BD9F" w15:done="1"/>
  <w15:commentEx w15:paraId="5E38C360" w15:paraIdParent="6237BD9F" w15:done="1"/>
  <w15:commentEx w15:paraId="47C8D30C" w15:paraIdParent="6237BD9F" w15:done="1"/>
  <w15:commentEx w15:paraId="206BFCEC" w15:done="0"/>
  <w15:commentEx w15:paraId="10A124C4" w15:done="0"/>
  <w15:commentEx w15:paraId="3E63DAE6" w15:done="1"/>
  <w15:commentEx w15:paraId="6D8D00E0"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0A6F2298" w16cex:dateUtc="2024-11-03T21:08:00Z"/>
  <w16cex:commentExtensible w16cex:durableId="40538367" w16cex:dateUtc="2024-12-08T03:03:00Z"/>
  <w16cex:commentExtensible w16cex:durableId="2901F14A" w16cex:dateUtc="2024-11-06T21:40:00Z"/>
  <w16cex:commentExtensible w16cex:durableId="4D179FBB" w16cex:dateUtc="2024-12-08T21:46:00Z"/>
  <w16cex:commentExtensible w16cex:durableId="61D329C5" w16cex:dateUtc="2025-01-04T21:43:00Z"/>
  <w16cex:commentExtensible w16cex:durableId="3E0A20B6" w16cex:dateUtc="2024-11-06T21:41:00Z"/>
  <w16cex:commentExtensible w16cex:durableId="7D6D61B1" w16cex:dateUtc="2024-11-16T20:27:00Z"/>
  <w16cex:commentExtensible w16cex:durableId="20D080AC" w16cex:dateUtc="2024-11-16T20:43:00Z"/>
  <w16cex:commentExtensible w16cex:durableId="4ECEBA7B" w16cex:dateUtc="2025-03-17T00:29:00Z"/>
  <w16cex:commentExtensible w16cex:durableId="223ECB12" w16cex:dateUtc="2024-12-18T23:52:00Z"/>
  <w16cex:commentExtensible w16cex:durableId="0E9F5FFA" w16cex:dateUtc="2024-12-08T23:53:00Z"/>
  <w16cex:commentExtensible w16cex:durableId="21D2AAE7" w16cex:dateUtc="2024-12-08T23:5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0F0E1438" w16cid:durableId="0A6F2298"/>
  <w16cid:commentId w16cid:paraId="11D540D1" w16cid:durableId="40538367"/>
  <w16cid:commentId w16cid:paraId="24BDFDB2" w16cid:durableId="2901F14A"/>
  <w16cid:commentId w16cid:paraId="72184F1E" w16cid:durableId="4D179FBB"/>
  <w16cid:commentId w16cid:paraId="5AA4CAD1" w16cid:durableId="61D329C5"/>
  <w16cid:commentId w16cid:paraId="6237BD9F" w16cid:durableId="3E0A20B6"/>
  <w16cid:commentId w16cid:paraId="5E38C360" w16cid:durableId="7D6D61B1"/>
  <w16cid:commentId w16cid:paraId="47C8D30C" w16cid:durableId="20D080AC"/>
  <w16cid:commentId w16cid:paraId="206BFCEC" w16cid:durableId="4ECEBA7B"/>
  <w16cid:commentId w16cid:paraId="10A124C4" w16cid:durableId="223ECB12"/>
  <w16cid:commentId w16cid:paraId="3E63DAE6" w16cid:durableId="0E9F5FFA"/>
  <w16cid:commentId w16cid:paraId="6D8D00E0" w16cid:durableId="21D2AAE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163F619" w14:textId="77777777" w:rsidR="00997B0E" w:rsidRDefault="00997B0E">
      <w:pPr>
        <w:spacing w:line="240" w:lineRule="auto"/>
      </w:pPr>
      <w:r>
        <w:separator/>
      </w:r>
    </w:p>
  </w:endnote>
  <w:endnote w:type="continuationSeparator" w:id="0">
    <w:p w14:paraId="1565C776" w14:textId="77777777" w:rsidR="00997B0E" w:rsidRDefault="00997B0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0002AFF" w:usb1="C000ACFF"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ordia New">
    <w:panose1 w:val="020B0304020202020204"/>
    <w:charset w:val="DE"/>
    <w:family w:val="swiss"/>
    <w:pitch w:val="variable"/>
    <w:sig w:usb0="81000003" w:usb1="00000000" w:usb2="00000000" w:usb3="00000000" w:csb0="00010001" w:csb1="00000000"/>
  </w:font>
  <w:font w:name="Tahoma">
    <w:panose1 w:val="020B0604030504040204"/>
    <w:charset w:val="00"/>
    <w:family w:val="swiss"/>
    <w:pitch w:val="variable"/>
    <w:sig w:usb0="E1002EFF" w:usb1="C000605B" w:usb2="00000029" w:usb3="00000000" w:csb0="000101FF" w:csb1="00000000"/>
  </w:font>
  <w:font w:name="DengXian">
    <w:altName w:val="等线"/>
    <w:panose1 w:val="02010600030101010101"/>
    <w:charset w:val="86"/>
    <w:family w:val="auto"/>
    <w:pitch w:val="variable"/>
    <w:sig w:usb0="A00002BF" w:usb1="38CF7CFA" w:usb2="00000016" w:usb3="00000000" w:csb0="0004000F" w:csb1="00000000"/>
  </w:font>
  <w:font w:name="Helvetica">
    <w:panose1 w:val="00000000000000000000"/>
    <w:charset w:val="00"/>
    <w:family w:val="auto"/>
    <w:pitch w:val="variable"/>
    <w:sig w:usb0="E00002FF" w:usb1="5000785B" w:usb2="00000000" w:usb3="00000000" w:csb0="0000019F" w:csb1="00000000"/>
  </w:font>
  <w:font w:name=".AppleSystemUIFont">
    <w:altName w:val="Cambria"/>
    <w:panose1 w:val="020B0604020202020204"/>
    <w:charset w:val="00"/>
    <w:family w:val="roman"/>
    <w:pitch w:val="default"/>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6F4BB5" w14:textId="77777777" w:rsidR="00494C08" w:rsidRPr="00CC2C1C" w:rsidRDefault="00494C08" w:rsidP="00494C08">
    <w:pPr>
      <w:pStyle w:val="Foote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3073CC" w14:textId="77777777" w:rsidR="003D660D" w:rsidRDefault="003D660D" w:rsidP="00864137">
    <w:pPr>
      <w:pStyle w:val="MDPIfooterfirstpage"/>
      <w:pBdr>
        <w:top w:val="single" w:sz="4" w:space="0" w:color="000000"/>
      </w:pBdr>
      <w:adjustRightInd w:val="0"/>
      <w:snapToGrid w:val="0"/>
      <w:spacing w:before="480" w:line="100" w:lineRule="exact"/>
      <w:rPr>
        <w:i/>
        <w:szCs w:val="16"/>
        <w:lang w:val="it-IT"/>
      </w:rPr>
    </w:pPr>
  </w:p>
  <w:p w14:paraId="3BD74FF2" w14:textId="77777777" w:rsidR="00494C08" w:rsidRPr="008B308E" w:rsidRDefault="00494C08" w:rsidP="00691AA3">
    <w:pPr>
      <w:pStyle w:val="MDPIfooterfirstpage"/>
      <w:tabs>
        <w:tab w:val="clear" w:pos="8845"/>
        <w:tab w:val="right" w:pos="10466"/>
      </w:tabs>
      <w:spacing w:line="240" w:lineRule="auto"/>
      <w:jc w:val="both"/>
      <w:rPr>
        <w:lang w:val="fr-CH"/>
      </w:rPr>
    </w:pPr>
    <w:proofErr w:type="spellStart"/>
    <w:r w:rsidRPr="00544B3D">
      <w:rPr>
        <w:i/>
        <w:szCs w:val="16"/>
        <w:lang w:val="it-IT"/>
      </w:rPr>
      <w:t>Sensors</w:t>
    </w:r>
    <w:proofErr w:type="spellEnd"/>
    <w:r w:rsidRPr="00544B3D">
      <w:rPr>
        <w:szCs w:val="16"/>
        <w:lang w:val="it-IT"/>
      </w:rPr>
      <w:t xml:space="preserve"> </w:t>
    </w:r>
    <w:r w:rsidR="000B0C7D">
      <w:rPr>
        <w:b/>
        <w:szCs w:val="16"/>
        <w:lang w:val="it-IT"/>
      </w:rPr>
      <w:t>2024</w:t>
    </w:r>
    <w:r w:rsidR="00375A07" w:rsidRPr="00375A07">
      <w:rPr>
        <w:szCs w:val="16"/>
        <w:lang w:val="it-IT"/>
      </w:rPr>
      <w:t>,</w:t>
    </w:r>
    <w:r w:rsidR="000B0C7D">
      <w:rPr>
        <w:i/>
        <w:szCs w:val="16"/>
        <w:lang w:val="it-IT"/>
      </w:rPr>
      <w:t xml:space="preserve"> 24</w:t>
    </w:r>
    <w:r w:rsidR="00375A07" w:rsidRPr="00375A07">
      <w:rPr>
        <w:szCs w:val="16"/>
        <w:lang w:val="it-IT"/>
      </w:rPr>
      <w:t xml:space="preserve">, </w:t>
    </w:r>
    <w:r w:rsidR="001F5853">
      <w:rPr>
        <w:szCs w:val="16"/>
        <w:lang w:val="it-IT"/>
      </w:rPr>
      <w:t>x</w:t>
    </w:r>
    <w:r w:rsidR="003D660D">
      <w:rPr>
        <w:szCs w:val="16"/>
        <w:lang w:val="it-IT"/>
      </w:rPr>
      <w:t>. https://doi.org/10.3390/xxxxx</w:t>
    </w:r>
    <w:r w:rsidR="00691AA3" w:rsidRPr="008B308E">
      <w:rPr>
        <w:lang w:val="fr-CH"/>
      </w:rPr>
      <w:tab/>
    </w:r>
    <w:r w:rsidRPr="008B308E">
      <w:rPr>
        <w:lang w:val="fr-CH"/>
      </w:rPr>
      <w:t>www.mdpi.com/journal/</w:t>
    </w:r>
    <w:proofErr w:type="spellStart"/>
    <w:r w:rsidRPr="00544B3D">
      <w:rPr>
        <w:lang w:val="it-IT"/>
      </w:rPr>
      <w:t>sensors</w:t>
    </w:r>
    <w:proofErr w:type="spellEnd"/>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C1D4FA8" w14:textId="77777777" w:rsidR="00997B0E" w:rsidRDefault="00997B0E">
      <w:pPr>
        <w:spacing w:line="240" w:lineRule="auto"/>
      </w:pPr>
      <w:r>
        <w:separator/>
      </w:r>
    </w:p>
  </w:footnote>
  <w:footnote w:type="continuationSeparator" w:id="0">
    <w:p w14:paraId="30BD59C7" w14:textId="77777777" w:rsidR="00997B0E" w:rsidRDefault="00997B0E">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11049F" w14:textId="77777777" w:rsidR="00494C08" w:rsidRDefault="00494C08" w:rsidP="00494C08">
    <w:pPr>
      <w:pStyle w:val="Header"/>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00E2BB" w14:textId="77777777" w:rsidR="003D660D" w:rsidRDefault="00494C08" w:rsidP="00691AA3">
    <w:pPr>
      <w:tabs>
        <w:tab w:val="right" w:pos="10466"/>
      </w:tabs>
      <w:adjustRightInd w:val="0"/>
      <w:snapToGrid w:val="0"/>
      <w:spacing w:line="240" w:lineRule="auto"/>
      <w:rPr>
        <w:sz w:val="16"/>
      </w:rPr>
    </w:pPr>
    <w:r>
      <w:rPr>
        <w:i/>
        <w:sz w:val="16"/>
      </w:rPr>
      <w:t xml:space="preserve">Sensors </w:t>
    </w:r>
    <w:r w:rsidR="000B0C7D">
      <w:rPr>
        <w:b/>
        <w:sz w:val="16"/>
      </w:rPr>
      <w:t>2024</w:t>
    </w:r>
    <w:r w:rsidR="00375A07" w:rsidRPr="00375A07">
      <w:rPr>
        <w:sz w:val="16"/>
      </w:rPr>
      <w:t>,</w:t>
    </w:r>
    <w:r w:rsidR="000B0C7D">
      <w:rPr>
        <w:i/>
        <w:sz w:val="16"/>
      </w:rPr>
      <w:t xml:space="preserve"> 24</w:t>
    </w:r>
    <w:r w:rsidR="001F5853">
      <w:rPr>
        <w:sz w:val="16"/>
      </w:rPr>
      <w:t>, x FOR PEER REVIEW</w:t>
    </w:r>
    <w:r w:rsidR="00691AA3">
      <w:rPr>
        <w:sz w:val="16"/>
      </w:rPr>
      <w:tab/>
    </w:r>
    <w:r w:rsidR="001F5853">
      <w:rPr>
        <w:sz w:val="16"/>
      </w:rPr>
      <w:fldChar w:fldCharType="begin"/>
    </w:r>
    <w:r w:rsidR="001F5853">
      <w:rPr>
        <w:sz w:val="16"/>
      </w:rPr>
      <w:instrText xml:space="preserve"> PAGE   \* MERGEFORMAT </w:instrText>
    </w:r>
    <w:r w:rsidR="001F5853">
      <w:rPr>
        <w:sz w:val="16"/>
      </w:rPr>
      <w:fldChar w:fldCharType="separate"/>
    </w:r>
    <w:r w:rsidR="00054346">
      <w:rPr>
        <w:sz w:val="16"/>
      </w:rPr>
      <w:t>5</w:t>
    </w:r>
    <w:r w:rsidR="001F5853">
      <w:rPr>
        <w:sz w:val="16"/>
      </w:rPr>
      <w:fldChar w:fldCharType="end"/>
    </w:r>
    <w:r w:rsidR="001F5853">
      <w:rPr>
        <w:sz w:val="16"/>
      </w:rPr>
      <w:t xml:space="preserve"> of </w:t>
    </w:r>
    <w:r w:rsidR="001F5853">
      <w:rPr>
        <w:sz w:val="16"/>
      </w:rPr>
      <w:fldChar w:fldCharType="begin"/>
    </w:r>
    <w:r w:rsidR="001F5853">
      <w:rPr>
        <w:sz w:val="16"/>
      </w:rPr>
      <w:instrText xml:space="preserve"> NUMPAGES   \* MERGEFORMAT </w:instrText>
    </w:r>
    <w:r w:rsidR="001F5853">
      <w:rPr>
        <w:sz w:val="16"/>
      </w:rPr>
      <w:fldChar w:fldCharType="separate"/>
    </w:r>
    <w:r w:rsidR="00054346">
      <w:rPr>
        <w:sz w:val="16"/>
      </w:rPr>
      <w:t>5</w:t>
    </w:r>
    <w:r w:rsidR="001F5853">
      <w:rPr>
        <w:sz w:val="16"/>
      </w:rPr>
      <w:fldChar w:fldCharType="end"/>
    </w:r>
  </w:p>
  <w:p w14:paraId="2D06F6C7" w14:textId="77777777" w:rsidR="00494C08" w:rsidRPr="00DC1886" w:rsidRDefault="00494C08" w:rsidP="00864137">
    <w:pPr>
      <w:pBdr>
        <w:bottom w:val="single" w:sz="4" w:space="1" w:color="000000"/>
      </w:pBdr>
      <w:tabs>
        <w:tab w:val="right" w:pos="8844"/>
      </w:tabs>
      <w:adjustRightInd w:val="0"/>
      <w:snapToGrid w:val="0"/>
      <w:spacing w:after="480" w:line="100" w:lineRule="exact"/>
      <w:jc w:val="left"/>
      <w:rPr>
        <w:sz w:val="16"/>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10487" w:type="dxa"/>
      <w:tblCellMar>
        <w:left w:w="0" w:type="dxa"/>
        <w:right w:w="0" w:type="dxa"/>
      </w:tblCellMar>
      <w:tblLook w:val="04A0" w:firstRow="1" w:lastRow="0" w:firstColumn="1" w:lastColumn="0" w:noHBand="0" w:noVBand="1"/>
    </w:tblPr>
    <w:tblGrid>
      <w:gridCol w:w="3679"/>
      <w:gridCol w:w="4535"/>
      <w:gridCol w:w="2273"/>
    </w:tblGrid>
    <w:tr w:rsidR="003D660D" w:rsidRPr="00691AA3" w14:paraId="17C49718" w14:textId="77777777" w:rsidTr="00E02AA2">
      <w:trPr>
        <w:trHeight w:val="686"/>
      </w:trPr>
      <w:tc>
        <w:tcPr>
          <w:tcW w:w="3679" w:type="dxa"/>
          <w:shd w:val="clear" w:color="auto" w:fill="auto"/>
          <w:vAlign w:val="center"/>
        </w:tcPr>
        <w:p w14:paraId="54261C75" w14:textId="77777777" w:rsidR="003D660D" w:rsidRPr="00EF08AF" w:rsidRDefault="00FE2A09" w:rsidP="00691AA3">
          <w:pPr>
            <w:pStyle w:val="Header"/>
            <w:pBdr>
              <w:bottom w:val="none" w:sz="0" w:space="0" w:color="auto"/>
            </w:pBdr>
            <w:jc w:val="left"/>
            <w:rPr>
              <w:rFonts w:eastAsia="DengXian"/>
              <w:b/>
              <w:bCs/>
            </w:rPr>
          </w:pPr>
          <w:r w:rsidRPr="00EF08AF">
            <w:rPr>
              <w:rFonts w:eastAsia="DengXian"/>
              <w:b/>
              <w:bCs/>
              <w:noProof/>
            </w:rPr>
            <w:drawing>
              <wp:inline distT="0" distB="0" distL="0" distR="0" wp14:anchorId="5C622499" wp14:editId="3C22E04B">
                <wp:extent cx="1482725" cy="429260"/>
                <wp:effectExtent l="0" t="0" r="0" b="0"/>
                <wp:docPr id="573494013" name="Picture 3" descr="C:\Users\home\Desktop\logos\png\sensors-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me\Desktop\logos\png\sensors-logo.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82725" cy="429260"/>
                        </a:xfrm>
                        <a:prstGeom prst="rect">
                          <a:avLst/>
                        </a:prstGeom>
                        <a:noFill/>
                        <a:ln>
                          <a:noFill/>
                        </a:ln>
                      </pic:spPr>
                    </pic:pic>
                  </a:graphicData>
                </a:graphic>
              </wp:inline>
            </w:drawing>
          </w:r>
        </w:p>
      </w:tc>
      <w:tc>
        <w:tcPr>
          <w:tcW w:w="4535" w:type="dxa"/>
          <w:shd w:val="clear" w:color="auto" w:fill="auto"/>
          <w:vAlign w:val="center"/>
        </w:tcPr>
        <w:p w14:paraId="551E8EF1" w14:textId="77777777" w:rsidR="003D660D" w:rsidRPr="00EF08AF" w:rsidRDefault="003D660D" w:rsidP="00691AA3">
          <w:pPr>
            <w:pStyle w:val="Header"/>
            <w:pBdr>
              <w:bottom w:val="none" w:sz="0" w:space="0" w:color="auto"/>
            </w:pBdr>
            <w:rPr>
              <w:rFonts w:eastAsia="DengXian"/>
              <w:b/>
              <w:bCs/>
            </w:rPr>
          </w:pPr>
        </w:p>
      </w:tc>
      <w:tc>
        <w:tcPr>
          <w:tcW w:w="2273" w:type="dxa"/>
          <w:shd w:val="clear" w:color="auto" w:fill="auto"/>
          <w:vAlign w:val="center"/>
        </w:tcPr>
        <w:p w14:paraId="105E969C" w14:textId="77777777" w:rsidR="003D660D" w:rsidRPr="00EF08AF" w:rsidRDefault="00E02AA2" w:rsidP="00E02AA2">
          <w:pPr>
            <w:pStyle w:val="Header"/>
            <w:pBdr>
              <w:bottom w:val="none" w:sz="0" w:space="0" w:color="auto"/>
            </w:pBdr>
            <w:jc w:val="right"/>
            <w:rPr>
              <w:rFonts w:eastAsia="DengXian"/>
              <w:b/>
              <w:bCs/>
            </w:rPr>
          </w:pPr>
          <w:r>
            <w:rPr>
              <w:rFonts w:eastAsia="DengXian"/>
              <w:b/>
              <w:bCs/>
              <w:noProof/>
            </w:rPr>
            <w:drawing>
              <wp:inline distT="0" distB="0" distL="0" distR="0" wp14:anchorId="21036781" wp14:editId="1AA67391">
                <wp:extent cx="540000" cy="360000"/>
                <wp:effectExtent l="0" t="0" r="0" b="2540"/>
                <wp:docPr id="240331534" name="Picture 1"/>
                <wp:cNvGraphicFramePr/>
                <a:graphic xmlns:a="http://schemas.openxmlformats.org/drawingml/2006/main">
                  <a:graphicData uri="http://schemas.openxmlformats.org/drawingml/2006/picture">
                    <pic:pic xmlns:pic="http://schemas.openxmlformats.org/drawingml/2006/picture">
                      <pic:nvPicPr>
                        <pic:cNvPr id="2081103766" name=""/>
                        <pic:cNvPicPr/>
                      </pic:nvPicPr>
                      <pic:blipFill>
                        <a:blip r:embed="rId2"/>
                        <a:stretch>
                          <a:fillRect/>
                        </a:stretch>
                      </pic:blipFill>
                      <pic:spPr>
                        <a:xfrm>
                          <a:off x="0" y="0"/>
                          <a:ext cx="540000" cy="360000"/>
                        </a:xfrm>
                        <a:prstGeom prst="rect">
                          <a:avLst/>
                        </a:prstGeom>
                      </pic:spPr>
                    </pic:pic>
                  </a:graphicData>
                </a:graphic>
              </wp:inline>
            </w:drawing>
          </w:r>
        </w:p>
      </w:tc>
    </w:tr>
  </w:tbl>
  <w:p w14:paraId="6BE544F0" w14:textId="77777777" w:rsidR="00494C08" w:rsidRPr="003D660D" w:rsidRDefault="00494C08" w:rsidP="00864137">
    <w:pPr>
      <w:pBdr>
        <w:bottom w:val="single" w:sz="4" w:space="1" w:color="000000"/>
      </w:pBdr>
      <w:adjustRightInd w:val="0"/>
      <w:snapToGrid w:val="0"/>
      <w:spacing w:line="100" w:lineRule="exact"/>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9DA3097"/>
    <w:multiLevelType w:val="hybridMultilevel"/>
    <w:tmpl w:val="AB14AD16"/>
    <w:lvl w:ilvl="0" w:tplc="583C8054">
      <w:start w:val="1"/>
      <w:numFmt w:val="decimal"/>
      <w:lvlRestart w:val="0"/>
      <w:pStyle w:val="MDPI71FootNotes"/>
      <w:lvlText w:val="%1."/>
      <w:lvlJc w:val="left"/>
      <w:pPr>
        <w:ind w:left="425" w:hanging="425"/>
      </w:pPr>
      <w:rPr>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8B468F5"/>
    <w:multiLevelType w:val="hybridMultilevel"/>
    <w:tmpl w:val="658299A2"/>
    <w:lvl w:ilvl="0" w:tplc="CE24E69A">
      <w:start w:val="1"/>
      <w:numFmt w:val="bullet"/>
      <w:lvlRestart w:val="0"/>
      <w:pStyle w:val="MDPI38bullet"/>
      <w:lvlText w:val=""/>
      <w:lvlJc w:val="left"/>
      <w:pPr>
        <w:ind w:left="3033" w:hanging="425"/>
      </w:pPr>
      <w:rPr>
        <w:rFonts w:ascii="Symbol" w:hAnsi="Symbol" w:hint="default"/>
        <w:b w:val="0"/>
        <w:i w:val="0"/>
        <w:sz w:val="2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E0C6F5D"/>
    <w:multiLevelType w:val="hybridMultilevel"/>
    <w:tmpl w:val="8BFE0D56"/>
    <w:lvl w:ilvl="0" w:tplc="CCCE9BD4">
      <w:start w:val="1"/>
      <w:numFmt w:val="bullet"/>
      <w:lvlRestart w:val="0"/>
      <w:lvlText w:val=""/>
      <w:lvlJc w:val="left"/>
      <w:pPr>
        <w:ind w:left="3033" w:hanging="425"/>
      </w:pPr>
      <w:rPr>
        <w:rFonts w:ascii="Symbol" w:hAnsi="Symbol" w:hint="default"/>
      </w:rPr>
    </w:lvl>
    <w:lvl w:ilvl="1" w:tplc="04090003" w:tentative="1">
      <w:start w:val="1"/>
      <w:numFmt w:val="bullet"/>
      <w:lvlText w:val="o"/>
      <w:lvlJc w:val="left"/>
      <w:pPr>
        <w:ind w:left="4048" w:hanging="360"/>
      </w:pPr>
      <w:rPr>
        <w:rFonts w:ascii="Courier New" w:hAnsi="Courier New" w:cs="Courier New" w:hint="default"/>
      </w:rPr>
    </w:lvl>
    <w:lvl w:ilvl="2" w:tplc="04090005" w:tentative="1">
      <w:start w:val="1"/>
      <w:numFmt w:val="bullet"/>
      <w:lvlText w:val=""/>
      <w:lvlJc w:val="left"/>
      <w:pPr>
        <w:ind w:left="4768" w:hanging="360"/>
      </w:pPr>
      <w:rPr>
        <w:rFonts w:ascii="Wingdings" w:hAnsi="Wingdings" w:hint="default"/>
      </w:rPr>
    </w:lvl>
    <w:lvl w:ilvl="3" w:tplc="04090001" w:tentative="1">
      <w:start w:val="1"/>
      <w:numFmt w:val="bullet"/>
      <w:lvlText w:val=""/>
      <w:lvlJc w:val="left"/>
      <w:pPr>
        <w:ind w:left="5488" w:hanging="360"/>
      </w:pPr>
      <w:rPr>
        <w:rFonts w:ascii="Symbol" w:hAnsi="Symbol" w:hint="default"/>
      </w:rPr>
    </w:lvl>
    <w:lvl w:ilvl="4" w:tplc="04090003" w:tentative="1">
      <w:start w:val="1"/>
      <w:numFmt w:val="bullet"/>
      <w:lvlText w:val="o"/>
      <w:lvlJc w:val="left"/>
      <w:pPr>
        <w:ind w:left="6208" w:hanging="360"/>
      </w:pPr>
      <w:rPr>
        <w:rFonts w:ascii="Courier New" w:hAnsi="Courier New" w:cs="Courier New" w:hint="default"/>
      </w:rPr>
    </w:lvl>
    <w:lvl w:ilvl="5" w:tplc="04090005" w:tentative="1">
      <w:start w:val="1"/>
      <w:numFmt w:val="bullet"/>
      <w:lvlText w:val=""/>
      <w:lvlJc w:val="left"/>
      <w:pPr>
        <w:ind w:left="6928" w:hanging="360"/>
      </w:pPr>
      <w:rPr>
        <w:rFonts w:ascii="Wingdings" w:hAnsi="Wingdings" w:hint="default"/>
      </w:rPr>
    </w:lvl>
    <w:lvl w:ilvl="6" w:tplc="04090001" w:tentative="1">
      <w:start w:val="1"/>
      <w:numFmt w:val="bullet"/>
      <w:lvlText w:val=""/>
      <w:lvlJc w:val="left"/>
      <w:pPr>
        <w:ind w:left="7648" w:hanging="360"/>
      </w:pPr>
      <w:rPr>
        <w:rFonts w:ascii="Symbol" w:hAnsi="Symbol" w:hint="default"/>
      </w:rPr>
    </w:lvl>
    <w:lvl w:ilvl="7" w:tplc="04090003" w:tentative="1">
      <w:start w:val="1"/>
      <w:numFmt w:val="bullet"/>
      <w:lvlText w:val="o"/>
      <w:lvlJc w:val="left"/>
      <w:pPr>
        <w:ind w:left="8368" w:hanging="360"/>
      </w:pPr>
      <w:rPr>
        <w:rFonts w:ascii="Courier New" w:hAnsi="Courier New" w:cs="Courier New" w:hint="default"/>
      </w:rPr>
    </w:lvl>
    <w:lvl w:ilvl="8" w:tplc="04090005" w:tentative="1">
      <w:start w:val="1"/>
      <w:numFmt w:val="bullet"/>
      <w:lvlText w:val=""/>
      <w:lvlJc w:val="left"/>
      <w:pPr>
        <w:ind w:left="9088" w:hanging="360"/>
      </w:pPr>
      <w:rPr>
        <w:rFonts w:ascii="Wingdings" w:hAnsi="Wingdings" w:hint="default"/>
      </w:rPr>
    </w:lvl>
  </w:abstractNum>
  <w:abstractNum w:abstractNumId="3" w15:restartNumberingAfterBreak="0">
    <w:nsid w:val="250A245F"/>
    <w:multiLevelType w:val="hybridMultilevel"/>
    <w:tmpl w:val="29E20A30"/>
    <w:lvl w:ilvl="0" w:tplc="1AF444CE">
      <w:start w:val="1"/>
      <w:numFmt w:val="decimal"/>
      <w:lvlText w:val="%1."/>
      <w:lvlJc w:val="left"/>
      <w:pPr>
        <w:ind w:left="780" w:hanging="4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5D102BC"/>
    <w:multiLevelType w:val="hybridMultilevel"/>
    <w:tmpl w:val="50B473A0"/>
    <w:lvl w:ilvl="0" w:tplc="08090001">
      <w:start w:val="1"/>
      <w:numFmt w:val="bullet"/>
      <w:lvlText w:val=""/>
      <w:lvlJc w:val="left"/>
      <w:pPr>
        <w:ind w:left="2968" w:hanging="360"/>
      </w:pPr>
      <w:rPr>
        <w:rFonts w:ascii="Symbol" w:hAnsi="Symbol" w:hint="default"/>
      </w:rPr>
    </w:lvl>
    <w:lvl w:ilvl="1" w:tplc="08090003" w:tentative="1">
      <w:start w:val="1"/>
      <w:numFmt w:val="bullet"/>
      <w:lvlText w:val="o"/>
      <w:lvlJc w:val="left"/>
      <w:pPr>
        <w:ind w:left="3688" w:hanging="360"/>
      </w:pPr>
      <w:rPr>
        <w:rFonts w:ascii="Courier New" w:hAnsi="Courier New" w:cs="Courier New" w:hint="default"/>
      </w:rPr>
    </w:lvl>
    <w:lvl w:ilvl="2" w:tplc="08090005" w:tentative="1">
      <w:start w:val="1"/>
      <w:numFmt w:val="bullet"/>
      <w:lvlText w:val=""/>
      <w:lvlJc w:val="left"/>
      <w:pPr>
        <w:ind w:left="4408" w:hanging="360"/>
      </w:pPr>
      <w:rPr>
        <w:rFonts w:ascii="Wingdings" w:hAnsi="Wingdings" w:hint="default"/>
      </w:rPr>
    </w:lvl>
    <w:lvl w:ilvl="3" w:tplc="08090001" w:tentative="1">
      <w:start w:val="1"/>
      <w:numFmt w:val="bullet"/>
      <w:lvlText w:val=""/>
      <w:lvlJc w:val="left"/>
      <w:pPr>
        <w:ind w:left="5128" w:hanging="360"/>
      </w:pPr>
      <w:rPr>
        <w:rFonts w:ascii="Symbol" w:hAnsi="Symbol" w:hint="default"/>
      </w:rPr>
    </w:lvl>
    <w:lvl w:ilvl="4" w:tplc="08090003" w:tentative="1">
      <w:start w:val="1"/>
      <w:numFmt w:val="bullet"/>
      <w:lvlText w:val="o"/>
      <w:lvlJc w:val="left"/>
      <w:pPr>
        <w:ind w:left="5848" w:hanging="360"/>
      </w:pPr>
      <w:rPr>
        <w:rFonts w:ascii="Courier New" w:hAnsi="Courier New" w:cs="Courier New" w:hint="default"/>
      </w:rPr>
    </w:lvl>
    <w:lvl w:ilvl="5" w:tplc="08090005" w:tentative="1">
      <w:start w:val="1"/>
      <w:numFmt w:val="bullet"/>
      <w:lvlText w:val=""/>
      <w:lvlJc w:val="left"/>
      <w:pPr>
        <w:ind w:left="6568" w:hanging="360"/>
      </w:pPr>
      <w:rPr>
        <w:rFonts w:ascii="Wingdings" w:hAnsi="Wingdings" w:hint="default"/>
      </w:rPr>
    </w:lvl>
    <w:lvl w:ilvl="6" w:tplc="08090001" w:tentative="1">
      <w:start w:val="1"/>
      <w:numFmt w:val="bullet"/>
      <w:lvlText w:val=""/>
      <w:lvlJc w:val="left"/>
      <w:pPr>
        <w:ind w:left="7288" w:hanging="360"/>
      </w:pPr>
      <w:rPr>
        <w:rFonts w:ascii="Symbol" w:hAnsi="Symbol" w:hint="default"/>
      </w:rPr>
    </w:lvl>
    <w:lvl w:ilvl="7" w:tplc="08090003" w:tentative="1">
      <w:start w:val="1"/>
      <w:numFmt w:val="bullet"/>
      <w:lvlText w:val="o"/>
      <w:lvlJc w:val="left"/>
      <w:pPr>
        <w:ind w:left="8008" w:hanging="360"/>
      </w:pPr>
      <w:rPr>
        <w:rFonts w:ascii="Courier New" w:hAnsi="Courier New" w:cs="Courier New" w:hint="default"/>
      </w:rPr>
    </w:lvl>
    <w:lvl w:ilvl="8" w:tplc="08090005" w:tentative="1">
      <w:start w:val="1"/>
      <w:numFmt w:val="bullet"/>
      <w:lvlText w:val=""/>
      <w:lvlJc w:val="left"/>
      <w:pPr>
        <w:ind w:left="8728" w:hanging="360"/>
      </w:pPr>
      <w:rPr>
        <w:rFonts w:ascii="Wingdings" w:hAnsi="Wingdings" w:hint="default"/>
      </w:rPr>
    </w:lvl>
  </w:abstractNum>
  <w:abstractNum w:abstractNumId="5" w15:restartNumberingAfterBreak="0">
    <w:nsid w:val="2805051C"/>
    <w:multiLevelType w:val="hybridMultilevel"/>
    <w:tmpl w:val="D6480D34"/>
    <w:lvl w:ilvl="0" w:tplc="CDCEE7DA">
      <w:start w:val="1"/>
      <w:numFmt w:val="decimal"/>
      <w:lvlText w:val="%1."/>
      <w:lvlJc w:val="left"/>
      <w:pPr>
        <w:ind w:left="1429" w:hanging="360"/>
      </w:pPr>
    </w:lvl>
    <w:lvl w:ilvl="1" w:tplc="08070019" w:tentative="1">
      <w:start w:val="1"/>
      <w:numFmt w:val="lowerLetter"/>
      <w:lvlText w:val="%2."/>
      <w:lvlJc w:val="left"/>
      <w:pPr>
        <w:ind w:left="2149" w:hanging="360"/>
      </w:pPr>
    </w:lvl>
    <w:lvl w:ilvl="2" w:tplc="0807001B" w:tentative="1">
      <w:start w:val="1"/>
      <w:numFmt w:val="lowerRoman"/>
      <w:lvlText w:val="%3."/>
      <w:lvlJc w:val="right"/>
      <w:pPr>
        <w:ind w:left="2869" w:hanging="180"/>
      </w:pPr>
    </w:lvl>
    <w:lvl w:ilvl="3" w:tplc="0807000F" w:tentative="1">
      <w:start w:val="1"/>
      <w:numFmt w:val="decimal"/>
      <w:lvlText w:val="%4."/>
      <w:lvlJc w:val="left"/>
      <w:pPr>
        <w:ind w:left="3589" w:hanging="360"/>
      </w:pPr>
    </w:lvl>
    <w:lvl w:ilvl="4" w:tplc="08070019" w:tentative="1">
      <w:start w:val="1"/>
      <w:numFmt w:val="lowerLetter"/>
      <w:lvlText w:val="%5."/>
      <w:lvlJc w:val="left"/>
      <w:pPr>
        <w:ind w:left="4309" w:hanging="360"/>
      </w:pPr>
    </w:lvl>
    <w:lvl w:ilvl="5" w:tplc="0807001B" w:tentative="1">
      <w:start w:val="1"/>
      <w:numFmt w:val="lowerRoman"/>
      <w:lvlText w:val="%6."/>
      <w:lvlJc w:val="right"/>
      <w:pPr>
        <w:ind w:left="5029" w:hanging="180"/>
      </w:pPr>
    </w:lvl>
    <w:lvl w:ilvl="6" w:tplc="0807000F" w:tentative="1">
      <w:start w:val="1"/>
      <w:numFmt w:val="decimal"/>
      <w:lvlText w:val="%7."/>
      <w:lvlJc w:val="left"/>
      <w:pPr>
        <w:ind w:left="5749" w:hanging="360"/>
      </w:pPr>
    </w:lvl>
    <w:lvl w:ilvl="7" w:tplc="08070019" w:tentative="1">
      <w:start w:val="1"/>
      <w:numFmt w:val="lowerLetter"/>
      <w:lvlText w:val="%8."/>
      <w:lvlJc w:val="left"/>
      <w:pPr>
        <w:ind w:left="6469" w:hanging="360"/>
      </w:pPr>
    </w:lvl>
    <w:lvl w:ilvl="8" w:tplc="0807001B" w:tentative="1">
      <w:start w:val="1"/>
      <w:numFmt w:val="lowerRoman"/>
      <w:lvlText w:val="%9."/>
      <w:lvlJc w:val="right"/>
      <w:pPr>
        <w:ind w:left="7189" w:hanging="180"/>
      </w:pPr>
    </w:lvl>
  </w:abstractNum>
  <w:abstractNum w:abstractNumId="6" w15:restartNumberingAfterBreak="0">
    <w:nsid w:val="282E1BA0"/>
    <w:multiLevelType w:val="hybridMultilevel"/>
    <w:tmpl w:val="EF3C6A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33E1FE8"/>
    <w:multiLevelType w:val="hybridMultilevel"/>
    <w:tmpl w:val="02E43A82"/>
    <w:lvl w:ilvl="0" w:tplc="DF348D4C">
      <w:start w:val="3"/>
      <w:numFmt w:val="bullet"/>
      <w:lvlText w:val="-"/>
      <w:lvlJc w:val="left"/>
      <w:pPr>
        <w:ind w:left="3393" w:hanging="360"/>
      </w:pPr>
      <w:rPr>
        <w:rFonts w:ascii="Palatino Linotype" w:eastAsia="Times New Roman" w:hAnsi="Palatino Linotype" w:cs="Times New Roman" w:hint="default"/>
      </w:rPr>
    </w:lvl>
    <w:lvl w:ilvl="1" w:tplc="08090003" w:tentative="1">
      <w:start w:val="1"/>
      <w:numFmt w:val="bullet"/>
      <w:lvlText w:val="o"/>
      <w:lvlJc w:val="left"/>
      <w:pPr>
        <w:ind w:left="4113" w:hanging="360"/>
      </w:pPr>
      <w:rPr>
        <w:rFonts w:ascii="Courier New" w:hAnsi="Courier New" w:cs="Courier New" w:hint="default"/>
      </w:rPr>
    </w:lvl>
    <w:lvl w:ilvl="2" w:tplc="08090005" w:tentative="1">
      <w:start w:val="1"/>
      <w:numFmt w:val="bullet"/>
      <w:lvlText w:val=""/>
      <w:lvlJc w:val="left"/>
      <w:pPr>
        <w:ind w:left="4833" w:hanging="360"/>
      </w:pPr>
      <w:rPr>
        <w:rFonts w:ascii="Wingdings" w:hAnsi="Wingdings" w:hint="default"/>
      </w:rPr>
    </w:lvl>
    <w:lvl w:ilvl="3" w:tplc="08090001" w:tentative="1">
      <w:start w:val="1"/>
      <w:numFmt w:val="bullet"/>
      <w:lvlText w:val=""/>
      <w:lvlJc w:val="left"/>
      <w:pPr>
        <w:ind w:left="5553" w:hanging="360"/>
      </w:pPr>
      <w:rPr>
        <w:rFonts w:ascii="Symbol" w:hAnsi="Symbol" w:hint="default"/>
      </w:rPr>
    </w:lvl>
    <w:lvl w:ilvl="4" w:tplc="08090003" w:tentative="1">
      <w:start w:val="1"/>
      <w:numFmt w:val="bullet"/>
      <w:lvlText w:val="o"/>
      <w:lvlJc w:val="left"/>
      <w:pPr>
        <w:ind w:left="6273" w:hanging="360"/>
      </w:pPr>
      <w:rPr>
        <w:rFonts w:ascii="Courier New" w:hAnsi="Courier New" w:cs="Courier New" w:hint="default"/>
      </w:rPr>
    </w:lvl>
    <w:lvl w:ilvl="5" w:tplc="08090005" w:tentative="1">
      <w:start w:val="1"/>
      <w:numFmt w:val="bullet"/>
      <w:lvlText w:val=""/>
      <w:lvlJc w:val="left"/>
      <w:pPr>
        <w:ind w:left="6993" w:hanging="360"/>
      </w:pPr>
      <w:rPr>
        <w:rFonts w:ascii="Wingdings" w:hAnsi="Wingdings" w:hint="default"/>
      </w:rPr>
    </w:lvl>
    <w:lvl w:ilvl="6" w:tplc="08090001" w:tentative="1">
      <w:start w:val="1"/>
      <w:numFmt w:val="bullet"/>
      <w:lvlText w:val=""/>
      <w:lvlJc w:val="left"/>
      <w:pPr>
        <w:ind w:left="7713" w:hanging="360"/>
      </w:pPr>
      <w:rPr>
        <w:rFonts w:ascii="Symbol" w:hAnsi="Symbol" w:hint="default"/>
      </w:rPr>
    </w:lvl>
    <w:lvl w:ilvl="7" w:tplc="08090003" w:tentative="1">
      <w:start w:val="1"/>
      <w:numFmt w:val="bullet"/>
      <w:lvlText w:val="o"/>
      <w:lvlJc w:val="left"/>
      <w:pPr>
        <w:ind w:left="8433" w:hanging="360"/>
      </w:pPr>
      <w:rPr>
        <w:rFonts w:ascii="Courier New" w:hAnsi="Courier New" w:cs="Courier New" w:hint="default"/>
      </w:rPr>
    </w:lvl>
    <w:lvl w:ilvl="8" w:tplc="08090005" w:tentative="1">
      <w:start w:val="1"/>
      <w:numFmt w:val="bullet"/>
      <w:lvlText w:val=""/>
      <w:lvlJc w:val="left"/>
      <w:pPr>
        <w:ind w:left="9153" w:hanging="360"/>
      </w:pPr>
      <w:rPr>
        <w:rFonts w:ascii="Wingdings" w:hAnsi="Wingdings" w:hint="default"/>
      </w:rPr>
    </w:lvl>
  </w:abstractNum>
  <w:abstractNum w:abstractNumId="8" w15:restartNumberingAfterBreak="0">
    <w:nsid w:val="369A6535"/>
    <w:multiLevelType w:val="hybridMultilevel"/>
    <w:tmpl w:val="3CB68362"/>
    <w:lvl w:ilvl="0" w:tplc="B2367048">
      <w:start w:val="1"/>
      <w:numFmt w:val="bullet"/>
      <w:lvlText w:val=""/>
      <w:lvlJc w:val="left"/>
      <w:pPr>
        <w:ind w:left="1429" w:hanging="360"/>
      </w:pPr>
      <w:rPr>
        <w:rFonts w:ascii="Symbol" w:hAnsi="Symbol" w:hint="default"/>
      </w:rPr>
    </w:lvl>
    <w:lvl w:ilvl="1" w:tplc="08070003" w:tentative="1">
      <w:start w:val="1"/>
      <w:numFmt w:val="bullet"/>
      <w:lvlText w:val="o"/>
      <w:lvlJc w:val="left"/>
      <w:pPr>
        <w:ind w:left="2149" w:hanging="360"/>
      </w:pPr>
      <w:rPr>
        <w:rFonts w:ascii="Courier New" w:hAnsi="Courier New" w:cs="Courier New" w:hint="default"/>
      </w:rPr>
    </w:lvl>
    <w:lvl w:ilvl="2" w:tplc="08070005" w:tentative="1">
      <w:start w:val="1"/>
      <w:numFmt w:val="bullet"/>
      <w:lvlText w:val=""/>
      <w:lvlJc w:val="left"/>
      <w:pPr>
        <w:ind w:left="2869" w:hanging="360"/>
      </w:pPr>
      <w:rPr>
        <w:rFonts w:ascii="Wingdings" w:hAnsi="Wingdings" w:hint="default"/>
      </w:rPr>
    </w:lvl>
    <w:lvl w:ilvl="3" w:tplc="08070001" w:tentative="1">
      <w:start w:val="1"/>
      <w:numFmt w:val="bullet"/>
      <w:lvlText w:val=""/>
      <w:lvlJc w:val="left"/>
      <w:pPr>
        <w:ind w:left="3589" w:hanging="360"/>
      </w:pPr>
      <w:rPr>
        <w:rFonts w:ascii="Symbol" w:hAnsi="Symbol" w:hint="default"/>
      </w:rPr>
    </w:lvl>
    <w:lvl w:ilvl="4" w:tplc="08070003" w:tentative="1">
      <w:start w:val="1"/>
      <w:numFmt w:val="bullet"/>
      <w:lvlText w:val="o"/>
      <w:lvlJc w:val="left"/>
      <w:pPr>
        <w:ind w:left="4309" w:hanging="360"/>
      </w:pPr>
      <w:rPr>
        <w:rFonts w:ascii="Courier New" w:hAnsi="Courier New" w:cs="Courier New" w:hint="default"/>
      </w:rPr>
    </w:lvl>
    <w:lvl w:ilvl="5" w:tplc="08070005" w:tentative="1">
      <w:start w:val="1"/>
      <w:numFmt w:val="bullet"/>
      <w:lvlText w:val=""/>
      <w:lvlJc w:val="left"/>
      <w:pPr>
        <w:ind w:left="5029" w:hanging="360"/>
      </w:pPr>
      <w:rPr>
        <w:rFonts w:ascii="Wingdings" w:hAnsi="Wingdings" w:hint="default"/>
      </w:rPr>
    </w:lvl>
    <w:lvl w:ilvl="6" w:tplc="08070001" w:tentative="1">
      <w:start w:val="1"/>
      <w:numFmt w:val="bullet"/>
      <w:lvlText w:val=""/>
      <w:lvlJc w:val="left"/>
      <w:pPr>
        <w:ind w:left="5749" w:hanging="360"/>
      </w:pPr>
      <w:rPr>
        <w:rFonts w:ascii="Symbol" w:hAnsi="Symbol" w:hint="default"/>
      </w:rPr>
    </w:lvl>
    <w:lvl w:ilvl="7" w:tplc="08070003" w:tentative="1">
      <w:start w:val="1"/>
      <w:numFmt w:val="bullet"/>
      <w:lvlText w:val="o"/>
      <w:lvlJc w:val="left"/>
      <w:pPr>
        <w:ind w:left="6469" w:hanging="360"/>
      </w:pPr>
      <w:rPr>
        <w:rFonts w:ascii="Courier New" w:hAnsi="Courier New" w:cs="Courier New" w:hint="default"/>
      </w:rPr>
    </w:lvl>
    <w:lvl w:ilvl="8" w:tplc="08070005" w:tentative="1">
      <w:start w:val="1"/>
      <w:numFmt w:val="bullet"/>
      <w:lvlText w:val=""/>
      <w:lvlJc w:val="left"/>
      <w:pPr>
        <w:ind w:left="7189" w:hanging="360"/>
      </w:pPr>
      <w:rPr>
        <w:rFonts w:ascii="Wingdings" w:hAnsi="Wingdings" w:hint="default"/>
      </w:rPr>
    </w:lvl>
  </w:abstractNum>
  <w:abstractNum w:abstractNumId="9" w15:restartNumberingAfterBreak="0">
    <w:nsid w:val="3E087828"/>
    <w:multiLevelType w:val="hybridMultilevel"/>
    <w:tmpl w:val="72F238A6"/>
    <w:lvl w:ilvl="0" w:tplc="71D2FF1C">
      <w:start w:val="3"/>
      <w:numFmt w:val="bullet"/>
      <w:lvlText w:val="-"/>
      <w:lvlJc w:val="left"/>
      <w:pPr>
        <w:ind w:left="3393" w:hanging="360"/>
      </w:pPr>
      <w:rPr>
        <w:rFonts w:ascii="Palatino Linotype" w:eastAsia="Times New Roman" w:hAnsi="Palatino Linotype" w:cs="Times New Roman" w:hint="default"/>
      </w:rPr>
    </w:lvl>
    <w:lvl w:ilvl="1" w:tplc="08090003" w:tentative="1">
      <w:start w:val="1"/>
      <w:numFmt w:val="bullet"/>
      <w:lvlText w:val="o"/>
      <w:lvlJc w:val="left"/>
      <w:pPr>
        <w:ind w:left="4113" w:hanging="360"/>
      </w:pPr>
      <w:rPr>
        <w:rFonts w:ascii="Courier New" w:hAnsi="Courier New" w:cs="Courier New" w:hint="default"/>
      </w:rPr>
    </w:lvl>
    <w:lvl w:ilvl="2" w:tplc="08090005" w:tentative="1">
      <w:start w:val="1"/>
      <w:numFmt w:val="bullet"/>
      <w:lvlText w:val=""/>
      <w:lvlJc w:val="left"/>
      <w:pPr>
        <w:ind w:left="4833" w:hanging="360"/>
      </w:pPr>
      <w:rPr>
        <w:rFonts w:ascii="Wingdings" w:hAnsi="Wingdings" w:hint="default"/>
      </w:rPr>
    </w:lvl>
    <w:lvl w:ilvl="3" w:tplc="08090001" w:tentative="1">
      <w:start w:val="1"/>
      <w:numFmt w:val="bullet"/>
      <w:lvlText w:val=""/>
      <w:lvlJc w:val="left"/>
      <w:pPr>
        <w:ind w:left="5553" w:hanging="360"/>
      </w:pPr>
      <w:rPr>
        <w:rFonts w:ascii="Symbol" w:hAnsi="Symbol" w:hint="default"/>
      </w:rPr>
    </w:lvl>
    <w:lvl w:ilvl="4" w:tplc="08090003" w:tentative="1">
      <w:start w:val="1"/>
      <w:numFmt w:val="bullet"/>
      <w:lvlText w:val="o"/>
      <w:lvlJc w:val="left"/>
      <w:pPr>
        <w:ind w:left="6273" w:hanging="360"/>
      </w:pPr>
      <w:rPr>
        <w:rFonts w:ascii="Courier New" w:hAnsi="Courier New" w:cs="Courier New" w:hint="default"/>
      </w:rPr>
    </w:lvl>
    <w:lvl w:ilvl="5" w:tplc="08090005" w:tentative="1">
      <w:start w:val="1"/>
      <w:numFmt w:val="bullet"/>
      <w:lvlText w:val=""/>
      <w:lvlJc w:val="left"/>
      <w:pPr>
        <w:ind w:left="6993" w:hanging="360"/>
      </w:pPr>
      <w:rPr>
        <w:rFonts w:ascii="Wingdings" w:hAnsi="Wingdings" w:hint="default"/>
      </w:rPr>
    </w:lvl>
    <w:lvl w:ilvl="6" w:tplc="08090001" w:tentative="1">
      <w:start w:val="1"/>
      <w:numFmt w:val="bullet"/>
      <w:lvlText w:val=""/>
      <w:lvlJc w:val="left"/>
      <w:pPr>
        <w:ind w:left="7713" w:hanging="360"/>
      </w:pPr>
      <w:rPr>
        <w:rFonts w:ascii="Symbol" w:hAnsi="Symbol" w:hint="default"/>
      </w:rPr>
    </w:lvl>
    <w:lvl w:ilvl="7" w:tplc="08090003" w:tentative="1">
      <w:start w:val="1"/>
      <w:numFmt w:val="bullet"/>
      <w:lvlText w:val="o"/>
      <w:lvlJc w:val="left"/>
      <w:pPr>
        <w:ind w:left="8433" w:hanging="360"/>
      </w:pPr>
      <w:rPr>
        <w:rFonts w:ascii="Courier New" w:hAnsi="Courier New" w:cs="Courier New" w:hint="default"/>
      </w:rPr>
    </w:lvl>
    <w:lvl w:ilvl="8" w:tplc="08090005" w:tentative="1">
      <w:start w:val="1"/>
      <w:numFmt w:val="bullet"/>
      <w:lvlText w:val=""/>
      <w:lvlJc w:val="left"/>
      <w:pPr>
        <w:ind w:left="9153" w:hanging="360"/>
      </w:pPr>
      <w:rPr>
        <w:rFonts w:ascii="Wingdings" w:hAnsi="Wingdings" w:hint="default"/>
      </w:rPr>
    </w:lvl>
  </w:abstractNum>
  <w:abstractNum w:abstractNumId="10" w15:restartNumberingAfterBreak="0">
    <w:nsid w:val="48F355FD"/>
    <w:multiLevelType w:val="multilevel"/>
    <w:tmpl w:val="0DCCBA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16F5EC2"/>
    <w:multiLevelType w:val="hybridMultilevel"/>
    <w:tmpl w:val="58DEA4F2"/>
    <w:lvl w:ilvl="0" w:tplc="7D20D4AC">
      <w:start w:val="1"/>
      <w:numFmt w:val="decimal"/>
      <w:lvlRestart w:val="0"/>
      <w:pStyle w:val="MDPI37itemize"/>
      <w:lvlText w:val="%1."/>
      <w:lvlJc w:val="left"/>
      <w:pPr>
        <w:ind w:left="3033" w:hanging="425"/>
      </w:pPr>
      <w:rPr>
        <w:b w:val="0"/>
        <w:i w:val="0"/>
        <w:sz w:val="20"/>
        <w:vertAlign w:val="baseline"/>
      </w:rPr>
    </w:lvl>
    <w:lvl w:ilvl="1" w:tplc="04090019" w:tentative="1">
      <w:start w:val="1"/>
      <w:numFmt w:val="lowerLetter"/>
      <w:lvlText w:val="%2."/>
      <w:lvlJc w:val="left"/>
      <w:pPr>
        <w:ind w:left="4048" w:hanging="360"/>
      </w:pPr>
    </w:lvl>
    <w:lvl w:ilvl="2" w:tplc="0409001B" w:tentative="1">
      <w:start w:val="1"/>
      <w:numFmt w:val="lowerRoman"/>
      <w:lvlText w:val="%3."/>
      <w:lvlJc w:val="right"/>
      <w:pPr>
        <w:ind w:left="4768" w:hanging="180"/>
      </w:pPr>
    </w:lvl>
    <w:lvl w:ilvl="3" w:tplc="0409000F" w:tentative="1">
      <w:start w:val="1"/>
      <w:numFmt w:val="decimal"/>
      <w:lvlText w:val="%4."/>
      <w:lvlJc w:val="left"/>
      <w:pPr>
        <w:ind w:left="5488" w:hanging="360"/>
      </w:pPr>
    </w:lvl>
    <w:lvl w:ilvl="4" w:tplc="04090019" w:tentative="1">
      <w:start w:val="1"/>
      <w:numFmt w:val="lowerLetter"/>
      <w:lvlText w:val="%5."/>
      <w:lvlJc w:val="left"/>
      <w:pPr>
        <w:ind w:left="6208" w:hanging="360"/>
      </w:pPr>
    </w:lvl>
    <w:lvl w:ilvl="5" w:tplc="0409001B" w:tentative="1">
      <w:start w:val="1"/>
      <w:numFmt w:val="lowerRoman"/>
      <w:lvlText w:val="%6."/>
      <w:lvlJc w:val="right"/>
      <w:pPr>
        <w:ind w:left="6928" w:hanging="180"/>
      </w:pPr>
    </w:lvl>
    <w:lvl w:ilvl="6" w:tplc="0409000F" w:tentative="1">
      <w:start w:val="1"/>
      <w:numFmt w:val="decimal"/>
      <w:lvlText w:val="%7."/>
      <w:lvlJc w:val="left"/>
      <w:pPr>
        <w:ind w:left="7648" w:hanging="360"/>
      </w:pPr>
    </w:lvl>
    <w:lvl w:ilvl="7" w:tplc="04090019" w:tentative="1">
      <w:start w:val="1"/>
      <w:numFmt w:val="lowerLetter"/>
      <w:lvlText w:val="%8."/>
      <w:lvlJc w:val="left"/>
      <w:pPr>
        <w:ind w:left="8368" w:hanging="360"/>
      </w:pPr>
    </w:lvl>
    <w:lvl w:ilvl="8" w:tplc="0409001B" w:tentative="1">
      <w:start w:val="1"/>
      <w:numFmt w:val="lowerRoman"/>
      <w:lvlText w:val="%9."/>
      <w:lvlJc w:val="right"/>
      <w:pPr>
        <w:ind w:left="9088" w:hanging="180"/>
      </w:pPr>
    </w:lvl>
  </w:abstractNum>
  <w:abstractNum w:abstractNumId="12" w15:restartNumberingAfterBreak="0">
    <w:nsid w:val="52E2771B"/>
    <w:multiLevelType w:val="hybridMultilevel"/>
    <w:tmpl w:val="A2A06AAC"/>
    <w:lvl w:ilvl="0" w:tplc="C788203A">
      <w:start w:val="1"/>
      <w:numFmt w:val="decimal"/>
      <w:lvlRestart w:val="0"/>
      <w:lvlText w:val="%1"/>
      <w:lvlJc w:val="left"/>
      <w:pPr>
        <w:ind w:left="425" w:hanging="425"/>
      </w:pPr>
      <w:rPr>
        <w:rFonts w:hint="eastAsia"/>
        <w:caps w:val="0"/>
        <w:strike w:val="0"/>
        <w:dstrike w:val="0"/>
        <w:vanish w:val="0"/>
        <w:sz w:val="18"/>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4075B53"/>
    <w:multiLevelType w:val="hybridMultilevel"/>
    <w:tmpl w:val="A0DCA02E"/>
    <w:lvl w:ilvl="0" w:tplc="5CB0595C">
      <w:start w:val="1"/>
      <w:numFmt w:val="decimal"/>
      <w:lvlRestart w:val="0"/>
      <w:lvlText w:val="%1."/>
      <w:lvlJc w:val="left"/>
      <w:pPr>
        <w:ind w:left="3033" w:hanging="425"/>
      </w:pPr>
    </w:lvl>
    <w:lvl w:ilvl="1" w:tplc="04090019" w:tentative="1">
      <w:start w:val="1"/>
      <w:numFmt w:val="lowerLetter"/>
      <w:lvlText w:val="%2."/>
      <w:lvlJc w:val="left"/>
      <w:pPr>
        <w:ind w:left="3691" w:hanging="360"/>
      </w:pPr>
    </w:lvl>
    <w:lvl w:ilvl="2" w:tplc="0409001B" w:tentative="1">
      <w:start w:val="1"/>
      <w:numFmt w:val="lowerRoman"/>
      <w:lvlText w:val="%3."/>
      <w:lvlJc w:val="right"/>
      <w:pPr>
        <w:ind w:left="4411" w:hanging="180"/>
      </w:pPr>
    </w:lvl>
    <w:lvl w:ilvl="3" w:tplc="0409000F" w:tentative="1">
      <w:start w:val="1"/>
      <w:numFmt w:val="decimal"/>
      <w:lvlText w:val="%4."/>
      <w:lvlJc w:val="left"/>
      <w:pPr>
        <w:ind w:left="5131" w:hanging="360"/>
      </w:pPr>
    </w:lvl>
    <w:lvl w:ilvl="4" w:tplc="04090019" w:tentative="1">
      <w:start w:val="1"/>
      <w:numFmt w:val="lowerLetter"/>
      <w:lvlText w:val="%5."/>
      <w:lvlJc w:val="left"/>
      <w:pPr>
        <w:ind w:left="5851" w:hanging="360"/>
      </w:pPr>
    </w:lvl>
    <w:lvl w:ilvl="5" w:tplc="0409001B" w:tentative="1">
      <w:start w:val="1"/>
      <w:numFmt w:val="lowerRoman"/>
      <w:lvlText w:val="%6."/>
      <w:lvlJc w:val="right"/>
      <w:pPr>
        <w:ind w:left="6571" w:hanging="180"/>
      </w:pPr>
    </w:lvl>
    <w:lvl w:ilvl="6" w:tplc="0409000F" w:tentative="1">
      <w:start w:val="1"/>
      <w:numFmt w:val="decimal"/>
      <w:lvlText w:val="%7."/>
      <w:lvlJc w:val="left"/>
      <w:pPr>
        <w:ind w:left="7291" w:hanging="360"/>
      </w:pPr>
    </w:lvl>
    <w:lvl w:ilvl="7" w:tplc="04090019" w:tentative="1">
      <w:start w:val="1"/>
      <w:numFmt w:val="lowerLetter"/>
      <w:lvlText w:val="%8."/>
      <w:lvlJc w:val="left"/>
      <w:pPr>
        <w:ind w:left="8011" w:hanging="360"/>
      </w:pPr>
    </w:lvl>
    <w:lvl w:ilvl="8" w:tplc="0409001B" w:tentative="1">
      <w:start w:val="1"/>
      <w:numFmt w:val="lowerRoman"/>
      <w:lvlText w:val="%9."/>
      <w:lvlJc w:val="right"/>
      <w:pPr>
        <w:ind w:left="8731" w:hanging="180"/>
      </w:pPr>
    </w:lvl>
  </w:abstractNum>
  <w:abstractNum w:abstractNumId="14" w15:restartNumberingAfterBreak="0">
    <w:nsid w:val="706D5736"/>
    <w:multiLevelType w:val="hybridMultilevel"/>
    <w:tmpl w:val="7E201858"/>
    <w:lvl w:ilvl="0" w:tplc="7736F520">
      <w:start w:val="1"/>
      <w:numFmt w:val="decimal"/>
      <w:lvlRestart w:val="0"/>
      <w:lvlText w:val="%1."/>
      <w:lvlJc w:val="left"/>
      <w:pPr>
        <w:ind w:left="425" w:hanging="425"/>
      </w:pPr>
      <w:rPr>
        <w:rFonts w:hint="default"/>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1B32E18"/>
    <w:multiLevelType w:val="hybridMultilevel"/>
    <w:tmpl w:val="2DD6D72C"/>
    <w:lvl w:ilvl="0" w:tplc="0809000F">
      <w:start w:val="1"/>
      <w:numFmt w:val="decimal"/>
      <w:lvlText w:val="%1."/>
      <w:lvlJc w:val="left"/>
      <w:pPr>
        <w:ind w:left="3328" w:hanging="360"/>
      </w:pPr>
    </w:lvl>
    <w:lvl w:ilvl="1" w:tplc="08090019" w:tentative="1">
      <w:start w:val="1"/>
      <w:numFmt w:val="lowerLetter"/>
      <w:lvlText w:val="%2."/>
      <w:lvlJc w:val="left"/>
      <w:pPr>
        <w:ind w:left="4048" w:hanging="360"/>
      </w:pPr>
    </w:lvl>
    <w:lvl w:ilvl="2" w:tplc="0809001B" w:tentative="1">
      <w:start w:val="1"/>
      <w:numFmt w:val="lowerRoman"/>
      <w:lvlText w:val="%3."/>
      <w:lvlJc w:val="right"/>
      <w:pPr>
        <w:ind w:left="4768" w:hanging="180"/>
      </w:pPr>
    </w:lvl>
    <w:lvl w:ilvl="3" w:tplc="0809000F" w:tentative="1">
      <w:start w:val="1"/>
      <w:numFmt w:val="decimal"/>
      <w:lvlText w:val="%4."/>
      <w:lvlJc w:val="left"/>
      <w:pPr>
        <w:ind w:left="5488" w:hanging="360"/>
      </w:pPr>
    </w:lvl>
    <w:lvl w:ilvl="4" w:tplc="08090019" w:tentative="1">
      <w:start w:val="1"/>
      <w:numFmt w:val="lowerLetter"/>
      <w:lvlText w:val="%5."/>
      <w:lvlJc w:val="left"/>
      <w:pPr>
        <w:ind w:left="6208" w:hanging="360"/>
      </w:pPr>
    </w:lvl>
    <w:lvl w:ilvl="5" w:tplc="0809001B" w:tentative="1">
      <w:start w:val="1"/>
      <w:numFmt w:val="lowerRoman"/>
      <w:lvlText w:val="%6."/>
      <w:lvlJc w:val="right"/>
      <w:pPr>
        <w:ind w:left="6928" w:hanging="180"/>
      </w:pPr>
    </w:lvl>
    <w:lvl w:ilvl="6" w:tplc="0809000F" w:tentative="1">
      <w:start w:val="1"/>
      <w:numFmt w:val="decimal"/>
      <w:lvlText w:val="%7."/>
      <w:lvlJc w:val="left"/>
      <w:pPr>
        <w:ind w:left="7648" w:hanging="360"/>
      </w:pPr>
    </w:lvl>
    <w:lvl w:ilvl="7" w:tplc="08090019" w:tentative="1">
      <w:start w:val="1"/>
      <w:numFmt w:val="lowerLetter"/>
      <w:lvlText w:val="%8."/>
      <w:lvlJc w:val="left"/>
      <w:pPr>
        <w:ind w:left="8368" w:hanging="360"/>
      </w:pPr>
    </w:lvl>
    <w:lvl w:ilvl="8" w:tplc="0809001B" w:tentative="1">
      <w:start w:val="1"/>
      <w:numFmt w:val="lowerRoman"/>
      <w:lvlText w:val="%9."/>
      <w:lvlJc w:val="right"/>
      <w:pPr>
        <w:ind w:left="9088" w:hanging="180"/>
      </w:pPr>
    </w:lvl>
  </w:abstractNum>
  <w:abstractNum w:abstractNumId="16" w15:restartNumberingAfterBreak="0">
    <w:nsid w:val="7B2173DC"/>
    <w:multiLevelType w:val="hybridMultilevel"/>
    <w:tmpl w:val="184EDD5C"/>
    <w:lvl w:ilvl="0" w:tplc="6C4ADA66">
      <w:start w:val="1"/>
      <w:numFmt w:val="decimal"/>
      <w:lvlRestart w:val="0"/>
      <w:pStyle w:val="MDPI71References"/>
      <w:lvlText w:val="%1."/>
      <w:lvlJc w:val="left"/>
      <w:pPr>
        <w:ind w:left="425" w:hanging="425"/>
      </w:pPr>
      <w:rPr>
        <w:b w:val="0"/>
        <w:i w:val="0"/>
        <w:sz w:val="2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79896598">
    <w:abstractNumId w:val="5"/>
  </w:num>
  <w:num w:numId="2" w16cid:durableId="2082214220">
    <w:abstractNumId w:val="8"/>
  </w:num>
  <w:num w:numId="3" w16cid:durableId="36320722">
    <w:abstractNumId w:val="3"/>
  </w:num>
  <w:num w:numId="4" w16cid:durableId="138498959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967201333">
    <w:abstractNumId w:val="6"/>
  </w:num>
  <w:num w:numId="6" w16cid:durableId="185486536">
    <w:abstractNumId w:val="13"/>
  </w:num>
  <w:num w:numId="7" w16cid:durableId="506138153">
    <w:abstractNumId w:val="2"/>
  </w:num>
  <w:num w:numId="8" w16cid:durableId="435441756">
    <w:abstractNumId w:val="13"/>
  </w:num>
  <w:num w:numId="9" w16cid:durableId="2099599000">
    <w:abstractNumId w:val="2"/>
  </w:num>
  <w:num w:numId="10" w16cid:durableId="2097052928">
    <w:abstractNumId w:val="13"/>
  </w:num>
  <w:num w:numId="11" w16cid:durableId="561722406">
    <w:abstractNumId w:val="2"/>
  </w:num>
  <w:num w:numId="12" w16cid:durableId="389156302">
    <w:abstractNumId w:val="14"/>
  </w:num>
  <w:num w:numId="13" w16cid:durableId="1071126010">
    <w:abstractNumId w:val="13"/>
  </w:num>
  <w:num w:numId="14" w16cid:durableId="421951362">
    <w:abstractNumId w:val="2"/>
  </w:num>
  <w:num w:numId="15" w16cid:durableId="1415662396">
    <w:abstractNumId w:val="1"/>
  </w:num>
  <w:num w:numId="16" w16cid:durableId="1437555045">
    <w:abstractNumId w:val="12"/>
  </w:num>
  <w:num w:numId="17" w16cid:durableId="1787506705">
    <w:abstractNumId w:val="0"/>
  </w:num>
  <w:num w:numId="18" w16cid:durableId="1257591184">
    <w:abstractNumId w:val="13"/>
  </w:num>
  <w:num w:numId="19" w16cid:durableId="816339839">
    <w:abstractNumId w:val="2"/>
  </w:num>
  <w:num w:numId="20" w16cid:durableId="82184573">
    <w:abstractNumId w:val="1"/>
  </w:num>
  <w:num w:numId="21" w16cid:durableId="2131849546">
    <w:abstractNumId w:val="0"/>
  </w:num>
  <w:num w:numId="22" w16cid:durableId="412893780">
    <w:abstractNumId w:val="11"/>
  </w:num>
  <w:num w:numId="23" w16cid:durableId="1463156902">
    <w:abstractNumId w:val="16"/>
  </w:num>
  <w:num w:numId="24" w16cid:durableId="225382146">
    <w:abstractNumId w:val="15"/>
  </w:num>
  <w:num w:numId="25" w16cid:durableId="220017441">
    <w:abstractNumId w:val="4"/>
  </w:num>
  <w:num w:numId="26" w16cid:durableId="1983582089">
    <w:abstractNumId w:val="10"/>
  </w:num>
  <w:num w:numId="27" w16cid:durableId="68038514">
    <w:abstractNumId w:val="7"/>
  </w:num>
  <w:num w:numId="28" w16cid:durableId="441725429">
    <w:abstractNumId w:val="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Odesola D F (FCES)">
    <w15:presenceInfo w15:providerId="AD" w15:userId="S::30025293@students.southwales.ac.uk::a0b92056-2b6b-4e32-a102-ab94f0d565c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0"/>
  <w:bordersDoNotSurroundHeader/>
  <w:bordersDoNotSurroundFooter/>
  <w:proofState w:spelling="clean" w:grammar="clean"/>
  <w:attachedTemplate r:id="rId1"/>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510"/>
  <w:autoHyphenation/>
  <w:drawingGridHorizontalSpacing w:val="100"/>
  <w:drawingGridVerticalSpacing w:val="163"/>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81F53"/>
    <w:rsid w:val="00004A23"/>
    <w:rsid w:val="000066E0"/>
    <w:rsid w:val="00011E66"/>
    <w:rsid w:val="000122AB"/>
    <w:rsid w:val="00012AF9"/>
    <w:rsid w:val="00012F4D"/>
    <w:rsid w:val="000135D6"/>
    <w:rsid w:val="000139BC"/>
    <w:rsid w:val="0001421E"/>
    <w:rsid w:val="000204DA"/>
    <w:rsid w:val="00021088"/>
    <w:rsid w:val="00022EE0"/>
    <w:rsid w:val="00025765"/>
    <w:rsid w:val="000308C4"/>
    <w:rsid w:val="000308FA"/>
    <w:rsid w:val="00031281"/>
    <w:rsid w:val="0003130D"/>
    <w:rsid w:val="00032901"/>
    <w:rsid w:val="000346E9"/>
    <w:rsid w:val="00035DBF"/>
    <w:rsid w:val="00036414"/>
    <w:rsid w:val="0003767B"/>
    <w:rsid w:val="00037C9D"/>
    <w:rsid w:val="00037D21"/>
    <w:rsid w:val="00041A88"/>
    <w:rsid w:val="00042F23"/>
    <w:rsid w:val="000470F7"/>
    <w:rsid w:val="00047185"/>
    <w:rsid w:val="00051C65"/>
    <w:rsid w:val="00054346"/>
    <w:rsid w:val="00055B41"/>
    <w:rsid w:val="000561FF"/>
    <w:rsid w:val="00057F45"/>
    <w:rsid w:val="00060E18"/>
    <w:rsid w:val="00061BB1"/>
    <w:rsid w:val="00062186"/>
    <w:rsid w:val="00062A7B"/>
    <w:rsid w:val="00062C89"/>
    <w:rsid w:val="00062EB3"/>
    <w:rsid w:val="00063165"/>
    <w:rsid w:val="00063897"/>
    <w:rsid w:val="00064A99"/>
    <w:rsid w:val="00067A2F"/>
    <w:rsid w:val="00070792"/>
    <w:rsid w:val="00072080"/>
    <w:rsid w:val="00072F75"/>
    <w:rsid w:val="00074EE7"/>
    <w:rsid w:val="00074FAD"/>
    <w:rsid w:val="00077C51"/>
    <w:rsid w:val="00080004"/>
    <w:rsid w:val="00080493"/>
    <w:rsid w:val="0008228A"/>
    <w:rsid w:val="00082BC6"/>
    <w:rsid w:val="00083619"/>
    <w:rsid w:val="00084DAC"/>
    <w:rsid w:val="00085F09"/>
    <w:rsid w:val="0008750F"/>
    <w:rsid w:val="00090BFB"/>
    <w:rsid w:val="00091B9E"/>
    <w:rsid w:val="000921C6"/>
    <w:rsid w:val="00097E7F"/>
    <w:rsid w:val="000A0D81"/>
    <w:rsid w:val="000A165C"/>
    <w:rsid w:val="000A1CF4"/>
    <w:rsid w:val="000A22EF"/>
    <w:rsid w:val="000A2687"/>
    <w:rsid w:val="000A32A2"/>
    <w:rsid w:val="000A37C9"/>
    <w:rsid w:val="000A6751"/>
    <w:rsid w:val="000B0C7D"/>
    <w:rsid w:val="000B147F"/>
    <w:rsid w:val="000B1601"/>
    <w:rsid w:val="000B32BE"/>
    <w:rsid w:val="000B38ED"/>
    <w:rsid w:val="000B3DC7"/>
    <w:rsid w:val="000B3F93"/>
    <w:rsid w:val="000B420A"/>
    <w:rsid w:val="000B5EC8"/>
    <w:rsid w:val="000C0231"/>
    <w:rsid w:val="000C154A"/>
    <w:rsid w:val="000C25A8"/>
    <w:rsid w:val="000C2C3D"/>
    <w:rsid w:val="000C2F99"/>
    <w:rsid w:val="000C5D62"/>
    <w:rsid w:val="000C6210"/>
    <w:rsid w:val="000D093B"/>
    <w:rsid w:val="000D0AF6"/>
    <w:rsid w:val="000D11C8"/>
    <w:rsid w:val="000D25DC"/>
    <w:rsid w:val="000E067E"/>
    <w:rsid w:val="000E1C5E"/>
    <w:rsid w:val="000E37B3"/>
    <w:rsid w:val="000E693F"/>
    <w:rsid w:val="000E6D20"/>
    <w:rsid w:val="000E7502"/>
    <w:rsid w:val="000E7AFE"/>
    <w:rsid w:val="000E7B20"/>
    <w:rsid w:val="000F0E6B"/>
    <w:rsid w:val="000F2334"/>
    <w:rsid w:val="000F488C"/>
    <w:rsid w:val="000F5DC5"/>
    <w:rsid w:val="000F6533"/>
    <w:rsid w:val="000F6B94"/>
    <w:rsid w:val="000F6BC7"/>
    <w:rsid w:val="000F7933"/>
    <w:rsid w:val="00104584"/>
    <w:rsid w:val="00104755"/>
    <w:rsid w:val="00106710"/>
    <w:rsid w:val="00107292"/>
    <w:rsid w:val="00110184"/>
    <w:rsid w:val="00110C6B"/>
    <w:rsid w:val="00110E75"/>
    <w:rsid w:val="001134EC"/>
    <w:rsid w:val="00113F5D"/>
    <w:rsid w:val="00115223"/>
    <w:rsid w:val="001154C0"/>
    <w:rsid w:val="00117C59"/>
    <w:rsid w:val="00120D4B"/>
    <w:rsid w:val="00122712"/>
    <w:rsid w:val="001242B9"/>
    <w:rsid w:val="0012483F"/>
    <w:rsid w:val="001263A6"/>
    <w:rsid w:val="00126708"/>
    <w:rsid w:val="0013238C"/>
    <w:rsid w:val="0013291E"/>
    <w:rsid w:val="001329EF"/>
    <w:rsid w:val="00133645"/>
    <w:rsid w:val="00135066"/>
    <w:rsid w:val="00141D18"/>
    <w:rsid w:val="00142187"/>
    <w:rsid w:val="0014357F"/>
    <w:rsid w:val="00143FC3"/>
    <w:rsid w:val="001445B9"/>
    <w:rsid w:val="00144CB1"/>
    <w:rsid w:val="00145B73"/>
    <w:rsid w:val="00145E3E"/>
    <w:rsid w:val="00146E4D"/>
    <w:rsid w:val="00146F28"/>
    <w:rsid w:val="00150446"/>
    <w:rsid w:val="00153780"/>
    <w:rsid w:val="00155694"/>
    <w:rsid w:val="00160319"/>
    <w:rsid w:val="00161301"/>
    <w:rsid w:val="00163483"/>
    <w:rsid w:val="0016380C"/>
    <w:rsid w:val="0016398A"/>
    <w:rsid w:val="001643C8"/>
    <w:rsid w:val="00164646"/>
    <w:rsid w:val="00164AE5"/>
    <w:rsid w:val="00167482"/>
    <w:rsid w:val="001677DD"/>
    <w:rsid w:val="00170985"/>
    <w:rsid w:val="00171982"/>
    <w:rsid w:val="00171992"/>
    <w:rsid w:val="00172B08"/>
    <w:rsid w:val="0017537C"/>
    <w:rsid w:val="001774CA"/>
    <w:rsid w:val="00177F39"/>
    <w:rsid w:val="00180846"/>
    <w:rsid w:val="0018157F"/>
    <w:rsid w:val="00181772"/>
    <w:rsid w:val="00182F27"/>
    <w:rsid w:val="00183C47"/>
    <w:rsid w:val="00186361"/>
    <w:rsid w:val="00194794"/>
    <w:rsid w:val="0019570F"/>
    <w:rsid w:val="00195BA2"/>
    <w:rsid w:val="001A280C"/>
    <w:rsid w:val="001A305A"/>
    <w:rsid w:val="001A364B"/>
    <w:rsid w:val="001A4797"/>
    <w:rsid w:val="001A4DEB"/>
    <w:rsid w:val="001A568D"/>
    <w:rsid w:val="001A73DC"/>
    <w:rsid w:val="001B0B76"/>
    <w:rsid w:val="001B199E"/>
    <w:rsid w:val="001B2108"/>
    <w:rsid w:val="001B3052"/>
    <w:rsid w:val="001B3687"/>
    <w:rsid w:val="001B3B25"/>
    <w:rsid w:val="001B4031"/>
    <w:rsid w:val="001B4319"/>
    <w:rsid w:val="001B4D52"/>
    <w:rsid w:val="001B594B"/>
    <w:rsid w:val="001B5EE2"/>
    <w:rsid w:val="001B64F1"/>
    <w:rsid w:val="001B65E3"/>
    <w:rsid w:val="001C034E"/>
    <w:rsid w:val="001C2F0D"/>
    <w:rsid w:val="001C4008"/>
    <w:rsid w:val="001C448B"/>
    <w:rsid w:val="001C4796"/>
    <w:rsid w:val="001C4DBB"/>
    <w:rsid w:val="001C6194"/>
    <w:rsid w:val="001C76B1"/>
    <w:rsid w:val="001C7A42"/>
    <w:rsid w:val="001D0030"/>
    <w:rsid w:val="001D0C5E"/>
    <w:rsid w:val="001D3579"/>
    <w:rsid w:val="001D36C9"/>
    <w:rsid w:val="001D49B7"/>
    <w:rsid w:val="001D51EF"/>
    <w:rsid w:val="001D637D"/>
    <w:rsid w:val="001D6683"/>
    <w:rsid w:val="001D7802"/>
    <w:rsid w:val="001E077F"/>
    <w:rsid w:val="001E2397"/>
    <w:rsid w:val="001E2AEB"/>
    <w:rsid w:val="001E2F69"/>
    <w:rsid w:val="001E5465"/>
    <w:rsid w:val="001E71D6"/>
    <w:rsid w:val="001F17D0"/>
    <w:rsid w:val="001F1D12"/>
    <w:rsid w:val="001F29BB"/>
    <w:rsid w:val="001F308A"/>
    <w:rsid w:val="001F5853"/>
    <w:rsid w:val="001F7B67"/>
    <w:rsid w:val="00200453"/>
    <w:rsid w:val="00202A78"/>
    <w:rsid w:val="00207858"/>
    <w:rsid w:val="0021070E"/>
    <w:rsid w:val="0021138A"/>
    <w:rsid w:val="00214271"/>
    <w:rsid w:val="002163C7"/>
    <w:rsid w:val="0021705B"/>
    <w:rsid w:val="00217B3A"/>
    <w:rsid w:val="00217BC0"/>
    <w:rsid w:val="00221B1B"/>
    <w:rsid w:val="002220F1"/>
    <w:rsid w:val="00222650"/>
    <w:rsid w:val="00222CA6"/>
    <w:rsid w:val="00223486"/>
    <w:rsid w:val="002242AC"/>
    <w:rsid w:val="00225B97"/>
    <w:rsid w:val="00226328"/>
    <w:rsid w:val="0023111C"/>
    <w:rsid w:val="00232AD5"/>
    <w:rsid w:val="002371A1"/>
    <w:rsid w:val="002378F6"/>
    <w:rsid w:val="00241047"/>
    <w:rsid w:val="002415D5"/>
    <w:rsid w:val="00241D00"/>
    <w:rsid w:val="00242AF1"/>
    <w:rsid w:val="00245113"/>
    <w:rsid w:val="00245436"/>
    <w:rsid w:val="00251416"/>
    <w:rsid w:val="002523E6"/>
    <w:rsid w:val="00252CF9"/>
    <w:rsid w:val="002532CA"/>
    <w:rsid w:val="00253947"/>
    <w:rsid w:val="00254FA4"/>
    <w:rsid w:val="00255A6D"/>
    <w:rsid w:val="00257113"/>
    <w:rsid w:val="00257A4B"/>
    <w:rsid w:val="00260BFC"/>
    <w:rsid w:val="0026169A"/>
    <w:rsid w:val="00264A24"/>
    <w:rsid w:val="0026576E"/>
    <w:rsid w:val="002702BE"/>
    <w:rsid w:val="00270D32"/>
    <w:rsid w:val="002710A4"/>
    <w:rsid w:val="00271537"/>
    <w:rsid w:val="00271DB7"/>
    <w:rsid w:val="002743C7"/>
    <w:rsid w:val="002748AE"/>
    <w:rsid w:val="00275478"/>
    <w:rsid w:val="00275871"/>
    <w:rsid w:val="00280EAF"/>
    <w:rsid w:val="0028224B"/>
    <w:rsid w:val="00284E62"/>
    <w:rsid w:val="00286EFA"/>
    <w:rsid w:val="00286FCF"/>
    <w:rsid w:val="00291C82"/>
    <w:rsid w:val="00294B65"/>
    <w:rsid w:val="002968DB"/>
    <w:rsid w:val="002A035A"/>
    <w:rsid w:val="002A1853"/>
    <w:rsid w:val="002A1D0B"/>
    <w:rsid w:val="002A1F1B"/>
    <w:rsid w:val="002A2997"/>
    <w:rsid w:val="002A4F12"/>
    <w:rsid w:val="002A557B"/>
    <w:rsid w:val="002A77E9"/>
    <w:rsid w:val="002A7993"/>
    <w:rsid w:val="002B07B0"/>
    <w:rsid w:val="002B207A"/>
    <w:rsid w:val="002B3771"/>
    <w:rsid w:val="002B39C6"/>
    <w:rsid w:val="002B48CE"/>
    <w:rsid w:val="002B5297"/>
    <w:rsid w:val="002B675E"/>
    <w:rsid w:val="002B6EA8"/>
    <w:rsid w:val="002B786A"/>
    <w:rsid w:val="002C0305"/>
    <w:rsid w:val="002C3209"/>
    <w:rsid w:val="002C3F0E"/>
    <w:rsid w:val="002C5826"/>
    <w:rsid w:val="002C622D"/>
    <w:rsid w:val="002D0F6E"/>
    <w:rsid w:val="002D1261"/>
    <w:rsid w:val="002D2C14"/>
    <w:rsid w:val="002D400F"/>
    <w:rsid w:val="002D42F7"/>
    <w:rsid w:val="002D6365"/>
    <w:rsid w:val="002D7D5E"/>
    <w:rsid w:val="002E0625"/>
    <w:rsid w:val="002E0A85"/>
    <w:rsid w:val="002E2B53"/>
    <w:rsid w:val="002E327A"/>
    <w:rsid w:val="002E453C"/>
    <w:rsid w:val="002E6927"/>
    <w:rsid w:val="002F24E0"/>
    <w:rsid w:val="002F26EF"/>
    <w:rsid w:val="002F2BD0"/>
    <w:rsid w:val="002F36A4"/>
    <w:rsid w:val="002F40DA"/>
    <w:rsid w:val="002F6175"/>
    <w:rsid w:val="003016CF"/>
    <w:rsid w:val="00302BB0"/>
    <w:rsid w:val="003040B6"/>
    <w:rsid w:val="00304ECE"/>
    <w:rsid w:val="0030503D"/>
    <w:rsid w:val="003067AA"/>
    <w:rsid w:val="00307E66"/>
    <w:rsid w:val="003109A1"/>
    <w:rsid w:val="003115E1"/>
    <w:rsid w:val="003127BD"/>
    <w:rsid w:val="0031368C"/>
    <w:rsid w:val="00313C18"/>
    <w:rsid w:val="0031544F"/>
    <w:rsid w:val="00316622"/>
    <w:rsid w:val="00316D9A"/>
    <w:rsid w:val="00316E7D"/>
    <w:rsid w:val="0032055D"/>
    <w:rsid w:val="00320D3C"/>
    <w:rsid w:val="0032128A"/>
    <w:rsid w:val="00321B44"/>
    <w:rsid w:val="00321E01"/>
    <w:rsid w:val="00322CF4"/>
    <w:rsid w:val="00322F48"/>
    <w:rsid w:val="00324A8C"/>
    <w:rsid w:val="0032584B"/>
    <w:rsid w:val="00325EC1"/>
    <w:rsid w:val="00326141"/>
    <w:rsid w:val="0032763C"/>
    <w:rsid w:val="00331911"/>
    <w:rsid w:val="00332751"/>
    <w:rsid w:val="00332D2D"/>
    <w:rsid w:val="00333CBC"/>
    <w:rsid w:val="0033541D"/>
    <w:rsid w:val="00336CD6"/>
    <w:rsid w:val="00336E32"/>
    <w:rsid w:val="00340BBC"/>
    <w:rsid w:val="003414C2"/>
    <w:rsid w:val="00341688"/>
    <w:rsid w:val="00342D2A"/>
    <w:rsid w:val="003442A3"/>
    <w:rsid w:val="00344401"/>
    <w:rsid w:val="00344DB3"/>
    <w:rsid w:val="00351B4C"/>
    <w:rsid w:val="003523C8"/>
    <w:rsid w:val="003532A6"/>
    <w:rsid w:val="00354C2D"/>
    <w:rsid w:val="00356E17"/>
    <w:rsid w:val="00357E18"/>
    <w:rsid w:val="0036011B"/>
    <w:rsid w:val="003609A1"/>
    <w:rsid w:val="00363DB9"/>
    <w:rsid w:val="003652A8"/>
    <w:rsid w:val="003652CD"/>
    <w:rsid w:val="00365BB4"/>
    <w:rsid w:val="00370774"/>
    <w:rsid w:val="0037142C"/>
    <w:rsid w:val="003721CE"/>
    <w:rsid w:val="00372267"/>
    <w:rsid w:val="00372339"/>
    <w:rsid w:val="00372EE7"/>
    <w:rsid w:val="00375A07"/>
    <w:rsid w:val="00375A67"/>
    <w:rsid w:val="00381331"/>
    <w:rsid w:val="00384DAE"/>
    <w:rsid w:val="003910C2"/>
    <w:rsid w:val="00393670"/>
    <w:rsid w:val="00394847"/>
    <w:rsid w:val="0039607A"/>
    <w:rsid w:val="003A2904"/>
    <w:rsid w:val="003A2F78"/>
    <w:rsid w:val="003A3376"/>
    <w:rsid w:val="003A3FC2"/>
    <w:rsid w:val="003A532B"/>
    <w:rsid w:val="003A6333"/>
    <w:rsid w:val="003A679F"/>
    <w:rsid w:val="003A7F2B"/>
    <w:rsid w:val="003B0DA9"/>
    <w:rsid w:val="003B1561"/>
    <w:rsid w:val="003B20F2"/>
    <w:rsid w:val="003B2676"/>
    <w:rsid w:val="003B313C"/>
    <w:rsid w:val="003B44DD"/>
    <w:rsid w:val="003B6213"/>
    <w:rsid w:val="003B7F17"/>
    <w:rsid w:val="003C08D6"/>
    <w:rsid w:val="003C26E1"/>
    <w:rsid w:val="003C391D"/>
    <w:rsid w:val="003C5B16"/>
    <w:rsid w:val="003C6E1D"/>
    <w:rsid w:val="003C7292"/>
    <w:rsid w:val="003D1885"/>
    <w:rsid w:val="003D2C42"/>
    <w:rsid w:val="003D428C"/>
    <w:rsid w:val="003D4FF8"/>
    <w:rsid w:val="003D56AE"/>
    <w:rsid w:val="003D61CF"/>
    <w:rsid w:val="003D660D"/>
    <w:rsid w:val="003D68F2"/>
    <w:rsid w:val="003D69DC"/>
    <w:rsid w:val="003D6D46"/>
    <w:rsid w:val="003D7B39"/>
    <w:rsid w:val="003E1F3A"/>
    <w:rsid w:val="003E2099"/>
    <w:rsid w:val="003E2B75"/>
    <w:rsid w:val="003E3CB9"/>
    <w:rsid w:val="003E4522"/>
    <w:rsid w:val="003E46C7"/>
    <w:rsid w:val="003E60EA"/>
    <w:rsid w:val="003E742A"/>
    <w:rsid w:val="003E7DD1"/>
    <w:rsid w:val="003E7FFA"/>
    <w:rsid w:val="003F0D48"/>
    <w:rsid w:val="003F1EA4"/>
    <w:rsid w:val="003F3232"/>
    <w:rsid w:val="003F3E95"/>
    <w:rsid w:val="003F5356"/>
    <w:rsid w:val="003F5B62"/>
    <w:rsid w:val="003F6B55"/>
    <w:rsid w:val="0040008C"/>
    <w:rsid w:val="00401D30"/>
    <w:rsid w:val="0040233F"/>
    <w:rsid w:val="004026F5"/>
    <w:rsid w:val="00403CC1"/>
    <w:rsid w:val="004106DB"/>
    <w:rsid w:val="0041150D"/>
    <w:rsid w:val="004139E7"/>
    <w:rsid w:val="00414829"/>
    <w:rsid w:val="00414E33"/>
    <w:rsid w:val="004156D6"/>
    <w:rsid w:val="00421271"/>
    <w:rsid w:val="00423B42"/>
    <w:rsid w:val="00424EFD"/>
    <w:rsid w:val="00430863"/>
    <w:rsid w:val="00430BE2"/>
    <w:rsid w:val="00430C4E"/>
    <w:rsid w:val="00431E05"/>
    <w:rsid w:val="004333C4"/>
    <w:rsid w:val="00434CA5"/>
    <w:rsid w:val="00434E4B"/>
    <w:rsid w:val="00436E02"/>
    <w:rsid w:val="00437999"/>
    <w:rsid w:val="004404EC"/>
    <w:rsid w:val="0044078C"/>
    <w:rsid w:val="004419C5"/>
    <w:rsid w:val="00441D71"/>
    <w:rsid w:val="00442F15"/>
    <w:rsid w:val="004447F0"/>
    <w:rsid w:val="0044499A"/>
    <w:rsid w:val="004451DB"/>
    <w:rsid w:val="00445713"/>
    <w:rsid w:val="00445C3D"/>
    <w:rsid w:val="00446701"/>
    <w:rsid w:val="00446C4B"/>
    <w:rsid w:val="00447387"/>
    <w:rsid w:val="004503D3"/>
    <w:rsid w:val="00452627"/>
    <w:rsid w:val="00452DFF"/>
    <w:rsid w:val="0045658A"/>
    <w:rsid w:val="00456D9E"/>
    <w:rsid w:val="0046113C"/>
    <w:rsid w:val="00461C0D"/>
    <w:rsid w:val="0046354C"/>
    <w:rsid w:val="00466881"/>
    <w:rsid w:val="00466A86"/>
    <w:rsid w:val="004707CD"/>
    <w:rsid w:val="00473E89"/>
    <w:rsid w:val="00477E1D"/>
    <w:rsid w:val="004819F0"/>
    <w:rsid w:val="0048355F"/>
    <w:rsid w:val="00483ABD"/>
    <w:rsid w:val="004846E4"/>
    <w:rsid w:val="004853C6"/>
    <w:rsid w:val="0048591A"/>
    <w:rsid w:val="00485F96"/>
    <w:rsid w:val="004860FC"/>
    <w:rsid w:val="00487CF3"/>
    <w:rsid w:val="004922CE"/>
    <w:rsid w:val="0049403A"/>
    <w:rsid w:val="00494C08"/>
    <w:rsid w:val="0049520B"/>
    <w:rsid w:val="0049557D"/>
    <w:rsid w:val="004955E5"/>
    <w:rsid w:val="0049666E"/>
    <w:rsid w:val="00497020"/>
    <w:rsid w:val="00497112"/>
    <w:rsid w:val="004A0682"/>
    <w:rsid w:val="004A14FA"/>
    <w:rsid w:val="004A1C9A"/>
    <w:rsid w:val="004A299E"/>
    <w:rsid w:val="004A2EAD"/>
    <w:rsid w:val="004A432D"/>
    <w:rsid w:val="004A49D9"/>
    <w:rsid w:val="004A4F70"/>
    <w:rsid w:val="004A66FF"/>
    <w:rsid w:val="004A6981"/>
    <w:rsid w:val="004A6C6B"/>
    <w:rsid w:val="004A7BBF"/>
    <w:rsid w:val="004B2B0E"/>
    <w:rsid w:val="004B31D7"/>
    <w:rsid w:val="004B6A96"/>
    <w:rsid w:val="004C01EE"/>
    <w:rsid w:val="004C1B0C"/>
    <w:rsid w:val="004C3326"/>
    <w:rsid w:val="004C359A"/>
    <w:rsid w:val="004C63A6"/>
    <w:rsid w:val="004C6624"/>
    <w:rsid w:val="004D0159"/>
    <w:rsid w:val="004D04D8"/>
    <w:rsid w:val="004D1A0D"/>
    <w:rsid w:val="004D3153"/>
    <w:rsid w:val="004D422C"/>
    <w:rsid w:val="004D5B1E"/>
    <w:rsid w:val="004D5F42"/>
    <w:rsid w:val="004D7489"/>
    <w:rsid w:val="004D7751"/>
    <w:rsid w:val="004D7BC9"/>
    <w:rsid w:val="004E1DEF"/>
    <w:rsid w:val="004E1FD8"/>
    <w:rsid w:val="004E699E"/>
    <w:rsid w:val="004F263C"/>
    <w:rsid w:val="004F327B"/>
    <w:rsid w:val="004F37B3"/>
    <w:rsid w:val="004F407D"/>
    <w:rsid w:val="004F560F"/>
    <w:rsid w:val="004F5EEF"/>
    <w:rsid w:val="004F5F68"/>
    <w:rsid w:val="004F6EC7"/>
    <w:rsid w:val="004F77F3"/>
    <w:rsid w:val="00502FC5"/>
    <w:rsid w:val="00503BC0"/>
    <w:rsid w:val="0050400E"/>
    <w:rsid w:val="005044C8"/>
    <w:rsid w:val="005050F2"/>
    <w:rsid w:val="0051016F"/>
    <w:rsid w:val="00511374"/>
    <w:rsid w:val="0051275B"/>
    <w:rsid w:val="00513BA5"/>
    <w:rsid w:val="00513F2B"/>
    <w:rsid w:val="0051522F"/>
    <w:rsid w:val="00520A3C"/>
    <w:rsid w:val="00521416"/>
    <w:rsid w:val="005227CC"/>
    <w:rsid w:val="0052387B"/>
    <w:rsid w:val="00523A86"/>
    <w:rsid w:val="00524451"/>
    <w:rsid w:val="00525289"/>
    <w:rsid w:val="005268F6"/>
    <w:rsid w:val="0053084E"/>
    <w:rsid w:val="00532275"/>
    <w:rsid w:val="00532F95"/>
    <w:rsid w:val="00533911"/>
    <w:rsid w:val="00533CFF"/>
    <w:rsid w:val="00535E6D"/>
    <w:rsid w:val="00535F03"/>
    <w:rsid w:val="00536869"/>
    <w:rsid w:val="0054055F"/>
    <w:rsid w:val="00541BA8"/>
    <w:rsid w:val="00542E3A"/>
    <w:rsid w:val="0054476E"/>
    <w:rsid w:val="005460B8"/>
    <w:rsid w:val="00546AF1"/>
    <w:rsid w:val="00553910"/>
    <w:rsid w:val="00554016"/>
    <w:rsid w:val="00554082"/>
    <w:rsid w:val="00554115"/>
    <w:rsid w:val="00555AFE"/>
    <w:rsid w:val="005608DF"/>
    <w:rsid w:val="00560CE4"/>
    <w:rsid w:val="00562F6D"/>
    <w:rsid w:val="00562FC7"/>
    <w:rsid w:val="005643C5"/>
    <w:rsid w:val="0056494C"/>
    <w:rsid w:val="00566AA2"/>
    <w:rsid w:val="00567D65"/>
    <w:rsid w:val="0057218A"/>
    <w:rsid w:val="00572A35"/>
    <w:rsid w:val="005739E1"/>
    <w:rsid w:val="005753BF"/>
    <w:rsid w:val="00575973"/>
    <w:rsid w:val="00577638"/>
    <w:rsid w:val="00581077"/>
    <w:rsid w:val="00582E73"/>
    <w:rsid w:val="00583991"/>
    <w:rsid w:val="005851B2"/>
    <w:rsid w:val="00585647"/>
    <w:rsid w:val="0058611F"/>
    <w:rsid w:val="00586D14"/>
    <w:rsid w:val="0058739E"/>
    <w:rsid w:val="00587A1B"/>
    <w:rsid w:val="005918F9"/>
    <w:rsid w:val="005924D4"/>
    <w:rsid w:val="005939A2"/>
    <w:rsid w:val="005942A1"/>
    <w:rsid w:val="005955F6"/>
    <w:rsid w:val="00597617"/>
    <w:rsid w:val="005A0273"/>
    <w:rsid w:val="005A02A9"/>
    <w:rsid w:val="005A0BB0"/>
    <w:rsid w:val="005A372D"/>
    <w:rsid w:val="005A4025"/>
    <w:rsid w:val="005A4FCA"/>
    <w:rsid w:val="005A52AA"/>
    <w:rsid w:val="005A537D"/>
    <w:rsid w:val="005A69FE"/>
    <w:rsid w:val="005B040E"/>
    <w:rsid w:val="005B0618"/>
    <w:rsid w:val="005B134D"/>
    <w:rsid w:val="005B1496"/>
    <w:rsid w:val="005B1F76"/>
    <w:rsid w:val="005B2224"/>
    <w:rsid w:val="005B2BBA"/>
    <w:rsid w:val="005B33B4"/>
    <w:rsid w:val="005B606F"/>
    <w:rsid w:val="005B7064"/>
    <w:rsid w:val="005B750C"/>
    <w:rsid w:val="005C0056"/>
    <w:rsid w:val="005C09B2"/>
    <w:rsid w:val="005C14FB"/>
    <w:rsid w:val="005C1CA5"/>
    <w:rsid w:val="005C24CC"/>
    <w:rsid w:val="005C27C6"/>
    <w:rsid w:val="005C2EF8"/>
    <w:rsid w:val="005C4902"/>
    <w:rsid w:val="005C5C32"/>
    <w:rsid w:val="005C64F1"/>
    <w:rsid w:val="005C743B"/>
    <w:rsid w:val="005D0CFE"/>
    <w:rsid w:val="005D3F34"/>
    <w:rsid w:val="005D6948"/>
    <w:rsid w:val="005D7FC9"/>
    <w:rsid w:val="005E0BD5"/>
    <w:rsid w:val="005E2BCD"/>
    <w:rsid w:val="005F033E"/>
    <w:rsid w:val="005F0450"/>
    <w:rsid w:val="005F0872"/>
    <w:rsid w:val="005F153E"/>
    <w:rsid w:val="005F159A"/>
    <w:rsid w:val="005F3446"/>
    <w:rsid w:val="005F3B6B"/>
    <w:rsid w:val="005F4016"/>
    <w:rsid w:val="005F6B69"/>
    <w:rsid w:val="005F74C9"/>
    <w:rsid w:val="006003BF"/>
    <w:rsid w:val="006008F6"/>
    <w:rsid w:val="00601879"/>
    <w:rsid w:val="0060215B"/>
    <w:rsid w:val="00603C97"/>
    <w:rsid w:val="00604B06"/>
    <w:rsid w:val="0060528D"/>
    <w:rsid w:val="0060704E"/>
    <w:rsid w:val="00611AF2"/>
    <w:rsid w:val="00612026"/>
    <w:rsid w:val="00612FC6"/>
    <w:rsid w:val="006133D0"/>
    <w:rsid w:val="00614489"/>
    <w:rsid w:val="00615708"/>
    <w:rsid w:val="00621CE1"/>
    <w:rsid w:val="00621FA4"/>
    <w:rsid w:val="006221B1"/>
    <w:rsid w:val="006228B1"/>
    <w:rsid w:val="00622FFB"/>
    <w:rsid w:val="0062494C"/>
    <w:rsid w:val="00624DFD"/>
    <w:rsid w:val="00625FF5"/>
    <w:rsid w:val="00627138"/>
    <w:rsid w:val="00627490"/>
    <w:rsid w:val="006302F4"/>
    <w:rsid w:val="00630ACA"/>
    <w:rsid w:val="00630AD2"/>
    <w:rsid w:val="00630E5F"/>
    <w:rsid w:val="006317C1"/>
    <w:rsid w:val="0063196D"/>
    <w:rsid w:val="00633515"/>
    <w:rsid w:val="006342C5"/>
    <w:rsid w:val="006344D6"/>
    <w:rsid w:val="00635C85"/>
    <w:rsid w:val="00637B2B"/>
    <w:rsid w:val="00637BD0"/>
    <w:rsid w:val="0064018E"/>
    <w:rsid w:val="006406BD"/>
    <w:rsid w:val="00640E83"/>
    <w:rsid w:val="0064101C"/>
    <w:rsid w:val="006415F1"/>
    <w:rsid w:val="00643532"/>
    <w:rsid w:val="006439C7"/>
    <w:rsid w:val="00643D63"/>
    <w:rsid w:val="00650E5E"/>
    <w:rsid w:val="00652DA3"/>
    <w:rsid w:val="00653598"/>
    <w:rsid w:val="00653931"/>
    <w:rsid w:val="00661C49"/>
    <w:rsid w:val="00662E85"/>
    <w:rsid w:val="006633C8"/>
    <w:rsid w:val="006665DF"/>
    <w:rsid w:val="0066708D"/>
    <w:rsid w:val="00667A39"/>
    <w:rsid w:val="006716A2"/>
    <w:rsid w:val="00672106"/>
    <w:rsid w:val="006726C5"/>
    <w:rsid w:val="006740F1"/>
    <w:rsid w:val="00676031"/>
    <w:rsid w:val="006768E5"/>
    <w:rsid w:val="00676E9F"/>
    <w:rsid w:val="00681F5E"/>
    <w:rsid w:val="006843E2"/>
    <w:rsid w:val="00691AA3"/>
    <w:rsid w:val="00691B4C"/>
    <w:rsid w:val="00691DC4"/>
    <w:rsid w:val="00692393"/>
    <w:rsid w:val="00693B56"/>
    <w:rsid w:val="0069422D"/>
    <w:rsid w:val="006967A2"/>
    <w:rsid w:val="00696A6E"/>
    <w:rsid w:val="00696E5D"/>
    <w:rsid w:val="00696E85"/>
    <w:rsid w:val="006977D7"/>
    <w:rsid w:val="00697C95"/>
    <w:rsid w:val="006A374D"/>
    <w:rsid w:val="006A5A89"/>
    <w:rsid w:val="006A64EF"/>
    <w:rsid w:val="006A6DD9"/>
    <w:rsid w:val="006A7894"/>
    <w:rsid w:val="006B0569"/>
    <w:rsid w:val="006B097E"/>
    <w:rsid w:val="006B09EC"/>
    <w:rsid w:val="006B1B4E"/>
    <w:rsid w:val="006B20D5"/>
    <w:rsid w:val="006B3F5E"/>
    <w:rsid w:val="006B6061"/>
    <w:rsid w:val="006B72CE"/>
    <w:rsid w:val="006C2311"/>
    <w:rsid w:val="006C3158"/>
    <w:rsid w:val="006C368D"/>
    <w:rsid w:val="006C4480"/>
    <w:rsid w:val="006C5D60"/>
    <w:rsid w:val="006C6ED9"/>
    <w:rsid w:val="006C6F07"/>
    <w:rsid w:val="006D3202"/>
    <w:rsid w:val="006D6377"/>
    <w:rsid w:val="006D6A6F"/>
    <w:rsid w:val="006D72C6"/>
    <w:rsid w:val="006D7E36"/>
    <w:rsid w:val="006E1AAC"/>
    <w:rsid w:val="006E1CF8"/>
    <w:rsid w:val="006E3BF9"/>
    <w:rsid w:val="006E531F"/>
    <w:rsid w:val="006E6B70"/>
    <w:rsid w:val="006E6EDA"/>
    <w:rsid w:val="006E7470"/>
    <w:rsid w:val="006E79A4"/>
    <w:rsid w:val="006F2032"/>
    <w:rsid w:val="006F2E13"/>
    <w:rsid w:val="006F3FC9"/>
    <w:rsid w:val="006F42ED"/>
    <w:rsid w:val="006F5B27"/>
    <w:rsid w:val="006F5BEB"/>
    <w:rsid w:val="006F6136"/>
    <w:rsid w:val="006F7630"/>
    <w:rsid w:val="00701BA0"/>
    <w:rsid w:val="00704B35"/>
    <w:rsid w:val="00705181"/>
    <w:rsid w:val="0070534D"/>
    <w:rsid w:val="0071214F"/>
    <w:rsid w:val="00713740"/>
    <w:rsid w:val="00720610"/>
    <w:rsid w:val="00721FD4"/>
    <w:rsid w:val="007226A9"/>
    <w:rsid w:val="00723C96"/>
    <w:rsid w:val="00724EB6"/>
    <w:rsid w:val="0072512B"/>
    <w:rsid w:val="007259C8"/>
    <w:rsid w:val="00725B1B"/>
    <w:rsid w:val="007273C6"/>
    <w:rsid w:val="0073010C"/>
    <w:rsid w:val="00732743"/>
    <w:rsid w:val="00732A6D"/>
    <w:rsid w:val="00732FEA"/>
    <w:rsid w:val="007355A4"/>
    <w:rsid w:val="007364F7"/>
    <w:rsid w:val="00741D7B"/>
    <w:rsid w:val="00743447"/>
    <w:rsid w:val="00743DD4"/>
    <w:rsid w:val="00745DF4"/>
    <w:rsid w:val="00746040"/>
    <w:rsid w:val="00750084"/>
    <w:rsid w:val="00751718"/>
    <w:rsid w:val="00753E79"/>
    <w:rsid w:val="00754647"/>
    <w:rsid w:val="00754C1C"/>
    <w:rsid w:val="00755059"/>
    <w:rsid w:val="00755D95"/>
    <w:rsid w:val="0075771E"/>
    <w:rsid w:val="0076273B"/>
    <w:rsid w:val="00763DAC"/>
    <w:rsid w:val="00764DC4"/>
    <w:rsid w:val="00764ED9"/>
    <w:rsid w:val="00765455"/>
    <w:rsid w:val="0076650F"/>
    <w:rsid w:val="0076724D"/>
    <w:rsid w:val="007676A2"/>
    <w:rsid w:val="007678ED"/>
    <w:rsid w:val="00770BB4"/>
    <w:rsid w:val="0077110D"/>
    <w:rsid w:val="007712FB"/>
    <w:rsid w:val="00771E3A"/>
    <w:rsid w:val="007720FE"/>
    <w:rsid w:val="007737F3"/>
    <w:rsid w:val="00777CAB"/>
    <w:rsid w:val="00780435"/>
    <w:rsid w:val="00785B4D"/>
    <w:rsid w:val="00790507"/>
    <w:rsid w:val="00792C65"/>
    <w:rsid w:val="0079355D"/>
    <w:rsid w:val="00794D95"/>
    <w:rsid w:val="0079531E"/>
    <w:rsid w:val="007975D7"/>
    <w:rsid w:val="007A24AE"/>
    <w:rsid w:val="007A2857"/>
    <w:rsid w:val="007A3A68"/>
    <w:rsid w:val="007A4B8D"/>
    <w:rsid w:val="007A70F5"/>
    <w:rsid w:val="007A7581"/>
    <w:rsid w:val="007B01DF"/>
    <w:rsid w:val="007B09D4"/>
    <w:rsid w:val="007B1620"/>
    <w:rsid w:val="007B3FC3"/>
    <w:rsid w:val="007B4167"/>
    <w:rsid w:val="007B4388"/>
    <w:rsid w:val="007B506F"/>
    <w:rsid w:val="007B5346"/>
    <w:rsid w:val="007B5611"/>
    <w:rsid w:val="007B6906"/>
    <w:rsid w:val="007B749B"/>
    <w:rsid w:val="007B7AC0"/>
    <w:rsid w:val="007B7FAD"/>
    <w:rsid w:val="007C0707"/>
    <w:rsid w:val="007C23CC"/>
    <w:rsid w:val="007C3104"/>
    <w:rsid w:val="007C338F"/>
    <w:rsid w:val="007C4144"/>
    <w:rsid w:val="007C46BD"/>
    <w:rsid w:val="007C6566"/>
    <w:rsid w:val="007D1F39"/>
    <w:rsid w:val="007D3CDC"/>
    <w:rsid w:val="007D3D7D"/>
    <w:rsid w:val="007D6544"/>
    <w:rsid w:val="007E0FE6"/>
    <w:rsid w:val="007E131C"/>
    <w:rsid w:val="007E2296"/>
    <w:rsid w:val="007E3313"/>
    <w:rsid w:val="007E6058"/>
    <w:rsid w:val="007F06D8"/>
    <w:rsid w:val="007F1819"/>
    <w:rsid w:val="007F2D39"/>
    <w:rsid w:val="007F411B"/>
    <w:rsid w:val="007F434A"/>
    <w:rsid w:val="007F44CF"/>
    <w:rsid w:val="007F4A19"/>
    <w:rsid w:val="007F4C65"/>
    <w:rsid w:val="007F61E0"/>
    <w:rsid w:val="008024DB"/>
    <w:rsid w:val="00803C91"/>
    <w:rsid w:val="00807733"/>
    <w:rsid w:val="008101EF"/>
    <w:rsid w:val="00810ADF"/>
    <w:rsid w:val="008115F6"/>
    <w:rsid w:val="00812D7F"/>
    <w:rsid w:val="0081351A"/>
    <w:rsid w:val="00814BD1"/>
    <w:rsid w:val="00814EA6"/>
    <w:rsid w:val="0082107C"/>
    <w:rsid w:val="00821C7C"/>
    <w:rsid w:val="0082331D"/>
    <w:rsid w:val="00823AC5"/>
    <w:rsid w:val="00824F40"/>
    <w:rsid w:val="00825441"/>
    <w:rsid w:val="00825B0C"/>
    <w:rsid w:val="00825EC9"/>
    <w:rsid w:val="00826665"/>
    <w:rsid w:val="008275C3"/>
    <w:rsid w:val="00830A8F"/>
    <w:rsid w:val="00833AAF"/>
    <w:rsid w:val="00835800"/>
    <w:rsid w:val="00841F5B"/>
    <w:rsid w:val="0084380B"/>
    <w:rsid w:val="0084411E"/>
    <w:rsid w:val="00845612"/>
    <w:rsid w:val="008465B9"/>
    <w:rsid w:val="008465E9"/>
    <w:rsid w:val="008479CE"/>
    <w:rsid w:val="00850153"/>
    <w:rsid w:val="008507D3"/>
    <w:rsid w:val="0085134F"/>
    <w:rsid w:val="00852EE3"/>
    <w:rsid w:val="00854686"/>
    <w:rsid w:val="00855216"/>
    <w:rsid w:val="00857F64"/>
    <w:rsid w:val="0086092D"/>
    <w:rsid w:val="00860C31"/>
    <w:rsid w:val="00862F8B"/>
    <w:rsid w:val="0086397A"/>
    <w:rsid w:val="00863DCA"/>
    <w:rsid w:val="0086402D"/>
    <w:rsid w:val="00864137"/>
    <w:rsid w:val="00865C42"/>
    <w:rsid w:val="008666F8"/>
    <w:rsid w:val="008707E3"/>
    <w:rsid w:val="00873C77"/>
    <w:rsid w:val="00874E39"/>
    <w:rsid w:val="008772CB"/>
    <w:rsid w:val="00877E64"/>
    <w:rsid w:val="00877F4C"/>
    <w:rsid w:val="0088102D"/>
    <w:rsid w:val="0088200B"/>
    <w:rsid w:val="00882971"/>
    <w:rsid w:val="00882A71"/>
    <w:rsid w:val="008837AF"/>
    <w:rsid w:val="00884551"/>
    <w:rsid w:val="00885012"/>
    <w:rsid w:val="008850E9"/>
    <w:rsid w:val="008911EE"/>
    <w:rsid w:val="008919DF"/>
    <w:rsid w:val="00891FA0"/>
    <w:rsid w:val="00892001"/>
    <w:rsid w:val="00893148"/>
    <w:rsid w:val="0089538F"/>
    <w:rsid w:val="00897848"/>
    <w:rsid w:val="00897A8F"/>
    <w:rsid w:val="008A0690"/>
    <w:rsid w:val="008A074D"/>
    <w:rsid w:val="008A25FB"/>
    <w:rsid w:val="008A36DD"/>
    <w:rsid w:val="008A464C"/>
    <w:rsid w:val="008A47AC"/>
    <w:rsid w:val="008A71B7"/>
    <w:rsid w:val="008A7450"/>
    <w:rsid w:val="008A7B4C"/>
    <w:rsid w:val="008B204F"/>
    <w:rsid w:val="008B3222"/>
    <w:rsid w:val="008B35E1"/>
    <w:rsid w:val="008B3E4A"/>
    <w:rsid w:val="008B78DD"/>
    <w:rsid w:val="008C0445"/>
    <w:rsid w:val="008C05D3"/>
    <w:rsid w:val="008C4951"/>
    <w:rsid w:val="008C559C"/>
    <w:rsid w:val="008C59BD"/>
    <w:rsid w:val="008D0D99"/>
    <w:rsid w:val="008D1383"/>
    <w:rsid w:val="008D18B9"/>
    <w:rsid w:val="008D1F88"/>
    <w:rsid w:val="008D2407"/>
    <w:rsid w:val="008D29E0"/>
    <w:rsid w:val="008D2D50"/>
    <w:rsid w:val="008D38E7"/>
    <w:rsid w:val="008D45E5"/>
    <w:rsid w:val="008D61DF"/>
    <w:rsid w:val="008D7180"/>
    <w:rsid w:val="008D74C8"/>
    <w:rsid w:val="008D783B"/>
    <w:rsid w:val="008D7B13"/>
    <w:rsid w:val="008D7E2A"/>
    <w:rsid w:val="008E05F8"/>
    <w:rsid w:val="008E189B"/>
    <w:rsid w:val="008E5863"/>
    <w:rsid w:val="008E5B7B"/>
    <w:rsid w:val="008E5E6D"/>
    <w:rsid w:val="008E62A8"/>
    <w:rsid w:val="008E6560"/>
    <w:rsid w:val="008E66FB"/>
    <w:rsid w:val="008E699B"/>
    <w:rsid w:val="008E7A80"/>
    <w:rsid w:val="008E7B6B"/>
    <w:rsid w:val="008F052F"/>
    <w:rsid w:val="008F0CDA"/>
    <w:rsid w:val="008F0D5C"/>
    <w:rsid w:val="008F1ED5"/>
    <w:rsid w:val="008F45E6"/>
    <w:rsid w:val="008F7CFC"/>
    <w:rsid w:val="00900D35"/>
    <w:rsid w:val="009016F9"/>
    <w:rsid w:val="009017EA"/>
    <w:rsid w:val="009056B9"/>
    <w:rsid w:val="0090581E"/>
    <w:rsid w:val="00911B1A"/>
    <w:rsid w:val="00911DC8"/>
    <w:rsid w:val="00913916"/>
    <w:rsid w:val="00913BBC"/>
    <w:rsid w:val="009149F5"/>
    <w:rsid w:val="00915F79"/>
    <w:rsid w:val="009160BF"/>
    <w:rsid w:val="0091683E"/>
    <w:rsid w:val="009169F1"/>
    <w:rsid w:val="0091702E"/>
    <w:rsid w:val="0092234C"/>
    <w:rsid w:val="00922E27"/>
    <w:rsid w:val="00923D1B"/>
    <w:rsid w:val="00925AEC"/>
    <w:rsid w:val="00925B12"/>
    <w:rsid w:val="00925BF0"/>
    <w:rsid w:val="00926AAC"/>
    <w:rsid w:val="009306EC"/>
    <w:rsid w:val="009366C7"/>
    <w:rsid w:val="00936A76"/>
    <w:rsid w:val="009403C0"/>
    <w:rsid w:val="0094165E"/>
    <w:rsid w:val="00942DA0"/>
    <w:rsid w:val="0094402D"/>
    <w:rsid w:val="009445D8"/>
    <w:rsid w:val="00944AC4"/>
    <w:rsid w:val="00945A58"/>
    <w:rsid w:val="00946574"/>
    <w:rsid w:val="00947030"/>
    <w:rsid w:val="00947F77"/>
    <w:rsid w:val="00950558"/>
    <w:rsid w:val="00951152"/>
    <w:rsid w:val="00952152"/>
    <w:rsid w:val="00952871"/>
    <w:rsid w:val="009534D0"/>
    <w:rsid w:val="00954494"/>
    <w:rsid w:val="009555C6"/>
    <w:rsid w:val="00955A01"/>
    <w:rsid w:val="00956B98"/>
    <w:rsid w:val="00961E00"/>
    <w:rsid w:val="00964FE3"/>
    <w:rsid w:val="00965684"/>
    <w:rsid w:val="009666EA"/>
    <w:rsid w:val="00966E6C"/>
    <w:rsid w:val="00967AA5"/>
    <w:rsid w:val="00967F36"/>
    <w:rsid w:val="00970F97"/>
    <w:rsid w:val="00973C9C"/>
    <w:rsid w:val="00974112"/>
    <w:rsid w:val="009742FA"/>
    <w:rsid w:val="00974880"/>
    <w:rsid w:val="00974AF1"/>
    <w:rsid w:val="00974C4D"/>
    <w:rsid w:val="009762B9"/>
    <w:rsid w:val="0097642D"/>
    <w:rsid w:val="00977423"/>
    <w:rsid w:val="009800B0"/>
    <w:rsid w:val="009822CD"/>
    <w:rsid w:val="0098249F"/>
    <w:rsid w:val="009844CB"/>
    <w:rsid w:val="00984B4C"/>
    <w:rsid w:val="00985EB9"/>
    <w:rsid w:val="00990FE4"/>
    <w:rsid w:val="00994B8B"/>
    <w:rsid w:val="009957C7"/>
    <w:rsid w:val="009977E7"/>
    <w:rsid w:val="00997B0E"/>
    <w:rsid w:val="009A0287"/>
    <w:rsid w:val="009A26B9"/>
    <w:rsid w:val="009A3004"/>
    <w:rsid w:val="009A3984"/>
    <w:rsid w:val="009A435E"/>
    <w:rsid w:val="009A4BEE"/>
    <w:rsid w:val="009A4DA1"/>
    <w:rsid w:val="009A6675"/>
    <w:rsid w:val="009A67E2"/>
    <w:rsid w:val="009A7D29"/>
    <w:rsid w:val="009B05BA"/>
    <w:rsid w:val="009B0A7A"/>
    <w:rsid w:val="009B263E"/>
    <w:rsid w:val="009B32B4"/>
    <w:rsid w:val="009C0990"/>
    <w:rsid w:val="009C1197"/>
    <w:rsid w:val="009C4ED9"/>
    <w:rsid w:val="009C5257"/>
    <w:rsid w:val="009C5519"/>
    <w:rsid w:val="009C5967"/>
    <w:rsid w:val="009C6F75"/>
    <w:rsid w:val="009C79DE"/>
    <w:rsid w:val="009D0469"/>
    <w:rsid w:val="009D0C0D"/>
    <w:rsid w:val="009D0D08"/>
    <w:rsid w:val="009D11C6"/>
    <w:rsid w:val="009D23BF"/>
    <w:rsid w:val="009D3FED"/>
    <w:rsid w:val="009D4DEE"/>
    <w:rsid w:val="009D5B5E"/>
    <w:rsid w:val="009D5D04"/>
    <w:rsid w:val="009D68F1"/>
    <w:rsid w:val="009E0730"/>
    <w:rsid w:val="009E7DA2"/>
    <w:rsid w:val="009F3030"/>
    <w:rsid w:val="009F30F7"/>
    <w:rsid w:val="009F38FE"/>
    <w:rsid w:val="009F5F6B"/>
    <w:rsid w:val="009F70E6"/>
    <w:rsid w:val="00A002AC"/>
    <w:rsid w:val="00A01A57"/>
    <w:rsid w:val="00A02250"/>
    <w:rsid w:val="00A05001"/>
    <w:rsid w:val="00A072E7"/>
    <w:rsid w:val="00A07C26"/>
    <w:rsid w:val="00A1027A"/>
    <w:rsid w:val="00A104C2"/>
    <w:rsid w:val="00A10674"/>
    <w:rsid w:val="00A1131B"/>
    <w:rsid w:val="00A11348"/>
    <w:rsid w:val="00A131E8"/>
    <w:rsid w:val="00A13890"/>
    <w:rsid w:val="00A13902"/>
    <w:rsid w:val="00A17DA6"/>
    <w:rsid w:val="00A213B8"/>
    <w:rsid w:val="00A22663"/>
    <w:rsid w:val="00A238E1"/>
    <w:rsid w:val="00A241C2"/>
    <w:rsid w:val="00A24A5B"/>
    <w:rsid w:val="00A259CD"/>
    <w:rsid w:val="00A26D84"/>
    <w:rsid w:val="00A2706A"/>
    <w:rsid w:val="00A27F60"/>
    <w:rsid w:val="00A3255B"/>
    <w:rsid w:val="00A34842"/>
    <w:rsid w:val="00A34E4E"/>
    <w:rsid w:val="00A36A10"/>
    <w:rsid w:val="00A40CBC"/>
    <w:rsid w:val="00A41310"/>
    <w:rsid w:val="00A419B3"/>
    <w:rsid w:val="00A41F22"/>
    <w:rsid w:val="00A42597"/>
    <w:rsid w:val="00A43FC1"/>
    <w:rsid w:val="00A44597"/>
    <w:rsid w:val="00A446F5"/>
    <w:rsid w:val="00A45D2B"/>
    <w:rsid w:val="00A50605"/>
    <w:rsid w:val="00A51ADC"/>
    <w:rsid w:val="00A547FB"/>
    <w:rsid w:val="00A601E9"/>
    <w:rsid w:val="00A602F7"/>
    <w:rsid w:val="00A60676"/>
    <w:rsid w:val="00A61B2C"/>
    <w:rsid w:val="00A62466"/>
    <w:rsid w:val="00A64977"/>
    <w:rsid w:val="00A64A82"/>
    <w:rsid w:val="00A6539F"/>
    <w:rsid w:val="00A6632C"/>
    <w:rsid w:val="00A675D3"/>
    <w:rsid w:val="00A67DDB"/>
    <w:rsid w:val="00A70432"/>
    <w:rsid w:val="00A707A9"/>
    <w:rsid w:val="00A71F2F"/>
    <w:rsid w:val="00A72C61"/>
    <w:rsid w:val="00A73E74"/>
    <w:rsid w:val="00A74632"/>
    <w:rsid w:val="00A759F8"/>
    <w:rsid w:val="00A763B6"/>
    <w:rsid w:val="00A76CB1"/>
    <w:rsid w:val="00A77E62"/>
    <w:rsid w:val="00A810B3"/>
    <w:rsid w:val="00A8236E"/>
    <w:rsid w:val="00A83CE2"/>
    <w:rsid w:val="00A84D7D"/>
    <w:rsid w:val="00A8692B"/>
    <w:rsid w:val="00A8756B"/>
    <w:rsid w:val="00A90829"/>
    <w:rsid w:val="00A910BB"/>
    <w:rsid w:val="00A91D27"/>
    <w:rsid w:val="00A920A9"/>
    <w:rsid w:val="00A92F0B"/>
    <w:rsid w:val="00A944CF"/>
    <w:rsid w:val="00A9622D"/>
    <w:rsid w:val="00A9675F"/>
    <w:rsid w:val="00A96D54"/>
    <w:rsid w:val="00A97C3E"/>
    <w:rsid w:val="00AA13E6"/>
    <w:rsid w:val="00AA1CC7"/>
    <w:rsid w:val="00AA1CF0"/>
    <w:rsid w:val="00AA34D1"/>
    <w:rsid w:val="00AA5DD1"/>
    <w:rsid w:val="00AA5E2A"/>
    <w:rsid w:val="00AA628D"/>
    <w:rsid w:val="00AA6472"/>
    <w:rsid w:val="00AA6EBE"/>
    <w:rsid w:val="00AB0005"/>
    <w:rsid w:val="00AB141A"/>
    <w:rsid w:val="00AB2A70"/>
    <w:rsid w:val="00AB5DD6"/>
    <w:rsid w:val="00AB7746"/>
    <w:rsid w:val="00AC022C"/>
    <w:rsid w:val="00AC1248"/>
    <w:rsid w:val="00AC3061"/>
    <w:rsid w:val="00AC5FFA"/>
    <w:rsid w:val="00AD19EE"/>
    <w:rsid w:val="00AD1D46"/>
    <w:rsid w:val="00AD4CC9"/>
    <w:rsid w:val="00AD57B9"/>
    <w:rsid w:val="00AD7AB9"/>
    <w:rsid w:val="00AE0F97"/>
    <w:rsid w:val="00AE1EDC"/>
    <w:rsid w:val="00AE1F6B"/>
    <w:rsid w:val="00AE2596"/>
    <w:rsid w:val="00AE2FAE"/>
    <w:rsid w:val="00AE54B9"/>
    <w:rsid w:val="00AE59A2"/>
    <w:rsid w:val="00AF1AF7"/>
    <w:rsid w:val="00AF1C45"/>
    <w:rsid w:val="00AF1F35"/>
    <w:rsid w:val="00AF504B"/>
    <w:rsid w:val="00AF52C8"/>
    <w:rsid w:val="00AF67A2"/>
    <w:rsid w:val="00AF68C1"/>
    <w:rsid w:val="00B01EAB"/>
    <w:rsid w:val="00B01EAE"/>
    <w:rsid w:val="00B0341F"/>
    <w:rsid w:val="00B03E75"/>
    <w:rsid w:val="00B045E6"/>
    <w:rsid w:val="00B0588C"/>
    <w:rsid w:val="00B0645C"/>
    <w:rsid w:val="00B06506"/>
    <w:rsid w:val="00B07335"/>
    <w:rsid w:val="00B079F5"/>
    <w:rsid w:val="00B10A1D"/>
    <w:rsid w:val="00B10CE2"/>
    <w:rsid w:val="00B13A35"/>
    <w:rsid w:val="00B13F43"/>
    <w:rsid w:val="00B13F94"/>
    <w:rsid w:val="00B14FA9"/>
    <w:rsid w:val="00B1677F"/>
    <w:rsid w:val="00B16D31"/>
    <w:rsid w:val="00B17916"/>
    <w:rsid w:val="00B17B20"/>
    <w:rsid w:val="00B207DD"/>
    <w:rsid w:val="00B20D99"/>
    <w:rsid w:val="00B21AEB"/>
    <w:rsid w:val="00B21D61"/>
    <w:rsid w:val="00B22DC7"/>
    <w:rsid w:val="00B22FDD"/>
    <w:rsid w:val="00B23295"/>
    <w:rsid w:val="00B27AB4"/>
    <w:rsid w:val="00B311FB"/>
    <w:rsid w:val="00B3227F"/>
    <w:rsid w:val="00B32E01"/>
    <w:rsid w:val="00B32EDA"/>
    <w:rsid w:val="00B33010"/>
    <w:rsid w:val="00B3486E"/>
    <w:rsid w:val="00B35F81"/>
    <w:rsid w:val="00B363C9"/>
    <w:rsid w:val="00B372FE"/>
    <w:rsid w:val="00B378B5"/>
    <w:rsid w:val="00B401EC"/>
    <w:rsid w:val="00B41DE3"/>
    <w:rsid w:val="00B443A5"/>
    <w:rsid w:val="00B47DFB"/>
    <w:rsid w:val="00B536F3"/>
    <w:rsid w:val="00B53C7A"/>
    <w:rsid w:val="00B53E13"/>
    <w:rsid w:val="00B540F9"/>
    <w:rsid w:val="00B54CF1"/>
    <w:rsid w:val="00B561EF"/>
    <w:rsid w:val="00B5785B"/>
    <w:rsid w:val="00B60861"/>
    <w:rsid w:val="00B629E5"/>
    <w:rsid w:val="00B63C5C"/>
    <w:rsid w:val="00B645A6"/>
    <w:rsid w:val="00B6507C"/>
    <w:rsid w:val="00B65190"/>
    <w:rsid w:val="00B65925"/>
    <w:rsid w:val="00B65A2B"/>
    <w:rsid w:val="00B65DBD"/>
    <w:rsid w:val="00B70B4D"/>
    <w:rsid w:val="00B716C5"/>
    <w:rsid w:val="00B71A64"/>
    <w:rsid w:val="00B71F18"/>
    <w:rsid w:val="00B74304"/>
    <w:rsid w:val="00B753B4"/>
    <w:rsid w:val="00B764ED"/>
    <w:rsid w:val="00B768DE"/>
    <w:rsid w:val="00B77959"/>
    <w:rsid w:val="00B8003B"/>
    <w:rsid w:val="00B8195B"/>
    <w:rsid w:val="00B83AA5"/>
    <w:rsid w:val="00B8421D"/>
    <w:rsid w:val="00B843DF"/>
    <w:rsid w:val="00B85B68"/>
    <w:rsid w:val="00B8669A"/>
    <w:rsid w:val="00B87E5C"/>
    <w:rsid w:val="00B87F90"/>
    <w:rsid w:val="00B91BA7"/>
    <w:rsid w:val="00B92A2C"/>
    <w:rsid w:val="00B9467E"/>
    <w:rsid w:val="00B9486C"/>
    <w:rsid w:val="00B952A3"/>
    <w:rsid w:val="00B958EA"/>
    <w:rsid w:val="00BA0077"/>
    <w:rsid w:val="00BA02AE"/>
    <w:rsid w:val="00BA0B2D"/>
    <w:rsid w:val="00BA249F"/>
    <w:rsid w:val="00BA310A"/>
    <w:rsid w:val="00BA3FE1"/>
    <w:rsid w:val="00BA53D8"/>
    <w:rsid w:val="00BA55FF"/>
    <w:rsid w:val="00BA5C12"/>
    <w:rsid w:val="00BA69D9"/>
    <w:rsid w:val="00BB007E"/>
    <w:rsid w:val="00BB0DF8"/>
    <w:rsid w:val="00BB216D"/>
    <w:rsid w:val="00BB6348"/>
    <w:rsid w:val="00BB683B"/>
    <w:rsid w:val="00BB7246"/>
    <w:rsid w:val="00BB7FC2"/>
    <w:rsid w:val="00BC01EE"/>
    <w:rsid w:val="00BC1676"/>
    <w:rsid w:val="00BC341C"/>
    <w:rsid w:val="00BC5266"/>
    <w:rsid w:val="00BC6D51"/>
    <w:rsid w:val="00BD0684"/>
    <w:rsid w:val="00BD07E6"/>
    <w:rsid w:val="00BD0D6D"/>
    <w:rsid w:val="00BD1DFB"/>
    <w:rsid w:val="00BD263F"/>
    <w:rsid w:val="00BD3389"/>
    <w:rsid w:val="00BD4CB6"/>
    <w:rsid w:val="00BD63BA"/>
    <w:rsid w:val="00BD672C"/>
    <w:rsid w:val="00BD7971"/>
    <w:rsid w:val="00BE412B"/>
    <w:rsid w:val="00BE4B26"/>
    <w:rsid w:val="00BE4F77"/>
    <w:rsid w:val="00BE56A2"/>
    <w:rsid w:val="00BE7E82"/>
    <w:rsid w:val="00BF0F0A"/>
    <w:rsid w:val="00BF5248"/>
    <w:rsid w:val="00BF529B"/>
    <w:rsid w:val="00BF6337"/>
    <w:rsid w:val="00BF78CD"/>
    <w:rsid w:val="00BF7FF8"/>
    <w:rsid w:val="00C008DF"/>
    <w:rsid w:val="00C01F8F"/>
    <w:rsid w:val="00C02673"/>
    <w:rsid w:val="00C05139"/>
    <w:rsid w:val="00C0550C"/>
    <w:rsid w:val="00C07026"/>
    <w:rsid w:val="00C1007D"/>
    <w:rsid w:val="00C10409"/>
    <w:rsid w:val="00C10915"/>
    <w:rsid w:val="00C10F68"/>
    <w:rsid w:val="00C11090"/>
    <w:rsid w:val="00C118A4"/>
    <w:rsid w:val="00C12008"/>
    <w:rsid w:val="00C1344D"/>
    <w:rsid w:val="00C137EF"/>
    <w:rsid w:val="00C15E23"/>
    <w:rsid w:val="00C203BB"/>
    <w:rsid w:val="00C24952"/>
    <w:rsid w:val="00C24F53"/>
    <w:rsid w:val="00C25AD1"/>
    <w:rsid w:val="00C266E2"/>
    <w:rsid w:val="00C26F76"/>
    <w:rsid w:val="00C2717F"/>
    <w:rsid w:val="00C31700"/>
    <w:rsid w:val="00C317F3"/>
    <w:rsid w:val="00C3191B"/>
    <w:rsid w:val="00C32A89"/>
    <w:rsid w:val="00C35893"/>
    <w:rsid w:val="00C360C8"/>
    <w:rsid w:val="00C361D0"/>
    <w:rsid w:val="00C36ED2"/>
    <w:rsid w:val="00C40F60"/>
    <w:rsid w:val="00C4209E"/>
    <w:rsid w:val="00C43558"/>
    <w:rsid w:val="00C443A0"/>
    <w:rsid w:val="00C44DC4"/>
    <w:rsid w:val="00C467EA"/>
    <w:rsid w:val="00C567AC"/>
    <w:rsid w:val="00C56BE0"/>
    <w:rsid w:val="00C56F2E"/>
    <w:rsid w:val="00C60289"/>
    <w:rsid w:val="00C63CFB"/>
    <w:rsid w:val="00C6419F"/>
    <w:rsid w:val="00C641EB"/>
    <w:rsid w:val="00C64777"/>
    <w:rsid w:val="00C65A5E"/>
    <w:rsid w:val="00C66502"/>
    <w:rsid w:val="00C67385"/>
    <w:rsid w:val="00C67892"/>
    <w:rsid w:val="00C67BEB"/>
    <w:rsid w:val="00C71A67"/>
    <w:rsid w:val="00C72E0B"/>
    <w:rsid w:val="00C74E65"/>
    <w:rsid w:val="00C7504A"/>
    <w:rsid w:val="00C7578D"/>
    <w:rsid w:val="00C75A63"/>
    <w:rsid w:val="00C76330"/>
    <w:rsid w:val="00C776E2"/>
    <w:rsid w:val="00C84575"/>
    <w:rsid w:val="00C84F7B"/>
    <w:rsid w:val="00C8591A"/>
    <w:rsid w:val="00C90BCB"/>
    <w:rsid w:val="00C92457"/>
    <w:rsid w:val="00C92FB0"/>
    <w:rsid w:val="00C93814"/>
    <w:rsid w:val="00C93C25"/>
    <w:rsid w:val="00C958DA"/>
    <w:rsid w:val="00C9599E"/>
    <w:rsid w:val="00C961C8"/>
    <w:rsid w:val="00C9633F"/>
    <w:rsid w:val="00C97371"/>
    <w:rsid w:val="00CA1D7B"/>
    <w:rsid w:val="00CA22CD"/>
    <w:rsid w:val="00CA3C9E"/>
    <w:rsid w:val="00CA3FDC"/>
    <w:rsid w:val="00CA427D"/>
    <w:rsid w:val="00CA4461"/>
    <w:rsid w:val="00CA4948"/>
    <w:rsid w:val="00CA49E0"/>
    <w:rsid w:val="00CA58DF"/>
    <w:rsid w:val="00CA6928"/>
    <w:rsid w:val="00CB0ED2"/>
    <w:rsid w:val="00CB101D"/>
    <w:rsid w:val="00CB2B58"/>
    <w:rsid w:val="00CB66D9"/>
    <w:rsid w:val="00CC2A4B"/>
    <w:rsid w:val="00CC343D"/>
    <w:rsid w:val="00CC7157"/>
    <w:rsid w:val="00CD11D8"/>
    <w:rsid w:val="00CD1ED8"/>
    <w:rsid w:val="00CD4B8A"/>
    <w:rsid w:val="00CD5913"/>
    <w:rsid w:val="00CD6410"/>
    <w:rsid w:val="00CD6C60"/>
    <w:rsid w:val="00CE1A63"/>
    <w:rsid w:val="00CE223B"/>
    <w:rsid w:val="00CE2AA0"/>
    <w:rsid w:val="00CE489C"/>
    <w:rsid w:val="00CE5D1E"/>
    <w:rsid w:val="00CE65FD"/>
    <w:rsid w:val="00CE66E5"/>
    <w:rsid w:val="00CE780D"/>
    <w:rsid w:val="00CF0774"/>
    <w:rsid w:val="00CF33D1"/>
    <w:rsid w:val="00CF363C"/>
    <w:rsid w:val="00CF5283"/>
    <w:rsid w:val="00CF53A5"/>
    <w:rsid w:val="00CF5DD1"/>
    <w:rsid w:val="00D00DEA"/>
    <w:rsid w:val="00D023B6"/>
    <w:rsid w:val="00D02EA1"/>
    <w:rsid w:val="00D0323C"/>
    <w:rsid w:val="00D03724"/>
    <w:rsid w:val="00D03CBA"/>
    <w:rsid w:val="00D041A3"/>
    <w:rsid w:val="00D042E7"/>
    <w:rsid w:val="00D04CD8"/>
    <w:rsid w:val="00D0533F"/>
    <w:rsid w:val="00D10740"/>
    <w:rsid w:val="00D107E7"/>
    <w:rsid w:val="00D11846"/>
    <w:rsid w:val="00D12291"/>
    <w:rsid w:val="00D1374A"/>
    <w:rsid w:val="00D147B7"/>
    <w:rsid w:val="00D157BF"/>
    <w:rsid w:val="00D15ED5"/>
    <w:rsid w:val="00D1614C"/>
    <w:rsid w:val="00D17088"/>
    <w:rsid w:val="00D2074A"/>
    <w:rsid w:val="00D21544"/>
    <w:rsid w:val="00D25682"/>
    <w:rsid w:val="00D2767E"/>
    <w:rsid w:val="00D30B96"/>
    <w:rsid w:val="00D31BA0"/>
    <w:rsid w:val="00D3265B"/>
    <w:rsid w:val="00D32880"/>
    <w:rsid w:val="00D32CE4"/>
    <w:rsid w:val="00D352B8"/>
    <w:rsid w:val="00D35906"/>
    <w:rsid w:val="00D36DD9"/>
    <w:rsid w:val="00D42D71"/>
    <w:rsid w:val="00D42FE4"/>
    <w:rsid w:val="00D4392B"/>
    <w:rsid w:val="00D44512"/>
    <w:rsid w:val="00D44EE7"/>
    <w:rsid w:val="00D45776"/>
    <w:rsid w:val="00D4708A"/>
    <w:rsid w:val="00D50265"/>
    <w:rsid w:val="00D50437"/>
    <w:rsid w:val="00D52967"/>
    <w:rsid w:val="00D52FFA"/>
    <w:rsid w:val="00D53F64"/>
    <w:rsid w:val="00D565D4"/>
    <w:rsid w:val="00D56F8F"/>
    <w:rsid w:val="00D5732B"/>
    <w:rsid w:val="00D57D9F"/>
    <w:rsid w:val="00D60F9D"/>
    <w:rsid w:val="00D61481"/>
    <w:rsid w:val="00D62A8C"/>
    <w:rsid w:val="00D62F4D"/>
    <w:rsid w:val="00D63200"/>
    <w:rsid w:val="00D64326"/>
    <w:rsid w:val="00D65C71"/>
    <w:rsid w:val="00D65DA3"/>
    <w:rsid w:val="00D6621F"/>
    <w:rsid w:val="00D667BD"/>
    <w:rsid w:val="00D668C5"/>
    <w:rsid w:val="00D709CF"/>
    <w:rsid w:val="00D70AE4"/>
    <w:rsid w:val="00D7512D"/>
    <w:rsid w:val="00D8161A"/>
    <w:rsid w:val="00D8196C"/>
    <w:rsid w:val="00D81CDC"/>
    <w:rsid w:val="00D82E77"/>
    <w:rsid w:val="00D836BD"/>
    <w:rsid w:val="00D84C3B"/>
    <w:rsid w:val="00D874C0"/>
    <w:rsid w:val="00D87A22"/>
    <w:rsid w:val="00D913E1"/>
    <w:rsid w:val="00D9287D"/>
    <w:rsid w:val="00D94F3E"/>
    <w:rsid w:val="00D94F65"/>
    <w:rsid w:val="00D954AA"/>
    <w:rsid w:val="00DA1370"/>
    <w:rsid w:val="00DA1A42"/>
    <w:rsid w:val="00DA1BD6"/>
    <w:rsid w:val="00DA1FD6"/>
    <w:rsid w:val="00DB0EFF"/>
    <w:rsid w:val="00DB3364"/>
    <w:rsid w:val="00DB3539"/>
    <w:rsid w:val="00DB370F"/>
    <w:rsid w:val="00DB4D11"/>
    <w:rsid w:val="00DB554F"/>
    <w:rsid w:val="00DC04F0"/>
    <w:rsid w:val="00DC139A"/>
    <w:rsid w:val="00DC399A"/>
    <w:rsid w:val="00DC5725"/>
    <w:rsid w:val="00DC728D"/>
    <w:rsid w:val="00DD2C50"/>
    <w:rsid w:val="00DD34F9"/>
    <w:rsid w:val="00DD40C3"/>
    <w:rsid w:val="00DD5ABA"/>
    <w:rsid w:val="00DD5B48"/>
    <w:rsid w:val="00DD762E"/>
    <w:rsid w:val="00DE026F"/>
    <w:rsid w:val="00DE052F"/>
    <w:rsid w:val="00DE1AD9"/>
    <w:rsid w:val="00DE47E6"/>
    <w:rsid w:val="00DE5E2F"/>
    <w:rsid w:val="00DE6D14"/>
    <w:rsid w:val="00DE75D1"/>
    <w:rsid w:val="00DF25C3"/>
    <w:rsid w:val="00DF2A6B"/>
    <w:rsid w:val="00DF3ACF"/>
    <w:rsid w:val="00E007DD"/>
    <w:rsid w:val="00E00B64"/>
    <w:rsid w:val="00E02AA2"/>
    <w:rsid w:val="00E044E9"/>
    <w:rsid w:val="00E04F0E"/>
    <w:rsid w:val="00E05C7B"/>
    <w:rsid w:val="00E06544"/>
    <w:rsid w:val="00E07F0F"/>
    <w:rsid w:val="00E107C0"/>
    <w:rsid w:val="00E1118A"/>
    <w:rsid w:val="00E127EC"/>
    <w:rsid w:val="00E149A1"/>
    <w:rsid w:val="00E16CB6"/>
    <w:rsid w:val="00E2011B"/>
    <w:rsid w:val="00E23DED"/>
    <w:rsid w:val="00E2476B"/>
    <w:rsid w:val="00E24A48"/>
    <w:rsid w:val="00E24CBB"/>
    <w:rsid w:val="00E25B0B"/>
    <w:rsid w:val="00E26815"/>
    <w:rsid w:val="00E3124C"/>
    <w:rsid w:val="00E3147B"/>
    <w:rsid w:val="00E32E52"/>
    <w:rsid w:val="00E3360A"/>
    <w:rsid w:val="00E35AB9"/>
    <w:rsid w:val="00E35AEE"/>
    <w:rsid w:val="00E36973"/>
    <w:rsid w:val="00E401DB"/>
    <w:rsid w:val="00E40704"/>
    <w:rsid w:val="00E417A2"/>
    <w:rsid w:val="00E420D7"/>
    <w:rsid w:val="00E423AB"/>
    <w:rsid w:val="00E42DD8"/>
    <w:rsid w:val="00E42F61"/>
    <w:rsid w:val="00E44E23"/>
    <w:rsid w:val="00E44E6D"/>
    <w:rsid w:val="00E460EA"/>
    <w:rsid w:val="00E467C7"/>
    <w:rsid w:val="00E46B71"/>
    <w:rsid w:val="00E46FD7"/>
    <w:rsid w:val="00E52D4C"/>
    <w:rsid w:val="00E52FFB"/>
    <w:rsid w:val="00E53808"/>
    <w:rsid w:val="00E55A61"/>
    <w:rsid w:val="00E6149C"/>
    <w:rsid w:val="00E61EEC"/>
    <w:rsid w:val="00E62924"/>
    <w:rsid w:val="00E67718"/>
    <w:rsid w:val="00E736DF"/>
    <w:rsid w:val="00E74609"/>
    <w:rsid w:val="00E747B3"/>
    <w:rsid w:val="00E8000C"/>
    <w:rsid w:val="00E80AF5"/>
    <w:rsid w:val="00E81F53"/>
    <w:rsid w:val="00E844CD"/>
    <w:rsid w:val="00E85FAD"/>
    <w:rsid w:val="00E86395"/>
    <w:rsid w:val="00E90C27"/>
    <w:rsid w:val="00E93210"/>
    <w:rsid w:val="00E93AB3"/>
    <w:rsid w:val="00E95D4C"/>
    <w:rsid w:val="00EA236A"/>
    <w:rsid w:val="00EA3D18"/>
    <w:rsid w:val="00EA4084"/>
    <w:rsid w:val="00EA60B7"/>
    <w:rsid w:val="00EA6970"/>
    <w:rsid w:val="00EB02C4"/>
    <w:rsid w:val="00EB14EE"/>
    <w:rsid w:val="00EB2DDE"/>
    <w:rsid w:val="00EB3500"/>
    <w:rsid w:val="00EB531D"/>
    <w:rsid w:val="00EC0BB6"/>
    <w:rsid w:val="00EC13D3"/>
    <w:rsid w:val="00EC26F7"/>
    <w:rsid w:val="00EC38D0"/>
    <w:rsid w:val="00EC4A55"/>
    <w:rsid w:val="00EC53AC"/>
    <w:rsid w:val="00ED0B48"/>
    <w:rsid w:val="00ED0D4B"/>
    <w:rsid w:val="00ED131D"/>
    <w:rsid w:val="00ED22A0"/>
    <w:rsid w:val="00ED3A86"/>
    <w:rsid w:val="00ED4192"/>
    <w:rsid w:val="00ED5F77"/>
    <w:rsid w:val="00ED70FC"/>
    <w:rsid w:val="00ED7579"/>
    <w:rsid w:val="00EE044C"/>
    <w:rsid w:val="00EE06ED"/>
    <w:rsid w:val="00EE0D70"/>
    <w:rsid w:val="00EE1590"/>
    <w:rsid w:val="00EE308E"/>
    <w:rsid w:val="00EE52D8"/>
    <w:rsid w:val="00EE632A"/>
    <w:rsid w:val="00EE7B33"/>
    <w:rsid w:val="00EF0531"/>
    <w:rsid w:val="00EF08AF"/>
    <w:rsid w:val="00EF11A6"/>
    <w:rsid w:val="00EF1D02"/>
    <w:rsid w:val="00EF392A"/>
    <w:rsid w:val="00EF4D55"/>
    <w:rsid w:val="00EF57ED"/>
    <w:rsid w:val="00EF6801"/>
    <w:rsid w:val="00EF69B5"/>
    <w:rsid w:val="00EF6C57"/>
    <w:rsid w:val="00F00BB3"/>
    <w:rsid w:val="00F0207C"/>
    <w:rsid w:val="00F077E1"/>
    <w:rsid w:val="00F12FB4"/>
    <w:rsid w:val="00F1655C"/>
    <w:rsid w:val="00F17EFC"/>
    <w:rsid w:val="00F20494"/>
    <w:rsid w:val="00F21475"/>
    <w:rsid w:val="00F22B98"/>
    <w:rsid w:val="00F23753"/>
    <w:rsid w:val="00F23FEA"/>
    <w:rsid w:val="00F241E3"/>
    <w:rsid w:val="00F24223"/>
    <w:rsid w:val="00F2588B"/>
    <w:rsid w:val="00F25E53"/>
    <w:rsid w:val="00F303C6"/>
    <w:rsid w:val="00F3076A"/>
    <w:rsid w:val="00F30EE5"/>
    <w:rsid w:val="00F30EF7"/>
    <w:rsid w:val="00F31AEC"/>
    <w:rsid w:val="00F32C8F"/>
    <w:rsid w:val="00F346CF"/>
    <w:rsid w:val="00F34966"/>
    <w:rsid w:val="00F34A90"/>
    <w:rsid w:val="00F352B4"/>
    <w:rsid w:val="00F355E0"/>
    <w:rsid w:val="00F36163"/>
    <w:rsid w:val="00F36250"/>
    <w:rsid w:val="00F36307"/>
    <w:rsid w:val="00F363CC"/>
    <w:rsid w:val="00F41192"/>
    <w:rsid w:val="00F43FA0"/>
    <w:rsid w:val="00F449BC"/>
    <w:rsid w:val="00F45239"/>
    <w:rsid w:val="00F4659E"/>
    <w:rsid w:val="00F46846"/>
    <w:rsid w:val="00F47072"/>
    <w:rsid w:val="00F47EE4"/>
    <w:rsid w:val="00F55287"/>
    <w:rsid w:val="00F559CB"/>
    <w:rsid w:val="00F55F27"/>
    <w:rsid w:val="00F6283E"/>
    <w:rsid w:val="00F62E4A"/>
    <w:rsid w:val="00F63563"/>
    <w:rsid w:val="00F640E8"/>
    <w:rsid w:val="00F71520"/>
    <w:rsid w:val="00F71B69"/>
    <w:rsid w:val="00F72534"/>
    <w:rsid w:val="00F73976"/>
    <w:rsid w:val="00F75613"/>
    <w:rsid w:val="00F75D8B"/>
    <w:rsid w:val="00F7710B"/>
    <w:rsid w:val="00F8147A"/>
    <w:rsid w:val="00F83998"/>
    <w:rsid w:val="00F845A0"/>
    <w:rsid w:val="00F858A2"/>
    <w:rsid w:val="00F85C44"/>
    <w:rsid w:val="00F866AE"/>
    <w:rsid w:val="00F8683B"/>
    <w:rsid w:val="00F8699A"/>
    <w:rsid w:val="00F8751E"/>
    <w:rsid w:val="00F90D53"/>
    <w:rsid w:val="00F92314"/>
    <w:rsid w:val="00F92434"/>
    <w:rsid w:val="00F95656"/>
    <w:rsid w:val="00F95942"/>
    <w:rsid w:val="00F96D1C"/>
    <w:rsid w:val="00F97249"/>
    <w:rsid w:val="00FA0D52"/>
    <w:rsid w:val="00FA3FE5"/>
    <w:rsid w:val="00FA456D"/>
    <w:rsid w:val="00FA7232"/>
    <w:rsid w:val="00FB20AF"/>
    <w:rsid w:val="00FB265A"/>
    <w:rsid w:val="00FB2688"/>
    <w:rsid w:val="00FB28C7"/>
    <w:rsid w:val="00FB3526"/>
    <w:rsid w:val="00FB5C37"/>
    <w:rsid w:val="00FB5D0A"/>
    <w:rsid w:val="00FB6B92"/>
    <w:rsid w:val="00FC0996"/>
    <w:rsid w:val="00FC21DC"/>
    <w:rsid w:val="00FC230C"/>
    <w:rsid w:val="00FC4022"/>
    <w:rsid w:val="00FC4EC7"/>
    <w:rsid w:val="00FC6685"/>
    <w:rsid w:val="00FD090C"/>
    <w:rsid w:val="00FD28E3"/>
    <w:rsid w:val="00FD3072"/>
    <w:rsid w:val="00FD3564"/>
    <w:rsid w:val="00FD5194"/>
    <w:rsid w:val="00FD68BF"/>
    <w:rsid w:val="00FD6AF3"/>
    <w:rsid w:val="00FD7C38"/>
    <w:rsid w:val="00FE00CA"/>
    <w:rsid w:val="00FE06B3"/>
    <w:rsid w:val="00FE1704"/>
    <w:rsid w:val="00FE2A09"/>
    <w:rsid w:val="00FE2B52"/>
    <w:rsid w:val="00FE3158"/>
    <w:rsid w:val="00FE400A"/>
    <w:rsid w:val="00FE4463"/>
    <w:rsid w:val="00FE48E6"/>
    <w:rsid w:val="00FE5F09"/>
    <w:rsid w:val="00FF0BA3"/>
    <w:rsid w:val="00FF1851"/>
    <w:rsid w:val="00FF2549"/>
    <w:rsid w:val="00FF3B15"/>
    <w:rsid w:val="00FF64CA"/>
    <w:rsid w:val="00FF7E0E"/>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316894DB"/>
  <w15:chartTrackingRefBased/>
  <w15:docId w15:val="{4DE70D04-F42B-4D23-A964-66097F933B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SimSun" w:hAnsi="Calibri"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93210"/>
    <w:pPr>
      <w:spacing w:line="260" w:lineRule="atLeast"/>
      <w:jc w:val="both"/>
    </w:pPr>
    <w:rPr>
      <w:rFonts w:ascii="Palatino Linotype" w:hAnsi="Palatino Linotype"/>
      <w:color w:val="000000"/>
    </w:rPr>
  </w:style>
  <w:style w:type="paragraph" w:styleId="Heading1">
    <w:name w:val="heading 1"/>
    <w:basedOn w:val="Normal"/>
    <w:next w:val="Normal"/>
    <w:link w:val="Heading1Char"/>
    <w:uiPriority w:val="9"/>
    <w:qFormat/>
    <w:rsid w:val="003127BD"/>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DPI11articletype">
    <w:name w:val="MDPI_1.1_article_type"/>
    <w:next w:val="Normal"/>
    <w:qFormat/>
    <w:rsid w:val="00E93210"/>
    <w:pPr>
      <w:adjustRightInd w:val="0"/>
      <w:snapToGrid w:val="0"/>
      <w:spacing w:before="240"/>
    </w:pPr>
    <w:rPr>
      <w:rFonts w:ascii="Palatino Linotype" w:eastAsia="Times New Roman" w:hAnsi="Palatino Linotype"/>
      <w:i/>
      <w:snapToGrid w:val="0"/>
      <w:color w:val="000000"/>
      <w:szCs w:val="22"/>
      <w:lang w:eastAsia="de-DE" w:bidi="en-US"/>
    </w:rPr>
  </w:style>
  <w:style w:type="paragraph" w:customStyle="1" w:styleId="MDPI12title">
    <w:name w:val="MDPI_1.2_title"/>
    <w:next w:val="Normal"/>
    <w:qFormat/>
    <w:rsid w:val="00E93210"/>
    <w:pPr>
      <w:adjustRightInd w:val="0"/>
      <w:snapToGrid w:val="0"/>
      <w:spacing w:after="240" w:line="240" w:lineRule="atLeast"/>
    </w:pPr>
    <w:rPr>
      <w:rFonts w:ascii="Palatino Linotype" w:eastAsia="Times New Roman" w:hAnsi="Palatino Linotype"/>
      <w:b/>
      <w:snapToGrid w:val="0"/>
      <w:color w:val="000000"/>
      <w:sz w:val="36"/>
      <w:lang w:eastAsia="de-DE" w:bidi="en-US"/>
    </w:rPr>
  </w:style>
  <w:style w:type="paragraph" w:customStyle="1" w:styleId="MDPI13authornames">
    <w:name w:val="MDPI_1.3_authornames"/>
    <w:next w:val="Normal"/>
    <w:qFormat/>
    <w:rsid w:val="00E93210"/>
    <w:pPr>
      <w:adjustRightInd w:val="0"/>
      <w:snapToGrid w:val="0"/>
      <w:spacing w:after="360" w:line="260" w:lineRule="atLeast"/>
    </w:pPr>
    <w:rPr>
      <w:rFonts w:ascii="Palatino Linotype" w:eastAsia="Times New Roman" w:hAnsi="Palatino Linotype"/>
      <w:b/>
      <w:color w:val="000000"/>
      <w:szCs w:val="22"/>
      <w:lang w:eastAsia="de-DE" w:bidi="en-US"/>
    </w:rPr>
  </w:style>
  <w:style w:type="paragraph" w:customStyle="1" w:styleId="MDPI14history">
    <w:name w:val="MDPI_1.4_history"/>
    <w:basedOn w:val="Normal"/>
    <w:next w:val="Normal"/>
    <w:qFormat/>
    <w:rsid w:val="00E93210"/>
    <w:pPr>
      <w:adjustRightInd w:val="0"/>
      <w:snapToGrid w:val="0"/>
      <w:spacing w:line="240" w:lineRule="atLeast"/>
      <w:ind w:right="113"/>
      <w:jc w:val="left"/>
    </w:pPr>
    <w:rPr>
      <w:rFonts w:eastAsia="Times New Roman"/>
      <w:sz w:val="14"/>
      <w:lang w:eastAsia="de-DE" w:bidi="en-US"/>
    </w:rPr>
  </w:style>
  <w:style w:type="paragraph" w:customStyle="1" w:styleId="MDPI16affiliation">
    <w:name w:val="MDPI_1.6_affiliation"/>
    <w:qFormat/>
    <w:rsid w:val="00E93210"/>
    <w:pPr>
      <w:adjustRightInd w:val="0"/>
      <w:snapToGrid w:val="0"/>
      <w:spacing w:line="200" w:lineRule="atLeast"/>
      <w:ind w:left="2806" w:hanging="198"/>
    </w:pPr>
    <w:rPr>
      <w:rFonts w:ascii="Palatino Linotype" w:eastAsia="Times New Roman" w:hAnsi="Palatino Linotype"/>
      <w:color w:val="000000"/>
      <w:sz w:val="16"/>
      <w:szCs w:val="18"/>
      <w:lang w:eastAsia="de-DE" w:bidi="en-US"/>
    </w:rPr>
  </w:style>
  <w:style w:type="paragraph" w:customStyle="1" w:styleId="MDPI17abstract">
    <w:name w:val="MDPI_1.7_abstract"/>
    <w:next w:val="Normal"/>
    <w:qFormat/>
    <w:rsid w:val="00E93210"/>
    <w:pPr>
      <w:adjustRightInd w:val="0"/>
      <w:snapToGrid w:val="0"/>
      <w:spacing w:before="240" w:line="260" w:lineRule="atLeast"/>
      <w:ind w:left="2608"/>
      <w:jc w:val="both"/>
    </w:pPr>
    <w:rPr>
      <w:rFonts w:ascii="Palatino Linotype" w:eastAsia="Times New Roman" w:hAnsi="Palatino Linotype"/>
      <w:color w:val="000000"/>
      <w:sz w:val="18"/>
      <w:szCs w:val="22"/>
      <w:lang w:eastAsia="de-DE" w:bidi="en-US"/>
    </w:rPr>
  </w:style>
  <w:style w:type="paragraph" w:customStyle="1" w:styleId="MDPI18keywords">
    <w:name w:val="MDPI_1.8_keywords"/>
    <w:next w:val="Normal"/>
    <w:qFormat/>
    <w:rsid w:val="00E93210"/>
    <w:pPr>
      <w:adjustRightInd w:val="0"/>
      <w:snapToGrid w:val="0"/>
      <w:spacing w:before="240" w:line="260" w:lineRule="atLeast"/>
      <w:ind w:left="2608"/>
      <w:jc w:val="both"/>
    </w:pPr>
    <w:rPr>
      <w:rFonts w:ascii="Palatino Linotype" w:eastAsia="Times New Roman" w:hAnsi="Palatino Linotype"/>
      <w:snapToGrid w:val="0"/>
      <w:color w:val="000000"/>
      <w:sz w:val="18"/>
      <w:szCs w:val="22"/>
      <w:lang w:eastAsia="de-DE" w:bidi="en-US"/>
    </w:rPr>
  </w:style>
  <w:style w:type="paragraph" w:customStyle="1" w:styleId="MDPI19line">
    <w:name w:val="MDPI_1.9_line"/>
    <w:qFormat/>
    <w:rsid w:val="00E93210"/>
    <w:pPr>
      <w:pBdr>
        <w:bottom w:val="single" w:sz="6" w:space="1" w:color="auto"/>
      </w:pBdr>
      <w:adjustRightInd w:val="0"/>
      <w:snapToGrid w:val="0"/>
      <w:spacing w:after="480" w:line="260" w:lineRule="atLeast"/>
      <w:ind w:left="2608"/>
      <w:jc w:val="both"/>
    </w:pPr>
    <w:rPr>
      <w:rFonts w:ascii="Palatino Linotype" w:eastAsia="Times New Roman" w:hAnsi="Palatino Linotype" w:cs="Cordia New"/>
      <w:color w:val="000000"/>
      <w:szCs w:val="24"/>
      <w:lang w:eastAsia="de-DE" w:bidi="en-US"/>
    </w:rPr>
  </w:style>
  <w:style w:type="table" w:customStyle="1" w:styleId="Mdeck5tablebodythreelines">
    <w:name w:val="M_deck_5_table_body_three_lines"/>
    <w:basedOn w:val="TableNormal"/>
    <w:uiPriority w:val="99"/>
    <w:rsid w:val="0028224B"/>
    <w:pPr>
      <w:adjustRightInd w:val="0"/>
      <w:snapToGrid w:val="0"/>
      <w:spacing w:line="300" w:lineRule="exact"/>
      <w:jc w:val="center"/>
    </w:pPr>
    <w:rPr>
      <w:rFonts w:ascii="Times New Roman" w:hAnsi="Times New Roman"/>
      <w:lang w:val="de-DE" w:eastAsia="de-DE"/>
    </w:rPr>
    <w:tblPr>
      <w:jc w:val="center"/>
      <w:tblBorders>
        <w:bottom w:val="single" w:sz="8" w:space="0" w:color="auto"/>
      </w:tblBorders>
    </w:tblPr>
    <w:trPr>
      <w:jc w:val="center"/>
    </w:trPr>
    <w:tcPr>
      <w:vAlign w:val="center"/>
    </w:tcPr>
    <w:tblStylePr w:type="firstRow">
      <w:pPr>
        <w:wordWrap/>
        <w:adjustRightInd w:val="0"/>
        <w:snapToGrid w:val="0"/>
        <w:spacing w:beforeLines="0" w:beforeAutospacing="0" w:afterLines="0" w:afterAutospacing="0" w:line="300" w:lineRule="exact"/>
        <w:ind w:leftChars="0" w:left="0" w:rightChars="0" w:right="0" w:firstLineChars="0" w:firstLine="0"/>
        <w:contextualSpacing w:val="0"/>
        <w:mirrorIndents w:val="0"/>
        <w:jc w:val="center"/>
        <w:outlineLvl w:val="9"/>
      </w:pPr>
      <w:rPr>
        <w:rFonts w:ascii="Times New Roman" w:eastAsia="Times New Roman" w:hAnsi="Times New Roman"/>
        <w:b w:val="0"/>
        <w:i w:val="0"/>
        <w:snapToGrid w:val="0"/>
        <w:sz w:val="22"/>
      </w:rPr>
      <w:tblPr/>
      <w:tcPr>
        <w:tcBorders>
          <w:top w:val="single" w:sz="8" w:space="0" w:color="auto"/>
          <w:left w:val="nil"/>
          <w:bottom w:val="single" w:sz="4" w:space="0" w:color="auto"/>
          <w:right w:val="nil"/>
          <w:insideH w:val="nil"/>
          <w:insideV w:val="nil"/>
          <w:tl2br w:val="nil"/>
          <w:tr2bl w:val="nil"/>
        </w:tcBorders>
      </w:tcPr>
    </w:tblStylePr>
  </w:style>
  <w:style w:type="table" w:styleId="TableGrid">
    <w:name w:val="Table Grid"/>
    <w:basedOn w:val="TableNormal"/>
    <w:uiPriority w:val="59"/>
    <w:rsid w:val="00E93210"/>
    <w:pPr>
      <w:spacing w:line="260" w:lineRule="atLeast"/>
      <w:jc w:val="both"/>
    </w:pPr>
    <w:rPr>
      <w:rFonts w:ascii="Palatino Linotype" w:hAnsi="Palatino Linotype"/>
      <w:color w:val="00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rsid w:val="00E93210"/>
    <w:pPr>
      <w:tabs>
        <w:tab w:val="center" w:pos="4153"/>
        <w:tab w:val="right" w:pos="8306"/>
      </w:tabs>
      <w:snapToGrid w:val="0"/>
      <w:spacing w:line="240" w:lineRule="atLeast"/>
    </w:pPr>
    <w:rPr>
      <w:szCs w:val="18"/>
    </w:rPr>
  </w:style>
  <w:style w:type="character" w:customStyle="1" w:styleId="FooterChar">
    <w:name w:val="Footer Char"/>
    <w:link w:val="Footer"/>
    <w:uiPriority w:val="99"/>
    <w:rsid w:val="00E93210"/>
    <w:rPr>
      <w:rFonts w:ascii="Palatino Linotype" w:hAnsi="Palatino Linotype"/>
      <w:noProof/>
      <w:color w:val="000000"/>
      <w:szCs w:val="18"/>
    </w:rPr>
  </w:style>
  <w:style w:type="paragraph" w:styleId="Header">
    <w:name w:val="header"/>
    <w:basedOn w:val="Normal"/>
    <w:link w:val="HeaderChar"/>
    <w:uiPriority w:val="99"/>
    <w:rsid w:val="00E93210"/>
    <w:pPr>
      <w:pBdr>
        <w:bottom w:val="single" w:sz="6" w:space="1" w:color="auto"/>
      </w:pBdr>
      <w:tabs>
        <w:tab w:val="center" w:pos="4153"/>
        <w:tab w:val="right" w:pos="8306"/>
      </w:tabs>
      <w:snapToGrid w:val="0"/>
      <w:spacing w:line="240" w:lineRule="atLeast"/>
      <w:jc w:val="center"/>
    </w:pPr>
    <w:rPr>
      <w:szCs w:val="18"/>
    </w:rPr>
  </w:style>
  <w:style w:type="character" w:customStyle="1" w:styleId="HeaderChar">
    <w:name w:val="Header Char"/>
    <w:link w:val="Header"/>
    <w:uiPriority w:val="99"/>
    <w:rsid w:val="00E93210"/>
    <w:rPr>
      <w:rFonts w:ascii="Palatino Linotype" w:hAnsi="Palatino Linotype"/>
      <w:noProof/>
      <w:color w:val="000000"/>
      <w:szCs w:val="18"/>
    </w:rPr>
  </w:style>
  <w:style w:type="paragraph" w:customStyle="1" w:styleId="MDPIheaderjournallogo">
    <w:name w:val="MDPI_header_journal_logo"/>
    <w:qFormat/>
    <w:rsid w:val="00E93210"/>
    <w:pPr>
      <w:adjustRightInd w:val="0"/>
      <w:snapToGrid w:val="0"/>
      <w:spacing w:line="260" w:lineRule="atLeast"/>
      <w:jc w:val="both"/>
    </w:pPr>
    <w:rPr>
      <w:rFonts w:ascii="Palatino Linotype" w:eastAsia="Times New Roman" w:hAnsi="Palatino Linotype"/>
      <w:i/>
      <w:color w:val="000000"/>
      <w:sz w:val="24"/>
      <w:szCs w:val="22"/>
      <w:lang w:eastAsia="de-CH"/>
    </w:rPr>
  </w:style>
  <w:style w:type="paragraph" w:customStyle="1" w:styleId="MDPI32textnoindent">
    <w:name w:val="MDPI_3.2_text_no_indent"/>
    <w:basedOn w:val="MDPI31text"/>
    <w:qFormat/>
    <w:rsid w:val="00E93210"/>
    <w:pPr>
      <w:ind w:firstLine="0"/>
    </w:pPr>
  </w:style>
  <w:style w:type="paragraph" w:customStyle="1" w:styleId="MDPI31text">
    <w:name w:val="MDPI_3.1_text"/>
    <w:qFormat/>
    <w:rsid w:val="003F5356"/>
    <w:pPr>
      <w:adjustRightInd w:val="0"/>
      <w:snapToGrid w:val="0"/>
      <w:spacing w:line="228" w:lineRule="auto"/>
      <w:ind w:left="2608" w:firstLine="425"/>
      <w:jc w:val="both"/>
    </w:pPr>
    <w:rPr>
      <w:rFonts w:ascii="Palatino Linotype" w:eastAsia="Times New Roman" w:hAnsi="Palatino Linotype"/>
      <w:snapToGrid w:val="0"/>
      <w:color w:val="000000"/>
      <w:szCs w:val="22"/>
      <w:lang w:eastAsia="de-DE" w:bidi="en-US"/>
    </w:rPr>
  </w:style>
  <w:style w:type="paragraph" w:customStyle="1" w:styleId="MDPI33textspaceafter">
    <w:name w:val="MDPI_3.3_text_space_after"/>
    <w:qFormat/>
    <w:rsid w:val="00E93210"/>
    <w:pPr>
      <w:adjustRightInd w:val="0"/>
      <w:snapToGrid w:val="0"/>
      <w:spacing w:after="24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35textbeforelist">
    <w:name w:val="MDPI_3.5_text_before_list"/>
    <w:qFormat/>
    <w:rsid w:val="00E93210"/>
    <w:pPr>
      <w:adjustRightInd w:val="0"/>
      <w:snapToGrid w:val="0"/>
      <w:spacing w:line="228" w:lineRule="auto"/>
      <w:ind w:left="2608" w:firstLine="425"/>
      <w:jc w:val="both"/>
    </w:pPr>
    <w:rPr>
      <w:rFonts w:ascii="Palatino Linotype" w:eastAsia="Times New Roman" w:hAnsi="Palatino Linotype"/>
      <w:snapToGrid w:val="0"/>
      <w:color w:val="000000"/>
      <w:szCs w:val="22"/>
      <w:lang w:eastAsia="de-DE" w:bidi="en-US"/>
    </w:rPr>
  </w:style>
  <w:style w:type="paragraph" w:customStyle="1" w:styleId="MDPI36textafterlist">
    <w:name w:val="MDPI_3.6_text_after_list"/>
    <w:qFormat/>
    <w:rsid w:val="00E93210"/>
    <w:pPr>
      <w:adjustRightInd w:val="0"/>
      <w:snapToGrid w:val="0"/>
      <w:spacing w:before="12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37itemize">
    <w:name w:val="MDPI_3.7_itemize"/>
    <w:qFormat/>
    <w:rsid w:val="00DC04F0"/>
    <w:pPr>
      <w:numPr>
        <w:numId w:val="22"/>
      </w:numPr>
      <w:adjustRightInd w:val="0"/>
      <w:snapToGrid w:val="0"/>
      <w:spacing w:line="228" w:lineRule="auto"/>
      <w:jc w:val="both"/>
    </w:pPr>
    <w:rPr>
      <w:rFonts w:ascii="Palatino Linotype" w:eastAsia="Times New Roman" w:hAnsi="Palatino Linotype"/>
      <w:color w:val="000000"/>
      <w:szCs w:val="22"/>
      <w:lang w:eastAsia="de-DE" w:bidi="en-US"/>
    </w:rPr>
  </w:style>
  <w:style w:type="paragraph" w:customStyle="1" w:styleId="MDPI38bullet">
    <w:name w:val="MDPI_3.8_bullet"/>
    <w:qFormat/>
    <w:rsid w:val="00DC04F0"/>
    <w:pPr>
      <w:numPr>
        <w:numId w:val="20"/>
      </w:numPr>
      <w:adjustRightInd w:val="0"/>
      <w:snapToGrid w:val="0"/>
      <w:spacing w:line="228" w:lineRule="auto"/>
      <w:jc w:val="both"/>
    </w:pPr>
    <w:rPr>
      <w:rFonts w:ascii="Palatino Linotype" w:eastAsia="Times New Roman" w:hAnsi="Palatino Linotype"/>
      <w:color w:val="000000"/>
      <w:szCs w:val="22"/>
      <w:lang w:eastAsia="de-DE" w:bidi="en-US"/>
    </w:rPr>
  </w:style>
  <w:style w:type="paragraph" w:customStyle="1" w:styleId="MDPI39equation">
    <w:name w:val="MDPI_3.9_equation"/>
    <w:qFormat/>
    <w:rsid w:val="00E93210"/>
    <w:pPr>
      <w:adjustRightInd w:val="0"/>
      <w:snapToGrid w:val="0"/>
      <w:spacing w:before="120" w:after="120" w:line="260" w:lineRule="atLeast"/>
      <w:ind w:left="709"/>
      <w:jc w:val="center"/>
    </w:pPr>
    <w:rPr>
      <w:rFonts w:ascii="Palatino Linotype" w:eastAsia="Times New Roman" w:hAnsi="Palatino Linotype"/>
      <w:snapToGrid w:val="0"/>
      <w:color w:val="000000"/>
      <w:szCs w:val="22"/>
      <w:lang w:eastAsia="de-DE" w:bidi="en-US"/>
    </w:rPr>
  </w:style>
  <w:style w:type="paragraph" w:customStyle="1" w:styleId="MDPI3aequationnumber">
    <w:name w:val="MDPI_3.a_equation_number"/>
    <w:qFormat/>
    <w:rsid w:val="00E93210"/>
    <w:pPr>
      <w:spacing w:before="120" w:after="120"/>
      <w:jc w:val="right"/>
    </w:pPr>
    <w:rPr>
      <w:rFonts w:ascii="Palatino Linotype" w:eastAsia="Times New Roman" w:hAnsi="Palatino Linotype"/>
      <w:snapToGrid w:val="0"/>
      <w:color w:val="000000"/>
      <w:szCs w:val="22"/>
      <w:lang w:eastAsia="de-DE" w:bidi="en-US"/>
    </w:rPr>
  </w:style>
  <w:style w:type="paragraph" w:customStyle="1" w:styleId="MDPI41tablecaption">
    <w:name w:val="MDPI_4.1_table_caption"/>
    <w:qFormat/>
    <w:rsid w:val="00E93210"/>
    <w:pPr>
      <w:adjustRightInd w:val="0"/>
      <w:snapToGrid w:val="0"/>
      <w:spacing w:before="240" w:after="120" w:line="228" w:lineRule="auto"/>
      <w:ind w:left="2608"/>
      <w:jc w:val="both"/>
    </w:pPr>
    <w:rPr>
      <w:rFonts w:ascii="Palatino Linotype" w:eastAsia="Times New Roman" w:hAnsi="Palatino Linotype" w:cs="Cordia New"/>
      <w:color w:val="000000"/>
      <w:sz w:val="18"/>
      <w:szCs w:val="22"/>
      <w:lang w:eastAsia="de-DE" w:bidi="en-US"/>
    </w:rPr>
  </w:style>
  <w:style w:type="paragraph" w:customStyle="1" w:styleId="MDPI42tablebody">
    <w:name w:val="MDPI_4.2_table_body"/>
    <w:qFormat/>
    <w:rsid w:val="009169F1"/>
    <w:pPr>
      <w:adjustRightInd w:val="0"/>
      <w:snapToGrid w:val="0"/>
      <w:spacing w:line="260" w:lineRule="atLeast"/>
      <w:jc w:val="center"/>
    </w:pPr>
    <w:rPr>
      <w:rFonts w:ascii="Palatino Linotype" w:eastAsia="Times New Roman" w:hAnsi="Palatino Linotype"/>
      <w:snapToGrid w:val="0"/>
      <w:color w:val="000000"/>
      <w:lang w:eastAsia="de-DE" w:bidi="en-US"/>
    </w:rPr>
  </w:style>
  <w:style w:type="paragraph" w:customStyle="1" w:styleId="MDPI43tablefooter">
    <w:name w:val="MDPI_4.3_table_footer"/>
    <w:next w:val="MDPI31text"/>
    <w:qFormat/>
    <w:rsid w:val="00E93210"/>
    <w:pPr>
      <w:adjustRightInd w:val="0"/>
      <w:snapToGrid w:val="0"/>
      <w:spacing w:line="228" w:lineRule="auto"/>
      <w:ind w:left="2608"/>
      <w:jc w:val="both"/>
    </w:pPr>
    <w:rPr>
      <w:rFonts w:ascii="Palatino Linotype" w:eastAsia="Times New Roman" w:hAnsi="Palatino Linotype" w:cs="Cordia New"/>
      <w:color w:val="000000"/>
      <w:sz w:val="18"/>
      <w:szCs w:val="22"/>
      <w:lang w:eastAsia="de-DE" w:bidi="en-US"/>
    </w:rPr>
  </w:style>
  <w:style w:type="paragraph" w:customStyle="1" w:styleId="MDPI51figurecaption">
    <w:name w:val="MDPI_5.1_figure_caption"/>
    <w:qFormat/>
    <w:rsid w:val="00E93210"/>
    <w:pPr>
      <w:adjustRightInd w:val="0"/>
      <w:snapToGrid w:val="0"/>
      <w:spacing w:before="120" w:after="240" w:line="228" w:lineRule="auto"/>
      <w:ind w:left="2608"/>
      <w:jc w:val="both"/>
    </w:pPr>
    <w:rPr>
      <w:rFonts w:ascii="Palatino Linotype" w:eastAsia="Times New Roman" w:hAnsi="Palatino Linotype"/>
      <w:color w:val="000000"/>
      <w:sz w:val="18"/>
      <w:lang w:eastAsia="de-DE" w:bidi="en-US"/>
    </w:rPr>
  </w:style>
  <w:style w:type="paragraph" w:customStyle="1" w:styleId="MDPI52figure">
    <w:name w:val="MDPI_5.2_figure"/>
    <w:qFormat/>
    <w:rsid w:val="00E93210"/>
    <w:pPr>
      <w:adjustRightInd w:val="0"/>
      <w:snapToGrid w:val="0"/>
      <w:spacing w:before="240" w:after="120"/>
      <w:jc w:val="center"/>
    </w:pPr>
    <w:rPr>
      <w:rFonts w:ascii="Palatino Linotype" w:eastAsia="Times New Roman" w:hAnsi="Palatino Linotype"/>
      <w:snapToGrid w:val="0"/>
      <w:color w:val="000000"/>
      <w:lang w:eastAsia="de-DE" w:bidi="en-US"/>
    </w:rPr>
  </w:style>
  <w:style w:type="paragraph" w:customStyle="1" w:styleId="MDPIfooterfirstpage">
    <w:name w:val="MDPI_footer_firstpage"/>
    <w:qFormat/>
    <w:rsid w:val="00E93210"/>
    <w:pPr>
      <w:tabs>
        <w:tab w:val="right" w:pos="8845"/>
      </w:tabs>
      <w:spacing w:line="160" w:lineRule="exact"/>
    </w:pPr>
    <w:rPr>
      <w:rFonts w:ascii="Palatino Linotype" w:eastAsia="Times New Roman" w:hAnsi="Palatino Linotype"/>
      <w:color w:val="000000"/>
      <w:sz w:val="16"/>
      <w:lang w:eastAsia="de-DE"/>
    </w:rPr>
  </w:style>
  <w:style w:type="paragraph" w:customStyle="1" w:styleId="MDPI23heading3">
    <w:name w:val="MDPI_2.3_heading3"/>
    <w:qFormat/>
    <w:rsid w:val="00E93210"/>
    <w:pPr>
      <w:adjustRightInd w:val="0"/>
      <w:snapToGrid w:val="0"/>
      <w:spacing w:before="60" w:after="60" w:line="228" w:lineRule="auto"/>
      <w:ind w:left="2608"/>
      <w:outlineLvl w:val="2"/>
    </w:pPr>
    <w:rPr>
      <w:rFonts w:ascii="Palatino Linotype" w:eastAsia="Times New Roman" w:hAnsi="Palatino Linotype"/>
      <w:snapToGrid w:val="0"/>
      <w:color w:val="000000"/>
      <w:szCs w:val="22"/>
      <w:lang w:eastAsia="de-DE" w:bidi="en-US"/>
    </w:rPr>
  </w:style>
  <w:style w:type="paragraph" w:customStyle="1" w:styleId="MDPI21heading1">
    <w:name w:val="MDPI_2.1_heading1"/>
    <w:qFormat/>
    <w:rsid w:val="00E93210"/>
    <w:pPr>
      <w:adjustRightInd w:val="0"/>
      <w:snapToGrid w:val="0"/>
      <w:spacing w:before="240" w:after="60" w:line="228" w:lineRule="auto"/>
      <w:ind w:left="2608"/>
      <w:outlineLvl w:val="0"/>
    </w:pPr>
    <w:rPr>
      <w:rFonts w:ascii="Palatino Linotype" w:eastAsia="Times New Roman" w:hAnsi="Palatino Linotype"/>
      <w:b/>
      <w:snapToGrid w:val="0"/>
      <w:color w:val="000000"/>
      <w:szCs w:val="22"/>
      <w:lang w:eastAsia="de-DE" w:bidi="en-US"/>
    </w:rPr>
  </w:style>
  <w:style w:type="paragraph" w:customStyle="1" w:styleId="MDPI22heading2">
    <w:name w:val="MDPI_2.2_heading2"/>
    <w:qFormat/>
    <w:rsid w:val="00E93210"/>
    <w:pPr>
      <w:adjustRightInd w:val="0"/>
      <w:snapToGrid w:val="0"/>
      <w:spacing w:before="60" w:after="60" w:line="228" w:lineRule="auto"/>
      <w:ind w:left="2608"/>
      <w:outlineLvl w:val="1"/>
    </w:pPr>
    <w:rPr>
      <w:rFonts w:ascii="Palatino Linotype" w:eastAsia="Times New Roman" w:hAnsi="Palatino Linotype"/>
      <w:i/>
      <w:noProof/>
      <w:snapToGrid w:val="0"/>
      <w:color w:val="000000"/>
      <w:szCs w:val="22"/>
      <w:lang w:eastAsia="de-DE" w:bidi="en-US"/>
    </w:rPr>
  </w:style>
  <w:style w:type="paragraph" w:customStyle="1" w:styleId="MDPI71References">
    <w:name w:val="MDPI_7.1_References"/>
    <w:qFormat/>
    <w:rsid w:val="002532CA"/>
    <w:pPr>
      <w:numPr>
        <w:numId w:val="23"/>
      </w:numPr>
      <w:adjustRightInd w:val="0"/>
      <w:snapToGrid w:val="0"/>
      <w:spacing w:line="228" w:lineRule="auto"/>
      <w:jc w:val="both"/>
    </w:pPr>
    <w:rPr>
      <w:rFonts w:ascii="Palatino Linotype" w:eastAsia="Times New Roman" w:hAnsi="Palatino Linotype"/>
      <w:color w:val="000000"/>
      <w:sz w:val="18"/>
      <w:lang w:eastAsia="de-DE" w:bidi="en-US"/>
    </w:rPr>
  </w:style>
  <w:style w:type="paragraph" w:styleId="BalloonText">
    <w:name w:val="Balloon Text"/>
    <w:basedOn w:val="Normal"/>
    <w:link w:val="BalloonTextChar"/>
    <w:uiPriority w:val="99"/>
    <w:rsid w:val="00E93210"/>
    <w:rPr>
      <w:rFonts w:cs="Tahoma"/>
      <w:szCs w:val="18"/>
    </w:rPr>
  </w:style>
  <w:style w:type="character" w:customStyle="1" w:styleId="BalloonTextChar">
    <w:name w:val="Balloon Text Char"/>
    <w:link w:val="BalloonText"/>
    <w:uiPriority w:val="99"/>
    <w:rsid w:val="00E93210"/>
    <w:rPr>
      <w:rFonts w:ascii="Palatino Linotype" w:hAnsi="Palatino Linotype" w:cs="Tahoma"/>
      <w:noProof/>
      <w:color w:val="000000"/>
      <w:szCs w:val="18"/>
    </w:rPr>
  </w:style>
  <w:style w:type="character" w:styleId="LineNumber">
    <w:name w:val="line number"/>
    <w:uiPriority w:val="99"/>
    <w:rsid w:val="00CA1D7B"/>
    <w:rPr>
      <w:rFonts w:ascii="Palatino Linotype" w:hAnsi="Palatino Linotype"/>
      <w:sz w:val="16"/>
    </w:rPr>
  </w:style>
  <w:style w:type="table" w:customStyle="1" w:styleId="MDPI41threelinetable">
    <w:name w:val="MDPI_4.1_three_line_table"/>
    <w:basedOn w:val="TableNormal"/>
    <w:uiPriority w:val="99"/>
    <w:rsid w:val="00E93210"/>
    <w:pPr>
      <w:adjustRightInd w:val="0"/>
      <w:snapToGrid w:val="0"/>
      <w:jc w:val="center"/>
    </w:pPr>
    <w:rPr>
      <w:rFonts w:ascii="Palatino Linotype" w:hAnsi="Palatino Linotype"/>
      <w:color w:val="000000"/>
    </w:rPr>
    <w:tblPr>
      <w:jc w:val="center"/>
      <w:tblBorders>
        <w:top w:val="single" w:sz="8" w:space="0" w:color="auto"/>
        <w:bottom w:val="single" w:sz="8" w:space="0" w:color="auto"/>
      </w:tblBorders>
    </w:tblPr>
    <w:trPr>
      <w:jc w:val="center"/>
    </w:trPr>
    <w:tcPr>
      <w:vAlign w:val="center"/>
    </w:tcPr>
    <w:tblStylePr w:type="firstRow">
      <w:rPr>
        <w:rFonts w:ascii="Palatino Linotype" w:hAnsi="Palatino Linotype"/>
        <w:b/>
        <w:i w:val="0"/>
        <w:sz w:val="20"/>
      </w:rPr>
      <w:tblPr/>
      <w:tcPr>
        <w:tcBorders>
          <w:bottom w:val="single" w:sz="4" w:space="0" w:color="auto"/>
        </w:tcBorders>
      </w:tcPr>
    </w:tblStylePr>
  </w:style>
  <w:style w:type="character" w:styleId="Hyperlink">
    <w:name w:val="Hyperlink"/>
    <w:uiPriority w:val="99"/>
    <w:rsid w:val="00E93210"/>
    <w:rPr>
      <w:color w:val="0000FF"/>
      <w:u w:val="single"/>
    </w:rPr>
  </w:style>
  <w:style w:type="character" w:styleId="UnresolvedMention">
    <w:name w:val="Unresolved Mention"/>
    <w:uiPriority w:val="99"/>
    <w:semiHidden/>
    <w:unhideWhenUsed/>
    <w:rsid w:val="00A8692B"/>
    <w:rPr>
      <w:color w:val="605E5C"/>
      <w:shd w:val="clear" w:color="auto" w:fill="E1DFDD"/>
    </w:rPr>
  </w:style>
  <w:style w:type="table" w:styleId="PlainTable4">
    <w:name w:val="Plain Table 4"/>
    <w:basedOn w:val="TableNormal"/>
    <w:uiPriority w:val="44"/>
    <w:rsid w:val="00375A07"/>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paragraph" w:customStyle="1" w:styleId="MDPI34textspacebefore">
    <w:name w:val="MDPI_3.4_text_space_before"/>
    <w:qFormat/>
    <w:rsid w:val="00E93210"/>
    <w:pPr>
      <w:adjustRightInd w:val="0"/>
      <w:snapToGrid w:val="0"/>
      <w:spacing w:before="24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81theorem">
    <w:name w:val="MDPI_8.1_theorem"/>
    <w:qFormat/>
    <w:rsid w:val="00E93210"/>
    <w:pPr>
      <w:adjustRightInd w:val="0"/>
      <w:snapToGrid w:val="0"/>
      <w:spacing w:line="228" w:lineRule="auto"/>
      <w:ind w:left="2608"/>
      <w:jc w:val="both"/>
    </w:pPr>
    <w:rPr>
      <w:rFonts w:ascii="Palatino Linotype" w:eastAsia="Times New Roman" w:hAnsi="Palatino Linotype"/>
      <w:i/>
      <w:snapToGrid w:val="0"/>
      <w:color w:val="000000"/>
      <w:szCs w:val="22"/>
      <w:lang w:eastAsia="de-DE" w:bidi="en-US"/>
    </w:rPr>
  </w:style>
  <w:style w:type="paragraph" w:customStyle="1" w:styleId="MDPI82proof">
    <w:name w:val="MDPI_8.2_proof"/>
    <w:qFormat/>
    <w:rsid w:val="00E93210"/>
    <w:pPr>
      <w:adjustRightInd w:val="0"/>
      <w:snapToGrid w:val="0"/>
      <w:spacing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61Citation">
    <w:name w:val="MDPI_6.1_Citation"/>
    <w:qFormat/>
    <w:rsid w:val="00E93210"/>
    <w:pPr>
      <w:adjustRightInd w:val="0"/>
      <w:snapToGrid w:val="0"/>
      <w:spacing w:line="240" w:lineRule="atLeast"/>
      <w:ind w:right="113"/>
    </w:pPr>
    <w:rPr>
      <w:rFonts w:ascii="Palatino Linotype" w:hAnsi="Palatino Linotype" w:cs="Cordia New"/>
      <w:sz w:val="14"/>
      <w:szCs w:val="22"/>
    </w:rPr>
  </w:style>
  <w:style w:type="paragraph" w:customStyle="1" w:styleId="MDPI62BackMatter">
    <w:name w:val="MDPI_6.2_BackMatter"/>
    <w:qFormat/>
    <w:rsid w:val="00E93210"/>
    <w:pPr>
      <w:adjustRightInd w:val="0"/>
      <w:snapToGrid w:val="0"/>
      <w:spacing w:after="120" w:line="228" w:lineRule="auto"/>
      <w:ind w:left="2608"/>
      <w:jc w:val="both"/>
    </w:pPr>
    <w:rPr>
      <w:rFonts w:ascii="Palatino Linotype" w:eastAsia="Times New Roman" w:hAnsi="Palatino Linotype"/>
      <w:snapToGrid w:val="0"/>
      <w:color w:val="000000"/>
      <w:sz w:val="18"/>
      <w:lang w:eastAsia="en-US" w:bidi="en-US"/>
    </w:rPr>
  </w:style>
  <w:style w:type="paragraph" w:customStyle="1" w:styleId="MDPI63Notes">
    <w:name w:val="MDPI_6.3_Notes"/>
    <w:qFormat/>
    <w:rsid w:val="00E93210"/>
    <w:pPr>
      <w:adjustRightInd w:val="0"/>
      <w:snapToGrid w:val="0"/>
      <w:spacing w:before="240" w:line="228" w:lineRule="auto"/>
      <w:jc w:val="both"/>
    </w:pPr>
    <w:rPr>
      <w:rFonts w:ascii="Palatino Linotype" w:hAnsi="Palatino Linotype"/>
      <w:snapToGrid w:val="0"/>
      <w:color w:val="000000"/>
      <w:sz w:val="18"/>
      <w:lang w:eastAsia="en-US" w:bidi="en-US"/>
    </w:rPr>
  </w:style>
  <w:style w:type="paragraph" w:customStyle="1" w:styleId="MDPI15academiceditor">
    <w:name w:val="MDPI_1.5_academic_editor"/>
    <w:qFormat/>
    <w:rsid w:val="00F8699A"/>
    <w:pPr>
      <w:adjustRightInd w:val="0"/>
      <w:snapToGrid w:val="0"/>
      <w:spacing w:before="120" w:line="240" w:lineRule="atLeast"/>
      <w:ind w:right="113"/>
    </w:pPr>
    <w:rPr>
      <w:rFonts w:ascii="Palatino Linotype" w:eastAsia="Times New Roman" w:hAnsi="Palatino Linotype"/>
      <w:color w:val="000000"/>
      <w:sz w:val="14"/>
      <w:szCs w:val="22"/>
      <w:lang w:eastAsia="de-DE" w:bidi="en-US"/>
    </w:rPr>
  </w:style>
  <w:style w:type="paragraph" w:customStyle="1" w:styleId="MDPI19classification">
    <w:name w:val="MDPI_1.9_classification"/>
    <w:qFormat/>
    <w:rsid w:val="00E93210"/>
    <w:pPr>
      <w:spacing w:before="240" w:line="260" w:lineRule="atLeast"/>
      <w:ind w:left="113"/>
      <w:jc w:val="both"/>
    </w:pPr>
    <w:rPr>
      <w:rFonts w:ascii="Palatino Linotype" w:eastAsia="Times New Roman" w:hAnsi="Palatino Linotype"/>
      <w:b/>
      <w:color w:val="000000"/>
      <w:szCs w:val="22"/>
      <w:lang w:eastAsia="de-DE" w:bidi="en-US"/>
    </w:rPr>
  </w:style>
  <w:style w:type="paragraph" w:customStyle="1" w:styleId="MDPI411onetablecaption">
    <w:name w:val="MDPI_4.1.1_one_table_caption"/>
    <w:qFormat/>
    <w:rsid w:val="00E93210"/>
    <w:pPr>
      <w:adjustRightInd w:val="0"/>
      <w:snapToGrid w:val="0"/>
      <w:spacing w:before="240" w:after="120" w:line="260" w:lineRule="atLeast"/>
      <w:jc w:val="center"/>
    </w:pPr>
    <w:rPr>
      <w:rFonts w:ascii="Palatino Linotype" w:hAnsi="Palatino Linotype" w:cs="Cordia New"/>
      <w:noProof/>
      <w:color w:val="000000"/>
      <w:sz w:val="18"/>
      <w:szCs w:val="22"/>
      <w:lang w:bidi="en-US"/>
    </w:rPr>
  </w:style>
  <w:style w:type="paragraph" w:customStyle="1" w:styleId="MDPI511onefigurecaption">
    <w:name w:val="MDPI_5.1.1_one_figure_caption"/>
    <w:qFormat/>
    <w:rsid w:val="00E93210"/>
    <w:pPr>
      <w:adjustRightInd w:val="0"/>
      <w:snapToGrid w:val="0"/>
      <w:spacing w:before="240" w:after="120" w:line="260" w:lineRule="atLeast"/>
      <w:jc w:val="center"/>
    </w:pPr>
    <w:rPr>
      <w:rFonts w:ascii="Palatino Linotype" w:hAnsi="Palatino Linotype"/>
      <w:noProof/>
      <w:color w:val="000000"/>
      <w:sz w:val="18"/>
      <w:lang w:bidi="en-US"/>
    </w:rPr>
  </w:style>
  <w:style w:type="paragraph" w:customStyle="1" w:styleId="MDPI72Copyright">
    <w:name w:val="MDPI_7.2_Copyright"/>
    <w:qFormat/>
    <w:rsid w:val="00554016"/>
    <w:pPr>
      <w:adjustRightInd w:val="0"/>
      <w:snapToGrid w:val="0"/>
      <w:spacing w:before="60" w:line="240" w:lineRule="atLeast"/>
      <w:ind w:right="113"/>
      <w:jc w:val="both"/>
    </w:pPr>
    <w:rPr>
      <w:rFonts w:ascii="Palatino Linotype" w:eastAsia="Times New Roman" w:hAnsi="Palatino Linotype"/>
      <w:noProof/>
      <w:snapToGrid w:val="0"/>
      <w:color w:val="000000"/>
      <w:sz w:val="14"/>
      <w:lang w:val="en-GB" w:eastAsia="en-GB"/>
    </w:rPr>
  </w:style>
  <w:style w:type="paragraph" w:customStyle="1" w:styleId="MDPI73CopyrightImage">
    <w:name w:val="MDPI_7.3_CopyrightImage"/>
    <w:rsid w:val="00E93210"/>
    <w:pPr>
      <w:adjustRightInd w:val="0"/>
      <w:snapToGrid w:val="0"/>
      <w:spacing w:after="100" w:line="260" w:lineRule="atLeast"/>
      <w:jc w:val="right"/>
    </w:pPr>
    <w:rPr>
      <w:rFonts w:ascii="Palatino Linotype" w:eastAsia="Times New Roman" w:hAnsi="Palatino Linotype"/>
      <w:color w:val="000000"/>
      <w:lang w:eastAsia="de-CH"/>
    </w:rPr>
  </w:style>
  <w:style w:type="paragraph" w:customStyle="1" w:styleId="MDPIequationFram">
    <w:name w:val="MDPI_equationFram"/>
    <w:qFormat/>
    <w:rsid w:val="00E93210"/>
    <w:pPr>
      <w:adjustRightInd w:val="0"/>
      <w:snapToGrid w:val="0"/>
      <w:spacing w:before="120" w:after="120"/>
      <w:jc w:val="center"/>
    </w:pPr>
    <w:rPr>
      <w:rFonts w:ascii="Palatino Linotype" w:eastAsia="Times New Roman" w:hAnsi="Palatino Linotype"/>
      <w:snapToGrid w:val="0"/>
      <w:color w:val="000000"/>
      <w:szCs w:val="22"/>
      <w:lang w:eastAsia="de-DE" w:bidi="en-US"/>
    </w:rPr>
  </w:style>
  <w:style w:type="paragraph" w:customStyle="1" w:styleId="MDPIfooter">
    <w:name w:val="MDPI_footer"/>
    <w:qFormat/>
    <w:rsid w:val="00E93210"/>
    <w:pPr>
      <w:adjustRightInd w:val="0"/>
      <w:snapToGrid w:val="0"/>
      <w:spacing w:before="120" w:line="260" w:lineRule="atLeast"/>
      <w:jc w:val="center"/>
    </w:pPr>
    <w:rPr>
      <w:rFonts w:ascii="Palatino Linotype" w:eastAsia="Times New Roman" w:hAnsi="Palatino Linotype"/>
      <w:color w:val="000000"/>
      <w:lang w:eastAsia="de-DE"/>
    </w:rPr>
  </w:style>
  <w:style w:type="paragraph" w:customStyle="1" w:styleId="MDPIheader">
    <w:name w:val="MDPI_header"/>
    <w:qFormat/>
    <w:rsid w:val="00E93210"/>
    <w:pPr>
      <w:adjustRightInd w:val="0"/>
      <w:snapToGrid w:val="0"/>
      <w:spacing w:after="240" w:line="260" w:lineRule="atLeast"/>
      <w:jc w:val="both"/>
    </w:pPr>
    <w:rPr>
      <w:rFonts w:ascii="Palatino Linotype" w:eastAsia="Times New Roman" w:hAnsi="Palatino Linotype"/>
      <w:iCs/>
      <w:color w:val="000000"/>
      <w:sz w:val="16"/>
      <w:lang w:eastAsia="de-DE"/>
    </w:rPr>
  </w:style>
  <w:style w:type="paragraph" w:customStyle="1" w:styleId="MDPIheadercitation">
    <w:name w:val="MDPI_header_citation"/>
    <w:rsid w:val="00E93210"/>
    <w:pPr>
      <w:spacing w:after="240"/>
    </w:pPr>
    <w:rPr>
      <w:rFonts w:ascii="Palatino Linotype" w:eastAsia="Times New Roman" w:hAnsi="Palatino Linotype"/>
      <w:snapToGrid w:val="0"/>
      <w:color w:val="000000"/>
      <w:sz w:val="18"/>
      <w:lang w:eastAsia="de-DE" w:bidi="en-US"/>
    </w:rPr>
  </w:style>
  <w:style w:type="paragraph" w:customStyle="1" w:styleId="MDPIheadermdpilogo">
    <w:name w:val="MDPI_header_mdpi_logo"/>
    <w:qFormat/>
    <w:rsid w:val="00E93210"/>
    <w:pPr>
      <w:adjustRightInd w:val="0"/>
      <w:snapToGrid w:val="0"/>
      <w:spacing w:line="260" w:lineRule="atLeast"/>
      <w:jc w:val="right"/>
    </w:pPr>
    <w:rPr>
      <w:rFonts w:ascii="Palatino Linotype" w:eastAsia="Times New Roman" w:hAnsi="Palatino Linotype"/>
      <w:color w:val="000000"/>
      <w:sz w:val="24"/>
      <w:szCs w:val="22"/>
      <w:lang w:eastAsia="de-CH"/>
    </w:rPr>
  </w:style>
  <w:style w:type="table" w:customStyle="1" w:styleId="MDPITable">
    <w:name w:val="MDPI_Table"/>
    <w:basedOn w:val="TableNormal"/>
    <w:uiPriority w:val="99"/>
    <w:rsid w:val="00E93210"/>
    <w:rPr>
      <w:rFonts w:ascii="Palatino Linotype" w:hAnsi="Palatino Linotype"/>
      <w:color w:val="000000"/>
      <w:lang w:val="en-CA" w:eastAsia="en-US"/>
    </w:rPr>
    <w:tblPr>
      <w:tblCellMar>
        <w:left w:w="0" w:type="dxa"/>
        <w:right w:w="0" w:type="dxa"/>
      </w:tblCellMar>
    </w:tblPr>
  </w:style>
  <w:style w:type="paragraph" w:customStyle="1" w:styleId="MDPItext">
    <w:name w:val="MDPI_text"/>
    <w:qFormat/>
    <w:rsid w:val="00E93210"/>
    <w:pPr>
      <w:spacing w:line="260" w:lineRule="atLeast"/>
      <w:ind w:left="425" w:right="425" w:firstLine="284"/>
      <w:jc w:val="both"/>
    </w:pPr>
    <w:rPr>
      <w:rFonts w:ascii="Times New Roman" w:eastAsia="Times New Roman" w:hAnsi="Times New Roman"/>
      <w:noProof/>
      <w:snapToGrid w:val="0"/>
      <w:color w:val="000000"/>
      <w:sz w:val="22"/>
      <w:szCs w:val="22"/>
      <w:lang w:eastAsia="de-DE" w:bidi="en-US"/>
    </w:rPr>
  </w:style>
  <w:style w:type="paragraph" w:customStyle="1" w:styleId="MDPItitle">
    <w:name w:val="MDPI_title"/>
    <w:qFormat/>
    <w:rsid w:val="00E93210"/>
    <w:pPr>
      <w:adjustRightInd w:val="0"/>
      <w:snapToGrid w:val="0"/>
      <w:spacing w:after="240" w:line="260" w:lineRule="atLeast"/>
      <w:jc w:val="both"/>
    </w:pPr>
    <w:rPr>
      <w:rFonts w:ascii="Palatino Linotype" w:eastAsia="Times New Roman" w:hAnsi="Palatino Linotype"/>
      <w:b/>
      <w:snapToGrid w:val="0"/>
      <w:color w:val="000000"/>
      <w:sz w:val="36"/>
      <w:lang w:eastAsia="de-DE" w:bidi="en-US"/>
    </w:rPr>
  </w:style>
  <w:style w:type="character" w:customStyle="1" w:styleId="apple-converted-space">
    <w:name w:val="apple-converted-space"/>
    <w:rsid w:val="00E93210"/>
  </w:style>
  <w:style w:type="paragraph" w:styleId="Bibliography">
    <w:name w:val="Bibliography"/>
    <w:basedOn w:val="Normal"/>
    <w:next w:val="Normal"/>
    <w:uiPriority w:val="37"/>
    <w:unhideWhenUsed/>
    <w:rsid w:val="00E93210"/>
    <w:pPr>
      <w:tabs>
        <w:tab w:val="left" w:pos="384"/>
      </w:tabs>
      <w:spacing w:line="240" w:lineRule="atLeast"/>
      <w:ind w:left="384" w:hanging="384"/>
    </w:pPr>
  </w:style>
  <w:style w:type="paragraph" w:styleId="BodyText">
    <w:name w:val="Body Text"/>
    <w:link w:val="BodyTextChar"/>
    <w:rsid w:val="00E93210"/>
    <w:pPr>
      <w:spacing w:after="120" w:line="340" w:lineRule="atLeast"/>
      <w:jc w:val="both"/>
    </w:pPr>
    <w:rPr>
      <w:rFonts w:ascii="Palatino Linotype" w:hAnsi="Palatino Linotype"/>
      <w:color w:val="000000"/>
      <w:sz w:val="24"/>
      <w:lang w:eastAsia="de-DE"/>
    </w:rPr>
  </w:style>
  <w:style w:type="character" w:customStyle="1" w:styleId="BodyTextChar">
    <w:name w:val="Body Text Char"/>
    <w:link w:val="BodyText"/>
    <w:rsid w:val="00E93210"/>
    <w:rPr>
      <w:rFonts w:ascii="Palatino Linotype" w:hAnsi="Palatino Linotype"/>
      <w:color w:val="000000"/>
      <w:sz w:val="24"/>
      <w:lang w:eastAsia="de-DE"/>
    </w:rPr>
  </w:style>
  <w:style w:type="character" w:styleId="CommentReference">
    <w:name w:val="annotation reference"/>
    <w:rsid w:val="00E93210"/>
    <w:rPr>
      <w:sz w:val="21"/>
      <w:szCs w:val="21"/>
    </w:rPr>
  </w:style>
  <w:style w:type="paragraph" w:styleId="CommentText">
    <w:name w:val="annotation text"/>
    <w:basedOn w:val="Normal"/>
    <w:link w:val="CommentTextChar"/>
    <w:rsid w:val="00E93210"/>
  </w:style>
  <w:style w:type="character" w:customStyle="1" w:styleId="CommentTextChar">
    <w:name w:val="Comment Text Char"/>
    <w:link w:val="CommentText"/>
    <w:rsid w:val="00E93210"/>
    <w:rPr>
      <w:rFonts w:ascii="Palatino Linotype" w:hAnsi="Palatino Linotype"/>
      <w:noProof/>
      <w:color w:val="000000"/>
    </w:rPr>
  </w:style>
  <w:style w:type="paragraph" w:styleId="CommentSubject">
    <w:name w:val="annotation subject"/>
    <w:basedOn w:val="CommentText"/>
    <w:next w:val="CommentText"/>
    <w:link w:val="CommentSubjectChar"/>
    <w:rsid w:val="00E93210"/>
    <w:rPr>
      <w:b/>
      <w:bCs/>
    </w:rPr>
  </w:style>
  <w:style w:type="character" w:customStyle="1" w:styleId="CommentSubjectChar">
    <w:name w:val="Comment Subject Char"/>
    <w:link w:val="CommentSubject"/>
    <w:rsid w:val="00E93210"/>
    <w:rPr>
      <w:rFonts w:ascii="Palatino Linotype" w:hAnsi="Palatino Linotype"/>
      <w:b/>
      <w:bCs/>
      <w:noProof/>
      <w:color w:val="000000"/>
    </w:rPr>
  </w:style>
  <w:style w:type="character" w:styleId="EndnoteReference">
    <w:name w:val="endnote reference"/>
    <w:rsid w:val="00E93210"/>
    <w:rPr>
      <w:vertAlign w:val="superscript"/>
    </w:rPr>
  </w:style>
  <w:style w:type="paragraph" w:styleId="EndnoteText">
    <w:name w:val="endnote text"/>
    <w:basedOn w:val="Normal"/>
    <w:link w:val="EndnoteTextChar"/>
    <w:semiHidden/>
    <w:unhideWhenUsed/>
    <w:rsid w:val="00E93210"/>
    <w:pPr>
      <w:spacing w:line="240" w:lineRule="auto"/>
    </w:pPr>
  </w:style>
  <w:style w:type="character" w:customStyle="1" w:styleId="EndnoteTextChar">
    <w:name w:val="Endnote Text Char"/>
    <w:link w:val="EndnoteText"/>
    <w:semiHidden/>
    <w:rsid w:val="00E93210"/>
    <w:rPr>
      <w:rFonts w:ascii="Palatino Linotype" w:hAnsi="Palatino Linotype"/>
      <w:noProof/>
      <w:color w:val="000000"/>
    </w:rPr>
  </w:style>
  <w:style w:type="character" w:styleId="FollowedHyperlink">
    <w:name w:val="FollowedHyperlink"/>
    <w:rsid w:val="00E93210"/>
    <w:rPr>
      <w:color w:val="954F72"/>
      <w:u w:val="single"/>
    </w:rPr>
  </w:style>
  <w:style w:type="paragraph" w:styleId="FootnoteText">
    <w:name w:val="footnote text"/>
    <w:basedOn w:val="Normal"/>
    <w:link w:val="FootnoteTextChar"/>
    <w:semiHidden/>
    <w:unhideWhenUsed/>
    <w:rsid w:val="00E93210"/>
    <w:pPr>
      <w:spacing w:line="240" w:lineRule="auto"/>
    </w:pPr>
  </w:style>
  <w:style w:type="character" w:customStyle="1" w:styleId="FootnoteTextChar">
    <w:name w:val="Footnote Text Char"/>
    <w:link w:val="FootnoteText"/>
    <w:semiHidden/>
    <w:rsid w:val="00E93210"/>
    <w:rPr>
      <w:rFonts w:ascii="Palatino Linotype" w:hAnsi="Palatino Linotype"/>
      <w:noProof/>
      <w:color w:val="000000"/>
    </w:rPr>
  </w:style>
  <w:style w:type="paragraph" w:styleId="NormalWeb">
    <w:name w:val="Normal (Web)"/>
    <w:basedOn w:val="Normal"/>
    <w:uiPriority w:val="99"/>
    <w:rsid w:val="00E93210"/>
    <w:rPr>
      <w:szCs w:val="24"/>
    </w:rPr>
  </w:style>
  <w:style w:type="paragraph" w:customStyle="1" w:styleId="MsoFootnoteText0">
    <w:name w:val="MsoFootnoteText"/>
    <w:basedOn w:val="NormalWeb"/>
    <w:qFormat/>
    <w:rsid w:val="00E93210"/>
    <w:rPr>
      <w:rFonts w:ascii="Times New Roman" w:hAnsi="Times New Roman"/>
    </w:rPr>
  </w:style>
  <w:style w:type="character" w:styleId="PageNumber">
    <w:name w:val="page number"/>
    <w:rsid w:val="00E93210"/>
  </w:style>
  <w:style w:type="character" w:styleId="PlaceholderText">
    <w:name w:val="Placeholder Text"/>
    <w:uiPriority w:val="99"/>
    <w:semiHidden/>
    <w:rsid w:val="00E93210"/>
    <w:rPr>
      <w:color w:val="808080"/>
    </w:rPr>
  </w:style>
  <w:style w:type="paragraph" w:customStyle="1" w:styleId="MDPI71FootNotes">
    <w:name w:val="MDPI_7.1_FootNotes"/>
    <w:qFormat/>
    <w:rsid w:val="00AE2596"/>
    <w:pPr>
      <w:numPr>
        <w:numId w:val="21"/>
      </w:numPr>
      <w:adjustRightInd w:val="0"/>
      <w:snapToGrid w:val="0"/>
      <w:spacing w:line="228" w:lineRule="auto"/>
    </w:pPr>
    <w:rPr>
      <w:rFonts w:ascii="Palatino Linotype" w:eastAsiaTheme="minorEastAsia" w:hAnsi="Palatino Linotype"/>
      <w:noProof/>
      <w:color w:val="000000"/>
      <w:sz w:val="18"/>
    </w:rPr>
  </w:style>
  <w:style w:type="character" w:customStyle="1" w:styleId="Heading1Char">
    <w:name w:val="Heading 1 Char"/>
    <w:basedOn w:val="DefaultParagraphFont"/>
    <w:link w:val="Heading1"/>
    <w:uiPriority w:val="9"/>
    <w:rsid w:val="003127BD"/>
    <w:rPr>
      <w:rFonts w:asciiTheme="majorHAnsi" w:eastAsiaTheme="majorEastAsia" w:hAnsiTheme="majorHAnsi" w:cstheme="majorBidi"/>
      <w:color w:val="2F5496" w:themeColor="accent1" w:themeShade="BF"/>
      <w:sz w:val="32"/>
      <w:szCs w:val="32"/>
    </w:rPr>
  </w:style>
  <w:style w:type="paragraph" w:customStyle="1" w:styleId="p1">
    <w:name w:val="p1"/>
    <w:basedOn w:val="Normal"/>
    <w:rsid w:val="0021705B"/>
    <w:pPr>
      <w:spacing w:line="240" w:lineRule="auto"/>
      <w:jc w:val="left"/>
    </w:pPr>
    <w:rPr>
      <w:rFonts w:ascii="Times New Roman" w:eastAsia="Times New Roman" w:hAnsi="Times New Roman"/>
      <w:color w:val="auto"/>
      <w:sz w:val="24"/>
      <w:szCs w:val="24"/>
      <w:lang w:val="en-GB" w:eastAsia="en-GB"/>
    </w:rPr>
  </w:style>
  <w:style w:type="paragraph" w:customStyle="1" w:styleId="p2">
    <w:name w:val="p2"/>
    <w:basedOn w:val="Normal"/>
    <w:rsid w:val="0021705B"/>
    <w:pPr>
      <w:spacing w:line="240" w:lineRule="auto"/>
      <w:jc w:val="left"/>
    </w:pPr>
    <w:rPr>
      <w:rFonts w:ascii="Times New Roman" w:eastAsia="Times New Roman" w:hAnsi="Times New Roman"/>
      <w:color w:val="auto"/>
      <w:sz w:val="24"/>
      <w:szCs w:val="24"/>
      <w:lang w:val="en-GB" w:eastAsia="en-GB"/>
    </w:rPr>
  </w:style>
  <w:style w:type="character" w:customStyle="1" w:styleId="s1">
    <w:name w:val="s1"/>
    <w:basedOn w:val="DefaultParagraphFont"/>
    <w:rsid w:val="0021705B"/>
    <w:rPr>
      <w:rFonts w:ascii="Helvetica" w:hAnsi="Helvetica" w:hint="default"/>
      <w:sz w:val="18"/>
      <w:szCs w:val="18"/>
    </w:rPr>
  </w:style>
  <w:style w:type="paragraph" w:customStyle="1" w:styleId="p3">
    <w:name w:val="p3"/>
    <w:basedOn w:val="Normal"/>
    <w:rsid w:val="00D02EA1"/>
    <w:pPr>
      <w:spacing w:line="240" w:lineRule="auto"/>
      <w:jc w:val="left"/>
    </w:pPr>
    <w:rPr>
      <w:rFonts w:ascii=".AppleSystemUIFont" w:eastAsia="Times New Roman" w:hAnsi=".AppleSystemUIFont"/>
      <w:color w:val="0E0E0E"/>
      <w:sz w:val="18"/>
      <w:szCs w:val="18"/>
      <w:lang w:val="en-GB" w:eastAsia="en-GB"/>
    </w:rPr>
  </w:style>
  <w:style w:type="character" w:customStyle="1" w:styleId="apple-tab-span">
    <w:name w:val="apple-tab-span"/>
    <w:basedOn w:val="DefaultParagraphFont"/>
    <w:rsid w:val="00D02EA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2904187">
      <w:bodyDiv w:val="1"/>
      <w:marLeft w:val="0"/>
      <w:marRight w:val="0"/>
      <w:marTop w:val="0"/>
      <w:marBottom w:val="0"/>
      <w:divBdr>
        <w:top w:val="none" w:sz="0" w:space="0" w:color="auto"/>
        <w:left w:val="none" w:sz="0" w:space="0" w:color="auto"/>
        <w:bottom w:val="none" w:sz="0" w:space="0" w:color="auto"/>
        <w:right w:val="none" w:sz="0" w:space="0" w:color="auto"/>
      </w:divBdr>
    </w:div>
    <w:div w:id="34888231">
      <w:bodyDiv w:val="1"/>
      <w:marLeft w:val="0"/>
      <w:marRight w:val="0"/>
      <w:marTop w:val="0"/>
      <w:marBottom w:val="0"/>
      <w:divBdr>
        <w:top w:val="none" w:sz="0" w:space="0" w:color="auto"/>
        <w:left w:val="none" w:sz="0" w:space="0" w:color="auto"/>
        <w:bottom w:val="none" w:sz="0" w:space="0" w:color="auto"/>
        <w:right w:val="none" w:sz="0" w:space="0" w:color="auto"/>
      </w:divBdr>
    </w:div>
    <w:div w:id="39020090">
      <w:bodyDiv w:val="1"/>
      <w:marLeft w:val="0"/>
      <w:marRight w:val="0"/>
      <w:marTop w:val="0"/>
      <w:marBottom w:val="0"/>
      <w:divBdr>
        <w:top w:val="none" w:sz="0" w:space="0" w:color="auto"/>
        <w:left w:val="none" w:sz="0" w:space="0" w:color="auto"/>
        <w:bottom w:val="none" w:sz="0" w:space="0" w:color="auto"/>
        <w:right w:val="none" w:sz="0" w:space="0" w:color="auto"/>
      </w:divBdr>
    </w:div>
    <w:div w:id="39286938">
      <w:bodyDiv w:val="1"/>
      <w:marLeft w:val="0"/>
      <w:marRight w:val="0"/>
      <w:marTop w:val="0"/>
      <w:marBottom w:val="0"/>
      <w:divBdr>
        <w:top w:val="none" w:sz="0" w:space="0" w:color="auto"/>
        <w:left w:val="none" w:sz="0" w:space="0" w:color="auto"/>
        <w:bottom w:val="none" w:sz="0" w:space="0" w:color="auto"/>
        <w:right w:val="none" w:sz="0" w:space="0" w:color="auto"/>
      </w:divBdr>
      <w:divsChild>
        <w:div w:id="252395994">
          <w:marLeft w:val="0"/>
          <w:marRight w:val="0"/>
          <w:marTop w:val="0"/>
          <w:marBottom w:val="0"/>
          <w:divBdr>
            <w:top w:val="none" w:sz="0" w:space="0" w:color="auto"/>
            <w:left w:val="none" w:sz="0" w:space="0" w:color="auto"/>
            <w:bottom w:val="none" w:sz="0" w:space="0" w:color="auto"/>
            <w:right w:val="none" w:sz="0" w:space="0" w:color="auto"/>
          </w:divBdr>
          <w:divsChild>
            <w:div w:id="301273129">
              <w:marLeft w:val="0"/>
              <w:marRight w:val="0"/>
              <w:marTop w:val="0"/>
              <w:marBottom w:val="0"/>
              <w:divBdr>
                <w:top w:val="none" w:sz="0" w:space="0" w:color="auto"/>
                <w:left w:val="none" w:sz="0" w:space="0" w:color="auto"/>
                <w:bottom w:val="none" w:sz="0" w:space="0" w:color="auto"/>
                <w:right w:val="none" w:sz="0" w:space="0" w:color="auto"/>
              </w:divBdr>
              <w:divsChild>
                <w:div w:id="1020855010">
                  <w:marLeft w:val="0"/>
                  <w:marRight w:val="0"/>
                  <w:marTop w:val="0"/>
                  <w:marBottom w:val="0"/>
                  <w:divBdr>
                    <w:top w:val="none" w:sz="0" w:space="0" w:color="auto"/>
                    <w:left w:val="none" w:sz="0" w:space="0" w:color="auto"/>
                    <w:bottom w:val="none" w:sz="0" w:space="0" w:color="auto"/>
                    <w:right w:val="none" w:sz="0" w:space="0" w:color="auto"/>
                  </w:divBdr>
                  <w:divsChild>
                    <w:div w:id="392385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7430860">
          <w:marLeft w:val="0"/>
          <w:marRight w:val="0"/>
          <w:marTop w:val="0"/>
          <w:marBottom w:val="0"/>
          <w:divBdr>
            <w:top w:val="none" w:sz="0" w:space="0" w:color="auto"/>
            <w:left w:val="none" w:sz="0" w:space="0" w:color="auto"/>
            <w:bottom w:val="none" w:sz="0" w:space="0" w:color="auto"/>
            <w:right w:val="none" w:sz="0" w:space="0" w:color="auto"/>
          </w:divBdr>
          <w:divsChild>
            <w:div w:id="738791750">
              <w:marLeft w:val="0"/>
              <w:marRight w:val="0"/>
              <w:marTop w:val="0"/>
              <w:marBottom w:val="0"/>
              <w:divBdr>
                <w:top w:val="none" w:sz="0" w:space="0" w:color="auto"/>
                <w:left w:val="none" w:sz="0" w:space="0" w:color="auto"/>
                <w:bottom w:val="none" w:sz="0" w:space="0" w:color="auto"/>
                <w:right w:val="none" w:sz="0" w:space="0" w:color="auto"/>
              </w:divBdr>
              <w:divsChild>
                <w:div w:id="484398968">
                  <w:marLeft w:val="0"/>
                  <w:marRight w:val="0"/>
                  <w:marTop w:val="0"/>
                  <w:marBottom w:val="0"/>
                  <w:divBdr>
                    <w:top w:val="none" w:sz="0" w:space="0" w:color="auto"/>
                    <w:left w:val="none" w:sz="0" w:space="0" w:color="auto"/>
                    <w:bottom w:val="none" w:sz="0" w:space="0" w:color="auto"/>
                    <w:right w:val="none" w:sz="0" w:space="0" w:color="auto"/>
                  </w:divBdr>
                  <w:divsChild>
                    <w:div w:id="1469857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1740816">
          <w:marLeft w:val="0"/>
          <w:marRight w:val="0"/>
          <w:marTop w:val="0"/>
          <w:marBottom w:val="0"/>
          <w:divBdr>
            <w:top w:val="none" w:sz="0" w:space="0" w:color="auto"/>
            <w:left w:val="none" w:sz="0" w:space="0" w:color="auto"/>
            <w:bottom w:val="none" w:sz="0" w:space="0" w:color="auto"/>
            <w:right w:val="none" w:sz="0" w:space="0" w:color="auto"/>
          </w:divBdr>
          <w:divsChild>
            <w:div w:id="1448619447">
              <w:marLeft w:val="0"/>
              <w:marRight w:val="0"/>
              <w:marTop w:val="0"/>
              <w:marBottom w:val="0"/>
              <w:divBdr>
                <w:top w:val="none" w:sz="0" w:space="0" w:color="auto"/>
                <w:left w:val="none" w:sz="0" w:space="0" w:color="auto"/>
                <w:bottom w:val="none" w:sz="0" w:space="0" w:color="auto"/>
                <w:right w:val="none" w:sz="0" w:space="0" w:color="auto"/>
              </w:divBdr>
              <w:divsChild>
                <w:div w:id="1251935898">
                  <w:marLeft w:val="0"/>
                  <w:marRight w:val="0"/>
                  <w:marTop w:val="0"/>
                  <w:marBottom w:val="0"/>
                  <w:divBdr>
                    <w:top w:val="none" w:sz="0" w:space="0" w:color="auto"/>
                    <w:left w:val="none" w:sz="0" w:space="0" w:color="auto"/>
                    <w:bottom w:val="none" w:sz="0" w:space="0" w:color="auto"/>
                    <w:right w:val="none" w:sz="0" w:space="0" w:color="auto"/>
                  </w:divBdr>
                  <w:divsChild>
                    <w:div w:id="1741126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0175339">
          <w:marLeft w:val="0"/>
          <w:marRight w:val="0"/>
          <w:marTop w:val="0"/>
          <w:marBottom w:val="0"/>
          <w:divBdr>
            <w:top w:val="none" w:sz="0" w:space="0" w:color="auto"/>
            <w:left w:val="none" w:sz="0" w:space="0" w:color="auto"/>
            <w:bottom w:val="none" w:sz="0" w:space="0" w:color="auto"/>
            <w:right w:val="none" w:sz="0" w:space="0" w:color="auto"/>
          </w:divBdr>
          <w:divsChild>
            <w:div w:id="1656178465">
              <w:marLeft w:val="0"/>
              <w:marRight w:val="0"/>
              <w:marTop w:val="0"/>
              <w:marBottom w:val="0"/>
              <w:divBdr>
                <w:top w:val="none" w:sz="0" w:space="0" w:color="auto"/>
                <w:left w:val="none" w:sz="0" w:space="0" w:color="auto"/>
                <w:bottom w:val="none" w:sz="0" w:space="0" w:color="auto"/>
                <w:right w:val="none" w:sz="0" w:space="0" w:color="auto"/>
              </w:divBdr>
              <w:divsChild>
                <w:div w:id="1905480772">
                  <w:marLeft w:val="0"/>
                  <w:marRight w:val="0"/>
                  <w:marTop w:val="0"/>
                  <w:marBottom w:val="0"/>
                  <w:divBdr>
                    <w:top w:val="none" w:sz="0" w:space="0" w:color="auto"/>
                    <w:left w:val="none" w:sz="0" w:space="0" w:color="auto"/>
                    <w:bottom w:val="none" w:sz="0" w:space="0" w:color="auto"/>
                    <w:right w:val="none" w:sz="0" w:space="0" w:color="auto"/>
                  </w:divBdr>
                  <w:divsChild>
                    <w:div w:id="1520579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5044375">
          <w:marLeft w:val="0"/>
          <w:marRight w:val="0"/>
          <w:marTop w:val="0"/>
          <w:marBottom w:val="0"/>
          <w:divBdr>
            <w:top w:val="none" w:sz="0" w:space="0" w:color="auto"/>
            <w:left w:val="none" w:sz="0" w:space="0" w:color="auto"/>
            <w:bottom w:val="none" w:sz="0" w:space="0" w:color="auto"/>
            <w:right w:val="none" w:sz="0" w:space="0" w:color="auto"/>
          </w:divBdr>
          <w:divsChild>
            <w:div w:id="355813118">
              <w:marLeft w:val="0"/>
              <w:marRight w:val="0"/>
              <w:marTop w:val="0"/>
              <w:marBottom w:val="0"/>
              <w:divBdr>
                <w:top w:val="none" w:sz="0" w:space="0" w:color="auto"/>
                <w:left w:val="none" w:sz="0" w:space="0" w:color="auto"/>
                <w:bottom w:val="none" w:sz="0" w:space="0" w:color="auto"/>
                <w:right w:val="none" w:sz="0" w:space="0" w:color="auto"/>
              </w:divBdr>
              <w:divsChild>
                <w:div w:id="1417943773">
                  <w:marLeft w:val="0"/>
                  <w:marRight w:val="0"/>
                  <w:marTop w:val="0"/>
                  <w:marBottom w:val="0"/>
                  <w:divBdr>
                    <w:top w:val="none" w:sz="0" w:space="0" w:color="auto"/>
                    <w:left w:val="none" w:sz="0" w:space="0" w:color="auto"/>
                    <w:bottom w:val="none" w:sz="0" w:space="0" w:color="auto"/>
                    <w:right w:val="none" w:sz="0" w:space="0" w:color="auto"/>
                  </w:divBdr>
                  <w:divsChild>
                    <w:div w:id="1309626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5995275">
          <w:marLeft w:val="0"/>
          <w:marRight w:val="0"/>
          <w:marTop w:val="0"/>
          <w:marBottom w:val="0"/>
          <w:divBdr>
            <w:top w:val="none" w:sz="0" w:space="0" w:color="auto"/>
            <w:left w:val="none" w:sz="0" w:space="0" w:color="auto"/>
            <w:bottom w:val="none" w:sz="0" w:space="0" w:color="auto"/>
            <w:right w:val="none" w:sz="0" w:space="0" w:color="auto"/>
          </w:divBdr>
          <w:divsChild>
            <w:div w:id="427429113">
              <w:marLeft w:val="0"/>
              <w:marRight w:val="0"/>
              <w:marTop w:val="0"/>
              <w:marBottom w:val="0"/>
              <w:divBdr>
                <w:top w:val="none" w:sz="0" w:space="0" w:color="auto"/>
                <w:left w:val="none" w:sz="0" w:space="0" w:color="auto"/>
                <w:bottom w:val="none" w:sz="0" w:space="0" w:color="auto"/>
                <w:right w:val="none" w:sz="0" w:space="0" w:color="auto"/>
              </w:divBdr>
              <w:divsChild>
                <w:div w:id="825437538">
                  <w:marLeft w:val="0"/>
                  <w:marRight w:val="0"/>
                  <w:marTop w:val="0"/>
                  <w:marBottom w:val="0"/>
                  <w:divBdr>
                    <w:top w:val="none" w:sz="0" w:space="0" w:color="auto"/>
                    <w:left w:val="none" w:sz="0" w:space="0" w:color="auto"/>
                    <w:bottom w:val="none" w:sz="0" w:space="0" w:color="auto"/>
                    <w:right w:val="none" w:sz="0" w:space="0" w:color="auto"/>
                  </w:divBdr>
                  <w:divsChild>
                    <w:div w:id="87891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3508994">
          <w:marLeft w:val="0"/>
          <w:marRight w:val="0"/>
          <w:marTop w:val="0"/>
          <w:marBottom w:val="0"/>
          <w:divBdr>
            <w:top w:val="none" w:sz="0" w:space="0" w:color="auto"/>
            <w:left w:val="none" w:sz="0" w:space="0" w:color="auto"/>
            <w:bottom w:val="none" w:sz="0" w:space="0" w:color="auto"/>
            <w:right w:val="none" w:sz="0" w:space="0" w:color="auto"/>
          </w:divBdr>
          <w:divsChild>
            <w:div w:id="1942563625">
              <w:marLeft w:val="0"/>
              <w:marRight w:val="0"/>
              <w:marTop w:val="0"/>
              <w:marBottom w:val="0"/>
              <w:divBdr>
                <w:top w:val="none" w:sz="0" w:space="0" w:color="auto"/>
                <w:left w:val="none" w:sz="0" w:space="0" w:color="auto"/>
                <w:bottom w:val="none" w:sz="0" w:space="0" w:color="auto"/>
                <w:right w:val="none" w:sz="0" w:space="0" w:color="auto"/>
              </w:divBdr>
              <w:divsChild>
                <w:div w:id="2136290060">
                  <w:marLeft w:val="0"/>
                  <w:marRight w:val="0"/>
                  <w:marTop w:val="0"/>
                  <w:marBottom w:val="0"/>
                  <w:divBdr>
                    <w:top w:val="none" w:sz="0" w:space="0" w:color="auto"/>
                    <w:left w:val="none" w:sz="0" w:space="0" w:color="auto"/>
                    <w:bottom w:val="none" w:sz="0" w:space="0" w:color="auto"/>
                    <w:right w:val="none" w:sz="0" w:space="0" w:color="auto"/>
                  </w:divBdr>
                  <w:divsChild>
                    <w:div w:id="120195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7335222">
          <w:marLeft w:val="0"/>
          <w:marRight w:val="0"/>
          <w:marTop w:val="0"/>
          <w:marBottom w:val="0"/>
          <w:divBdr>
            <w:top w:val="none" w:sz="0" w:space="0" w:color="auto"/>
            <w:left w:val="none" w:sz="0" w:space="0" w:color="auto"/>
            <w:bottom w:val="none" w:sz="0" w:space="0" w:color="auto"/>
            <w:right w:val="none" w:sz="0" w:space="0" w:color="auto"/>
          </w:divBdr>
          <w:divsChild>
            <w:div w:id="1349331292">
              <w:marLeft w:val="0"/>
              <w:marRight w:val="0"/>
              <w:marTop w:val="0"/>
              <w:marBottom w:val="0"/>
              <w:divBdr>
                <w:top w:val="none" w:sz="0" w:space="0" w:color="auto"/>
                <w:left w:val="none" w:sz="0" w:space="0" w:color="auto"/>
                <w:bottom w:val="none" w:sz="0" w:space="0" w:color="auto"/>
                <w:right w:val="none" w:sz="0" w:space="0" w:color="auto"/>
              </w:divBdr>
              <w:divsChild>
                <w:div w:id="1068499290">
                  <w:marLeft w:val="0"/>
                  <w:marRight w:val="0"/>
                  <w:marTop w:val="0"/>
                  <w:marBottom w:val="0"/>
                  <w:divBdr>
                    <w:top w:val="none" w:sz="0" w:space="0" w:color="auto"/>
                    <w:left w:val="none" w:sz="0" w:space="0" w:color="auto"/>
                    <w:bottom w:val="none" w:sz="0" w:space="0" w:color="auto"/>
                    <w:right w:val="none" w:sz="0" w:space="0" w:color="auto"/>
                  </w:divBdr>
                  <w:divsChild>
                    <w:div w:id="1526628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9979992">
          <w:marLeft w:val="0"/>
          <w:marRight w:val="0"/>
          <w:marTop w:val="0"/>
          <w:marBottom w:val="0"/>
          <w:divBdr>
            <w:top w:val="none" w:sz="0" w:space="0" w:color="auto"/>
            <w:left w:val="none" w:sz="0" w:space="0" w:color="auto"/>
            <w:bottom w:val="none" w:sz="0" w:space="0" w:color="auto"/>
            <w:right w:val="none" w:sz="0" w:space="0" w:color="auto"/>
          </w:divBdr>
          <w:divsChild>
            <w:div w:id="1067875035">
              <w:marLeft w:val="0"/>
              <w:marRight w:val="0"/>
              <w:marTop w:val="0"/>
              <w:marBottom w:val="0"/>
              <w:divBdr>
                <w:top w:val="none" w:sz="0" w:space="0" w:color="auto"/>
                <w:left w:val="none" w:sz="0" w:space="0" w:color="auto"/>
                <w:bottom w:val="none" w:sz="0" w:space="0" w:color="auto"/>
                <w:right w:val="none" w:sz="0" w:space="0" w:color="auto"/>
              </w:divBdr>
              <w:divsChild>
                <w:div w:id="348221249">
                  <w:marLeft w:val="0"/>
                  <w:marRight w:val="0"/>
                  <w:marTop w:val="0"/>
                  <w:marBottom w:val="0"/>
                  <w:divBdr>
                    <w:top w:val="none" w:sz="0" w:space="0" w:color="auto"/>
                    <w:left w:val="none" w:sz="0" w:space="0" w:color="auto"/>
                    <w:bottom w:val="none" w:sz="0" w:space="0" w:color="auto"/>
                    <w:right w:val="none" w:sz="0" w:space="0" w:color="auto"/>
                  </w:divBdr>
                  <w:divsChild>
                    <w:div w:id="1085611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7680753">
          <w:marLeft w:val="0"/>
          <w:marRight w:val="0"/>
          <w:marTop w:val="0"/>
          <w:marBottom w:val="0"/>
          <w:divBdr>
            <w:top w:val="none" w:sz="0" w:space="0" w:color="auto"/>
            <w:left w:val="none" w:sz="0" w:space="0" w:color="auto"/>
            <w:bottom w:val="none" w:sz="0" w:space="0" w:color="auto"/>
            <w:right w:val="none" w:sz="0" w:space="0" w:color="auto"/>
          </w:divBdr>
          <w:divsChild>
            <w:div w:id="2109957685">
              <w:marLeft w:val="0"/>
              <w:marRight w:val="0"/>
              <w:marTop w:val="0"/>
              <w:marBottom w:val="0"/>
              <w:divBdr>
                <w:top w:val="none" w:sz="0" w:space="0" w:color="auto"/>
                <w:left w:val="none" w:sz="0" w:space="0" w:color="auto"/>
                <w:bottom w:val="none" w:sz="0" w:space="0" w:color="auto"/>
                <w:right w:val="none" w:sz="0" w:space="0" w:color="auto"/>
              </w:divBdr>
              <w:divsChild>
                <w:div w:id="1002395507">
                  <w:marLeft w:val="0"/>
                  <w:marRight w:val="0"/>
                  <w:marTop w:val="0"/>
                  <w:marBottom w:val="0"/>
                  <w:divBdr>
                    <w:top w:val="none" w:sz="0" w:space="0" w:color="auto"/>
                    <w:left w:val="none" w:sz="0" w:space="0" w:color="auto"/>
                    <w:bottom w:val="none" w:sz="0" w:space="0" w:color="auto"/>
                    <w:right w:val="none" w:sz="0" w:space="0" w:color="auto"/>
                  </w:divBdr>
                  <w:divsChild>
                    <w:div w:id="355622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9028248">
          <w:marLeft w:val="0"/>
          <w:marRight w:val="0"/>
          <w:marTop w:val="0"/>
          <w:marBottom w:val="0"/>
          <w:divBdr>
            <w:top w:val="none" w:sz="0" w:space="0" w:color="auto"/>
            <w:left w:val="none" w:sz="0" w:space="0" w:color="auto"/>
            <w:bottom w:val="none" w:sz="0" w:space="0" w:color="auto"/>
            <w:right w:val="none" w:sz="0" w:space="0" w:color="auto"/>
          </w:divBdr>
          <w:divsChild>
            <w:div w:id="1621759332">
              <w:marLeft w:val="0"/>
              <w:marRight w:val="0"/>
              <w:marTop w:val="0"/>
              <w:marBottom w:val="0"/>
              <w:divBdr>
                <w:top w:val="none" w:sz="0" w:space="0" w:color="auto"/>
                <w:left w:val="none" w:sz="0" w:space="0" w:color="auto"/>
                <w:bottom w:val="none" w:sz="0" w:space="0" w:color="auto"/>
                <w:right w:val="none" w:sz="0" w:space="0" w:color="auto"/>
              </w:divBdr>
              <w:divsChild>
                <w:div w:id="1017122476">
                  <w:marLeft w:val="0"/>
                  <w:marRight w:val="0"/>
                  <w:marTop w:val="0"/>
                  <w:marBottom w:val="0"/>
                  <w:divBdr>
                    <w:top w:val="none" w:sz="0" w:space="0" w:color="auto"/>
                    <w:left w:val="none" w:sz="0" w:space="0" w:color="auto"/>
                    <w:bottom w:val="none" w:sz="0" w:space="0" w:color="auto"/>
                    <w:right w:val="none" w:sz="0" w:space="0" w:color="auto"/>
                  </w:divBdr>
                  <w:divsChild>
                    <w:div w:id="433985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9560562">
          <w:marLeft w:val="0"/>
          <w:marRight w:val="0"/>
          <w:marTop w:val="0"/>
          <w:marBottom w:val="0"/>
          <w:divBdr>
            <w:top w:val="none" w:sz="0" w:space="0" w:color="auto"/>
            <w:left w:val="none" w:sz="0" w:space="0" w:color="auto"/>
            <w:bottom w:val="none" w:sz="0" w:space="0" w:color="auto"/>
            <w:right w:val="none" w:sz="0" w:space="0" w:color="auto"/>
          </w:divBdr>
          <w:divsChild>
            <w:div w:id="510417074">
              <w:marLeft w:val="0"/>
              <w:marRight w:val="0"/>
              <w:marTop w:val="0"/>
              <w:marBottom w:val="0"/>
              <w:divBdr>
                <w:top w:val="none" w:sz="0" w:space="0" w:color="auto"/>
                <w:left w:val="none" w:sz="0" w:space="0" w:color="auto"/>
                <w:bottom w:val="none" w:sz="0" w:space="0" w:color="auto"/>
                <w:right w:val="none" w:sz="0" w:space="0" w:color="auto"/>
              </w:divBdr>
              <w:divsChild>
                <w:div w:id="91363057">
                  <w:marLeft w:val="0"/>
                  <w:marRight w:val="0"/>
                  <w:marTop w:val="0"/>
                  <w:marBottom w:val="0"/>
                  <w:divBdr>
                    <w:top w:val="none" w:sz="0" w:space="0" w:color="auto"/>
                    <w:left w:val="none" w:sz="0" w:space="0" w:color="auto"/>
                    <w:bottom w:val="none" w:sz="0" w:space="0" w:color="auto"/>
                    <w:right w:val="none" w:sz="0" w:space="0" w:color="auto"/>
                  </w:divBdr>
                  <w:divsChild>
                    <w:div w:id="1796752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8444267">
          <w:marLeft w:val="0"/>
          <w:marRight w:val="0"/>
          <w:marTop w:val="0"/>
          <w:marBottom w:val="0"/>
          <w:divBdr>
            <w:top w:val="none" w:sz="0" w:space="0" w:color="auto"/>
            <w:left w:val="none" w:sz="0" w:space="0" w:color="auto"/>
            <w:bottom w:val="none" w:sz="0" w:space="0" w:color="auto"/>
            <w:right w:val="none" w:sz="0" w:space="0" w:color="auto"/>
          </w:divBdr>
          <w:divsChild>
            <w:div w:id="1897543470">
              <w:marLeft w:val="0"/>
              <w:marRight w:val="0"/>
              <w:marTop w:val="0"/>
              <w:marBottom w:val="0"/>
              <w:divBdr>
                <w:top w:val="none" w:sz="0" w:space="0" w:color="auto"/>
                <w:left w:val="none" w:sz="0" w:space="0" w:color="auto"/>
                <w:bottom w:val="none" w:sz="0" w:space="0" w:color="auto"/>
                <w:right w:val="none" w:sz="0" w:space="0" w:color="auto"/>
              </w:divBdr>
              <w:divsChild>
                <w:div w:id="1742602460">
                  <w:marLeft w:val="0"/>
                  <w:marRight w:val="0"/>
                  <w:marTop w:val="0"/>
                  <w:marBottom w:val="0"/>
                  <w:divBdr>
                    <w:top w:val="none" w:sz="0" w:space="0" w:color="auto"/>
                    <w:left w:val="none" w:sz="0" w:space="0" w:color="auto"/>
                    <w:bottom w:val="none" w:sz="0" w:space="0" w:color="auto"/>
                    <w:right w:val="none" w:sz="0" w:space="0" w:color="auto"/>
                  </w:divBdr>
                  <w:divsChild>
                    <w:div w:id="485361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4029435">
          <w:marLeft w:val="0"/>
          <w:marRight w:val="0"/>
          <w:marTop w:val="0"/>
          <w:marBottom w:val="0"/>
          <w:divBdr>
            <w:top w:val="none" w:sz="0" w:space="0" w:color="auto"/>
            <w:left w:val="none" w:sz="0" w:space="0" w:color="auto"/>
            <w:bottom w:val="none" w:sz="0" w:space="0" w:color="auto"/>
            <w:right w:val="none" w:sz="0" w:space="0" w:color="auto"/>
          </w:divBdr>
          <w:divsChild>
            <w:div w:id="2056537420">
              <w:marLeft w:val="0"/>
              <w:marRight w:val="0"/>
              <w:marTop w:val="0"/>
              <w:marBottom w:val="0"/>
              <w:divBdr>
                <w:top w:val="none" w:sz="0" w:space="0" w:color="auto"/>
                <w:left w:val="none" w:sz="0" w:space="0" w:color="auto"/>
                <w:bottom w:val="none" w:sz="0" w:space="0" w:color="auto"/>
                <w:right w:val="none" w:sz="0" w:space="0" w:color="auto"/>
              </w:divBdr>
              <w:divsChild>
                <w:div w:id="1277525804">
                  <w:marLeft w:val="0"/>
                  <w:marRight w:val="0"/>
                  <w:marTop w:val="0"/>
                  <w:marBottom w:val="0"/>
                  <w:divBdr>
                    <w:top w:val="none" w:sz="0" w:space="0" w:color="auto"/>
                    <w:left w:val="none" w:sz="0" w:space="0" w:color="auto"/>
                    <w:bottom w:val="none" w:sz="0" w:space="0" w:color="auto"/>
                    <w:right w:val="none" w:sz="0" w:space="0" w:color="auto"/>
                  </w:divBdr>
                  <w:divsChild>
                    <w:div w:id="1927183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8036705">
          <w:marLeft w:val="0"/>
          <w:marRight w:val="0"/>
          <w:marTop w:val="0"/>
          <w:marBottom w:val="0"/>
          <w:divBdr>
            <w:top w:val="none" w:sz="0" w:space="0" w:color="auto"/>
            <w:left w:val="none" w:sz="0" w:space="0" w:color="auto"/>
            <w:bottom w:val="none" w:sz="0" w:space="0" w:color="auto"/>
            <w:right w:val="none" w:sz="0" w:space="0" w:color="auto"/>
          </w:divBdr>
          <w:divsChild>
            <w:div w:id="1313145825">
              <w:marLeft w:val="0"/>
              <w:marRight w:val="0"/>
              <w:marTop w:val="0"/>
              <w:marBottom w:val="0"/>
              <w:divBdr>
                <w:top w:val="none" w:sz="0" w:space="0" w:color="auto"/>
                <w:left w:val="none" w:sz="0" w:space="0" w:color="auto"/>
                <w:bottom w:val="none" w:sz="0" w:space="0" w:color="auto"/>
                <w:right w:val="none" w:sz="0" w:space="0" w:color="auto"/>
              </w:divBdr>
              <w:divsChild>
                <w:div w:id="1732075862">
                  <w:marLeft w:val="0"/>
                  <w:marRight w:val="0"/>
                  <w:marTop w:val="0"/>
                  <w:marBottom w:val="0"/>
                  <w:divBdr>
                    <w:top w:val="none" w:sz="0" w:space="0" w:color="auto"/>
                    <w:left w:val="none" w:sz="0" w:space="0" w:color="auto"/>
                    <w:bottom w:val="none" w:sz="0" w:space="0" w:color="auto"/>
                    <w:right w:val="none" w:sz="0" w:space="0" w:color="auto"/>
                  </w:divBdr>
                  <w:divsChild>
                    <w:div w:id="1624309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9095151">
          <w:marLeft w:val="0"/>
          <w:marRight w:val="0"/>
          <w:marTop w:val="0"/>
          <w:marBottom w:val="0"/>
          <w:divBdr>
            <w:top w:val="none" w:sz="0" w:space="0" w:color="auto"/>
            <w:left w:val="none" w:sz="0" w:space="0" w:color="auto"/>
            <w:bottom w:val="none" w:sz="0" w:space="0" w:color="auto"/>
            <w:right w:val="none" w:sz="0" w:space="0" w:color="auto"/>
          </w:divBdr>
          <w:divsChild>
            <w:div w:id="309753267">
              <w:marLeft w:val="0"/>
              <w:marRight w:val="0"/>
              <w:marTop w:val="0"/>
              <w:marBottom w:val="0"/>
              <w:divBdr>
                <w:top w:val="none" w:sz="0" w:space="0" w:color="auto"/>
                <w:left w:val="none" w:sz="0" w:space="0" w:color="auto"/>
                <w:bottom w:val="none" w:sz="0" w:space="0" w:color="auto"/>
                <w:right w:val="none" w:sz="0" w:space="0" w:color="auto"/>
              </w:divBdr>
              <w:divsChild>
                <w:div w:id="1891191003">
                  <w:marLeft w:val="0"/>
                  <w:marRight w:val="0"/>
                  <w:marTop w:val="0"/>
                  <w:marBottom w:val="0"/>
                  <w:divBdr>
                    <w:top w:val="none" w:sz="0" w:space="0" w:color="auto"/>
                    <w:left w:val="none" w:sz="0" w:space="0" w:color="auto"/>
                    <w:bottom w:val="none" w:sz="0" w:space="0" w:color="auto"/>
                    <w:right w:val="none" w:sz="0" w:space="0" w:color="auto"/>
                  </w:divBdr>
                  <w:divsChild>
                    <w:div w:id="304045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4012299">
          <w:marLeft w:val="0"/>
          <w:marRight w:val="0"/>
          <w:marTop w:val="0"/>
          <w:marBottom w:val="0"/>
          <w:divBdr>
            <w:top w:val="none" w:sz="0" w:space="0" w:color="auto"/>
            <w:left w:val="none" w:sz="0" w:space="0" w:color="auto"/>
            <w:bottom w:val="none" w:sz="0" w:space="0" w:color="auto"/>
            <w:right w:val="none" w:sz="0" w:space="0" w:color="auto"/>
          </w:divBdr>
          <w:divsChild>
            <w:div w:id="540704685">
              <w:marLeft w:val="0"/>
              <w:marRight w:val="0"/>
              <w:marTop w:val="0"/>
              <w:marBottom w:val="0"/>
              <w:divBdr>
                <w:top w:val="none" w:sz="0" w:space="0" w:color="auto"/>
                <w:left w:val="none" w:sz="0" w:space="0" w:color="auto"/>
                <w:bottom w:val="none" w:sz="0" w:space="0" w:color="auto"/>
                <w:right w:val="none" w:sz="0" w:space="0" w:color="auto"/>
              </w:divBdr>
              <w:divsChild>
                <w:div w:id="7876595">
                  <w:marLeft w:val="0"/>
                  <w:marRight w:val="0"/>
                  <w:marTop w:val="0"/>
                  <w:marBottom w:val="0"/>
                  <w:divBdr>
                    <w:top w:val="none" w:sz="0" w:space="0" w:color="auto"/>
                    <w:left w:val="none" w:sz="0" w:space="0" w:color="auto"/>
                    <w:bottom w:val="none" w:sz="0" w:space="0" w:color="auto"/>
                    <w:right w:val="none" w:sz="0" w:space="0" w:color="auto"/>
                  </w:divBdr>
                  <w:divsChild>
                    <w:div w:id="424963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5272795">
          <w:marLeft w:val="0"/>
          <w:marRight w:val="0"/>
          <w:marTop w:val="0"/>
          <w:marBottom w:val="0"/>
          <w:divBdr>
            <w:top w:val="none" w:sz="0" w:space="0" w:color="auto"/>
            <w:left w:val="none" w:sz="0" w:space="0" w:color="auto"/>
            <w:bottom w:val="none" w:sz="0" w:space="0" w:color="auto"/>
            <w:right w:val="none" w:sz="0" w:space="0" w:color="auto"/>
          </w:divBdr>
          <w:divsChild>
            <w:div w:id="1410038651">
              <w:marLeft w:val="0"/>
              <w:marRight w:val="0"/>
              <w:marTop w:val="0"/>
              <w:marBottom w:val="0"/>
              <w:divBdr>
                <w:top w:val="none" w:sz="0" w:space="0" w:color="auto"/>
                <w:left w:val="none" w:sz="0" w:space="0" w:color="auto"/>
                <w:bottom w:val="none" w:sz="0" w:space="0" w:color="auto"/>
                <w:right w:val="none" w:sz="0" w:space="0" w:color="auto"/>
              </w:divBdr>
              <w:divsChild>
                <w:div w:id="1977296921">
                  <w:marLeft w:val="0"/>
                  <w:marRight w:val="0"/>
                  <w:marTop w:val="0"/>
                  <w:marBottom w:val="0"/>
                  <w:divBdr>
                    <w:top w:val="none" w:sz="0" w:space="0" w:color="auto"/>
                    <w:left w:val="none" w:sz="0" w:space="0" w:color="auto"/>
                    <w:bottom w:val="none" w:sz="0" w:space="0" w:color="auto"/>
                    <w:right w:val="none" w:sz="0" w:space="0" w:color="auto"/>
                  </w:divBdr>
                  <w:divsChild>
                    <w:div w:id="769199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6281043">
          <w:marLeft w:val="0"/>
          <w:marRight w:val="0"/>
          <w:marTop w:val="0"/>
          <w:marBottom w:val="0"/>
          <w:divBdr>
            <w:top w:val="none" w:sz="0" w:space="0" w:color="auto"/>
            <w:left w:val="none" w:sz="0" w:space="0" w:color="auto"/>
            <w:bottom w:val="none" w:sz="0" w:space="0" w:color="auto"/>
            <w:right w:val="none" w:sz="0" w:space="0" w:color="auto"/>
          </w:divBdr>
          <w:divsChild>
            <w:div w:id="2023622146">
              <w:marLeft w:val="0"/>
              <w:marRight w:val="0"/>
              <w:marTop w:val="0"/>
              <w:marBottom w:val="0"/>
              <w:divBdr>
                <w:top w:val="none" w:sz="0" w:space="0" w:color="auto"/>
                <w:left w:val="none" w:sz="0" w:space="0" w:color="auto"/>
                <w:bottom w:val="none" w:sz="0" w:space="0" w:color="auto"/>
                <w:right w:val="none" w:sz="0" w:space="0" w:color="auto"/>
              </w:divBdr>
              <w:divsChild>
                <w:div w:id="528613996">
                  <w:marLeft w:val="0"/>
                  <w:marRight w:val="0"/>
                  <w:marTop w:val="0"/>
                  <w:marBottom w:val="0"/>
                  <w:divBdr>
                    <w:top w:val="none" w:sz="0" w:space="0" w:color="auto"/>
                    <w:left w:val="none" w:sz="0" w:space="0" w:color="auto"/>
                    <w:bottom w:val="none" w:sz="0" w:space="0" w:color="auto"/>
                    <w:right w:val="none" w:sz="0" w:space="0" w:color="auto"/>
                  </w:divBdr>
                  <w:divsChild>
                    <w:div w:id="1672173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1949941">
          <w:marLeft w:val="0"/>
          <w:marRight w:val="0"/>
          <w:marTop w:val="0"/>
          <w:marBottom w:val="0"/>
          <w:divBdr>
            <w:top w:val="none" w:sz="0" w:space="0" w:color="auto"/>
            <w:left w:val="none" w:sz="0" w:space="0" w:color="auto"/>
            <w:bottom w:val="none" w:sz="0" w:space="0" w:color="auto"/>
            <w:right w:val="none" w:sz="0" w:space="0" w:color="auto"/>
          </w:divBdr>
          <w:divsChild>
            <w:div w:id="873467415">
              <w:marLeft w:val="0"/>
              <w:marRight w:val="0"/>
              <w:marTop w:val="0"/>
              <w:marBottom w:val="0"/>
              <w:divBdr>
                <w:top w:val="none" w:sz="0" w:space="0" w:color="auto"/>
                <w:left w:val="none" w:sz="0" w:space="0" w:color="auto"/>
                <w:bottom w:val="none" w:sz="0" w:space="0" w:color="auto"/>
                <w:right w:val="none" w:sz="0" w:space="0" w:color="auto"/>
              </w:divBdr>
              <w:divsChild>
                <w:div w:id="1217428373">
                  <w:marLeft w:val="0"/>
                  <w:marRight w:val="0"/>
                  <w:marTop w:val="0"/>
                  <w:marBottom w:val="0"/>
                  <w:divBdr>
                    <w:top w:val="none" w:sz="0" w:space="0" w:color="auto"/>
                    <w:left w:val="none" w:sz="0" w:space="0" w:color="auto"/>
                    <w:bottom w:val="none" w:sz="0" w:space="0" w:color="auto"/>
                    <w:right w:val="none" w:sz="0" w:space="0" w:color="auto"/>
                  </w:divBdr>
                  <w:divsChild>
                    <w:div w:id="275253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3063290">
          <w:marLeft w:val="0"/>
          <w:marRight w:val="0"/>
          <w:marTop w:val="0"/>
          <w:marBottom w:val="0"/>
          <w:divBdr>
            <w:top w:val="none" w:sz="0" w:space="0" w:color="auto"/>
            <w:left w:val="none" w:sz="0" w:space="0" w:color="auto"/>
            <w:bottom w:val="none" w:sz="0" w:space="0" w:color="auto"/>
            <w:right w:val="none" w:sz="0" w:space="0" w:color="auto"/>
          </w:divBdr>
          <w:divsChild>
            <w:div w:id="138811220">
              <w:marLeft w:val="0"/>
              <w:marRight w:val="0"/>
              <w:marTop w:val="0"/>
              <w:marBottom w:val="0"/>
              <w:divBdr>
                <w:top w:val="none" w:sz="0" w:space="0" w:color="auto"/>
                <w:left w:val="none" w:sz="0" w:space="0" w:color="auto"/>
                <w:bottom w:val="none" w:sz="0" w:space="0" w:color="auto"/>
                <w:right w:val="none" w:sz="0" w:space="0" w:color="auto"/>
              </w:divBdr>
              <w:divsChild>
                <w:div w:id="1786777114">
                  <w:marLeft w:val="0"/>
                  <w:marRight w:val="0"/>
                  <w:marTop w:val="0"/>
                  <w:marBottom w:val="0"/>
                  <w:divBdr>
                    <w:top w:val="none" w:sz="0" w:space="0" w:color="auto"/>
                    <w:left w:val="none" w:sz="0" w:space="0" w:color="auto"/>
                    <w:bottom w:val="none" w:sz="0" w:space="0" w:color="auto"/>
                    <w:right w:val="none" w:sz="0" w:space="0" w:color="auto"/>
                  </w:divBdr>
                  <w:divsChild>
                    <w:div w:id="1901747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187803">
      <w:bodyDiv w:val="1"/>
      <w:marLeft w:val="0"/>
      <w:marRight w:val="0"/>
      <w:marTop w:val="0"/>
      <w:marBottom w:val="0"/>
      <w:divBdr>
        <w:top w:val="none" w:sz="0" w:space="0" w:color="auto"/>
        <w:left w:val="none" w:sz="0" w:space="0" w:color="auto"/>
        <w:bottom w:val="none" w:sz="0" w:space="0" w:color="auto"/>
        <w:right w:val="none" w:sz="0" w:space="0" w:color="auto"/>
      </w:divBdr>
    </w:div>
    <w:div w:id="121848106">
      <w:bodyDiv w:val="1"/>
      <w:marLeft w:val="0"/>
      <w:marRight w:val="0"/>
      <w:marTop w:val="0"/>
      <w:marBottom w:val="0"/>
      <w:divBdr>
        <w:top w:val="none" w:sz="0" w:space="0" w:color="auto"/>
        <w:left w:val="none" w:sz="0" w:space="0" w:color="auto"/>
        <w:bottom w:val="none" w:sz="0" w:space="0" w:color="auto"/>
        <w:right w:val="none" w:sz="0" w:space="0" w:color="auto"/>
      </w:divBdr>
    </w:div>
    <w:div w:id="183979123">
      <w:bodyDiv w:val="1"/>
      <w:marLeft w:val="0"/>
      <w:marRight w:val="0"/>
      <w:marTop w:val="0"/>
      <w:marBottom w:val="0"/>
      <w:divBdr>
        <w:top w:val="none" w:sz="0" w:space="0" w:color="auto"/>
        <w:left w:val="none" w:sz="0" w:space="0" w:color="auto"/>
        <w:bottom w:val="none" w:sz="0" w:space="0" w:color="auto"/>
        <w:right w:val="none" w:sz="0" w:space="0" w:color="auto"/>
      </w:divBdr>
    </w:div>
    <w:div w:id="347028725">
      <w:bodyDiv w:val="1"/>
      <w:marLeft w:val="0"/>
      <w:marRight w:val="0"/>
      <w:marTop w:val="0"/>
      <w:marBottom w:val="0"/>
      <w:divBdr>
        <w:top w:val="none" w:sz="0" w:space="0" w:color="auto"/>
        <w:left w:val="none" w:sz="0" w:space="0" w:color="auto"/>
        <w:bottom w:val="none" w:sz="0" w:space="0" w:color="auto"/>
        <w:right w:val="none" w:sz="0" w:space="0" w:color="auto"/>
      </w:divBdr>
    </w:div>
    <w:div w:id="404957176">
      <w:bodyDiv w:val="1"/>
      <w:marLeft w:val="0"/>
      <w:marRight w:val="0"/>
      <w:marTop w:val="0"/>
      <w:marBottom w:val="0"/>
      <w:divBdr>
        <w:top w:val="none" w:sz="0" w:space="0" w:color="auto"/>
        <w:left w:val="none" w:sz="0" w:space="0" w:color="auto"/>
        <w:bottom w:val="none" w:sz="0" w:space="0" w:color="auto"/>
        <w:right w:val="none" w:sz="0" w:space="0" w:color="auto"/>
      </w:divBdr>
    </w:div>
    <w:div w:id="419302389">
      <w:bodyDiv w:val="1"/>
      <w:marLeft w:val="0"/>
      <w:marRight w:val="0"/>
      <w:marTop w:val="0"/>
      <w:marBottom w:val="0"/>
      <w:divBdr>
        <w:top w:val="none" w:sz="0" w:space="0" w:color="auto"/>
        <w:left w:val="none" w:sz="0" w:space="0" w:color="auto"/>
        <w:bottom w:val="none" w:sz="0" w:space="0" w:color="auto"/>
        <w:right w:val="none" w:sz="0" w:space="0" w:color="auto"/>
      </w:divBdr>
    </w:div>
    <w:div w:id="433674825">
      <w:bodyDiv w:val="1"/>
      <w:marLeft w:val="0"/>
      <w:marRight w:val="0"/>
      <w:marTop w:val="0"/>
      <w:marBottom w:val="0"/>
      <w:divBdr>
        <w:top w:val="none" w:sz="0" w:space="0" w:color="auto"/>
        <w:left w:val="none" w:sz="0" w:space="0" w:color="auto"/>
        <w:bottom w:val="none" w:sz="0" w:space="0" w:color="auto"/>
        <w:right w:val="none" w:sz="0" w:space="0" w:color="auto"/>
      </w:divBdr>
    </w:div>
    <w:div w:id="439036920">
      <w:bodyDiv w:val="1"/>
      <w:marLeft w:val="0"/>
      <w:marRight w:val="0"/>
      <w:marTop w:val="0"/>
      <w:marBottom w:val="0"/>
      <w:divBdr>
        <w:top w:val="none" w:sz="0" w:space="0" w:color="auto"/>
        <w:left w:val="none" w:sz="0" w:space="0" w:color="auto"/>
        <w:bottom w:val="none" w:sz="0" w:space="0" w:color="auto"/>
        <w:right w:val="none" w:sz="0" w:space="0" w:color="auto"/>
      </w:divBdr>
    </w:div>
    <w:div w:id="477651759">
      <w:bodyDiv w:val="1"/>
      <w:marLeft w:val="0"/>
      <w:marRight w:val="0"/>
      <w:marTop w:val="0"/>
      <w:marBottom w:val="0"/>
      <w:divBdr>
        <w:top w:val="none" w:sz="0" w:space="0" w:color="auto"/>
        <w:left w:val="none" w:sz="0" w:space="0" w:color="auto"/>
        <w:bottom w:val="none" w:sz="0" w:space="0" w:color="auto"/>
        <w:right w:val="none" w:sz="0" w:space="0" w:color="auto"/>
      </w:divBdr>
    </w:div>
    <w:div w:id="486867500">
      <w:bodyDiv w:val="1"/>
      <w:marLeft w:val="0"/>
      <w:marRight w:val="0"/>
      <w:marTop w:val="0"/>
      <w:marBottom w:val="0"/>
      <w:divBdr>
        <w:top w:val="none" w:sz="0" w:space="0" w:color="auto"/>
        <w:left w:val="none" w:sz="0" w:space="0" w:color="auto"/>
        <w:bottom w:val="none" w:sz="0" w:space="0" w:color="auto"/>
        <w:right w:val="none" w:sz="0" w:space="0" w:color="auto"/>
      </w:divBdr>
      <w:divsChild>
        <w:div w:id="749303990">
          <w:marLeft w:val="0"/>
          <w:marRight w:val="0"/>
          <w:marTop w:val="0"/>
          <w:marBottom w:val="0"/>
          <w:divBdr>
            <w:top w:val="none" w:sz="0" w:space="0" w:color="auto"/>
            <w:left w:val="none" w:sz="0" w:space="0" w:color="auto"/>
            <w:bottom w:val="none" w:sz="0" w:space="0" w:color="auto"/>
            <w:right w:val="none" w:sz="0" w:space="0" w:color="auto"/>
          </w:divBdr>
          <w:divsChild>
            <w:div w:id="1558125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569337">
      <w:bodyDiv w:val="1"/>
      <w:marLeft w:val="0"/>
      <w:marRight w:val="0"/>
      <w:marTop w:val="0"/>
      <w:marBottom w:val="0"/>
      <w:divBdr>
        <w:top w:val="none" w:sz="0" w:space="0" w:color="auto"/>
        <w:left w:val="none" w:sz="0" w:space="0" w:color="auto"/>
        <w:bottom w:val="none" w:sz="0" w:space="0" w:color="auto"/>
        <w:right w:val="none" w:sz="0" w:space="0" w:color="auto"/>
      </w:divBdr>
    </w:div>
    <w:div w:id="495732612">
      <w:bodyDiv w:val="1"/>
      <w:marLeft w:val="0"/>
      <w:marRight w:val="0"/>
      <w:marTop w:val="0"/>
      <w:marBottom w:val="0"/>
      <w:divBdr>
        <w:top w:val="none" w:sz="0" w:space="0" w:color="auto"/>
        <w:left w:val="none" w:sz="0" w:space="0" w:color="auto"/>
        <w:bottom w:val="none" w:sz="0" w:space="0" w:color="auto"/>
        <w:right w:val="none" w:sz="0" w:space="0" w:color="auto"/>
      </w:divBdr>
    </w:div>
    <w:div w:id="512190648">
      <w:bodyDiv w:val="1"/>
      <w:marLeft w:val="0"/>
      <w:marRight w:val="0"/>
      <w:marTop w:val="0"/>
      <w:marBottom w:val="0"/>
      <w:divBdr>
        <w:top w:val="none" w:sz="0" w:space="0" w:color="auto"/>
        <w:left w:val="none" w:sz="0" w:space="0" w:color="auto"/>
        <w:bottom w:val="none" w:sz="0" w:space="0" w:color="auto"/>
        <w:right w:val="none" w:sz="0" w:space="0" w:color="auto"/>
      </w:divBdr>
    </w:div>
    <w:div w:id="519398926">
      <w:bodyDiv w:val="1"/>
      <w:marLeft w:val="0"/>
      <w:marRight w:val="0"/>
      <w:marTop w:val="0"/>
      <w:marBottom w:val="0"/>
      <w:divBdr>
        <w:top w:val="none" w:sz="0" w:space="0" w:color="auto"/>
        <w:left w:val="none" w:sz="0" w:space="0" w:color="auto"/>
        <w:bottom w:val="none" w:sz="0" w:space="0" w:color="auto"/>
        <w:right w:val="none" w:sz="0" w:space="0" w:color="auto"/>
      </w:divBdr>
    </w:div>
    <w:div w:id="599261537">
      <w:bodyDiv w:val="1"/>
      <w:marLeft w:val="0"/>
      <w:marRight w:val="0"/>
      <w:marTop w:val="0"/>
      <w:marBottom w:val="0"/>
      <w:divBdr>
        <w:top w:val="none" w:sz="0" w:space="0" w:color="auto"/>
        <w:left w:val="none" w:sz="0" w:space="0" w:color="auto"/>
        <w:bottom w:val="none" w:sz="0" w:space="0" w:color="auto"/>
        <w:right w:val="none" w:sz="0" w:space="0" w:color="auto"/>
      </w:divBdr>
    </w:div>
    <w:div w:id="614990622">
      <w:bodyDiv w:val="1"/>
      <w:marLeft w:val="0"/>
      <w:marRight w:val="0"/>
      <w:marTop w:val="0"/>
      <w:marBottom w:val="0"/>
      <w:divBdr>
        <w:top w:val="none" w:sz="0" w:space="0" w:color="auto"/>
        <w:left w:val="none" w:sz="0" w:space="0" w:color="auto"/>
        <w:bottom w:val="none" w:sz="0" w:space="0" w:color="auto"/>
        <w:right w:val="none" w:sz="0" w:space="0" w:color="auto"/>
      </w:divBdr>
    </w:div>
    <w:div w:id="637026830">
      <w:bodyDiv w:val="1"/>
      <w:marLeft w:val="0"/>
      <w:marRight w:val="0"/>
      <w:marTop w:val="0"/>
      <w:marBottom w:val="0"/>
      <w:divBdr>
        <w:top w:val="none" w:sz="0" w:space="0" w:color="auto"/>
        <w:left w:val="none" w:sz="0" w:space="0" w:color="auto"/>
        <w:bottom w:val="none" w:sz="0" w:space="0" w:color="auto"/>
        <w:right w:val="none" w:sz="0" w:space="0" w:color="auto"/>
      </w:divBdr>
    </w:div>
    <w:div w:id="735975500">
      <w:bodyDiv w:val="1"/>
      <w:marLeft w:val="0"/>
      <w:marRight w:val="0"/>
      <w:marTop w:val="0"/>
      <w:marBottom w:val="0"/>
      <w:divBdr>
        <w:top w:val="none" w:sz="0" w:space="0" w:color="auto"/>
        <w:left w:val="none" w:sz="0" w:space="0" w:color="auto"/>
        <w:bottom w:val="none" w:sz="0" w:space="0" w:color="auto"/>
        <w:right w:val="none" w:sz="0" w:space="0" w:color="auto"/>
      </w:divBdr>
      <w:divsChild>
        <w:div w:id="1786268875">
          <w:marLeft w:val="0"/>
          <w:marRight w:val="0"/>
          <w:marTop w:val="0"/>
          <w:marBottom w:val="0"/>
          <w:divBdr>
            <w:top w:val="none" w:sz="0" w:space="0" w:color="auto"/>
            <w:left w:val="none" w:sz="0" w:space="0" w:color="auto"/>
            <w:bottom w:val="none" w:sz="0" w:space="0" w:color="auto"/>
            <w:right w:val="none" w:sz="0" w:space="0" w:color="auto"/>
          </w:divBdr>
          <w:divsChild>
            <w:div w:id="237326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242742">
      <w:bodyDiv w:val="1"/>
      <w:marLeft w:val="0"/>
      <w:marRight w:val="0"/>
      <w:marTop w:val="0"/>
      <w:marBottom w:val="0"/>
      <w:divBdr>
        <w:top w:val="none" w:sz="0" w:space="0" w:color="auto"/>
        <w:left w:val="none" w:sz="0" w:space="0" w:color="auto"/>
        <w:bottom w:val="none" w:sz="0" w:space="0" w:color="auto"/>
        <w:right w:val="none" w:sz="0" w:space="0" w:color="auto"/>
      </w:divBdr>
      <w:divsChild>
        <w:div w:id="895046487">
          <w:marLeft w:val="0"/>
          <w:marRight w:val="0"/>
          <w:marTop w:val="0"/>
          <w:marBottom w:val="0"/>
          <w:divBdr>
            <w:top w:val="none" w:sz="0" w:space="0" w:color="auto"/>
            <w:left w:val="none" w:sz="0" w:space="0" w:color="auto"/>
            <w:bottom w:val="none" w:sz="0" w:space="0" w:color="auto"/>
            <w:right w:val="none" w:sz="0" w:space="0" w:color="auto"/>
          </w:divBdr>
          <w:divsChild>
            <w:div w:id="2026713620">
              <w:marLeft w:val="0"/>
              <w:marRight w:val="0"/>
              <w:marTop w:val="0"/>
              <w:marBottom w:val="0"/>
              <w:divBdr>
                <w:top w:val="none" w:sz="0" w:space="0" w:color="auto"/>
                <w:left w:val="none" w:sz="0" w:space="0" w:color="auto"/>
                <w:bottom w:val="none" w:sz="0" w:space="0" w:color="auto"/>
                <w:right w:val="none" w:sz="0" w:space="0" w:color="auto"/>
              </w:divBdr>
              <w:divsChild>
                <w:div w:id="794182373">
                  <w:marLeft w:val="0"/>
                  <w:marRight w:val="0"/>
                  <w:marTop w:val="0"/>
                  <w:marBottom w:val="0"/>
                  <w:divBdr>
                    <w:top w:val="none" w:sz="0" w:space="0" w:color="auto"/>
                    <w:left w:val="none" w:sz="0" w:space="0" w:color="auto"/>
                    <w:bottom w:val="none" w:sz="0" w:space="0" w:color="auto"/>
                    <w:right w:val="none" w:sz="0" w:space="0" w:color="auto"/>
                  </w:divBdr>
                  <w:divsChild>
                    <w:div w:id="1001422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1305763">
          <w:marLeft w:val="0"/>
          <w:marRight w:val="0"/>
          <w:marTop w:val="0"/>
          <w:marBottom w:val="0"/>
          <w:divBdr>
            <w:top w:val="none" w:sz="0" w:space="0" w:color="auto"/>
            <w:left w:val="none" w:sz="0" w:space="0" w:color="auto"/>
            <w:bottom w:val="none" w:sz="0" w:space="0" w:color="auto"/>
            <w:right w:val="none" w:sz="0" w:space="0" w:color="auto"/>
          </w:divBdr>
          <w:divsChild>
            <w:div w:id="408579600">
              <w:marLeft w:val="0"/>
              <w:marRight w:val="0"/>
              <w:marTop w:val="0"/>
              <w:marBottom w:val="0"/>
              <w:divBdr>
                <w:top w:val="none" w:sz="0" w:space="0" w:color="auto"/>
                <w:left w:val="none" w:sz="0" w:space="0" w:color="auto"/>
                <w:bottom w:val="none" w:sz="0" w:space="0" w:color="auto"/>
                <w:right w:val="none" w:sz="0" w:space="0" w:color="auto"/>
              </w:divBdr>
              <w:divsChild>
                <w:div w:id="158929141">
                  <w:marLeft w:val="0"/>
                  <w:marRight w:val="0"/>
                  <w:marTop w:val="0"/>
                  <w:marBottom w:val="0"/>
                  <w:divBdr>
                    <w:top w:val="none" w:sz="0" w:space="0" w:color="auto"/>
                    <w:left w:val="none" w:sz="0" w:space="0" w:color="auto"/>
                    <w:bottom w:val="none" w:sz="0" w:space="0" w:color="auto"/>
                    <w:right w:val="none" w:sz="0" w:space="0" w:color="auto"/>
                  </w:divBdr>
                  <w:divsChild>
                    <w:div w:id="1362047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3877861">
          <w:marLeft w:val="0"/>
          <w:marRight w:val="0"/>
          <w:marTop w:val="0"/>
          <w:marBottom w:val="0"/>
          <w:divBdr>
            <w:top w:val="none" w:sz="0" w:space="0" w:color="auto"/>
            <w:left w:val="none" w:sz="0" w:space="0" w:color="auto"/>
            <w:bottom w:val="none" w:sz="0" w:space="0" w:color="auto"/>
            <w:right w:val="none" w:sz="0" w:space="0" w:color="auto"/>
          </w:divBdr>
          <w:divsChild>
            <w:div w:id="368066547">
              <w:marLeft w:val="0"/>
              <w:marRight w:val="0"/>
              <w:marTop w:val="0"/>
              <w:marBottom w:val="0"/>
              <w:divBdr>
                <w:top w:val="none" w:sz="0" w:space="0" w:color="auto"/>
                <w:left w:val="none" w:sz="0" w:space="0" w:color="auto"/>
                <w:bottom w:val="none" w:sz="0" w:space="0" w:color="auto"/>
                <w:right w:val="none" w:sz="0" w:space="0" w:color="auto"/>
              </w:divBdr>
              <w:divsChild>
                <w:div w:id="1523208548">
                  <w:marLeft w:val="0"/>
                  <w:marRight w:val="0"/>
                  <w:marTop w:val="0"/>
                  <w:marBottom w:val="0"/>
                  <w:divBdr>
                    <w:top w:val="none" w:sz="0" w:space="0" w:color="auto"/>
                    <w:left w:val="none" w:sz="0" w:space="0" w:color="auto"/>
                    <w:bottom w:val="none" w:sz="0" w:space="0" w:color="auto"/>
                    <w:right w:val="none" w:sz="0" w:space="0" w:color="auto"/>
                  </w:divBdr>
                  <w:divsChild>
                    <w:div w:id="1894653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3083133">
          <w:marLeft w:val="0"/>
          <w:marRight w:val="0"/>
          <w:marTop w:val="0"/>
          <w:marBottom w:val="0"/>
          <w:divBdr>
            <w:top w:val="none" w:sz="0" w:space="0" w:color="auto"/>
            <w:left w:val="none" w:sz="0" w:space="0" w:color="auto"/>
            <w:bottom w:val="none" w:sz="0" w:space="0" w:color="auto"/>
            <w:right w:val="none" w:sz="0" w:space="0" w:color="auto"/>
          </w:divBdr>
          <w:divsChild>
            <w:div w:id="567806489">
              <w:marLeft w:val="0"/>
              <w:marRight w:val="0"/>
              <w:marTop w:val="0"/>
              <w:marBottom w:val="0"/>
              <w:divBdr>
                <w:top w:val="none" w:sz="0" w:space="0" w:color="auto"/>
                <w:left w:val="none" w:sz="0" w:space="0" w:color="auto"/>
                <w:bottom w:val="none" w:sz="0" w:space="0" w:color="auto"/>
                <w:right w:val="none" w:sz="0" w:space="0" w:color="auto"/>
              </w:divBdr>
              <w:divsChild>
                <w:div w:id="1865509669">
                  <w:marLeft w:val="0"/>
                  <w:marRight w:val="0"/>
                  <w:marTop w:val="0"/>
                  <w:marBottom w:val="0"/>
                  <w:divBdr>
                    <w:top w:val="none" w:sz="0" w:space="0" w:color="auto"/>
                    <w:left w:val="none" w:sz="0" w:space="0" w:color="auto"/>
                    <w:bottom w:val="none" w:sz="0" w:space="0" w:color="auto"/>
                    <w:right w:val="none" w:sz="0" w:space="0" w:color="auto"/>
                  </w:divBdr>
                  <w:divsChild>
                    <w:div w:id="2107075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7834987">
          <w:marLeft w:val="0"/>
          <w:marRight w:val="0"/>
          <w:marTop w:val="0"/>
          <w:marBottom w:val="0"/>
          <w:divBdr>
            <w:top w:val="none" w:sz="0" w:space="0" w:color="auto"/>
            <w:left w:val="none" w:sz="0" w:space="0" w:color="auto"/>
            <w:bottom w:val="none" w:sz="0" w:space="0" w:color="auto"/>
            <w:right w:val="none" w:sz="0" w:space="0" w:color="auto"/>
          </w:divBdr>
          <w:divsChild>
            <w:div w:id="1592616371">
              <w:marLeft w:val="0"/>
              <w:marRight w:val="0"/>
              <w:marTop w:val="0"/>
              <w:marBottom w:val="0"/>
              <w:divBdr>
                <w:top w:val="none" w:sz="0" w:space="0" w:color="auto"/>
                <w:left w:val="none" w:sz="0" w:space="0" w:color="auto"/>
                <w:bottom w:val="none" w:sz="0" w:space="0" w:color="auto"/>
                <w:right w:val="none" w:sz="0" w:space="0" w:color="auto"/>
              </w:divBdr>
              <w:divsChild>
                <w:div w:id="1457597819">
                  <w:marLeft w:val="0"/>
                  <w:marRight w:val="0"/>
                  <w:marTop w:val="0"/>
                  <w:marBottom w:val="0"/>
                  <w:divBdr>
                    <w:top w:val="none" w:sz="0" w:space="0" w:color="auto"/>
                    <w:left w:val="none" w:sz="0" w:space="0" w:color="auto"/>
                    <w:bottom w:val="none" w:sz="0" w:space="0" w:color="auto"/>
                    <w:right w:val="none" w:sz="0" w:space="0" w:color="auto"/>
                  </w:divBdr>
                  <w:divsChild>
                    <w:div w:id="820972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2614295">
          <w:marLeft w:val="0"/>
          <w:marRight w:val="0"/>
          <w:marTop w:val="0"/>
          <w:marBottom w:val="0"/>
          <w:divBdr>
            <w:top w:val="none" w:sz="0" w:space="0" w:color="auto"/>
            <w:left w:val="none" w:sz="0" w:space="0" w:color="auto"/>
            <w:bottom w:val="none" w:sz="0" w:space="0" w:color="auto"/>
            <w:right w:val="none" w:sz="0" w:space="0" w:color="auto"/>
          </w:divBdr>
          <w:divsChild>
            <w:div w:id="238755490">
              <w:marLeft w:val="0"/>
              <w:marRight w:val="0"/>
              <w:marTop w:val="0"/>
              <w:marBottom w:val="0"/>
              <w:divBdr>
                <w:top w:val="none" w:sz="0" w:space="0" w:color="auto"/>
                <w:left w:val="none" w:sz="0" w:space="0" w:color="auto"/>
                <w:bottom w:val="none" w:sz="0" w:space="0" w:color="auto"/>
                <w:right w:val="none" w:sz="0" w:space="0" w:color="auto"/>
              </w:divBdr>
              <w:divsChild>
                <w:div w:id="1796678522">
                  <w:marLeft w:val="0"/>
                  <w:marRight w:val="0"/>
                  <w:marTop w:val="0"/>
                  <w:marBottom w:val="0"/>
                  <w:divBdr>
                    <w:top w:val="none" w:sz="0" w:space="0" w:color="auto"/>
                    <w:left w:val="none" w:sz="0" w:space="0" w:color="auto"/>
                    <w:bottom w:val="none" w:sz="0" w:space="0" w:color="auto"/>
                    <w:right w:val="none" w:sz="0" w:space="0" w:color="auto"/>
                  </w:divBdr>
                  <w:divsChild>
                    <w:div w:id="740064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994469">
          <w:marLeft w:val="0"/>
          <w:marRight w:val="0"/>
          <w:marTop w:val="0"/>
          <w:marBottom w:val="0"/>
          <w:divBdr>
            <w:top w:val="none" w:sz="0" w:space="0" w:color="auto"/>
            <w:left w:val="none" w:sz="0" w:space="0" w:color="auto"/>
            <w:bottom w:val="none" w:sz="0" w:space="0" w:color="auto"/>
            <w:right w:val="none" w:sz="0" w:space="0" w:color="auto"/>
          </w:divBdr>
          <w:divsChild>
            <w:div w:id="1638952374">
              <w:marLeft w:val="0"/>
              <w:marRight w:val="0"/>
              <w:marTop w:val="0"/>
              <w:marBottom w:val="0"/>
              <w:divBdr>
                <w:top w:val="none" w:sz="0" w:space="0" w:color="auto"/>
                <w:left w:val="none" w:sz="0" w:space="0" w:color="auto"/>
                <w:bottom w:val="none" w:sz="0" w:space="0" w:color="auto"/>
                <w:right w:val="none" w:sz="0" w:space="0" w:color="auto"/>
              </w:divBdr>
              <w:divsChild>
                <w:div w:id="971517374">
                  <w:marLeft w:val="0"/>
                  <w:marRight w:val="0"/>
                  <w:marTop w:val="0"/>
                  <w:marBottom w:val="0"/>
                  <w:divBdr>
                    <w:top w:val="none" w:sz="0" w:space="0" w:color="auto"/>
                    <w:left w:val="none" w:sz="0" w:space="0" w:color="auto"/>
                    <w:bottom w:val="none" w:sz="0" w:space="0" w:color="auto"/>
                    <w:right w:val="none" w:sz="0" w:space="0" w:color="auto"/>
                  </w:divBdr>
                  <w:divsChild>
                    <w:div w:id="1287081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5478225">
          <w:marLeft w:val="0"/>
          <w:marRight w:val="0"/>
          <w:marTop w:val="0"/>
          <w:marBottom w:val="0"/>
          <w:divBdr>
            <w:top w:val="none" w:sz="0" w:space="0" w:color="auto"/>
            <w:left w:val="none" w:sz="0" w:space="0" w:color="auto"/>
            <w:bottom w:val="none" w:sz="0" w:space="0" w:color="auto"/>
            <w:right w:val="none" w:sz="0" w:space="0" w:color="auto"/>
          </w:divBdr>
          <w:divsChild>
            <w:div w:id="2133818860">
              <w:marLeft w:val="0"/>
              <w:marRight w:val="0"/>
              <w:marTop w:val="0"/>
              <w:marBottom w:val="0"/>
              <w:divBdr>
                <w:top w:val="none" w:sz="0" w:space="0" w:color="auto"/>
                <w:left w:val="none" w:sz="0" w:space="0" w:color="auto"/>
                <w:bottom w:val="none" w:sz="0" w:space="0" w:color="auto"/>
                <w:right w:val="none" w:sz="0" w:space="0" w:color="auto"/>
              </w:divBdr>
              <w:divsChild>
                <w:div w:id="1443694125">
                  <w:marLeft w:val="0"/>
                  <w:marRight w:val="0"/>
                  <w:marTop w:val="0"/>
                  <w:marBottom w:val="0"/>
                  <w:divBdr>
                    <w:top w:val="none" w:sz="0" w:space="0" w:color="auto"/>
                    <w:left w:val="none" w:sz="0" w:space="0" w:color="auto"/>
                    <w:bottom w:val="none" w:sz="0" w:space="0" w:color="auto"/>
                    <w:right w:val="none" w:sz="0" w:space="0" w:color="auto"/>
                  </w:divBdr>
                  <w:divsChild>
                    <w:div w:id="719785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4757603">
          <w:marLeft w:val="0"/>
          <w:marRight w:val="0"/>
          <w:marTop w:val="0"/>
          <w:marBottom w:val="0"/>
          <w:divBdr>
            <w:top w:val="none" w:sz="0" w:space="0" w:color="auto"/>
            <w:left w:val="none" w:sz="0" w:space="0" w:color="auto"/>
            <w:bottom w:val="none" w:sz="0" w:space="0" w:color="auto"/>
            <w:right w:val="none" w:sz="0" w:space="0" w:color="auto"/>
          </w:divBdr>
          <w:divsChild>
            <w:div w:id="2142189920">
              <w:marLeft w:val="0"/>
              <w:marRight w:val="0"/>
              <w:marTop w:val="0"/>
              <w:marBottom w:val="0"/>
              <w:divBdr>
                <w:top w:val="none" w:sz="0" w:space="0" w:color="auto"/>
                <w:left w:val="none" w:sz="0" w:space="0" w:color="auto"/>
                <w:bottom w:val="none" w:sz="0" w:space="0" w:color="auto"/>
                <w:right w:val="none" w:sz="0" w:space="0" w:color="auto"/>
              </w:divBdr>
              <w:divsChild>
                <w:div w:id="675687751">
                  <w:marLeft w:val="0"/>
                  <w:marRight w:val="0"/>
                  <w:marTop w:val="0"/>
                  <w:marBottom w:val="0"/>
                  <w:divBdr>
                    <w:top w:val="none" w:sz="0" w:space="0" w:color="auto"/>
                    <w:left w:val="none" w:sz="0" w:space="0" w:color="auto"/>
                    <w:bottom w:val="none" w:sz="0" w:space="0" w:color="auto"/>
                    <w:right w:val="none" w:sz="0" w:space="0" w:color="auto"/>
                  </w:divBdr>
                  <w:divsChild>
                    <w:div w:id="1205017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3601637">
          <w:marLeft w:val="0"/>
          <w:marRight w:val="0"/>
          <w:marTop w:val="0"/>
          <w:marBottom w:val="0"/>
          <w:divBdr>
            <w:top w:val="none" w:sz="0" w:space="0" w:color="auto"/>
            <w:left w:val="none" w:sz="0" w:space="0" w:color="auto"/>
            <w:bottom w:val="none" w:sz="0" w:space="0" w:color="auto"/>
            <w:right w:val="none" w:sz="0" w:space="0" w:color="auto"/>
          </w:divBdr>
          <w:divsChild>
            <w:div w:id="1933050768">
              <w:marLeft w:val="0"/>
              <w:marRight w:val="0"/>
              <w:marTop w:val="0"/>
              <w:marBottom w:val="0"/>
              <w:divBdr>
                <w:top w:val="none" w:sz="0" w:space="0" w:color="auto"/>
                <w:left w:val="none" w:sz="0" w:space="0" w:color="auto"/>
                <w:bottom w:val="none" w:sz="0" w:space="0" w:color="auto"/>
                <w:right w:val="none" w:sz="0" w:space="0" w:color="auto"/>
              </w:divBdr>
              <w:divsChild>
                <w:div w:id="714162477">
                  <w:marLeft w:val="0"/>
                  <w:marRight w:val="0"/>
                  <w:marTop w:val="0"/>
                  <w:marBottom w:val="0"/>
                  <w:divBdr>
                    <w:top w:val="none" w:sz="0" w:space="0" w:color="auto"/>
                    <w:left w:val="none" w:sz="0" w:space="0" w:color="auto"/>
                    <w:bottom w:val="none" w:sz="0" w:space="0" w:color="auto"/>
                    <w:right w:val="none" w:sz="0" w:space="0" w:color="auto"/>
                  </w:divBdr>
                  <w:divsChild>
                    <w:div w:id="832184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6621856">
          <w:marLeft w:val="0"/>
          <w:marRight w:val="0"/>
          <w:marTop w:val="0"/>
          <w:marBottom w:val="0"/>
          <w:divBdr>
            <w:top w:val="none" w:sz="0" w:space="0" w:color="auto"/>
            <w:left w:val="none" w:sz="0" w:space="0" w:color="auto"/>
            <w:bottom w:val="none" w:sz="0" w:space="0" w:color="auto"/>
            <w:right w:val="none" w:sz="0" w:space="0" w:color="auto"/>
          </w:divBdr>
          <w:divsChild>
            <w:div w:id="1570845192">
              <w:marLeft w:val="0"/>
              <w:marRight w:val="0"/>
              <w:marTop w:val="0"/>
              <w:marBottom w:val="0"/>
              <w:divBdr>
                <w:top w:val="none" w:sz="0" w:space="0" w:color="auto"/>
                <w:left w:val="none" w:sz="0" w:space="0" w:color="auto"/>
                <w:bottom w:val="none" w:sz="0" w:space="0" w:color="auto"/>
                <w:right w:val="none" w:sz="0" w:space="0" w:color="auto"/>
              </w:divBdr>
              <w:divsChild>
                <w:div w:id="260571645">
                  <w:marLeft w:val="0"/>
                  <w:marRight w:val="0"/>
                  <w:marTop w:val="0"/>
                  <w:marBottom w:val="0"/>
                  <w:divBdr>
                    <w:top w:val="none" w:sz="0" w:space="0" w:color="auto"/>
                    <w:left w:val="none" w:sz="0" w:space="0" w:color="auto"/>
                    <w:bottom w:val="none" w:sz="0" w:space="0" w:color="auto"/>
                    <w:right w:val="none" w:sz="0" w:space="0" w:color="auto"/>
                  </w:divBdr>
                  <w:divsChild>
                    <w:div w:id="1914076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6712333">
          <w:marLeft w:val="0"/>
          <w:marRight w:val="0"/>
          <w:marTop w:val="0"/>
          <w:marBottom w:val="0"/>
          <w:divBdr>
            <w:top w:val="none" w:sz="0" w:space="0" w:color="auto"/>
            <w:left w:val="none" w:sz="0" w:space="0" w:color="auto"/>
            <w:bottom w:val="none" w:sz="0" w:space="0" w:color="auto"/>
            <w:right w:val="none" w:sz="0" w:space="0" w:color="auto"/>
          </w:divBdr>
          <w:divsChild>
            <w:div w:id="1171027015">
              <w:marLeft w:val="0"/>
              <w:marRight w:val="0"/>
              <w:marTop w:val="0"/>
              <w:marBottom w:val="0"/>
              <w:divBdr>
                <w:top w:val="none" w:sz="0" w:space="0" w:color="auto"/>
                <w:left w:val="none" w:sz="0" w:space="0" w:color="auto"/>
                <w:bottom w:val="none" w:sz="0" w:space="0" w:color="auto"/>
                <w:right w:val="none" w:sz="0" w:space="0" w:color="auto"/>
              </w:divBdr>
              <w:divsChild>
                <w:div w:id="841511108">
                  <w:marLeft w:val="0"/>
                  <w:marRight w:val="0"/>
                  <w:marTop w:val="0"/>
                  <w:marBottom w:val="0"/>
                  <w:divBdr>
                    <w:top w:val="none" w:sz="0" w:space="0" w:color="auto"/>
                    <w:left w:val="none" w:sz="0" w:space="0" w:color="auto"/>
                    <w:bottom w:val="none" w:sz="0" w:space="0" w:color="auto"/>
                    <w:right w:val="none" w:sz="0" w:space="0" w:color="auto"/>
                  </w:divBdr>
                  <w:divsChild>
                    <w:div w:id="371735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9774617">
          <w:marLeft w:val="0"/>
          <w:marRight w:val="0"/>
          <w:marTop w:val="0"/>
          <w:marBottom w:val="0"/>
          <w:divBdr>
            <w:top w:val="none" w:sz="0" w:space="0" w:color="auto"/>
            <w:left w:val="none" w:sz="0" w:space="0" w:color="auto"/>
            <w:bottom w:val="none" w:sz="0" w:space="0" w:color="auto"/>
            <w:right w:val="none" w:sz="0" w:space="0" w:color="auto"/>
          </w:divBdr>
          <w:divsChild>
            <w:div w:id="1593317639">
              <w:marLeft w:val="0"/>
              <w:marRight w:val="0"/>
              <w:marTop w:val="0"/>
              <w:marBottom w:val="0"/>
              <w:divBdr>
                <w:top w:val="none" w:sz="0" w:space="0" w:color="auto"/>
                <w:left w:val="none" w:sz="0" w:space="0" w:color="auto"/>
                <w:bottom w:val="none" w:sz="0" w:space="0" w:color="auto"/>
                <w:right w:val="none" w:sz="0" w:space="0" w:color="auto"/>
              </w:divBdr>
              <w:divsChild>
                <w:div w:id="147525916">
                  <w:marLeft w:val="0"/>
                  <w:marRight w:val="0"/>
                  <w:marTop w:val="0"/>
                  <w:marBottom w:val="0"/>
                  <w:divBdr>
                    <w:top w:val="none" w:sz="0" w:space="0" w:color="auto"/>
                    <w:left w:val="none" w:sz="0" w:space="0" w:color="auto"/>
                    <w:bottom w:val="none" w:sz="0" w:space="0" w:color="auto"/>
                    <w:right w:val="none" w:sz="0" w:space="0" w:color="auto"/>
                  </w:divBdr>
                  <w:divsChild>
                    <w:div w:id="991102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0828573">
          <w:marLeft w:val="0"/>
          <w:marRight w:val="0"/>
          <w:marTop w:val="0"/>
          <w:marBottom w:val="0"/>
          <w:divBdr>
            <w:top w:val="none" w:sz="0" w:space="0" w:color="auto"/>
            <w:left w:val="none" w:sz="0" w:space="0" w:color="auto"/>
            <w:bottom w:val="none" w:sz="0" w:space="0" w:color="auto"/>
            <w:right w:val="none" w:sz="0" w:space="0" w:color="auto"/>
          </w:divBdr>
          <w:divsChild>
            <w:div w:id="2113742449">
              <w:marLeft w:val="0"/>
              <w:marRight w:val="0"/>
              <w:marTop w:val="0"/>
              <w:marBottom w:val="0"/>
              <w:divBdr>
                <w:top w:val="none" w:sz="0" w:space="0" w:color="auto"/>
                <w:left w:val="none" w:sz="0" w:space="0" w:color="auto"/>
                <w:bottom w:val="none" w:sz="0" w:space="0" w:color="auto"/>
                <w:right w:val="none" w:sz="0" w:space="0" w:color="auto"/>
              </w:divBdr>
              <w:divsChild>
                <w:div w:id="1468015428">
                  <w:marLeft w:val="0"/>
                  <w:marRight w:val="0"/>
                  <w:marTop w:val="0"/>
                  <w:marBottom w:val="0"/>
                  <w:divBdr>
                    <w:top w:val="none" w:sz="0" w:space="0" w:color="auto"/>
                    <w:left w:val="none" w:sz="0" w:space="0" w:color="auto"/>
                    <w:bottom w:val="none" w:sz="0" w:space="0" w:color="auto"/>
                    <w:right w:val="none" w:sz="0" w:space="0" w:color="auto"/>
                  </w:divBdr>
                  <w:divsChild>
                    <w:div w:id="107050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6457323">
          <w:marLeft w:val="0"/>
          <w:marRight w:val="0"/>
          <w:marTop w:val="0"/>
          <w:marBottom w:val="0"/>
          <w:divBdr>
            <w:top w:val="none" w:sz="0" w:space="0" w:color="auto"/>
            <w:left w:val="none" w:sz="0" w:space="0" w:color="auto"/>
            <w:bottom w:val="none" w:sz="0" w:space="0" w:color="auto"/>
            <w:right w:val="none" w:sz="0" w:space="0" w:color="auto"/>
          </w:divBdr>
          <w:divsChild>
            <w:div w:id="497965421">
              <w:marLeft w:val="0"/>
              <w:marRight w:val="0"/>
              <w:marTop w:val="0"/>
              <w:marBottom w:val="0"/>
              <w:divBdr>
                <w:top w:val="none" w:sz="0" w:space="0" w:color="auto"/>
                <w:left w:val="none" w:sz="0" w:space="0" w:color="auto"/>
                <w:bottom w:val="none" w:sz="0" w:space="0" w:color="auto"/>
                <w:right w:val="none" w:sz="0" w:space="0" w:color="auto"/>
              </w:divBdr>
              <w:divsChild>
                <w:div w:id="482622002">
                  <w:marLeft w:val="0"/>
                  <w:marRight w:val="0"/>
                  <w:marTop w:val="0"/>
                  <w:marBottom w:val="0"/>
                  <w:divBdr>
                    <w:top w:val="none" w:sz="0" w:space="0" w:color="auto"/>
                    <w:left w:val="none" w:sz="0" w:space="0" w:color="auto"/>
                    <w:bottom w:val="none" w:sz="0" w:space="0" w:color="auto"/>
                    <w:right w:val="none" w:sz="0" w:space="0" w:color="auto"/>
                  </w:divBdr>
                  <w:divsChild>
                    <w:div w:id="1319386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3431326">
          <w:marLeft w:val="0"/>
          <w:marRight w:val="0"/>
          <w:marTop w:val="0"/>
          <w:marBottom w:val="0"/>
          <w:divBdr>
            <w:top w:val="none" w:sz="0" w:space="0" w:color="auto"/>
            <w:left w:val="none" w:sz="0" w:space="0" w:color="auto"/>
            <w:bottom w:val="none" w:sz="0" w:space="0" w:color="auto"/>
            <w:right w:val="none" w:sz="0" w:space="0" w:color="auto"/>
          </w:divBdr>
          <w:divsChild>
            <w:div w:id="1227954540">
              <w:marLeft w:val="0"/>
              <w:marRight w:val="0"/>
              <w:marTop w:val="0"/>
              <w:marBottom w:val="0"/>
              <w:divBdr>
                <w:top w:val="none" w:sz="0" w:space="0" w:color="auto"/>
                <w:left w:val="none" w:sz="0" w:space="0" w:color="auto"/>
                <w:bottom w:val="none" w:sz="0" w:space="0" w:color="auto"/>
                <w:right w:val="none" w:sz="0" w:space="0" w:color="auto"/>
              </w:divBdr>
              <w:divsChild>
                <w:div w:id="1650133138">
                  <w:marLeft w:val="0"/>
                  <w:marRight w:val="0"/>
                  <w:marTop w:val="0"/>
                  <w:marBottom w:val="0"/>
                  <w:divBdr>
                    <w:top w:val="none" w:sz="0" w:space="0" w:color="auto"/>
                    <w:left w:val="none" w:sz="0" w:space="0" w:color="auto"/>
                    <w:bottom w:val="none" w:sz="0" w:space="0" w:color="auto"/>
                    <w:right w:val="none" w:sz="0" w:space="0" w:color="auto"/>
                  </w:divBdr>
                  <w:divsChild>
                    <w:div w:id="1413117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7083206">
          <w:marLeft w:val="0"/>
          <w:marRight w:val="0"/>
          <w:marTop w:val="0"/>
          <w:marBottom w:val="0"/>
          <w:divBdr>
            <w:top w:val="none" w:sz="0" w:space="0" w:color="auto"/>
            <w:left w:val="none" w:sz="0" w:space="0" w:color="auto"/>
            <w:bottom w:val="none" w:sz="0" w:space="0" w:color="auto"/>
            <w:right w:val="none" w:sz="0" w:space="0" w:color="auto"/>
          </w:divBdr>
          <w:divsChild>
            <w:div w:id="475798700">
              <w:marLeft w:val="0"/>
              <w:marRight w:val="0"/>
              <w:marTop w:val="0"/>
              <w:marBottom w:val="0"/>
              <w:divBdr>
                <w:top w:val="none" w:sz="0" w:space="0" w:color="auto"/>
                <w:left w:val="none" w:sz="0" w:space="0" w:color="auto"/>
                <w:bottom w:val="none" w:sz="0" w:space="0" w:color="auto"/>
                <w:right w:val="none" w:sz="0" w:space="0" w:color="auto"/>
              </w:divBdr>
              <w:divsChild>
                <w:div w:id="415908125">
                  <w:marLeft w:val="0"/>
                  <w:marRight w:val="0"/>
                  <w:marTop w:val="0"/>
                  <w:marBottom w:val="0"/>
                  <w:divBdr>
                    <w:top w:val="none" w:sz="0" w:space="0" w:color="auto"/>
                    <w:left w:val="none" w:sz="0" w:space="0" w:color="auto"/>
                    <w:bottom w:val="none" w:sz="0" w:space="0" w:color="auto"/>
                    <w:right w:val="none" w:sz="0" w:space="0" w:color="auto"/>
                  </w:divBdr>
                  <w:divsChild>
                    <w:div w:id="1719737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8463151">
          <w:marLeft w:val="0"/>
          <w:marRight w:val="0"/>
          <w:marTop w:val="0"/>
          <w:marBottom w:val="0"/>
          <w:divBdr>
            <w:top w:val="none" w:sz="0" w:space="0" w:color="auto"/>
            <w:left w:val="none" w:sz="0" w:space="0" w:color="auto"/>
            <w:bottom w:val="none" w:sz="0" w:space="0" w:color="auto"/>
            <w:right w:val="none" w:sz="0" w:space="0" w:color="auto"/>
          </w:divBdr>
          <w:divsChild>
            <w:div w:id="108597033">
              <w:marLeft w:val="0"/>
              <w:marRight w:val="0"/>
              <w:marTop w:val="0"/>
              <w:marBottom w:val="0"/>
              <w:divBdr>
                <w:top w:val="none" w:sz="0" w:space="0" w:color="auto"/>
                <w:left w:val="none" w:sz="0" w:space="0" w:color="auto"/>
                <w:bottom w:val="none" w:sz="0" w:space="0" w:color="auto"/>
                <w:right w:val="none" w:sz="0" w:space="0" w:color="auto"/>
              </w:divBdr>
              <w:divsChild>
                <w:div w:id="846989112">
                  <w:marLeft w:val="0"/>
                  <w:marRight w:val="0"/>
                  <w:marTop w:val="0"/>
                  <w:marBottom w:val="0"/>
                  <w:divBdr>
                    <w:top w:val="none" w:sz="0" w:space="0" w:color="auto"/>
                    <w:left w:val="none" w:sz="0" w:space="0" w:color="auto"/>
                    <w:bottom w:val="none" w:sz="0" w:space="0" w:color="auto"/>
                    <w:right w:val="none" w:sz="0" w:space="0" w:color="auto"/>
                  </w:divBdr>
                  <w:divsChild>
                    <w:div w:id="1104958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491509">
          <w:marLeft w:val="0"/>
          <w:marRight w:val="0"/>
          <w:marTop w:val="0"/>
          <w:marBottom w:val="0"/>
          <w:divBdr>
            <w:top w:val="none" w:sz="0" w:space="0" w:color="auto"/>
            <w:left w:val="none" w:sz="0" w:space="0" w:color="auto"/>
            <w:bottom w:val="none" w:sz="0" w:space="0" w:color="auto"/>
            <w:right w:val="none" w:sz="0" w:space="0" w:color="auto"/>
          </w:divBdr>
          <w:divsChild>
            <w:div w:id="1090199054">
              <w:marLeft w:val="0"/>
              <w:marRight w:val="0"/>
              <w:marTop w:val="0"/>
              <w:marBottom w:val="0"/>
              <w:divBdr>
                <w:top w:val="none" w:sz="0" w:space="0" w:color="auto"/>
                <w:left w:val="none" w:sz="0" w:space="0" w:color="auto"/>
                <w:bottom w:val="none" w:sz="0" w:space="0" w:color="auto"/>
                <w:right w:val="none" w:sz="0" w:space="0" w:color="auto"/>
              </w:divBdr>
              <w:divsChild>
                <w:div w:id="1112672505">
                  <w:marLeft w:val="0"/>
                  <w:marRight w:val="0"/>
                  <w:marTop w:val="0"/>
                  <w:marBottom w:val="0"/>
                  <w:divBdr>
                    <w:top w:val="none" w:sz="0" w:space="0" w:color="auto"/>
                    <w:left w:val="none" w:sz="0" w:space="0" w:color="auto"/>
                    <w:bottom w:val="none" w:sz="0" w:space="0" w:color="auto"/>
                    <w:right w:val="none" w:sz="0" w:space="0" w:color="auto"/>
                  </w:divBdr>
                  <w:divsChild>
                    <w:div w:id="1944530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3139974">
          <w:marLeft w:val="0"/>
          <w:marRight w:val="0"/>
          <w:marTop w:val="0"/>
          <w:marBottom w:val="0"/>
          <w:divBdr>
            <w:top w:val="none" w:sz="0" w:space="0" w:color="auto"/>
            <w:left w:val="none" w:sz="0" w:space="0" w:color="auto"/>
            <w:bottom w:val="none" w:sz="0" w:space="0" w:color="auto"/>
            <w:right w:val="none" w:sz="0" w:space="0" w:color="auto"/>
          </w:divBdr>
          <w:divsChild>
            <w:div w:id="861556">
              <w:marLeft w:val="0"/>
              <w:marRight w:val="0"/>
              <w:marTop w:val="0"/>
              <w:marBottom w:val="0"/>
              <w:divBdr>
                <w:top w:val="none" w:sz="0" w:space="0" w:color="auto"/>
                <w:left w:val="none" w:sz="0" w:space="0" w:color="auto"/>
                <w:bottom w:val="none" w:sz="0" w:space="0" w:color="auto"/>
                <w:right w:val="none" w:sz="0" w:space="0" w:color="auto"/>
              </w:divBdr>
              <w:divsChild>
                <w:div w:id="89279873">
                  <w:marLeft w:val="0"/>
                  <w:marRight w:val="0"/>
                  <w:marTop w:val="0"/>
                  <w:marBottom w:val="0"/>
                  <w:divBdr>
                    <w:top w:val="none" w:sz="0" w:space="0" w:color="auto"/>
                    <w:left w:val="none" w:sz="0" w:space="0" w:color="auto"/>
                    <w:bottom w:val="none" w:sz="0" w:space="0" w:color="auto"/>
                    <w:right w:val="none" w:sz="0" w:space="0" w:color="auto"/>
                  </w:divBdr>
                  <w:divsChild>
                    <w:div w:id="940457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3935296">
          <w:marLeft w:val="0"/>
          <w:marRight w:val="0"/>
          <w:marTop w:val="0"/>
          <w:marBottom w:val="0"/>
          <w:divBdr>
            <w:top w:val="none" w:sz="0" w:space="0" w:color="auto"/>
            <w:left w:val="none" w:sz="0" w:space="0" w:color="auto"/>
            <w:bottom w:val="none" w:sz="0" w:space="0" w:color="auto"/>
            <w:right w:val="none" w:sz="0" w:space="0" w:color="auto"/>
          </w:divBdr>
          <w:divsChild>
            <w:div w:id="524901753">
              <w:marLeft w:val="0"/>
              <w:marRight w:val="0"/>
              <w:marTop w:val="0"/>
              <w:marBottom w:val="0"/>
              <w:divBdr>
                <w:top w:val="none" w:sz="0" w:space="0" w:color="auto"/>
                <w:left w:val="none" w:sz="0" w:space="0" w:color="auto"/>
                <w:bottom w:val="none" w:sz="0" w:space="0" w:color="auto"/>
                <w:right w:val="none" w:sz="0" w:space="0" w:color="auto"/>
              </w:divBdr>
              <w:divsChild>
                <w:div w:id="1403210845">
                  <w:marLeft w:val="0"/>
                  <w:marRight w:val="0"/>
                  <w:marTop w:val="0"/>
                  <w:marBottom w:val="0"/>
                  <w:divBdr>
                    <w:top w:val="none" w:sz="0" w:space="0" w:color="auto"/>
                    <w:left w:val="none" w:sz="0" w:space="0" w:color="auto"/>
                    <w:bottom w:val="none" w:sz="0" w:space="0" w:color="auto"/>
                    <w:right w:val="none" w:sz="0" w:space="0" w:color="auto"/>
                  </w:divBdr>
                  <w:divsChild>
                    <w:div w:id="1498959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0145906">
      <w:bodyDiv w:val="1"/>
      <w:marLeft w:val="0"/>
      <w:marRight w:val="0"/>
      <w:marTop w:val="0"/>
      <w:marBottom w:val="0"/>
      <w:divBdr>
        <w:top w:val="none" w:sz="0" w:space="0" w:color="auto"/>
        <w:left w:val="none" w:sz="0" w:space="0" w:color="auto"/>
        <w:bottom w:val="none" w:sz="0" w:space="0" w:color="auto"/>
        <w:right w:val="none" w:sz="0" w:space="0" w:color="auto"/>
      </w:divBdr>
    </w:div>
    <w:div w:id="900217671">
      <w:bodyDiv w:val="1"/>
      <w:marLeft w:val="0"/>
      <w:marRight w:val="0"/>
      <w:marTop w:val="0"/>
      <w:marBottom w:val="0"/>
      <w:divBdr>
        <w:top w:val="none" w:sz="0" w:space="0" w:color="auto"/>
        <w:left w:val="none" w:sz="0" w:space="0" w:color="auto"/>
        <w:bottom w:val="none" w:sz="0" w:space="0" w:color="auto"/>
        <w:right w:val="none" w:sz="0" w:space="0" w:color="auto"/>
      </w:divBdr>
    </w:div>
    <w:div w:id="992835680">
      <w:bodyDiv w:val="1"/>
      <w:marLeft w:val="0"/>
      <w:marRight w:val="0"/>
      <w:marTop w:val="0"/>
      <w:marBottom w:val="0"/>
      <w:divBdr>
        <w:top w:val="none" w:sz="0" w:space="0" w:color="auto"/>
        <w:left w:val="none" w:sz="0" w:space="0" w:color="auto"/>
        <w:bottom w:val="none" w:sz="0" w:space="0" w:color="auto"/>
        <w:right w:val="none" w:sz="0" w:space="0" w:color="auto"/>
      </w:divBdr>
      <w:divsChild>
        <w:div w:id="1769695415">
          <w:marLeft w:val="0"/>
          <w:marRight w:val="0"/>
          <w:marTop w:val="0"/>
          <w:marBottom w:val="0"/>
          <w:divBdr>
            <w:top w:val="none" w:sz="0" w:space="0" w:color="auto"/>
            <w:left w:val="none" w:sz="0" w:space="0" w:color="auto"/>
            <w:bottom w:val="none" w:sz="0" w:space="0" w:color="auto"/>
            <w:right w:val="none" w:sz="0" w:space="0" w:color="auto"/>
          </w:divBdr>
          <w:divsChild>
            <w:div w:id="1351417979">
              <w:marLeft w:val="0"/>
              <w:marRight w:val="0"/>
              <w:marTop w:val="0"/>
              <w:marBottom w:val="0"/>
              <w:divBdr>
                <w:top w:val="none" w:sz="0" w:space="0" w:color="auto"/>
                <w:left w:val="none" w:sz="0" w:space="0" w:color="auto"/>
                <w:bottom w:val="none" w:sz="0" w:space="0" w:color="auto"/>
                <w:right w:val="none" w:sz="0" w:space="0" w:color="auto"/>
              </w:divBdr>
              <w:divsChild>
                <w:div w:id="76752957">
                  <w:marLeft w:val="0"/>
                  <w:marRight w:val="0"/>
                  <w:marTop w:val="0"/>
                  <w:marBottom w:val="0"/>
                  <w:divBdr>
                    <w:top w:val="none" w:sz="0" w:space="0" w:color="auto"/>
                    <w:left w:val="none" w:sz="0" w:space="0" w:color="auto"/>
                    <w:bottom w:val="none" w:sz="0" w:space="0" w:color="auto"/>
                    <w:right w:val="none" w:sz="0" w:space="0" w:color="auto"/>
                  </w:divBdr>
                  <w:divsChild>
                    <w:div w:id="1534271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1327164">
          <w:marLeft w:val="0"/>
          <w:marRight w:val="0"/>
          <w:marTop w:val="0"/>
          <w:marBottom w:val="0"/>
          <w:divBdr>
            <w:top w:val="none" w:sz="0" w:space="0" w:color="auto"/>
            <w:left w:val="none" w:sz="0" w:space="0" w:color="auto"/>
            <w:bottom w:val="none" w:sz="0" w:space="0" w:color="auto"/>
            <w:right w:val="none" w:sz="0" w:space="0" w:color="auto"/>
          </w:divBdr>
          <w:divsChild>
            <w:div w:id="1563057110">
              <w:marLeft w:val="0"/>
              <w:marRight w:val="0"/>
              <w:marTop w:val="0"/>
              <w:marBottom w:val="0"/>
              <w:divBdr>
                <w:top w:val="none" w:sz="0" w:space="0" w:color="auto"/>
                <w:left w:val="none" w:sz="0" w:space="0" w:color="auto"/>
                <w:bottom w:val="none" w:sz="0" w:space="0" w:color="auto"/>
                <w:right w:val="none" w:sz="0" w:space="0" w:color="auto"/>
              </w:divBdr>
              <w:divsChild>
                <w:div w:id="744956212">
                  <w:marLeft w:val="0"/>
                  <w:marRight w:val="0"/>
                  <w:marTop w:val="0"/>
                  <w:marBottom w:val="0"/>
                  <w:divBdr>
                    <w:top w:val="none" w:sz="0" w:space="0" w:color="auto"/>
                    <w:left w:val="none" w:sz="0" w:space="0" w:color="auto"/>
                    <w:bottom w:val="none" w:sz="0" w:space="0" w:color="auto"/>
                    <w:right w:val="none" w:sz="0" w:space="0" w:color="auto"/>
                  </w:divBdr>
                  <w:divsChild>
                    <w:div w:id="1364936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5031669">
          <w:marLeft w:val="0"/>
          <w:marRight w:val="0"/>
          <w:marTop w:val="0"/>
          <w:marBottom w:val="0"/>
          <w:divBdr>
            <w:top w:val="none" w:sz="0" w:space="0" w:color="auto"/>
            <w:left w:val="none" w:sz="0" w:space="0" w:color="auto"/>
            <w:bottom w:val="none" w:sz="0" w:space="0" w:color="auto"/>
            <w:right w:val="none" w:sz="0" w:space="0" w:color="auto"/>
          </w:divBdr>
          <w:divsChild>
            <w:div w:id="619068173">
              <w:marLeft w:val="0"/>
              <w:marRight w:val="0"/>
              <w:marTop w:val="0"/>
              <w:marBottom w:val="0"/>
              <w:divBdr>
                <w:top w:val="none" w:sz="0" w:space="0" w:color="auto"/>
                <w:left w:val="none" w:sz="0" w:space="0" w:color="auto"/>
                <w:bottom w:val="none" w:sz="0" w:space="0" w:color="auto"/>
                <w:right w:val="none" w:sz="0" w:space="0" w:color="auto"/>
              </w:divBdr>
              <w:divsChild>
                <w:div w:id="1899198483">
                  <w:marLeft w:val="0"/>
                  <w:marRight w:val="0"/>
                  <w:marTop w:val="0"/>
                  <w:marBottom w:val="0"/>
                  <w:divBdr>
                    <w:top w:val="none" w:sz="0" w:space="0" w:color="auto"/>
                    <w:left w:val="none" w:sz="0" w:space="0" w:color="auto"/>
                    <w:bottom w:val="none" w:sz="0" w:space="0" w:color="auto"/>
                    <w:right w:val="none" w:sz="0" w:space="0" w:color="auto"/>
                  </w:divBdr>
                  <w:divsChild>
                    <w:div w:id="277492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1891274">
          <w:marLeft w:val="0"/>
          <w:marRight w:val="0"/>
          <w:marTop w:val="0"/>
          <w:marBottom w:val="0"/>
          <w:divBdr>
            <w:top w:val="none" w:sz="0" w:space="0" w:color="auto"/>
            <w:left w:val="none" w:sz="0" w:space="0" w:color="auto"/>
            <w:bottom w:val="none" w:sz="0" w:space="0" w:color="auto"/>
            <w:right w:val="none" w:sz="0" w:space="0" w:color="auto"/>
          </w:divBdr>
          <w:divsChild>
            <w:div w:id="773675440">
              <w:marLeft w:val="0"/>
              <w:marRight w:val="0"/>
              <w:marTop w:val="0"/>
              <w:marBottom w:val="0"/>
              <w:divBdr>
                <w:top w:val="none" w:sz="0" w:space="0" w:color="auto"/>
                <w:left w:val="none" w:sz="0" w:space="0" w:color="auto"/>
                <w:bottom w:val="none" w:sz="0" w:space="0" w:color="auto"/>
                <w:right w:val="none" w:sz="0" w:space="0" w:color="auto"/>
              </w:divBdr>
              <w:divsChild>
                <w:div w:id="1873879340">
                  <w:marLeft w:val="0"/>
                  <w:marRight w:val="0"/>
                  <w:marTop w:val="0"/>
                  <w:marBottom w:val="0"/>
                  <w:divBdr>
                    <w:top w:val="none" w:sz="0" w:space="0" w:color="auto"/>
                    <w:left w:val="none" w:sz="0" w:space="0" w:color="auto"/>
                    <w:bottom w:val="none" w:sz="0" w:space="0" w:color="auto"/>
                    <w:right w:val="none" w:sz="0" w:space="0" w:color="auto"/>
                  </w:divBdr>
                  <w:divsChild>
                    <w:div w:id="1343360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4773895">
          <w:marLeft w:val="0"/>
          <w:marRight w:val="0"/>
          <w:marTop w:val="0"/>
          <w:marBottom w:val="0"/>
          <w:divBdr>
            <w:top w:val="none" w:sz="0" w:space="0" w:color="auto"/>
            <w:left w:val="none" w:sz="0" w:space="0" w:color="auto"/>
            <w:bottom w:val="none" w:sz="0" w:space="0" w:color="auto"/>
            <w:right w:val="none" w:sz="0" w:space="0" w:color="auto"/>
          </w:divBdr>
          <w:divsChild>
            <w:div w:id="330984973">
              <w:marLeft w:val="0"/>
              <w:marRight w:val="0"/>
              <w:marTop w:val="0"/>
              <w:marBottom w:val="0"/>
              <w:divBdr>
                <w:top w:val="none" w:sz="0" w:space="0" w:color="auto"/>
                <w:left w:val="none" w:sz="0" w:space="0" w:color="auto"/>
                <w:bottom w:val="none" w:sz="0" w:space="0" w:color="auto"/>
                <w:right w:val="none" w:sz="0" w:space="0" w:color="auto"/>
              </w:divBdr>
              <w:divsChild>
                <w:div w:id="447437394">
                  <w:marLeft w:val="0"/>
                  <w:marRight w:val="0"/>
                  <w:marTop w:val="0"/>
                  <w:marBottom w:val="0"/>
                  <w:divBdr>
                    <w:top w:val="none" w:sz="0" w:space="0" w:color="auto"/>
                    <w:left w:val="none" w:sz="0" w:space="0" w:color="auto"/>
                    <w:bottom w:val="none" w:sz="0" w:space="0" w:color="auto"/>
                    <w:right w:val="none" w:sz="0" w:space="0" w:color="auto"/>
                  </w:divBdr>
                  <w:divsChild>
                    <w:div w:id="611783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7983921">
          <w:marLeft w:val="0"/>
          <w:marRight w:val="0"/>
          <w:marTop w:val="0"/>
          <w:marBottom w:val="0"/>
          <w:divBdr>
            <w:top w:val="none" w:sz="0" w:space="0" w:color="auto"/>
            <w:left w:val="none" w:sz="0" w:space="0" w:color="auto"/>
            <w:bottom w:val="none" w:sz="0" w:space="0" w:color="auto"/>
            <w:right w:val="none" w:sz="0" w:space="0" w:color="auto"/>
          </w:divBdr>
          <w:divsChild>
            <w:div w:id="1903979616">
              <w:marLeft w:val="0"/>
              <w:marRight w:val="0"/>
              <w:marTop w:val="0"/>
              <w:marBottom w:val="0"/>
              <w:divBdr>
                <w:top w:val="none" w:sz="0" w:space="0" w:color="auto"/>
                <w:left w:val="none" w:sz="0" w:space="0" w:color="auto"/>
                <w:bottom w:val="none" w:sz="0" w:space="0" w:color="auto"/>
                <w:right w:val="none" w:sz="0" w:space="0" w:color="auto"/>
              </w:divBdr>
              <w:divsChild>
                <w:div w:id="1812281177">
                  <w:marLeft w:val="0"/>
                  <w:marRight w:val="0"/>
                  <w:marTop w:val="0"/>
                  <w:marBottom w:val="0"/>
                  <w:divBdr>
                    <w:top w:val="none" w:sz="0" w:space="0" w:color="auto"/>
                    <w:left w:val="none" w:sz="0" w:space="0" w:color="auto"/>
                    <w:bottom w:val="none" w:sz="0" w:space="0" w:color="auto"/>
                    <w:right w:val="none" w:sz="0" w:space="0" w:color="auto"/>
                  </w:divBdr>
                  <w:divsChild>
                    <w:div w:id="1589001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0494914">
          <w:marLeft w:val="0"/>
          <w:marRight w:val="0"/>
          <w:marTop w:val="0"/>
          <w:marBottom w:val="0"/>
          <w:divBdr>
            <w:top w:val="none" w:sz="0" w:space="0" w:color="auto"/>
            <w:left w:val="none" w:sz="0" w:space="0" w:color="auto"/>
            <w:bottom w:val="none" w:sz="0" w:space="0" w:color="auto"/>
            <w:right w:val="none" w:sz="0" w:space="0" w:color="auto"/>
          </w:divBdr>
          <w:divsChild>
            <w:div w:id="1800610624">
              <w:marLeft w:val="0"/>
              <w:marRight w:val="0"/>
              <w:marTop w:val="0"/>
              <w:marBottom w:val="0"/>
              <w:divBdr>
                <w:top w:val="none" w:sz="0" w:space="0" w:color="auto"/>
                <w:left w:val="none" w:sz="0" w:space="0" w:color="auto"/>
                <w:bottom w:val="none" w:sz="0" w:space="0" w:color="auto"/>
                <w:right w:val="none" w:sz="0" w:space="0" w:color="auto"/>
              </w:divBdr>
              <w:divsChild>
                <w:div w:id="1744374264">
                  <w:marLeft w:val="0"/>
                  <w:marRight w:val="0"/>
                  <w:marTop w:val="0"/>
                  <w:marBottom w:val="0"/>
                  <w:divBdr>
                    <w:top w:val="none" w:sz="0" w:space="0" w:color="auto"/>
                    <w:left w:val="none" w:sz="0" w:space="0" w:color="auto"/>
                    <w:bottom w:val="none" w:sz="0" w:space="0" w:color="auto"/>
                    <w:right w:val="none" w:sz="0" w:space="0" w:color="auto"/>
                  </w:divBdr>
                  <w:divsChild>
                    <w:div w:id="106631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3134483">
          <w:marLeft w:val="0"/>
          <w:marRight w:val="0"/>
          <w:marTop w:val="0"/>
          <w:marBottom w:val="0"/>
          <w:divBdr>
            <w:top w:val="none" w:sz="0" w:space="0" w:color="auto"/>
            <w:left w:val="none" w:sz="0" w:space="0" w:color="auto"/>
            <w:bottom w:val="none" w:sz="0" w:space="0" w:color="auto"/>
            <w:right w:val="none" w:sz="0" w:space="0" w:color="auto"/>
          </w:divBdr>
          <w:divsChild>
            <w:div w:id="1624193807">
              <w:marLeft w:val="0"/>
              <w:marRight w:val="0"/>
              <w:marTop w:val="0"/>
              <w:marBottom w:val="0"/>
              <w:divBdr>
                <w:top w:val="none" w:sz="0" w:space="0" w:color="auto"/>
                <w:left w:val="none" w:sz="0" w:space="0" w:color="auto"/>
                <w:bottom w:val="none" w:sz="0" w:space="0" w:color="auto"/>
                <w:right w:val="none" w:sz="0" w:space="0" w:color="auto"/>
              </w:divBdr>
              <w:divsChild>
                <w:div w:id="1358434151">
                  <w:marLeft w:val="0"/>
                  <w:marRight w:val="0"/>
                  <w:marTop w:val="0"/>
                  <w:marBottom w:val="0"/>
                  <w:divBdr>
                    <w:top w:val="none" w:sz="0" w:space="0" w:color="auto"/>
                    <w:left w:val="none" w:sz="0" w:space="0" w:color="auto"/>
                    <w:bottom w:val="none" w:sz="0" w:space="0" w:color="auto"/>
                    <w:right w:val="none" w:sz="0" w:space="0" w:color="auto"/>
                  </w:divBdr>
                  <w:divsChild>
                    <w:div w:id="340549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1118686">
          <w:marLeft w:val="0"/>
          <w:marRight w:val="0"/>
          <w:marTop w:val="0"/>
          <w:marBottom w:val="0"/>
          <w:divBdr>
            <w:top w:val="none" w:sz="0" w:space="0" w:color="auto"/>
            <w:left w:val="none" w:sz="0" w:space="0" w:color="auto"/>
            <w:bottom w:val="none" w:sz="0" w:space="0" w:color="auto"/>
            <w:right w:val="none" w:sz="0" w:space="0" w:color="auto"/>
          </w:divBdr>
          <w:divsChild>
            <w:div w:id="2060741075">
              <w:marLeft w:val="0"/>
              <w:marRight w:val="0"/>
              <w:marTop w:val="0"/>
              <w:marBottom w:val="0"/>
              <w:divBdr>
                <w:top w:val="none" w:sz="0" w:space="0" w:color="auto"/>
                <w:left w:val="none" w:sz="0" w:space="0" w:color="auto"/>
                <w:bottom w:val="none" w:sz="0" w:space="0" w:color="auto"/>
                <w:right w:val="none" w:sz="0" w:space="0" w:color="auto"/>
              </w:divBdr>
              <w:divsChild>
                <w:div w:id="1086003608">
                  <w:marLeft w:val="0"/>
                  <w:marRight w:val="0"/>
                  <w:marTop w:val="0"/>
                  <w:marBottom w:val="0"/>
                  <w:divBdr>
                    <w:top w:val="none" w:sz="0" w:space="0" w:color="auto"/>
                    <w:left w:val="none" w:sz="0" w:space="0" w:color="auto"/>
                    <w:bottom w:val="none" w:sz="0" w:space="0" w:color="auto"/>
                    <w:right w:val="none" w:sz="0" w:space="0" w:color="auto"/>
                  </w:divBdr>
                  <w:divsChild>
                    <w:div w:id="435175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7374245">
          <w:marLeft w:val="0"/>
          <w:marRight w:val="0"/>
          <w:marTop w:val="0"/>
          <w:marBottom w:val="0"/>
          <w:divBdr>
            <w:top w:val="none" w:sz="0" w:space="0" w:color="auto"/>
            <w:left w:val="none" w:sz="0" w:space="0" w:color="auto"/>
            <w:bottom w:val="none" w:sz="0" w:space="0" w:color="auto"/>
            <w:right w:val="none" w:sz="0" w:space="0" w:color="auto"/>
          </w:divBdr>
          <w:divsChild>
            <w:div w:id="1685784761">
              <w:marLeft w:val="0"/>
              <w:marRight w:val="0"/>
              <w:marTop w:val="0"/>
              <w:marBottom w:val="0"/>
              <w:divBdr>
                <w:top w:val="none" w:sz="0" w:space="0" w:color="auto"/>
                <w:left w:val="none" w:sz="0" w:space="0" w:color="auto"/>
                <w:bottom w:val="none" w:sz="0" w:space="0" w:color="auto"/>
                <w:right w:val="none" w:sz="0" w:space="0" w:color="auto"/>
              </w:divBdr>
              <w:divsChild>
                <w:div w:id="485556390">
                  <w:marLeft w:val="0"/>
                  <w:marRight w:val="0"/>
                  <w:marTop w:val="0"/>
                  <w:marBottom w:val="0"/>
                  <w:divBdr>
                    <w:top w:val="none" w:sz="0" w:space="0" w:color="auto"/>
                    <w:left w:val="none" w:sz="0" w:space="0" w:color="auto"/>
                    <w:bottom w:val="none" w:sz="0" w:space="0" w:color="auto"/>
                    <w:right w:val="none" w:sz="0" w:space="0" w:color="auto"/>
                  </w:divBdr>
                  <w:divsChild>
                    <w:div w:id="1759786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9384823">
          <w:marLeft w:val="0"/>
          <w:marRight w:val="0"/>
          <w:marTop w:val="0"/>
          <w:marBottom w:val="0"/>
          <w:divBdr>
            <w:top w:val="none" w:sz="0" w:space="0" w:color="auto"/>
            <w:left w:val="none" w:sz="0" w:space="0" w:color="auto"/>
            <w:bottom w:val="none" w:sz="0" w:space="0" w:color="auto"/>
            <w:right w:val="none" w:sz="0" w:space="0" w:color="auto"/>
          </w:divBdr>
          <w:divsChild>
            <w:div w:id="999849475">
              <w:marLeft w:val="0"/>
              <w:marRight w:val="0"/>
              <w:marTop w:val="0"/>
              <w:marBottom w:val="0"/>
              <w:divBdr>
                <w:top w:val="none" w:sz="0" w:space="0" w:color="auto"/>
                <w:left w:val="none" w:sz="0" w:space="0" w:color="auto"/>
                <w:bottom w:val="none" w:sz="0" w:space="0" w:color="auto"/>
                <w:right w:val="none" w:sz="0" w:space="0" w:color="auto"/>
              </w:divBdr>
              <w:divsChild>
                <w:div w:id="1396663251">
                  <w:marLeft w:val="0"/>
                  <w:marRight w:val="0"/>
                  <w:marTop w:val="0"/>
                  <w:marBottom w:val="0"/>
                  <w:divBdr>
                    <w:top w:val="none" w:sz="0" w:space="0" w:color="auto"/>
                    <w:left w:val="none" w:sz="0" w:space="0" w:color="auto"/>
                    <w:bottom w:val="none" w:sz="0" w:space="0" w:color="auto"/>
                    <w:right w:val="none" w:sz="0" w:space="0" w:color="auto"/>
                  </w:divBdr>
                  <w:divsChild>
                    <w:div w:id="1999653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7385450">
          <w:marLeft w:val="0"/>
          <w:marRight w:val="0"/>
          <w:marTop w:val="0"/>
          <w:marBottom w:val="0"/>
          <w:divBdr>
            <w:top w:val="none" w:sz="0" w:space="0" w:color="auto"/>
            <w:left w:val="none" w:sz="0" w:space="0" w:color="auto"/>
            <w:bottom w:val="none" w:sz="0" w:space="0" w:color="auto"/>
            <w:right w:val="none" w:sz="0" w:space="0" w:color="auto"/>
          </w:divBdr>
          <w:divsChild>
            <w:div w:id="1736079738">
              <w:marLeft w:val="0"/>
              <w:marRight w:val="0"/>
              <w:marTop w:val="0"/>
              <w:marBottom w:val="0"/>
              <w:divBdr>
                <w:top w:val="none" w:sz="0" w:space="0" w:color="auto"/>
                <w:left w:val="none" w:sz="0" w:space="0" w:color="auto"/>
                <w:bottom w:val="none" w:sz="0" w:space="0" w:color="auto"/>
                <w:right w:val="none" w:sz="0" w:space="0" w:color="auto"/>
              </w:divBdr>
              <w:divsChild>
                <w:div w:id="839932120">
                  <w:marLeft w:val="0"/>
                  <w:marRight w:val="0"/>
                  <w:marTop w:val="0"/>
                  <w:marBottom w:val="0"/>
                  <w:divBdr>
                    <w:top w:val="none" w:sz="0" w:space="0" w:color="auto"/>
                    <w:left w:val="none" w:sz="0" w:space="0" w:color="auto"/>
                    <w:bottom w:val="none" w:sz="0" w:space="0" w:color="auto"/>
                    <w:right w:val="none" w:sz="0" w:space="0" w:color="auto"/>
                  </w:divBdr>
                  <w:divsChild>
                    <w:div w:id="1061440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0252248">
          <w:marLeft w:val="0"/>
          <w:marRight w:val="0"/>
          <w:marTop w:val="0"/>
          <w:marBottom w:val="0"/>
          <w:divBdr>
            <w:top w:val="none" w:sz="0" w:space="0" w:color="auto"/>
            <w:left w:val="none" w:sz="0" w:space="0" w:color="auto"/>
            <w:bottom w:val="none" w:sz="0" w:space="0" w:color="auto"/>
            <w:right w:val="none" w:sz="0" w:space="0" w:color="auto"/>
          </w:divBdr>
          <w:divsChild>
            <w:div w:id="531303723">
              <w:marLeft w:val="0"/>
              <w:marRight w:val="0"/>
              <w:marTop w:val="0"/>
              <w:marBottom w:val="0"/>
              <w:divBdr>
                <w:top w:val="none" w:sz="0" w:space="0" w:color="auto"/>
                <w:left w:val="none" w:sz="0" w:space="0" w:color="auto"/>
                <w:bottom w:val="none" w:sz="0" w:space="0" w:color="auto"/>
                <w:right w:val="none" w:sz="0" w:space="0" w:color="auto"/>
              </w:divBdr>
              <w:divsChild>
                <w:div w:id="1438326937">
                  <w:marLeft w:val="0"/>
                  <w:marRight w:val="0"/>
                  <w:marTop w:val="0"/>
                  <w:marBottom w:val="0"/>
                  <w:divBdr>
                    <w:top w:val="none" w:sz="0" w:space="0" w:color="auto"/>
                    <w:left w:val="none" w:sz="0" w:space="0" w:color="auto"/>
                    <w:bottom w:val="none" w:sz="0" w:space="0" w:color="auto"/>
                    <w:right w:val="none" w:sz="0" w:space="0" w:color="auto"/>
                  </w:divBdr>
                  <w:divsChild>
                    <w:div w:id="90051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3937048">
          <w:marLeft w:val="0"/>
          <w:marRight w:val="0"/>
          <w:marTop w:val="0"/>
          <w:marBottom w:val="0"/>
          <w:divBdr>
            <w:top w:val="none" w:sz="0" w:space="0" w:color="auto"/>
            <w:left w:val="none" w:sz="0" w:space="0" w:color="auto"/>
            <w:bottom w:val="none" w:sz="0" w:space="0" w:color="auto"/>
            <w:right w:val="none" w:sz="0" w:space="0" w:color="auto"/>
          </w:divBdr>
          <w:divsChild>
            <w:div w:id="687609136">
              <w:marLeft w:val="0"/>
              <w:marRight w:val="0"/>
              <w:marTop w:val="0"/>
              <w:marBottom w:val="0"/>
              <w:divBdr>
                <w:top w:val="none" w:sz="0" w:space="0" w:color="auto"/>
                <w:left w:val="none" w:sz="0" w:space="0" w:color="auto"/>
                <w:bottom w:val="none" w:sz="0" w:space="0" w:color="auto"/>
                <w:right w:val="none" w:sz="0" w:space="0" w:color="auto"/>
              </w:divBdr>
              <w:divsChild>
                <w:div w:id="1805927700">
                  <w:marLeft w:val="0"/>
                  <w:marRight w:val="0"/>
                  <w:marTop w:val="0"/>
                  <w:marBottom w:val="0"/>
                  <w:divBdr>
                    <w:top w:val="none" w:sz="0" w:space="0" w:color="auto"/>
                    <w:left w:val="none" w:sz="0" w:space="0" w:color="auto"/>
                    <w:bottom w:val="none" w:sz="0" w:space="0" w:color="auto"/>
                    <w:right w:val="none" w:sz="0" w:space="0" w:color="auto"/>
                  </w:divBdr>
                  <w:divsChild>
                    <w:div w:id="1282758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5195162">
          <w:marLeft w:val="0"/>
          <w:marRight w:val="0"/>
          <w:marTop w:val="0"/>
          <w:marBottom w:val="0"/>
          <w:divBdr>
            <w:top w:val="none" w:sz="0" w:space="0" w:color="auto"/>
            <w:left w:val="none" w:sz="0" w:space="0" w:color="auto"/>
            <w:bottom w:val="none" w:sz="0" w:space="0" w:color="auto"/>
            <w:right w:val="none" w:sz="0" w:space="0" w:color="auto"/>
          </w:divBdr>
          <w:divsChild>
            <w:div w:id="1495493685">
              <w:marLeft w:val="0"/>
              <w:marRight w:val="0"/>
              <w:marTop w:val="0"/>
              <w:marBottom w:val="0"/>
              <w:divBdr>
                <w:top w:val="none" w:sz="0" w:space="0" w:color="auto"/>
                <w:left w:val="none" w:sz="0" w:space="0" w:color="auto"/>
                <w:bottom w:val="none" w:sz="0" w:space="0" w:color="auto"/>
                <w:right w:val="none" w:sz="0" w:space="0" w:color="auto"/>
              </w:divBdr>
              <w:divsChild>
                <w:div w:id="1495219343">
                  <w:marLeft w:val="0"/>
                  <w:marRight w:val="0"/>
                  <w:marTop w:val="0"/>
                  <w:marBottom w:val="0"/>
                  <w:divBdr>
                    <w:top w:val="none" w:sz="0" w:space="0" w:color="auto"/>
                    <w:left w:val="none" w:sz="0" w:space="0" w:color="auto"/>
                    <w:bottom w:val="none" w:sz="0" w:space="0" w:color="auto"/>
                    <w:right w:val="none" w:sz="0" w:space="0" w:color="auto"/>
                  </w:divBdr>
                  <w:divsChild>
                    <w:div w:id="1210066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9944738">
          <w:marLeft w:val="0"/>
          <w:marRight w:val="0"/>
          <w:marTop w:val="0"/>
          <w:marBottom w:val="0"/>
          <w:divBdr>
            <w:top w:val="none" w:sz="0" w:space="0" w:color="auto"/>
            <w:left w:val="none" w:sz="0" w:space="0" w:color="auto"/>
            <w:bottom w:val="none" w:sz="0" w:space="0" w:color="auto"/>
            <w:right w:val="none" w:sz="0" w:space="0" w:color="auto"/>
          </w:divBdr>
          <w:divsChild>
            <w:div w:id="1681811436">
              <w:marLeft w:val="0"/>
              <w:marRight w:val="0"/>
              <w:marTop w:val="0"/>
              <w:marBottom w:val="0"/>
              <w:divBdr>
                <w:top w:val="none" w:sz="0" w:space="0" w:color="auto"/>
                <w:left w:val="none" w:sz="0" w:space="0" w:color="auto"/>
                <w:bottom w:val="none" w:sz="0" w:space="0" w:color="auto"/>
                <w:right w:val="none" w:sz="0" w:space="0" w:color="auto"/>
              </w:divBdr>
              <w:divsChild>
                <w:div w:id="2034722953">
                  <w:marLeft w:val="0"/>
                  <w:marRight w:val="0"/>
                  <w:marTop w:val="0"/>
                  <w:marBottom w:val="0"/>
                  <w:divBdr>
                    <w:top w:val="none" w:sz="0" w:space="0" w:color="auto"/>
                    <w:left w:val="none" w:sz="0" w:space="0" w:color="auto"/>
                    <w:bottom w:val="none" w:sz="0" w:space="0" w:color="auto"/>
                    <w:right w:val="none" w:sz="0" w:space="0" w:color="auto"/>
                  </w:divBdr>
                  <w:divsChild>
                    <w:div w:id="483620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9511241">
          <w:marLeft w:val="0"/>
          <w:marRight w:val="0"/>
          <w:marTop w:val="0"/>
          <w:marBottom w:val="0"/>
          <w:divBdr>
            <w:top w:val="none" w:sz="0" w:space="0" w:color="auto"/>
            <w:left w:val="none" w:sz="0" w:space="0" w:color="auto"/>
            <w:bottom w:val="none" w:sz="0" w:space="0" w:color="auto"/>
            <w:right w:val="none" w:sz="0" w:space="0" w:color="auto"/>
          </w:divBdr>
          <w:divsChild>
            <w:div w:id="1089541587">
              <w:marLeft w:val="0"/>
              <w:marRight w:val="0"/>
              <w:marTop w:val="0"/>
              <w:marBottom w:val="0"/>
              <w:divBdr>
                <w:top w:val="none" w:sz="0" w:space="0" w:color="auto"/>
                <w:left w:val="none" w:sz="0" w:space="0" w:color="auto"/>
                <w:bottom w:val="none" w:sz="0" w:space="0" w:color="auto"/>
                <w:right w:val="none" w:sz="0" w:space="0" w:color="auto"/>
              </w:divBdr>
              <w:divsChild>
                <w:div w:id="1672827938">
                  <w:marLeft w:val="0"/>
                  <w:marRight w:val="0"/>
                  <w:marTop w:val="0"/>
                  <w:marBottom w:val="0"/>
                  <w:divBdr>
                    <w:top w:val="none" w:sz="0" w:space="0" w:color="auto"/>
                    <w:left w:val="none" w:sz="0" w:space="0" w:color="auto"/>
                    <w:bottom w:val="none" w:sz="0" w:space="0" w:color="auto"/>
                    <w:right w:val="none" w:sz="0" w:space="0" w:color="auto"/>
                  </w:divBdr>
                  <w:divsChild>
                    <w:div w:id="275599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8030031">
          <w:marLeft w:val="0"/>
          <w:marRight w:val="0"/>
          <w:marTop w:val="0"/>
          <w:marBottom w:val="0"/>
          <w:divBdr>
            <w:top w:val="none" w:sz="0" w:space="0" w:color="auto"/>
            <w:left w:val="none" w:sz="0" w:space="0" w:color="auto"/>
            <w:bottom w:val="none" w:sz="0" w:space="0" w:color="auto"/>
            <w:right w:val="none" w:sz="0" w:space="0" w:color="auto"/>
          </w:divBdr>
          <w:divsChild>
            <w:div w:id="638220194">
              <w:marLeft w:val="0"/>
              <w:marRight w:val="0"/>
              <w:marTop w:val="0"/>
              <w:marBottom w:val="0"/>
              <w:divBdr>
                <w:top w:val="none" w:sz="0" w:space="0" w:color="auto"/>
                <w:left w:val="none" w:sz="0" w:space="0" w:color="auto"/>
                <w:bottom w:val="none" w:sz="0" w:space="0" w:color="auto"/>
                <w:right w:val="none" w:sz="0" w:space="0" w:color="auto"/>
              </w:divBdr>
              <w:divsChild>
                <w:div w:id="1193305042">
                  <w:marLeft w:val="0"/>
                  <w:marRight w:val="0"/>
                  <w:marTop w:val="0"/>
                  <w:marBottom w:val="0"/>
                  <w:divBdr>
                    <w:top w:val="none" w:sz="0" w:space="0" w:color="auto"/>
                    <w:left w:val="none" w:sz="0" w:space="0" w:color="auto"/>
                    <w:bottom w:val="none" w:sz="0" w:space="0" w:color="auto"/>
                    <w:right w:val="none" w:sz="0" w:space="0" w:color="auto"/>
                  </w:divBdr>
                  <w:divsChild>
                    <w:div w:id="792793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279958">
          <w:marLeft w:val="0"/>
          <w:marRight w:val="0"/>
          <w:marTop w:val="0"/>
          <w:marBottom w:val="0"/>
          <w:divBdr>
            <w:top w:val="none" w:sz="0" w:space="0" w:color="auto"/>
            <w:left w:val="none" w:sz="0" w:space="0" w:color="auto"/>
            <w:bottom w:val="none" w:sz="0" w:space="0" w:color="auto"/>
            <w:right w:val="none" w:sz="0" w:space="0" w:color="auto"/>
          </w:divBdr>
          <w:divsChild>
            <w:div w:id="1631471081">
              <w:marLeft w:val="0"/>
              <w:marRight w:val="0"/>
              <w:marTop w:val="0"/>
              <w:marBottom w:val="0"/>
              <w:divBdr>
                <w:top w:val="none" w:sz="0" w:space="0" w:color="auto"/>
                <w:left w:val="none" w:sz="0" w:space="0" w:color="auto"/>
                <w:bottom w:val="none" w:sz="0" w:space="0" w:color="auto"/>
                <w:right w:val="none" w:sz="0" w:space="0" w:color="auto"/>
              </w:divBdr>
              <w:divsChild>
                <w:div w:id="414321444">
                  <w:marLeft w:val="0"/>
                  <w:marRight w:val="0"/>
                  <w:marTop w:val="0"/>
                  <w:marBottom w:val="0"/>
                  <w:divBdr>
                    <w:top w:val="none" w:sz="0" w:space="0" w:color="auto"/>
                    <w:left w:val="none" w:sz="0" w:space="0" w:color="auto"/>
                    <w:bottom w:val="none" w:sz="0" w:space="0" w:color="auto"/>
                    <w:right w:val="none" w:sz="0" w:space="0" w:color="auto"/>
                  </w:divBdr>
                  <w:divsChild>
                    <w:div w:id="744954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619965">
          <w:marLeft w:val="0"/>
          <w:marRight w:val="0"/>
          <w:marTop w:val="0"/>
          <w:marBottom w:val="0"/>
          <w:divBdr>
            <w:top w:val="none" w:sz="0" w:space="0" w:color="auto"/>
            <w:left w:val="none" w:sz="0" w:space="0" w:color="auto"/>
            <w:bottom w:val="none" w:sz="0" w:space="0" w:color="auto"/>
            <w:right w:val="none" w:sz="0" w:space="0" w:color="auto"/>
          </w:divBdr>
          <w:divsChild>
            <w:div w:id="1204099244">
              <w:marLeft w:val="0"/>
              <w:marRight w:val="0"/>
              <w:marTop w:val="0"/>
              <w:marBottom w:val="0"/>
              <w:divBdr>
                <w:top w:val="none" w:sz="0" w:space="0" w:color="auto"/>
                <w:left w:val="none" w:sz="0" w:space="0" w:color="auto"/>
                <w:bottom w:val="none" w:sz="0" w:space="0" w:color="auto"/>
                <w:right w:val="none" w:sz="0" w:space="0" w:color="auto"/>
              </w:divBdr>
              <w:divsChild>
                <w:div w:id="348605344">
                  <w:marLeft w:val="0"/>
                  <w:marRight w:val="0"/>
                  <w:marTop w:val="0"/>
                  <w:marBottom w:val="0"/>
                  <w:divBdr>
                    <w:top w:val="none" w:sz="0" w:space="0" w:color="auto"/>
                    <w:left w:val="none" w:sz="0" w:space="0" w:color="auto"/>
                    <w:bottom w:val="none" w:sz="0" w:space="0" w:color="auto"/>
                    <w:right w:val="none" w:sz="0" w:space="0" w:color="auto"/>
                  </w:divBdr>
                  <w:divsChild>
                    <w:div w:id="1461529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6457180">
          <w:marLeft w:val="0"/>
          <w:marRight w:val="0"/>
          <w:marTop w:val="0"/>
          <w:marBottom w:val="0"/>
          <w:divBdr>
            <w:top w:val="none" w:sz="0" w:space="0" w:color="auto"/>
            <w:left w:val="none" w:sz="0" w:space="0" w:color="auto"/>
            <w:bottom w:val="none" w:sz="0" w:space="0" w:color="auto"/>
            <w:right w:val="none" w:sz="0" w:space="0" w:color="auto"/>
          </w:divBdr>
          <w:divsChild>
            <w:div w:id="77875390">
              <w:marLeft w:val="0"/>
              <w:marRight w:val="0"/>
              <w:marTop w:val="0"/>
              <w:marBottom w:val="0"/>
              <w:divBdr>
                <w:top w:val="none" w:sz="0" w:space="0" w:color="auto"/>
                <w:left w:val="none" w:sz="0" w:space="0" w:color="auto"/>
                <w:bottom w:val="none" w:sz="0" w:space="0" w:color="auto"/>
                <w:right w:val="none" w:sz="0" w:space="0" w:color="auto"/>
              </w:divBdr>
              <w:divsChild>
                <w:div w:id="695889281">
                  <w:marLeft w:val="0"/>
                  <w:marRight w:val="0"/>
                  <w:marTop w:val="0"/>
                  <w:marBottom w:val="0"/>
                  <w:divBdr>
                    <w:top w:val="none" w:sz="0" w:space="0" w:color="auto"/>
                    <w:left w:val="none" w:sz="0" w:space="0" w:color="auto"/>
                    <w:bottom w:val="none" w:sz="0" w:space="0" w:color="auto"/>
                    <w:right w:val="none" w:sz="0" w:space="0" w:color="auto"/>
                  </w:divBdr>
                  <w:divsChild>
                    <w:div w:id="1249541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8185692">
      <w:bodyDiv w:val="1"/>
      <w:marLeft w:val="0"/>
      <w:marRight w:val="0"/>
      <w:marTop w:val="0"/>
      <w:marBottom w:val="0"/>
      <w:divBdr>
        <w:top w:val="none" w:sz="0" w:space="0" w:color="auto"/>
        <w:left w:val="none" w:sz="0" w:space="0" w:color="auto"/>
        <w:bottom w:val="none" w:sz="0" w:space="0" w:color="auto"/>
        <w:right w:val="none" w:sz="0" w:space="0" w:color="auto"/>
      </w:divBdr>
    </w:div>
    <w:div w:id="1163736337">
      <w:bodyDiv w:val="1"/>
      <w:marLeft w:val="0"/>
      <w:marRight w:val="0"/>
      <w:marTop w:val="0"/>
      <w:marBottom w:val="0"/>
      <w:divBdr>
        <w:top w:val="none" w:sz="0" w:space="0" w:color="auto"/>
        <w:left w:val="none" w:sz="0" w:space="0" w:color="auto"/>
        <w:bottom w:val="none" w:sz="0" w:space="0" w:color="auto"/>
        <w:right w:val="none" w:sz="0" w:space="0" w:color="auto"/>
      </w:divBdr>
    </w:div>
    <w:div w:id="1215316829">
      <w:bodyDiv w:val="1"/>
      <w:marLeft w:val="0"/>
      <w:marRight w:val="0"/>
      <w:marTop w:val="0"/>
      <w:marBottom w:val="0"/>
      <w:divBdr>
        <w:top w:val="none" w:sz="0" w:space="0" w:color="auto"/>
        <w:left w:val="none" w:sz="0" w:space="0" w:color="auto"/>
        <w:bottom w:val="none" w:sz="0" w:space="0" w:color="auto"/>
        <w:right w:val="none" w:sz="0" w:space="0" w:color="auto"/>
      </w:divBdr>
    </w:div>
    <w:div w:id="1260986919">
      <w:bodyDiv w:val="1"/>
      <w:marLeft w:val="0"/>
      <w:marRight w:val="0"/>
      <w:marTop w:val="0"/>
      <w:marBottom w:val="0"/>
      <w:divBdr>
        <w:top w:val="none" w:sz="0" w:space="0" w:color="auto"/>
        <w:left w:val="none" w:sz="0" w:space="0" w:color="auto"/>
        <w:bottom w:val="none" w:sz="0" w:space="0" w:color="auto"/>
        <w:right w:val="none" w:sz="0" w:space="0" w:color="auto"/>
      </w:divBdr>
      <w:divsChild>
        <w:div w:id="2003313228">
          <w:marLeft w:val="0"/>
          <w:marRight w:val="0"/>
          <w:marTop w:val="0"/>
          <w:marBottom w:val="0"/>
          <w:divBdr>
            <w:top w:val="none" w:sz="0" w:space="0" w:color="auto"/>
            <w:left w:val="none" w:sz="0" w:space="0" w:color="auto"/>
            <w:bottom w:val="none" w:sz="0" w:space="0" w:color="auto"/>
            <w:right w:val="none" w:sz="0" w:space="0" w:color="auto"/>
          </w:divBdr>
          <w:divsChild>
            <w:div w:id="2095085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664083">
      <w:bodyDiv w:val="1"/>
      <w:marLeft w:val="0"/>
      <w:marRight w:val="0"/>
      <w:marTop w:val="0"/>
      <w:marBottom w:val="0"/>
      <w:divBdr>
        <w:top w:val="none" w:sz="0" w:space="0" w:color="auto"/>
        <w:left w:val="none" w:sz="0" w:space="0" w:color="auto"/>
        <w:bottom w:val="none" w:sz="0" w:space="0" w:color="auto"/>
        <w:right w:val="none" w:sz="0" w:space="0" w:color="auto"/>
      </w:divBdr>
    </w:div>
    <w:div w:id="1289819262">
      <w:bodyDiv w:val="1"/>
      <w:marLeft w:val="0"/>
      <w:marRight w:val="0"/>
      <w:marTop w:val="0"/>
      <w:marBottom w:val="0"/>
      <w:divBdr>
        <w:top w:val="none" w:sz="0" w:space="0" w:color="auto"/>
        <w:left w:val="none" w:sz="0" w:space="0" w:color="auto"/>
        <w:bottom w:val="none" w:sz="0" w:space="0" w:color="auto"/>
        <w:right w:val="none" w:sz="0" w:space="0" w:color="auto"/>
      </w:divBdr>
    </w:div>
    <w:div w:id="1351103687">
      <w:bodyDiv w:val="1"/>
      <w:marLeft w:val="0"/>
      <w:marRight w:val="0"/>
      <w:marTop w:val="0"/>
      <w:marBottom w:val="0"/>
      <w:divBdr>
        <w:top w:val="none" w:sz="0" w:space="0" w:color="auto"/>
        <w:left w:val="none" w:sz="0" w:space="0" w:color="auto"/>
        <w:bottom w:val="none" w:sz="0" w:space="0" w:color="auto"/>
        <w:right w:val="none" w:sz="0" w:space="0" w:color="auto"/>
      </w:divBdr>
    </w:div>
    <w:div w:id="1371346431">
      <w:bodyDiv w:val="1"/>
      <w:marLeft w:val="0"/>
      <w:marRight w:val="0"/>
      <w:marTop w:val="0"/>
      <w:marBottom w:val="0"/>
      <w:divBdr>
        <w:top w:val="none" w:sz="0" w:space="0" w:color="auto"/>
        <w:left w:val="none" w:sz="0" w:space="0" w:color="auto"/>
        <w:bottom w:val="none" w:sz="0" w:space="0" w:color="auto"/>
        <w:right w:val="none" w:sz="0" w:space="0" w:color="auto"/>
      </w:divBdr>
    </w:div>
    <w:div w:id="1373730225">
      <w:bodyDiv w:val="1"/>
      <w:marLeft w:val="0"/>
      <w:marRight w:val="0"/>
      <w:marTop w:val="0"/>
      <w:marBottom w:val="0"/>
      <w:divBdr>
        <w:top w:val="none" w:sz="0" w:space="0" w:color="auto"/>
        <w:left w:val="none" w:sz="0" w:space="0" w:color="auto"/>
        <w:bottom w:val="none" w:sz="0" w:space="0" w:color="auto"/>
        <w:right w:val="none" w:sz="0" w:space="0" w:color="auto"/>
      </w:divBdr>
      <w:divsChild>
        <w:div w:id="604730646">
          <w:marLeft w:val="0"/>
          <w:marRight w:val="0"/>
          <w:marTop w:val="0"/>
          <w:marBottom w:val="0"/>
          <w:divBdr>
            <w:top w:val="none" w:sz="0" w:space="0" w:color="auto"/>
            <w:left w:val="none" w:sz="0" w:space="0" w:color="auto"/>
            <w:bottom w:val="none" w:sz="0" w:space="0" w:color="auto"/>
            <w:right w:val="none" w:sz="0" w:space="0" w:color="auto"/>
          </w:divBdr>
          <w:divsChild>
            <w:div w:id="1240871240">
              <w:marLeft w:val="0"/>
              <w:marRight w:val="0"/>
              <w:marTop w:val="0"/>
              <w:marBottom w:val="0"/>
              <w:divBdr>
                <w:top w:val="none" w:sz="0" w:space="0" w:color="auto"/>
                <w:left w:val="none" w:sz="0" w:space="0" w:color="auto"/>
                <w:bottom w:val="none" w:sz="0" w:space="0" w:color="auto"/>
                <w:right w:val="none" w:sz="0" w:space="0" w:color="auto"/>
              </w:divBdr>
              <w:divsChild>
                <w:div w:id="2104647318">
                  <w:marLeft w:val="0"/>
                  <w:marRight w:val="0"/>
                  <w:marTop w:val="0"/>
                  <w:marBottom w:val="0"/>
                  <w:divBdr>
                    <w:top w:val="none" w:sz="0" w:space="0" w:color="auto"/>
                    <w:left w:val="none" w:sz="0" w:space="0" w:color="auto"/>
                    <w:bottom w:val="none" w:sz="0" w:space="0" w:color="auto"/>
                    <w:right w:val="none" w:sz="0" w:space="0" w:color="auto"/>
                  </w:divBdr>
                  <w:divsChild>
                    <w:div w:id="887495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6475906">
          <w:marLeft w:val="0"/>
          <w:marRight w:val="0"/>
          <w:marTop w:val="0"/>
          <w:marBottom w:val="0"/>
          <w:divBdr>
            <w:top w:val="none" w:sz="0" w:space="0" w:color="auto"/>
            <w:left w:val="none" w:sz="0" w:space="0" w:color="auto"/>
            <w:bottom w:val="none" w:sz="0" w:space="0" w:color="auto"/>
            <w:right w:val="none" w:sz="0" w:space="0" w:color="auto"/>
          </w:divBdr>
          <w:divsChild>
            <w:div w:id="1981573432">
              <w:marLeft w:val="0"/>
              <w:marRight w:val="0"/>
              <w:marTop w:val="0"/>
              <w:marBottom w:val="0"/>
              <w:divBdr>
                <w:top w:val="none" w:sz="0" w:space="0" w:color="auto"/>
                <w:left w:val="none" w:sz="0" w:space="0" w:color="auto"/>
                <w:bottom w:val="none" w:sz="0" w:space="0" w:color="auto"/>
                <w:right w:val="none" w:sz="0" w:space="0" w:color="auto"/>
              </w:divBdr>
              <w:divsChild>
                <w:div w:id="2106266979">
                  <w:marLeft w:val="0"/>
                  <w:marRight w:val="0"/>
                  <w:marTop w:val="0"/>
                  <w:marBottom w:val="0"/>
                  <w:divBdr>
                    <w:top w:val="none" w:sz="0" w:space="0" w:color="auto"/>
                    <w:left w:val="none" w:sz="0" w:space="0" w:color="auto"/>
                    <w:bottom w:val="none" w:sz="0" w:space="0" w:color="auto"/>
                    <w:right w:val="none" w:sz="0" w:space="0" w:color="auto"/>
                  </w:divBdr>
                  <w:divsChild>
                    <w:div w:id="1990286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5535420">
          <w:marLeft w:val="0"/>
          <w:marRight w:val="0"/>
          <w:marTop w:val="0"/>
          <w:marBottom w:val="0"/>
          <w:divBdr>
            <w:top w:val="none" w:sz="0" w:space="0" w:color="auto"/>
            <w:left w:val="none" w:sz="0" w:space="0" w:color="auto"/>
            <w:bottom w:val="none" w:sz="0" w:space="0" w:color="auto"/>
            <w:right w:val="none" w:sz="0" w:space="0" w:color="auto"/>
          </w:divBdr>
          <w:divsChild>
            <w:div w:id="1723093386">
              <w:marLeft w:val="0"/>
              <w:marRight w:val="0"/>
              <w:marTop w:val="0"/>
              <w:marBottom w:val="0"/>
              <w:divBdr>
                <w:top w:val="none" w:sz="0" w:space="0" w:color="auto"/>
                <w:left w:val="none" w:sz="0" w:space="0" w:color="auto"/>
                <w:bottom w:val="none" w:sz="0" w:space="0" w:color="auto"/>
                <w:right w:val="none" w:sz="0" w:space="0" w:color="auto"/>
              </w:divBdr>
              <w:divsChild>
                <w:div w:id="1522937241">
                  <w:marLeft w:val="0"/>
                  <w:marRight w:val="0"/>
                  <w:marTop w:val="0"/>
                  <w:marBottom w:val="0"/>
                  <w:divBdr>
                    <w:top w:val="none" w:sz="0" w:space="0" w:color="auto"/>
                    <w:left w:val="none" w:sz="0" w:space="0" w:color="auto"/>
                    <w:bottom w:val="none" w:sz="0" w:space="0" w:color="auto"/>
                    <w:right w:val="none" w:sz="0" w:space="0" w:color="auto"/>
                  </w:divBdr>
                  <w:divsChild>
                    <w:div w:id="757478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792220">
          <w:marLeft w:val="0"/>
          <w:marRight w:val="0"/>
          <w:marTop w:val="0"/>
          <w:marBottom w:val="0"/>
          <w:divBdr>
            <w:top w:val="none" w:sz="0" w:space="0" w:color="auto"/>
            <w:left w:val="none" w:sz="0" w:space="0" w:color="auto"/>
            <w:bottom w:val="none" w:sz="0" w:space="0" w:color="auto"/>
            <w:right w:val="none" w:sz="0" w:space="0" w:color="auto"/>
          </w:divBdr>
          <w:divsChild>
            <w:div w:id="599527392">
              <w:marLeft w:val="0"/>
              <w:marRight w:val="0"/>
              <w:marTop w:val="0"/>
              <w:marBottom w:val="0"/>
              <w:divBdr>
                <w:top w:val="none" w:sz="0" w:space="0" w:color="auto"/>
                <w:left w:val="none" w:sz="0" w:space="0" w:color="auto"/>
                <w:bottom w:val="none" w:sz="0" w:space="0" w:color="auto"/>
                <w:right w:val="none" w:sz="0" w:space="0" w:color="auto"/>
              </w:divBdr>
              <w:divsChild>
                <w:div w:id="1478062065">
                  <w:marLeft w:val="0"/>
                  <w:marRight w:val="0"/>
                  <w:marTop w:val="0"/>
                  <w:marBottom w:val="0"/>
                  <w:divBdr>
                    <w:top w:val="none" w:sz="0" w:space="0" w:color="auto"/>
                    <w:left w:val="none" w:sz="0" w:space="0" w:color="auto"/>
                    <w:bottom w:val="none" w:sz="0" w:space="0" w:color="auto"/>
                    <w:right w:val="none" w:sz="0" w:space="0" w:color="auto"/>
                  </w:divBdr>
                  <w:divsChild>
                    <w:div w:id="1654135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7222507">
          <w:marLeft w:val="0"/>
          <w:marRight w:val="0"/>
          <w:marTop w:val="0"/>
          <w:marBottom w:val="0"/>
          <w:divBdr>
            <w:top w:val="none" w:sz="0" w:space="0" w:color="auto"/>
            <w:left w:val="none" w:sz="0" w:space="0" w:color="auto"/>
            <w:bottom w:val="none" w:sz="0" w:space="0" w:color="auto"/>
            <w:right w:val="none" w:sz="0" w:space="0" w:color="auto"/>
          </w:divBdr>
          <w:divsChild>
            <w:div w:id="1407801421">
              <w:marLeft w:val="0"/>
              <w:marRight w:val="0"/>
              <w:marTop w:val="0"/>
              <w:marBottom w:val="0"/>
              <w:divBdr>
                <w:top w:val="none" w:sz="0" w:space="0" w:color="auto"/>
                <w:left w:val="none" w:sz="0" w:space="0" w:color="auto"/>
                <w:bottom w:val="none" w:sz="0" w:space="0" w:color="auto"/>
                <w:right w:val="none" w:sz="0" w:space="0" w:color="auto"/>
              </w:divBdr>
              <w:divsChild>
                <w:div w:id="2707380">
                  <w:marLeft w:val="0"/>
                  <w:marRight w:val="0"/>
                  <w:marTop w:val="0"/>
                  <w:marBottom w:val="0"/>
                  <w:divBdr>
                    <w:top w:val="none" w:sz="0" w:space="0" w:color="auto"/>
                    <w:left w:val="none" w:sz="0" w:space="0" w:color="auto"/>
                    <w:bottom w:val="none" w:sz="0" w:space="0" w:color="auto"/>
                    <w:right w:val="none" w:sz="0" w:space="0" w:color="auto"/>
                  </w:divBdr>
                  <w:divsChild>
                    <w:div w:id="107743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7822310">
          <w:marLeft w:val="0"/>
          <w:marRight w:val="0"/>
          <w:marTop w:val="0"/>
          <w:marBottom w:val="0"/>
          <w:divBdr>
            <w:top w:val="none" w:sz="0" w:space="0" w:color="auto"/>
            <w:left w:val="none" w:sz="0" w:space="0" w:color="auto"/>
            <w:bottom w:val="none" w:sz="0" w:space="0" w:color="auto"/>
            <w:right w:val="none" w:sz="0" w:space="0" w:color="auto"/>
          </w:divBdr>
          <w:divsChild>
            <w:div w:id="1517814249">
              <w:marLeft w:val="0"/>
              <w:marRight w:val="0"/>
              <w:marTop w:val="0"/>
              <w:marBottom w:val="0"/>
              <w:divBdr>
                <w:top w:val="none" w:sz="0" w:space="0" w:color="auto"/>
                <w:left w:val="none" w:sz="0" w:space="0" w:color="auto"/>
                <w:bottom w:val="none" w:sz="0" w:space="0" w:color="auto"/>
                <w:right w:val="none" w:sz="0" w:space="0" w:color="auto"/>
              </w:divBdr>
              <w:divsChild>
                <w:div w:id="641884793">
                  <w:marLeft w:val="0"/>
                  <w:marRight w:val="0"/>
                  <w:marTop w:val="0"/>
                  <w:marBottom w:val="0"/>
                  <w:divBdr>
                    <w:top w:val="none" w:sz="0" w:space="0" w:color="auto"/>
                    <w:left w:val="none" w:sz="0" w:space="0" w:color="auto"/>
                    <w:bottom w:val="none" w:sz="0" w:space="0" w:color="auto"/>
                    <w:right w:val="none" w:sz="0" w:space="0" w:color="auto"/>
                  </w:divBdr>
                  <w:divsChild>
                    <w:div w:id="1034189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8730229">
          <w:marLeft w:val="0"/>
          <w:marRight w:val="0"/>
          <w:marTop w:val="0"/>
          <w:marBottom w:val="0"/>
          <w:divBdr>
            <w:top w:val="none" w:sz="0" w:space="0" w:color="auto"/>
            <w:left w:val="none" w:sz="0" w:space="0" w:color="auto"/>
            <w:bottom w:val="none" w:sz="0" w:space="0" w:color="auto"/>
            <w:right w:val="none" w:sz="0" w:space="0" w:color="auto"/>
          </w:divBdr>
          <w:divsChild>
            <w:div w:id="173492820">
              <w:marLeft w:val="0"/>
              <w:marRight w:val="0"/>
              <w:marTop w:val="0"/>
              <w:marBottom w:val="0"/>
              <w:divBdr>
                <w:top w:val="none" w:sz="0" w:space="0" w:color="auto"/>
                <w:left w:val="none" w:sz="0" w:space="0" w:color="auto"/>
                <w:bottom w:val="none" w:sz="0" w:space="0" w:color="auto"/>
                <w:right w:val="none" w:sz="0" w:space="0" w:color="auto"/>
              </w:divBdr>
              <w:divsChild>
                <w:div w:id="1765151158">
                  <w:marLeft w:val="0"/>
                  <w:marRight w:val="0"/>
                  <w:marTop w:val="0"/>
                  <w:marBottom w:val="0"/>
                  <w:divBdr>
                    <w:top w:val="none" w:sz="0" w:space="0" w:color="auto"/>
                    <w:left w:val="none" w:sz="0" w:space="0" w:color="auto"/>
                    <w:bottom w:val="none" w:sz="0" w:space="0" w:color="auto"/>
                    <w:right w:val="none" w:sz="0" w:space="0" w:color="auto"/>
                  </w:divBdr>
                  <w:divsChild>
                    <w:div w:id="173034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3215462">
          <w:marLeft w:val="0"/>
          <w:marRight w:val="0"/>
          <w:marTop w:val="0"/>
          <w:marBottom w:val="0"/>
          <w:divBdr>
            <w:top w:val="none" w:sz="0" w:space="0" w:color="auto"/>
            <w:left w:val="none" w:sz="0" w:space="0" w:color="auto"/>
            <w:bottom w:val="none" w:sz="0" w:space="0" w:color="auto"/>
            <w:right w:val="none" w:sz="0" w:space="0" w:color="auto"/>
          </w:divBdr>
          <w:divsChild>
            <w:div w:id="43719490">
              <w:marLeft w:val="0"/>
              <w:marRight w:val="0"/>
              <w:marTop w:val="0"/>
              <w:marBottom w:val="0"/>
              <w:divBdr>
                <w:top w:val="none" w:sz="0" w:space="0" w:color="auto"/>
                <w:left w:val="none" w:sz="0" w:space="0" w:color="auto"/>
                <w:bottom w:val="none" w:sz="0" w:space="0" w:color="auto"/>
                <w:right w:val="none" w:sz="0" w:space="0" w:color="auto"/>
              </w:divBdr>
              <w:divsChild>
                <w:div w:id="46298127">
                  <w:marLeft w:val="0"/>
                  <w:marRight w:val="0"/>
                  <w:marTop w:val="0"/>
                  <w:marBottom w:val="0"/>
                  <w:divBdr>
                    <w:top w:val="none" w:sz="0" w:space="0" w:color="auto"/>
                    <w:left w:val="none" w:sz="0" w:space="0" w:color="auto"/>
                    <w:bottom w:val="none" w:sz="0" w:space="0" w:color="auto"/>
                    <w:right w:val="none" w:sz="0" w:space="0" w:color="auto"/>
                  </w:divBdr>
                  <w:divsChild>
                    <w:div w:id="1673794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7440854">
          <w:marLeft w:val="0"/>
          <w:marRight w:val="0"/>
          <w:marTop w:val="0"/>
          <w:marBottom w:val="0"/>
          <w:divBdr>
            <w:top w:val="none" w:sz="0" w:space="0" w:color="auto"/>
            <w:left w:val="none" w:sz="0" w:space="0" w:color="auto"/>
            <w:bottom w:val="none" w:sz="0" w:space="0" w:color="auto"/>
            <w:right w:val="none" w:sz="0" w:space="0" w:color="auto"/>
          </w:divBdr>
          <w:divsChild>
            <w:div w:id="1015112140">
              <w:marLeft w:val="0"/>
              <w:marRight w:val="0"/>
              <w:marTop w:val="0"/>
              <w:marBottom w:val="0"/>
              <w:divBdr>
                <w:top w:val="none" w:sz="0" w:space="0" w:color="auto"/>
                <w:left w:val="none" w:sz="0" w:space="0" w:color="auto"/>
                <w:bottom w:val="none" w:sz="0" w:space="0" w:color="auto"/>
                <w:right w:val="none" w:sz="0" w:space="0" w:color="auto"/>
              </w:divBdr>
              <w:divsChild>
                <w:div w:id="1170635259">
                  <w:marLeft w:val="0"/>
                  <w:marRight w:val="0"/>
                  <w:marTop w:val="0"/>
                  <w:marBottom w:val="0"/>
                  <w:divBdr>
                    <w:top w:val="none" w:sz="0" w:space="0" w:color="auto"/>
                    <w:left w:val="none" w:sz="0" w:space="0" w:color="auto"/>
                    <w:bottom w:val="none" w:sz="0" w:space="0" w:color="auto"/>
                    <w:right w:val="none" w:sz="0" w:space="0" w:color="auto"/>
                  </w:divBdr>
                  <w:divsChild>
                    <w:div w:id="123159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0980310">
          <w:marLeft w:val="0"/>
          <w:marRight w:val="0"/>
          <w:marTop w:val="0"/>
          <w:marBottom w:val="0"/>
          <w:divBdr>
            <w:top w:val="none" w:sz="0" w:space="0" w:color="auto"/>
            <w:left w:val="none" w:sz="0" w:space="0" w:color="auto"/>
            <w:bottom w:val="none" w:sz="0" w:space="0" w:color="auto"/>
            <w:right w:val="none" w:sz="0" w:space="0" w:color="auto"/>
          </w:divBdr>
          <w:divsChild>
            <w:div w:id="2022584070">
              <w:marLeft w:val="0"/>
              <w:marRight w:val="0"/>
              <w:marTop w:val="0"/>
              <w:marBottom w:val="0"/>
              <w:divBdr>
                <w:top w:val="none" w:sz="0" w:space="0" w:color="auto"/>
                <w:left w:val="none" w:sz="0" w:space="0" w:color="auto"/>
                <w:bottom w:val="none" w:sz="0" w:space="0" w:color="auto"/>
                <w:right w:val="none" w:sz="0" w:space="0" w:color="auto"/>
              </w:divBdr>
              <w:divsChild>
                <w:div w:id="543713007">
                  <w:marLeft w:val="0"/>
                  <w:marRight w:val="0"/>
                  <w:marTop w:val="0"/>
                  <w:marBottom w:val="0"/>
                  <w:divBdr>
                    <w:top w:val="none" w:sz="0" w:space="0" w:color="auto"/>
                    <w:left w:val="none" w:sz="0" w:space="0" w:color="auto"/>
                    <w:bottom w:val="none" w:sz="0" w:space="0" w:color="auto"/>
                    <w:right w:val="none" w:sz="0" w:space="0" w:color="auto"/>
                  </w:divBdr>
                  <w:divsChild>
                    <w:div w:id="1875120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2211587">
          <w:marLeft w:val="0"/>
          <w:marRight w:val="0"/>
          <w:marTop w:val="0"/>
          <w:marBottom w:val="0"/>
          <w:divBdr>
            <w:top w:val="none" w:sz="0" w:space="0" w:color="auto"/>
            <w:left w:val="none" w:sz="0" w:space="0" w:color="auto"/>
            <w:bottom w:val="none" w:sz="0" w:space="0" w:color="auto"/>
            <w:right w:val="none" w:sz="0" w:space="0" w:color="auto"/>
          </w:divBdr>
          <w:divsChild>
            <w:div w:id="986591657">
              <w:marLeft w:val="0"/>
              <w:marRight w:val="0"/>
              <w:marTop w:val="0"/>
              <w:marBottom w:val="0"/>
              <w:divBdr>
                <w:top w:val="none" w:sz="0" w:space="0" w:color="auto"/>
                <w:left w:val="none" w:sz="0" w:space="0" w:color="auto"/>
                <w:bottom w:val="none" w:sz="0" w:space="0" w:color="auto"/>
                <w:right w:val="none" w:sz="0" w:space="0" w:color="auto"/>
              </w:divBdr>
              <w:divsChild>
                <w:div w:id="1179083037">
                  <w:marLeft w:val="0"/>
                  <w:marRight w:val="0"/>
                  <w:marTop w:val="0"/>
                  <w:marBottom w:val="0"/>
                  <w:divBdr>
                    <w:top w:val="none" w:sz="0" w:space="0" w:color="auto"/>
                    <w:left w:val="none" w:sz="0" w:space="0" w:color="auto"/>
                    <w:bottom w:val="none" w:sz="0" w:space="0" w:color="auto"/>
                    <w:right w:val="none" w:sz="0" w:space="0" w:color="auto"/>
                  </w:divBdr>
                  <w:divsChild>
                    <w:div w:id="1788230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863975">
          <w:marLeft w:val="0"/>
          <w:marRight w:val="0"/>
          <w:marTop w:val="0"/>
          <w:marBottom w:val="0"/>
          <w:divBdr>
            <w:top w:val="none" w:sz="0" w:space="0" w:color="auto"/>
            <w:left w:val="none" w:sz="0" w:space="0" w:color="auto"/>
            <w:bottom w:val="none" w:sz="0" w:space="0" w:color="auto"/>
            <w:right w:val="none" w:sz="0" w:space="0" w:color="auto"/>
          </w:divBdr>
          <w:divsChild>
            <w:div w:id="2042971281">
              <w:marLeft w:val="0"/>
              <w:marRight w:val="0"/>
              <w:marTop w:val="0"/>
              <w:marBottom w:val="0"/>
              <w:divBdr>
                <w:top w:val="none" w:sz="0" w:space="0" w:color="auto"/>
                <w:left w:val="none" w:sz="0" w:space="0" w:color="auto"/>
                <w:bottom w:val="none" w:sz="0" w:space="0" w:color="auto"/>
                <w:right w:val="none" w:sz="0" w:space="0" w:color="auto"/>
              </w:divBdr>
              <w:divsChild>
                <w:div w:id="1273781307">
                  <w:marLeft w:val="0"/>
                  <w:marRight w:val="0"/>
                  <w:marTop w:val="0"/>
                  <w:marBottom w:val="0"/>
                  <w:divBdr>
                    <w:top w:val="none" w:sz="0" w:space="0" w:color="auto"/>
                    <w:left w:val="none" w:sz="0" w:space="0" w:color="auto"/>
                    <w:bottom w:val="none" w:sz="0" w:space="0" w:color="auto"/>
                    <w:right w:val="none" w:sz="0" w:space="0" w:color="auto"/>
                  </w:divBdr>
                  <w:divsChild>
                    <w:div w:id="386345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071383">
          <w:marLeft w:val="0"/>
          <w:marRight w:val="0"/>
          <w:marTop w:val="0"/>
          <w:marBottom w:val="0"/>
          <w:divBdr>
            <w:top w:val="none" w:sz="0" w:space="0" w:color="auto"/>
            <w:left w:val="none" w:sz="0" w:space="0" w:color="auto"/>
            <w:bottom w:val="none" w:sz="0" w:space="0" w:color="auto"/>
            <w:right w:val="none" w:sz="0" w:space="0" w:color="auto"/>
          </w:divBdr>
          <w:divsChild>
            <w:div w:id="477848059">
              <w:marLeft w:val="0"/>
              <w:marRight w:val="0"/>
              <w:marTop w:val="0"/>
              <w:marBottom w:val="0"/>
              <w:divBdr>
                <w:top w:val="none" w:sz="0" w:space="0" w:color="auto"/>
                <w:left w:val="none" w:sz="0" w:space="0" w:color="auto"/>
                <w:bottom w:val="none" w:sz="0" w:space="0" w:color="auto"/>
                <w:right w:val="none" w:sz="0" w:space="0" w:color="auto"/>
              </w:divBdr>
              <w:divsChild>
                <w:div w:id="1583954285">
                  <w:marLeft w:val="0"/>
                  <w:marRight w:val="0"/>
                  <w:marTop w:val="0"/>
                  <w:marBottom w:val="0"/>
                  <w:divBdr>
                    <w:top w:val="none" w:sz="0" w:space="0" w:color="auto"/>
                    <w:left w:val="none" w:sz="0" w:space="0" w:color="auto"/>
                    <w:bottom w:val="none" w:sz="0" w:space="0" w:color="auto"/>
                    <w:right w:val="none" w:sz="0" w:space="0" w:color="auto"/>
                  </w:divBdr>
                  <w:divsChild>
                    <w:div w:id="403645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6633196">
          <w:marLeft w:val="0"/>
          <w:marRight w:val="0"/>
          <w:marTop w:val="0"/>
          <w:marBottom w:val="0"/>
          <w:divBdr>
            <w:top w:val="none" w:sz="0" w:space="0" w:color="auto"/>
            <w:left w:val="none" w:sz="0" w:space="0" w:color="auto"/>
            <w:bottom w:val="none" w:sz="0" w:space="0" w:color="auto"/>
            <w:right w:val="none" w:sz="0" w:space="0" w:color="auto"/>
          </w:divBdr>
          <w:divsChild>
            <w:div w:id="1395927882">
              <w:marLeft w:val="0"/>
              <w:marRight w:val="0"/>
              <w:marTop w:val="0"/>
              <w:marBottom w:val="0"/>
              <w:divBdr>
                <w:top w:val="none" w:sz="0" w:space="0" w:color="auto"/>
                <w:left w:val="none" w:sz="0" w:space="0" w:color="auto"/>
                <w:bottom w:val="none" w:sz="0" w:space="0" w:color="auto"/>
                <w:right w:val="none" w:sz="0" w:space="0" w:color="auto"/>
              </w:divBdr>
              <w:divsChild>
                <w:div w:id="224025905">
                  <w:marLeft w:val="0"/>
                  <w:marRight w:val="0"/>
                  <w:marTop w:val="0"/>
                  <w:marBottom w:val="0"/>
                  <w:divBdr>
                    <w:top w:val="none" w:sz="0" w:space="0" w:color="auto"/>
                    <w:left w:val="none" w:sz="0" w:space="0" w:color="auto"/>
                    <w:bottom w:val="none" w:sz="0" w:space="0" w:color="auto"/>
                    <w:right w:val="none" w:sz="0" w:space="0" w:color="auto"/>
                  </w:divBdr>
                  <w:divsChild>
                    <w:div w:id="1781484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4602429">
          <w:marLeft w:val="0"/>
          <w:marRight w:val="0"/>
          <w:marTop w:val="0"/>
          <w:marBottom w:val="0"/>
          <w:divBdr>
            <w:top w:val="none" w:sz="0" w:space="0" w:color="auto"/>
            <w:left w:val="none" w:sz="0" w:space="0" w:color="auto"/>
            <w:bottom w:val="none" w:sz="0" w:space="0" w:color="auto"/>
            <w:right w:val="none" w:sz="0" w:space="0" w:color="auto"/>
          </w:divBdr>
          <w:divsChild>
            <w:div w:id="221644523">
              <w:marLeft w:val="0"/>
              <w:marRight w:val="0"/>
              <w:marTop w:val="0"/>
              <w:marBottom w:val="0"/>
              <w:divBdr>
                <w:top w:val="none" w:sz="0" w:space="0" w:color="auto"/>
                <w:left w:val="none" w:sz="0" w:space="0" w:color="auto"/>
                <w:bottom w:val="none" w:sz="0" w:space="0" w:color="auto"/>
                <w:right w:val="none" w:sz="0" w:space="0" w:color="auto"/>
              </w:divBdr>
              <w:divsChild>
                <w:div w:id="2107847534">
                  <w:marLeft w:val="0"/>
                  <w:marRight w:val="0"/>
                  <w:marTop w:val="0"/>
                  <w:marBottom w:val="0"/>
                  <w:divBdr>
                    <w:top w:val="none" w:sz="0" w:space="0" w:color="auto"/>
                    <w:left w:val="none" w:sz="0" w:space="0" w:color="auto"/>
                    <w:bottom w:val="none" w:sz="0" w:space="0" w:color="auto"/>
                    <w:right w:val="none" w:sz="0" w:space="0" w:color="auto"/>
                  </w:divBdr>
                  <w:divsChild>
                    <w:div w:id="1670983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0101501">
          <w:marLeft w:val="0"/>
          <w:marRight w:val="0"/>
          <w:marTop w:val="0"/>
          <w:marBottom w:val="0"/>
          <w:divBdr>
            <w:top w:val="none" w:sz="0" w:space="0" w:color="auto"/>
            <w:left w:val="none" w:sz="0" w:space="0" w:color="auto"/>
            <w:bottom w:val="none" w:sz="0" w:space="0" w:color="auto"/>
            <w:right w:val="none" w:sz="0" w:space="0" w:color="auto"/>
          </w:divBdr>
          <w:divsChild>
            <w:div w:id="509879608">
              <w:marLeft w:val="0"/>
              <w:marRight w:val="0"/>
              <w:marTop w:val="0"/>
              <w:marBottom w:val="0"/>
              <w:divBdr>
                <w:top w:val="none" w:sz="0" w:space="0" w:color="auto"/>
                <w:left w:val="none" w:sz="0" w:space="0" w:color="auto"/>
                <w:bottom w:val="none" w:sz="0" w:space="0" w:color="auto"/>
                <w:right w:val="none" w:sz="0" w:space="0" w:color="auto"/>
              </w:divBdr>
              <w:divsChild>
                <w:div w:id="2061662387">
                  <w:marLeft w:val="0"/>
                  <w:marRight w:val="0"/>
                  <w:marTop w:val="0"/>
                  <w:marBottom w:val="0"/>
                  <w:divBdr>
                    <w:top w:val="none" w:sz="0" w:space="0" w:color="auto"/>
                    <w:left w:val="none" w:sz="0" w:space="0" w:color="auto"/>
                    <w:bottom w:val="none" w:sz="0" w:space="0" w:color="auto"/>
                    <w:right w:val="none" w:sz="0" w:space="0" w:color="auto"/>
                  </w:divBdr>
                  <w:divsChild>
                    <w:div w:id="696271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0911168">
          <w:marLeft w:val="0"/>
          <w:marRight w:val="0"/>
          <w:marTop w:val="0"/>
          <w:marBottom w:val="0"/>
          <w:divBdr>
            <w:top w:val="none" w:sz="0" w:space="0" w:color="auto"/>
            <w:left w:val="none" w:sz="0" w:space="0" w:color="auto"/>
            <w:bottom w:val="none" w:sz="0" w:space="0" w:color="auto"/>
            <w:right w:val="none" w:sz="0" w:space="0" w:color="auto"/>
          </w:divBdr>
          <w:divsChild>
            <w:div w:id="794444613">
              <w:marLeft w:val="0"/>
              <w:marRight w:val="0"/>
              <w:marTop w:val="0"/>
              <w:marBottom w:val="0"/>
              <w:divBdr>
                <w:top w:val="none" w:sz="0" w:space="0" w:color="auto"/>
                <w:left w:val="none" w:sz="0" w:space="0" w:color="auto"/>
                <w:bottom w:val="none" w:sz="0" w:space="0" w:color="auto"/>
                <w:right w:val="none" w:sz="0" w:space="0" w:color="auto"/>
              </w:divBdr>
              <w:divsChild>
                <w:div w:id="1117942883">
                  <w:marLeft w:val="0"/>
                  <w:marRight w:val="0"/>
                  <w:marTop w:val="0"/>
                  <w:marBottom w:val="0"/>
                  <w:divBdr>
                    <w:top w:val="none" w:sz="0" w:space="0" w:color="auto"/>
                    <w:left w:val="none" w:sz="0" w:space="0" w:color="auto"/>
                    <w:bottom w:val="none" w:sz="0" w:space="0" w:color="auto"/>
                    <w:right w:val="none" w:sz="0" w:space="0" w:color="auto"/>
                  </w:divBdr>
                  <w:divsChild>
                    <w:div w:id="1337268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5542826">
          <w:marLeft w:val="0"/>
          <w:marRight w:val="0"/>
          <w:marTop w:val="0"/>
          <w:marBottom w:val="0"/>
          <w:divBdr>
            <w:top w:val="none" w:sz="0" w:space="0" w:color="auto"/>
            <w:left w:val="none" w:sz="0" w:space="0" w:color="auto"/>
            <w:bottom w:val="none" w:sz="0" w:space="0" w:color="auto"/>
            <w:right w:val="none" w:sz="0" w:space="0" w:color="auto"/>
          </w:divBdr>
          <w:divsChild>
            <w:div w:id="970090526">
              <w:marLeft w:val="0"/>
              <w:marRight w:val="0"/>
              <w:marTop w:val="0"/>
              <w:marBottom w:val="0"/>
              <w:divBdr>
                <w:top w:val="none" w:sz="0" w:space="0" w:color="auto"/>
                <w:left w:val="none" w:sz="0" w:space="0" w:color="auto"/>
                <w:bottom w:val="none" w:sz="0" w:space="0" w:color="auto"/>
                <w:right w:val="none" w:sz="0" w:space="0" w:color="auto"/>
              </w:divBdr>
              <w:divsChild>
                <w:div w:id="847216604">
                  <w:marLeft w:val="0"/>
                  <w:marRight w:val="0"/>
                  <w:marTop w:val="0"/>
                  <w:marBottom w:val="0"/>
                  <w:divBdr>
                    <w:top w:val="none" w:sz="0" w:space="0" w:color="auto"/>
                    <w:left w:val="none" w:sz="0" w:space="0" w:color="auto"/>
                    <w:bottom w:val="none" w:sz="0" w:space="0" w:color="auto"/>
                    <w:right w:val="none" w:sz="0" w:space="0" w:color="auto"/>
                  </w:divBdr>
                  <w:divsChild>
                    <w:div w:id="1808231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6434389">
          <w:marLeft w:val="0"/>
          <w:marRight w:val="0"/>
          <w:marTop w:val="0"/>
          <w:marBottom w:val="0"/>
          <w:divBdr>
            <w:top w:val="none" w:sz="0" w:space="0" w:color="auto"/>
            <w:left w:val="none" w:sz="0" w:space="0" w:color="auto"/>
            <w:bottom w:val="none" w:sz="0" w:space="0" w:color="auto"/>
            <w:right w:val="none" w:sz="0" w:space="0" w:color="auto"/>
          </w:divBdr>
          <w:divsChild>
            <w:div w:id="292753114">
              <w:marLeft w:val="0"/>
              <w:marRight w:val="0"/>
              <w:marTop w:val="0"/>
              <w:marBottom w:val="0"/>
              <w:divBdr>
                <w:top w:val="none" w:sz="0" w:space="0" w:color="auto"/>
                <w:left w:val="none" w:sz="0" w:space="0" w:color="auto"/>
                <w:bottom w:val="none" w:sz="0" w:space="0" w:color="auto"/>
                <w:right w:val="none" w:sz="0" w:space="0" w:color="auto"/>
              </w:divBdr>
              <w:divsChild>
                <w:div w:id="1916620929">
                  <w:marLeft w:val="0"/>
                  <w:marRight w:val="0"/>
                  <w:marTop w:val="0"/>
                  <w:marBottom w:val="0"/>
                  <w:divBdr>
                    <w:top w:val="none" w:sz="0" w:space="0" w:color="auto"/>
                    <w:left w:val="none" w:sz="0" w:space="0" w:color="auto"/>
                    <w:bottom w:val="none" w:sz="0" w:space="0" w:color="auto"/>
                    <w:right w:val="none" w:sz="0" w:space="0" w:color="auto"/>
                  </w:divBdr>
                  <w:divsChild>
                    <w:div w:id="1724909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560688">
          <w:marLeft w:val="0"/>
          <w:marRight w:val="0"/>
          <w:marTop w:val="0"/>
          <w:marBottom w:val="0"/>
          <w:divBdr>
            <w:top w:val="none" w:sz="0" w:space="0" w:color="auto"/>
            <w:left w:val="none" w:sz="0" w:space="0" w:color="auto"/>
            <w:bottom w:val="none" w:sz="0" w:space="0" w:color="auto"/>
            <w:right w:val="none" w:sz="0" w:space="0" w:color="auto"/>
          </w:divBdr>
          <w:divsChild>
            <w:div w:id="1944992348">
              <w:marLeft w:val="0"/>
              <w:marRight w:val="0"/>
              <w:marTop w:val="0"/>
              <w:marBottom w:val="0"/>
              <w:divBdr>
                <w:top w:val="none" w:sz="0" w:space="0" w:color="auto"/>
                <w:left w:val="none" w:sz="0" w:space="0" w:color="auto"/>
                <w:bottom w:val="none" w:sz="0" w:space="0" w:color="auto"/>
                <w:right w:val="none" w:sz="0" w:space="0" w:color="auto"/>
              </w:divBdr>
              <w:divsChild>
                <w:div w:id="398334307">
                  <w:marLeft w:val="0"/>
                  <w:marRight w:val="0"/>
                  <w:marTop w:val="0"/>
                  <w:marBottom w:val="0"/>
                  <w:divBdr>
                    <w:top w:val="none" w:sz="0" w:space="0" w:color="auto"/>
                    <w:left w:val="none" w:sz="0" w:space="0" w:color="auto"/>
                    <w:bottom w:val="none" w:sz="0" w:space="0" w:color="auto"/>
                    <w:right w:val="none" w:sz="0" w:space="0" w:color="auto"/>
                  </w:divBdr>
                  <w:divsChild>
                    <w:div w:id="1297374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4200486">
          <w:marLeft w:val="0"/>
          <w:marRight w:val="0"/>
          <w:marTop w:val="0"/>
          <w:marBottom w:val="0"/>
          <w:divBdr>
            <w:top w:val="none" w:sz="0" w:space="0" w:color="auto"/>
            <w:left w:val="none" w:sz="0" w:space="0" w:color="auto"/>
            <w:bottom w:val="none" w:sz="0" w:space="0" w:color="auto"/>
            <w:right w:val="none" w:sz="0" w:space="0" w:color="auto"/>
          </w:divBdr>
          <w:divsChild>
            <w:div w:id="1455756170">
              <w:marLeft w:val="0"/>
              <w:marRight w:val="0"/>
              <w:marTop w:val="0"/>
              <w:marBottom w:val="0"/>
              <w:divBdr>
                <w:top w:val="none" w:sz="0" w:space="0" w:color="auto"/>
                <w:left w:val="none" w:sz="0" w:space="0" w:color="auto"/>
                <w:bottom w:val="none" w:sz="0" w:space="0" w:color="auto"/>
                <w:right w:val="none" w:sz="0" w:space="0" w:color="auto"/>
              </w:divBdr>
              <w:divsChild>
                <w:div w:id="293564870">
                  <w:marLeft w:val="0"/>
                  <w:marRight w:val="0"/>
                  <w:marTop w:val="0"/>
                  <w:marBottom w:val="0"/>
                  <w:divBdr>
                    <w:top w:val="none" w:sz="0" w:space="0" w:color="auto"/>
                    <w:left w:val="none" w:sz="0" w:space="0" w:color="auto"/>
                    <w:bottom w:val="none" w:sz="0" w:space="0" w:color="auto"/>
                    <w:right w:val="none" w:sz="0" w:space="0" w:color="auto"/>
                  </w:divBdr>
                  <w:divsChild>
                    <w:div w:id="1643151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8478540">
      <w:bodyDiv w:val="1"/>
      <w:marLeft w:val="0"/>
      <w:marRight w:val="0"/>
      <w:marTop w:val="0"/>
      <w:marBottom w:val="0"/>
      <w:divBdr>
        <w:top w:val="none" w:sz="0" w:space="0" w:color="auto"/>
        <w:left w:val="none" w:sz="0" w:space="0" w:color="auto"/>
        <w:bottom w:val="none" w:sz="0" w:space="0" w:color="auto"/>
        <w:right w:val="none" w:sz="0" w:space="0" w:color="auto"/>
      </w:divBdr>
    </w:div>
    <w:div w:id="1520044265">
      <w:bodyDiv w:val="1"/>
      <w:marLeft w:val="0"/>
      <w:marRight w:val="0"/>
      <w:marTop w:val="0"/>
      <w:marBottom w:val="0"/>
      <w:divBdr>
        <w:top w:val="none" w:sz="0" w:space="0" w:color="auto"/>
        <w:left w:val="none" w:sz="0" w:space="0" w:color="auto"/>
        <w:bottom w:val="none" w:sz="0" w:space="0" w:color="auto"/>
        <w:right w:val="none" w:sz="0" w:space="0" w:color="auto"/>
      </w:divBdr>
    </w:div>
    <w:div w:id="1651013411">
      <w:bodyDiv w:val="1"/>
      <w:marLeft w:val="0"/>
      <w:marRight w:val="0"/>
      <w:marTop w:val="0"/>
      <w:marBottom w:val="0"/>
      <w:divBdr>
        <w:top w:val="none" w:sz="0" w:space="0" w:color="auto"/>
        <w:left w:val="none" w:sz="0" w:space="0" w:color="auto"/>
        <w:bottom w:val="none" w:sz="0" w:space="0" w:color="auto"/>
        <w:right w:val="none" w:sz="0" w:space="0" w:color="auto"/>
      </w:divBdr>
    </w:div>
    <w:div w:id="1686785009">
      <w:bodyDiv w:val="1"/>
      <w:marLeft w:val="0"/>
      <w:marRight w:val="0"/>
      <w:marTop w:val="0"/>
      <w:marBottom w:val="0"/>
      <w:divBdr>
        <w:top w:val="none" w:sz="0" w:space="0" w:color="auto"/>
        <w:left w:val="none" w:sz="0" w:space="0" w:color="auto"/>
        <w:bottom w:val="none" w:sz="0" w:space="0" w:color="auto"/>
        <w:right w:val="none" w:sz="0" w:space="0" w:color="auto"/>
      </w:divBdr>
    </w:div>
    <w:div w:id="1848447842">
      <w:bodyDiv w:val="1"/>
      <w:marLeft w:val="0"/>
      <w:marRight w:val="0"/>
      <w:marTop w:val="0"/>
      <w:marBottom w:val="0"/>
      <w:divBdr>
        <w:top w:val="none" w:sz="0" w:space="0" w:color="auto"/>
        <w:left w:val="none" w:sz="0" w:space="0" w:color="auto"/>
        <w:bottom w:val="none" w:sz="0" w:space="0" w:color="auto"/>
        <w:right w:val="none" w:sz="0" w:space="0" w:color="auto"/>
      </w:divBdr>
    </w:div>
    <w:div w:id="1871332383">
      <w:bodyDiv w:val="1"/>
      <w:marLeft w:val="0"/>
      <w:marRight w:val="0"/>
      <w:marTop w:val="0"/>
      <w:marBottom w:val="0"/>
      <w:divBdr>
        <w:top w:val="none" w:sz="0" w:space="0" w:color="auto"/>
        <w:left w:val="none" w:sz="0" w:space="0" w:color="auto"/>
        <w:bottom w:val="none" w:sz="0" w:space="0" w:color="auto"/>
        <w:right w:val="none" w:sz="0" w:space="0" w:color="auto"/>
      </w:divBdr>
    </w:div>
    <w:div w:id="1874272468">
      <w:bodyDiv w:val="1"/>
      <w:marLeft w:val="0"/>
      <w:marRight w:val="0"/>
      <w:marTop w:val="0"/>
      <w:marBottom w:val="0"/>
      <w:divBdr>
        <w:top w:val="none" w:sz="0" w:space="0" w:color="auto"/>
        <w:left w:val="none" w:sz="0" w:space="0" w:color="auto"/>
        <w:bottom w:val="none" w:sz="0" w:space="0" w:color="auto"/>
        <w:right w:val="none" w:sz="0" w:space="0" w:color="auto"/>
      </w:divBdr>
    </w:div>
    <w:div w:id="1885822253">
      <w:bodyDiv w:val="1"/>
      <w:marLeft w:val="0"/>
      <w:marRight w:val="0"/>
      <w:marTop w:val="0"/>
      <w:marBottom w:val="0"/>
      <w:divBdr>
        <w:top w:val="none" w:sz="0" w:space="0" w:color="auto"/>
        <w:left w:val="none" w:sz="0" w:space="0" w:color="auto"/>
        <w:bottom w:val="none" w:sz="0" w:space="0" w:color="auto"/>
        <w:right w:val="none" w:sz="0" w:space="0" w:color="auto"/>
      </w:divBdr>
    </w:div>
    <w:div w:id="1908539884">
      <w:bodyDiv w:val="1"/>
      <w:marLeft w:val="0"/>
      <w:marRight w:val="0"/>
      <w:marTop w:val="0"/>
      <w:marBottom w:val="0"/>
      <w:divBdr>
        <w:top w:val="none" w:sz="0" w:space="0" w:color="auto"/>
        <w:left w:val="none" w:sz="0" w:space="0" w:color="auto"/>
        <w:bottom w:val="none" w:sz="0" w:space="0" w:color="auto"/>
        <w:right w:val="none" w:sz="0" w:space="0" w:color="auto"/>
      </w:divBdr>
    </w:div>
    <w:div w:id="1909263640">
      <w:bodyDiv w:val="1"/>
      <w:marLeft w:val="0"/>
      <w:marRight w:val="0"/>
      <w:marTop w:val="0"/>
      <w:marBottom w:val="0"/>
      <w:divBdr>
        <w:top w:val="none" w:sz="0" w:space="0" w:color="auto"/>
        <w:left w:val="none" w:sz="0" w:space="0" w:color="auto"/>
        <w:bottom w:val="none" w:sz="0" w:space="0" w:color="auto"/>
        <w:right w:val="none" w:sz="0" w:space="0" w:color="auto"/>
      </w:divBdr>
      <w:divsChild>
        <w:div w:id="1507357363">
          <w:marLeft w:val="0"/>
          <w:marRight w:val="0"/>
          <w:marTop w:val="0"/>
          <w:marBottom w:val="0"/>
          <w:divBdr>
            <w:top w:val="none" w:sz="0" w:space="0" w:color="auto"/>
            <w:left w:val="none" w:sz="0" w:space="0" w:color="auto"/>
            <w:bottom w:val="none" w:sz="0" w:space="0" w:color="auto"/>
            <w:right w:val="none" w:sz="0" w:space="0" w:color="auto"/>
          </w:divBdr>
          <w:divsChild>
            <w:div w:id="973944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149112">
      <w:bodyDiv w:val="1"/>
      <w:marLeft w:val="0"/>
      <w:marRight w:val="0"/>
      <w:marTop w:val="0"/>
      <w:marBottom w:val="0"/>
      <w:divBdr>
        <w:top w:val="none" w:sz="0" w:space="0" w:color="auto"/>
        <w:left w:val="none" w:sz="0" w:space="0" w:color="auto"/>
        <w:bottom w:val="none" w:sz="0" w:space="0" w:color="auto"/>
        <w:right w:val="none" w:sz="0" w:space="0" w:color="auto"/>
      </w:divBdr>
    </w:div>
    <w:div w:id="1963687072">
      <w:bodyDiv w:val="1"/>
      <w:marLeft w:val="0"/>
      <w:marRight w:val="0"/>
      <w:marTop w:val="0"/>
      <w:marBottom w:val="0"/>
      <w:divBdr>
        <w:top w:val="none" w:sz="0" w:space="0" w:color="auto"/>
        <w:left w:val="none" w:sz="0" w:space="0" w:color="auto"/>
        <w:bottom w:val="none" w:sz="0" w:space="0" w:color="auto"/>
        <w:right w:val="none" w:sz="0" w:space="0" w:color="auto"/>
      </w:divBdr>
    </w:div>
  </w:divs>
  <w:encoding w:val="iso-8859-6"/>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comments" Target="comments.xml"/><Relationship Id="rId18" Type="http://schemas.openxmlformats.org/officeDocument/2006/relationships/image" Target="media/image7.pn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6.jpg"/><Relationship Id="rId25" Type="http://schemas.openxmlformats.org/officeDocument/2006/relationships/header" Target="header2.xml"/><Relationship Id="rId2" Type="http://schemas.openxmlformats.org/officeDocument/2006/relationships/numbering" Target="numbering.xml"/><Relationship Id="rId16" Type="http://schemas.microsoft.com/office/2018/08/relationships/commentsExtensible" Target="commentsExtensible.xml"/><Relationship Id="rId20" Type="http://schemas.openxmlformats.org/officeDocument/2006/relationships/image" Target="media/image9.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eader" Target="header1.xml"/><Relationship Id="rId5" Type="http://schemas.openxmlformats.org/officeDocument/2006/relationships/webSettings" Target="webSettings.xml"/><Relationship Id="rId15" Type="http://schemas.microsoft.com/office/2016/09/relationships/commentsIds" Target="commentsIds.xml"/><Relationship Id="rId23" Type="http://schemas.openxmlformats.org/officeDocument/2006/relationships/image" Target="media/image12.png"/><Relationship Id="rId28" Type="http://schemas.openxmlformats.org/officeDocument/2006/relationships/footer" Target="footer2.xml"/><Relationship Id="rId10" Type="http://schemas.openxmlformats.org/officeDocument/2006/relationships/image" Target="media/image3.png"/><Relationship Id="rId19" Type="http://schemas.openxmlformats.org/officeDocument/2006/relationships/image" Target="media/image8.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g"/><Relationship Id="rId14" Type="http://schemas.microsoft.com/office/2011/relationships/commentsExtended" Target="commentsExtended.xml"/><Relationship Id="rId22" Type="http://schemas.openxmlformats.org/officeDocument/2006/relationships/image" Target="media/image11.png"/><Relationship Id="rId27" Type="http://schemas.openxmlformats.org/officeDocument/2006/relationships/header" Target="header3.xml"/><Relationship Id="rId30" Type="http://schemas.microsoft.com/office/2011/relationships/people" Target="people.xml"/></Relationships>
</file>

<file path=word/_rels/header3.xml.rels><?xml version="1.0" encoding="UTF-8" standalone="yes"?>
<Relationships xmlns="http://schemas.openxmlformats.org/package/2006/relationships"><Relationship Id="rId2" Type="http://schemas.openxmlformats.org/officeDocument/2006/relationships/image" Target="media/image14.png"/><Relationship Id="rId1" Type="http://schemas.openxmlformats.org/officeDocument/2006/relationships/image" Target="media/image13.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faith\Documents\PhD%20stuff\Paper%202\sensors-templat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60A861-2C9B-44C3-A8DB-FC477D8D94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C:\Users\faith\Documents\PhD stuff\Paper 2\sensors-template.dot</Template>
  <TotalTime>23877</TotalTime>
  <Pages>22</Pages>
  <Words>19500</Words>
  <Characters>111155</Characters>
  <Application>Microsoft Office Word</Application>
  <DocSecurity>0</DocSecurity>
  <Lines>926</Lines>
  <Paragraphs>260</Paragraphs>
  <ScaleCrop>false</ScaleCrop>
  <HeadingPairs>
    <vt:vector size="2" baseType="variant">
      <vt:variant>
        <vt:lpstr>Title</vt:lpstr>
      </vt:variant>
      <vt:variant>
        <vt:i4>1</vt:i4>
      </vt:variant>
    </vt:vector>
  </HeadingPairs>
  <TitlesOfParts>
    <vt:vector size="1" baseType="lpstr">
      <vt:lpstr>Type of the Paper (Article</vt:lpstr>
    </vt:vector>
  </TitlesOfParts>
  <Company/>
  <LinksUpToDate>false</LinksUpToDate>
  <CharactersWithSpaces>130395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Type of the Paper (Article</dc:title>
  <dc:subject/>
  <dc:creator>David Odesola</dc:creator>
  <cp:keywords/>
  <dc:description/>
  <cp:lastModifiedBy>Odesola D F (FCES)</cp:lastModifiedBy>
  <cp:revision>1004</cp:revision>
  <dcterms:created xsi:type="dcterms:W3CDTF">2024-08-29T21:11:00Z</dcterms:created>
  <dcterms:modified xsi:type="dcterms:W3CDTF">2025-03-24T03:00:00Z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zotero-version="6.0.37"&gt;&lt;session id="fbuUBOTe"/&gt;&lt;style id="http://www.zotero.org/styles/multidisciplinary-digital-publishing-institute" hasBibliography="1" bibliographyStyleHasBeenSet="1"/&gt;&lt;prefs&gt;&lt;pref name="fieldType" value="Field"</vt:lpwstr>
  </property>
  <property fmtid="{D5CDD505-2E9C-101B-9397-08002B2CF9AE}" pid="3" name="ZOTERO_PREF_2">
    <vt:lpwstr>/&gt;&lt;/prefs&gt;&lt;/data&gt;</vt:lpwstr>
  </property>
</Properties>
</file>