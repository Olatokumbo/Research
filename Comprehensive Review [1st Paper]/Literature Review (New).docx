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58BE74EA" w:rsidR="00E93210" w:rsidRPr="003B1AF1" w:rsidRDefault="00661460" w:rsidP="00735236">
      <w:pPr>
        <w:pStyle w:val="MDPI12title"/>
      </w:pPr>
      <w:r>
        <w:t>A Systematic Review</w:t>
      </w:r>
      <w:r w:rsidR="003A446E">
        <w:t xml:space="preserve"> of Smart-Sensing Chairs for Sitting Posture Classification</w:t>
      </w:r>
      <w:r w:rsidR="00735819">
        <w:t xml:space="preserve"> among Similar </w:t>
      </w:r>
      <w:r w:rsidR="00735819" w:rsidRPr="00735236">
        <w:t>Studies</w:t>
      </w:r>
      <w:r w:rsidR="003A446E">
        <w:t xml:space="preserve"> </w:t>
      </w:r>
      <w:r>
        <w:t xml:space="preserve"> </w:t>
      </w:r>
    </w:p>
    <w:p w14:paraId="61B0F467" w14:textId="61FA44CF" w:rsidR="00913916" w:rsidRDefault="00FE4368" w:rsidP="00E93210">
      <w:pPr>
        <w:pStyle w:val="MDPI13authornames"/>
      </w:pPr>
      <w:r>
        <w:t xml:space="preserve">David </w:t>
      </w:r>
      <w:r w:rsidR="00661460">
        <w:t>F. Odesola</w:t>
      </w:r>
      <w:r w:rsidR="00E93210" w:rsidRPr="00D945EC">
        <w:t xml:space="preserve"> </w:t>
      </w:r>
      <w:r w:rsidR="00E93210" w:rsidRPr="001F31D1">
        <w:rPr>
          <w:vertAlign w:val="superscript"/>
        </w:rPr>
        <w:t>1</w:t>
      </w:r>
      <w:r w:rsidR="00735819">
        <w:t xml:space="preserve"> and</w:t>
      </w:r>
      <w:r w:rsidR="00E93210" w:rsidRPr="00D945EC">
        <w:t xml:space="preserve"> </w:t>
      </w:r>
      <w:r w:rsidR="00735819">
        <w:t xml:space="preserve">Dr. Janusz Kulon </w:t>
      </w:r>
      <w:r w:rsidR="00E93210" w:rsidRPr="001F31D1">
        <w:rPr>
          <w:vertAlign w:val="superscript"/>
        </w:rPr>
        <w:t>2</w:t>
      </w:r>
      <w:r w:rsidR="00E93210"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EF08AF" w14:paraId="499ACFEE" w14:textId="77777777">
        <w:tc>
          <w:tcPr>
            <w:tcW w:w="2410" w:type="dxa"/>
            <w:shd w:val="clear" w:color="auto" w:fill="auto"/>
          </w:tcPr>
          <w:p w14:paraId="5C9CF98B" w14:textId="77777777" w:rsidR="00913916" w:rsidRPr="00D836BD" w:rsidRDefault="00913916">
            <w:pPr>
              <w:pStyle w:val="MDPI61Citation"/>
              <w:spacing w:after="120" w:line="240" w:lineRule="exact"/>
            </w:pPr>
            <w:r w:rsidRPr="00070792">
              <w:rPr>
                <w:b/>
              </w:rPr>
              <w:t>Citation:</w:t>
            </w:r>
            <w:r>
              <w:rPr>
                <w:b/>
              </w:rPr>
              <w:t xml:space="preserve"> </w:t>
            </w:r>
            <w:r>
              <w:t>To be added by editorial staff during production.</w:t>
            </w:r>
          </w:p>
          <w:p w14:paraId="0D1E3971" w14:textId="52B01A13" w:rsidR="00913916" w:rsidRDefault="00913916">
            <w:pPr>
              <w:pStyle w:val="MDPI14history"/>
              <w:spacing w:before="120" w:after="120"/>
              <w:rPr>
                <w:rFonts w:ascii="SimSun" w:eastAsia="SimSun" w:hAnsi="SimSun" w:cs="SimSun"/>
                <w:lang w:eastAsia="zh-CN"/>
              </w:rPr>
            </w:pPr>
            <w:r>
              <w:t xml:space="preserve">Academic Editor: </w:t>
            </w:r>
            <w:r w:rsidR="00A87033">
              <w:t>First name</w:t>
            </w:r>
            <w:r>
              <w:t xml:space="preserve"> Lastname</w:t>
            </w:r>
          </w:p>
          <w:p w14:paraId="5B8E65C3" w14:textId="77777777" w:rsidR="00913916" w:rsidRDefault="00913916">
            <w:pPr>
              <w:pStyle w:val="MDPI14history"/>
              <w:spacing w:before="120"/>
              <w:rPr>
                <w:rFonts w:ascii="SimSun" w:eastAsia="SimSun" w:hAnsi="SimSun" w:cs="SimSun"/>
              </w:rPr>
            </w:pPr>
            <w:r>
              <w:rPr>
                <w:szCs w:val="14"/>
              </w:rPr>
              <w:t>Received: date</w:t>
            </w:r>
          </w:p>
          <w:p w14:paraId="00E2CF26" w14:textId="77777777" w:rsidR="00913916" w:rsidRDefault="00913916">
            <w:pPr>
              <w:pStyle w:val="MDPI14history"/>
              <w:rPr>
                <w:szCs w:val="14"/>
              </w:rPr>
            </w:pPr>
            <w:r>
              <w:rPr>
                <w:szCs w:val="14"/>
              </w:rPr>
              <w:t>Revised: date</w:t>
            </w:r>
          </w:p>
          <w:p w14:paraId="18318819" w14:textId="77777777" w:rsidR="00913916" w:rsidRDefault="00913916">
            <w:pPr>
              <w:pStyle w:val="MDPI14history"/>
              <w:rPr>
                <w:szCs w:val="14"/>
              </w:rPr>
            </w:pPr>
            <w:r>
              <w:rPr>
                <w:szCs w:val="14"/>
              </w:rPr>
              <w:t>Accepted: date</w:t>
            </w:r>
          </w:p>
          <w:p w14:paraId="3F3EEFC4" w14:textId="77777777" w:rsidR="00913916" w:rsidRDefault="00913916">
            <w:pPr>
              <w:pStyle w:val="MDPI14history"/>
              <w:spacing w:after="120"/>
              <w:rPr>
                <w:szCs w:val="14"/>
              </w:rPr>
            </w:pPr>
            <w:r>
              <w:rPr>
                <w:szCs w:val="14"/>
              </w:rPr>
              <w:t>Published: date</w:t>
            </w:r>
          </w:p>
          <w:p w14:paraId="6C80F885" w14:textId="77777777" w:rsidR="00913916" w:rsidRPr="00EF08AF" w:rsidRDefault="00913916">
            <w:pPr>
              <w:adjustRightInd w:val="0"/>
              <w:snapToGrid w:val="0"/>
              <w:spacing w:before="120" w:line="240" w:lineRule="atLeast"/>
              <w:ind w:right="113"/>
              <w:jc w:val="left"/>
              <w:rPr>
                <w:rFonts w:eastAsia="DengXian"/>
                <w:bCs/>
                <w:sz w:val="14"/>
                <w:szCs w:val="14"/>
                <w:lang w:bidi="en-US"/>
              </w:rPr>
            </w:pPr>
            <w:r w:rsidRPr="00EF08AF">
              <w:rPr>
                <w:rFonts w:eastAsia="DengXian"/>
                <w:noProof/>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EF08AF" w:rsidRDefault="00913916" w:rsidP="00554016">
            <w:pPr>
              <w:pStyle w:val="MDPI72Copyright"/>
              <w:rPr>
                <w:rFonts w:eastAsia="DengXian"/>
                <w:lang w:bidi="en-US"/>
              </w:rPr>
            </w:pPr>
            <w:r w:rsidRPr="00EF08AF">
              <w:rPr>
                <w:rFonts w:eastAsia="DengXian"/>
                <w:b/>
                <w:lang w:bidi="en-US"/>
              </w:rPr>
              <w:t>Copyright:</w:t>
            </w:r>
            <w:r w:rsidRPr="00EF08AF">
              <w:rPr>
                <w:rFonts w:eastAsia="DengXian"/>
                <w:lang w:bidi="en-US"/>
              </w:rPr>
              <w:t xml:space="preserve"> </w:t>
            </w:r>
            <w:r w:rsidR="003C7292">
              <w:rPr>
                <w:rFonts w:eastAsia="DengXian"/>
                <w:lang w:bidi="en-US"/>
              </w:rPr>
              <w:t>© 2024 by the</w:t>
            </w:r>
            <w:r>
              <w:rPr>
                <w:rFonts w:eastAsia="DengXian"/>
                <w:lang w:bidi="en-US"/>
              </w:rPr>
              <w:t xml:space="preserve"> authors. Submitted for possible open access publication under the terms and conditions of the Creative Commons </w:t>
            </w:r>
            <w:r w:rsidRPr="00EF08AF">
              <w:rPr>
                <w:rFonts w:eastAsia="DengXian"/>
                <w:lang w:bidi="en-US"/>
              </w:rPr>
              <w:t>Attribution (CC BY) license (</w:t>
            </w:r>
            <w:r>
              <w:rPr>
                <w:rFonts w:eastAsia="DengXian"/>
                <w:lang w:bidi="en-US"/>
              </w:rPr>
              <w:t>https://</w:t>
            </w:r>
            <w:r w:rsidRPr="00EF08AF">
              <w:rPr>
                <w:rFonts w:eastAsia="DengXian"/>
                <w:lang w:bidi="en-US"/>
              </w:rPr>
              <w:t>creativecommons.org/licenses/by/4.0/).</w:t>
            </w:r>
          </w:p>
        </w:tc>
      </w:tr>
    </w:tbl>
    <w:p w14:paraId="5327A7F0" w14:textId="45AA317E" w:rsidR="00E93210" w:rsidRPr="00D945EC" w:rsidRDefault="00897848" w:rsidP="00E93210">
      <w:pPr>
        <w:pStyle w:val="MDPI16affiliation"/>
      </w:pPr>
      <w:r w:rsidRPr="00897848">
        <w:rPr>
          <w:vertAlign w:val="superscript"/>
        </w:rPr>
        <w:t>1</w:t>
      </w:r>
      <w:r w:rsidR="00E93210" w:rsidRPr="00D945EC">
        <w:tab/>
        <w:t xml:space="preserve">Affiliation 1; </w:t>
      </w:r>
      <w:r w:rsidR="00735236">
        <w:t>30025293</w:t>
      </w:r>
      <w:r w:rsidR="00735236" w:rsidRPr="00735236">
        <w:t>@southwales.ac.uk</w:t>
      </w:r>
    </w:p>
    <w:p w14:paraId="33629128" w14:textId="4F28D4DD" w:rsidR="00E93210" w:rsidRPr="00D945EC" w:rsidRDefault="00E93210" w:rsidP="00E93210">
      <w:pPr>
        <w:pStyle w:val="MDPI16affiliation"/>
      </w:pPr>
      <w:r w:rsidRPr="00D945EC">
        <w:rPr>
          <w:vertAlign w:val="superscript"/>
        </w:rPr>
        <w:t>2</w:t>
      </w:r>
      <w:r w:rsidRPr="00D945EC">
        <w:tab/>
        <w:t xml:space="preserve">Affiliation 2; </w:t>
      </w:r>
      <w:r w:rsidR="00735236" w:rsidRPr="00735236">
        <w:t>j.kulon@southwales.ac.uk</w:t>
      </w:r>
    </w:p>
    <w:p w14:paraId="676785BE" w14:textId="77777777" w:rsidR="00E93210" w:rsidRPr="00550626" w:rsidRDefault="00E93210" w:rsidP="00E93210">
      <w:pPr>
        <w:pStyle w:val="MDPI16affiliation"/>
      </w:pPr>
      <w:r w:rsidRPr="00AF504B">
        <w:rPr>
          <w:b/>
        </w:rPr>
        <w:t>*</w:t>
      </w:r>
      <w:r w:rsidRPr="00D945EC">
        <w:tab/>
        <w:t>Correspondence: e-mail@e-mail.com; Tel.: (optional; include country code; if there are multiple correspondin</w:t>
      </w:r>
      <w:r>
        <w:t>g authors, add author initials)</w:t>
      </w:r>
    </w:p>
    <w:p w14:paraId="0982BE8A" w14:textId="7AF53887" w:rsidR="00E93210" w:rsidRPr="00735236" w:rsidRDefault="00E93210" w:rsidP="00735236">
      <w:pPr>
        <w:pStyle w:val="MDPI17abstract"/>
        <w:rPr>
          <w:bCs/>
          <w:szCs w:val="18"/>
        </w:rPr>
      </w:pPr>
      <w:r w:rsidRPr="00550626">
        <w:rPr>
          <w:b/>
          <w:szCs w:val="18"/>
        </w:rPr>
        <w:t>Abstract:</w:t>
      </w:r>
      <w:r w:rsidR="00735236">
        <w:rPr>
          <w:bCs/>
          <w:szCs w:val="18"/>
        </w:rPr>
        <w:t xml:space="preserve"> According to various studies, improper sitting postures for an extended period can negatively affect one’s wellbeing and can lead to long-term health conditions. Furthermore, over the past 2 decades, quite a few research studies have explored the concept of a smart sensing chair that can detect improper sitting postures. This paper using the Cochran methodology systematically reviews the field of smart sensing chairs with an aim to identify the commonly used methods being employed in sitting posture classification among research studies.  Overall, a total of </w:t>
      </w:r>
      <w:r w:rsidR="00735236" w:rsidRPr="00735236">
        <w:rPr>
          <w:b/>
          <w:szCs w:val="18"/>
        </w:rPr>
        <w:t>33</w:t>
      </w:r>
      <w:r w:rsidR="00735236">
        <w:rPr>
          <w:bCs/>
          <w:szCs w:val="18"/>
        </w:rPr>
        <w:t xml:space="preserve"> relevant articles and journals over the past 2 decades were selected for review</w:t>
      </w:r>
      <w:r w:rsidR="004846E4">
        <w:rPr>
          <w:szCs w:val="18"/>
        </w:rPr>
        <w:t>.</w:t>
      </w:r>
    </w:p>
    <w:p w14:paraId="77D478EA" w14:textId="6DCDCFD6"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4C9435EB" w:rsidR="00E93210" w:rsidRDefault="00E93210" w:rsidP="00E93210">
      <w:pPr>
        <w:pStyle w:val="MDPI21heading1"/>
        <w:rPr>
          <w:lang w:eastAsia="zh-CN"/>
        </w:rPr>
      </w:pPr>
      <w:r w:rsidRPr="007F2582">
        <w:rPr>
          <w:lang w:eastAsia="zh-CN"/>
        </w:rPr>
        <w:t>Introduction</w:t>
      </w:r>
    </w:p>
    <w:p w14:paraId="7690ACC2" w14:textId="1EE1B56A" w:rsidR="00B26BA1" w:rsidRPr="00735236" w:rsidRDefault="00735236" w:rsidP="00832955">
      <w:pPr>
        <w:pStyle w:val="MDPI21heading1"/>
        <w:rPr>
          <w:b w:val="0"/>
        </w:rPr>
      </w:pPr>
      <w:r w:rsidRPr="00735236">
        <w:rPr>
          <w:b w:val="0"/>
        </w:rPr>
        <w:t xml:space="preserve">According to Gill et al. </w:t>
      </w:r>
      <w:r w:rsidR="00615581">
        <w:rPr>
          <w:b w:val="0"/>
        </w:rPr>
        <w:fldChar w:fldCharType="begin"/>
      </w:r>
      <w:r w:rsidR="00615581">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615581">
        <w:rPr>
          <w:b w:val="0"/>
        </w:rPr>
        <w:fldChar w:fldCharType="separate"/>
      </w:r>
      <w:r w:rsidR="00615581" w:rsidRPr="00615581">
        <w:t>[1]</w:t>
      </w:r>
      <w:r w:rsidR="00615581">
        <w:rPr>
          <w:b w:val="0"/>
        </w:rPr>
        <w:fldChar w:fldCharType="end"/>
      </w:r>
      <w:r w:rsidRPr="00735236">
        <w:rPr>
          <w:b w:val="0"/>
        </w:rPr>
        <w:t xml:space="preserve"> in 2020 alone, musculoskeletal disorders (MSDs) had been ranked 2nd as the leading non-fatal disability which has been affecting more than a billion people worldwide. In Finland, MSD had taken the spotlight as being the leading cause of temporal disability within the nation. As a result, this has led to a substantial number of resources being allocated towards the health services </w:t>
      </w:r>
      <w:r w:rsidR="00615581">
        <w:rPr>
          <w:b w:val="0"/>
        </w:rPr>
        <w:fldChar w:fldCharType="begin"/>
      </w:r>
      <w:r w:rsidR="00615581">
        <w:rPr>
          <w:b w:val="0"/>
        </w:rPr>
        <w:instrText xml:space="preserve"> ADDIN ZOTERO_ITEM CSL_CITATION {"citationID":"1nV8rDvC","properties":{"formattedCitation":"[2]","plainCitation":"[2]","noteIndex":0},"citationItems":[{"id":186,"uris":["http://zotero.org/users/11398818/items/8BQT2UIN"],"itemData":{"id":186,"type":"book","event-place":"Helsinki,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615581">
        <w:rPr>
          <w:b w:val="0"/>
        </w:rPr>
        <w:fldChar w:fldCharType="separate"/>
      </w:r>
      <w:r w:rsidR="00615581" w:rsidRPr="00615581">
        <w:t>[2]</w:t>
      </w:r>
      <w:r w:rsidR="00615581">
        <w:rPr>
          <w:b w:val="0"/>
        </w:rPr>
        <w:fldChar w:fldCharType="end"/>
      </w:r>
      <w:r w:rsidRPr="00735236">
        <w:rPr>
          <w:b w:val="0"/>
        </w:rPr>
        <w:t>. It might be misconceived that only the elderly are the only ones that suffer from this condition. However, a report by the European Agency for Safety and Health at Work (EU-OSHA) in 2021</w:t>
      </w:r>
      <w:r w:rsidR="0047217C">
        <w:rPr>
          <w:b w:val="0"/>
        </w:rPr>
        <w:t xml:space="preserve"> </w:t>
      </w:r>
      <w:r w:rsidR="00615581">
        <w:rPr>
          <w:b w:val="0"/>
        </w:rPr>
        <w:fldChar w:fldCharType="begin"/>
      </w:r>
      <w:r w:rsidR="0047217C">
        <w:rPr>
          <w:b w:val="0"/>
        </w:rPr>
        <w:instrText xml:space="preserve"> ADDIN ZOTERO_ITEM CSL_CITATION {"citationID":"AxwT8AkW","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615581">
        <w:rPr>
          <w:b w:val="0"/>
        </w:rPr>
        <w:fldChar w:fldCharType="separate"/>
      </w:r>
      <w:r w:rsidR="0047217C" w:rsidRPr="0047217C">
        <w:t>[3]</w:t>
      </w:r>
      <w:r w:rsidR="00615581">
        <w:rPr>
          <w:b w:val="0"/>
        </w:rPr>
        <w:fldChar w:fldCharType="end"/>
      </w:r>
      <w:r w:rsidRPr="00735236">
        <w:rPr>
          <w:b w:val="0"/>
        </w:rPr>
        <w:t xml:space="preserve"> had concluded that quite a </w:t>
      </w:r>
      <w:r>
        <w:rPr>
          <w:b w:val="0"/>
        </w:rPr>
        <w:t xml:space="preserve">significant </w:t>
      </w:r>
      <w:r w:rsidRPr="00735236">
        <w:rPr>
          <w:b w:val="0"/>
        </w:rPr>
        <w:t xml:space="preserve">number of individuals across different age groups are currently suffering from MSD. It was reported that MSDs can often originate during the childhood stage mainly due to adoption of abnormal postures and low physical activities, which subsequently lead to long-term chronic pain, discomfort, and physical limitations. Traditional examination and treatment procedures most often consist of regular clinical visits and are currently viewed as being inconvenient and costly. According to Bevan in 2015 </w:t>
      </w:r>
      <w:r w:rsidR="0047217C">
        <w:rPr>
          <w:b w:val="0"/>
        </w:rPr>
        <w:fldChar w:fldCharType="begin"/>
      </w:r>
      <w:r w:rsidR="0047217C">
        <w:rPr>
          <w:b w:val="0"/>
        </w:rPr>
        <w:instrText xml:space="preserve"> ADDIN ZOTERO_ITEM CSL_CITATION {"citationID":"BvVXHweT","properties":{"formattedCitation":"[4]","plainCitation":"[4]","noteIndex":0},"citationItems":[{"id":237,"uris":["http://zotero.org/users/11398818/items/U93FAWV2"],"itemData":{"id":237,"type":"article-journal","container-title":"Best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47217C">
        <w:rPr>
          <w:b w:val="0"/>
        </w:rPr>
        <w:fldChar w:fldCharType="separate"/>
      </w:r>
      <w:r w:rsidR="0047217C" w:rsidRPr="0047217C">
        <w:t>[4]</w:t>
      </w:r>
      <w:r w:rsidR="0047217C">
        <w:rPr>
          <w:b w:val="0"/>
        </w:rPr>
        <w:fldChar w:fldCharType="end"/>
      </w:r>
      <w:r w:rsidRPr="00735236">
        <w:rPr>
          <w:b w:val="0"/>
        </w:rPr>
        <w:t>, MSDs have said to have cost the European Union (EU) over 2% of its gross domestic product (GDP), which is estimated to be over €240bn each year. There is no doubt that this is a steadily growing concern that needs to be properly addressed. The mortality rates caused by MSDs are said to be among the lowest seen. This phenomenon has most likely led to shift of attention and resources towards other health priorities</w:t>
      </w:r>
      <w:r w:rsidR="00EA510A">
        <w:rPr>
          <w:b w:val="0"/>
        </w:rPr>
        <w:t xml:space="preserve"> with higher mortality rates </w:t>
      </w:r>
      <w:commentRangeStart w:id="0"/>
      <w:r w:rsidR="0047217C">
        <w:rPr>
          <w:b w:val="0"/>
        </w:rPr>
        <w:fldChar w:fldCharType="begin"/>
      </w:r>
      <w:r w:rsidR="0047217C">
        <w:rPr>
          <w:b w:val="0"/>
        </w:rPr>
        <w:instrText xml:space="preserve"> ADDIN ZOTERO_ITEM CSL_CITATION {"citationID":"GBBQxBtt","properties":{"formattedCitation":"[5]","plainCitation":"[5]","noteIndex":0},"citationItems":[{"id":263,"uris":["http://zotero.org/users/11398818/items/ETVQB4RB"],"itemData":{"id":263,"type":"article-journal","container-title":"The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47217C">
        <w:rPr>
          <w:b w:val="0"/>
        </w:rPr>
        <w:fldChar w:fldCharType="separate"/>
      </w:r>
      <w:r w:rsidR="0047217C" w:rsidRPr="0047217C">
        <w:t>[5]</w:t>
      </w:r>
      <w:r w:rsidR="0047217C">
        <w:rPr>
          <w:b w:val="0"/>
        </w:rPr>
        <w:fldChar w:fldCharType="end"/>
      </w:r>
      <w:commentRangeEnd w:id="0"/>
      <w:r w:rsidR="00FA5436">
        <w:rPr>
          <w:rStyle w:val="CommentReference"/>
          <w:rFonts w:eastAsia="SimSun"/>
          <w:b w:val="0"/>
          <w:snapToGrid/>
          <w:lang w:eastAsia="zh-CN" w:bidi="ar-SA"/>
        </w:rPr>
        <w:commentReference w:id="0"/>
      </w:r>
      <w:r w:rsidRPr="00735236">
        <w:rPr>
          <w:b w:val="0"/>
        </w:rPr>
        <w:t>.</w:t>
      </w:r>
    </w:p>
    <w:p w14:paraId="05F29FF0" w14:textId="2D3B5234" w:rsidR="00E542EA" w:rsidRDefault="00735236" w:rsidP="00C15FFC">
      <w:pPr>
        <w:pStyle w:val="MDPI21heading1"/>
        <w:rPr>
          <w:b w:val="0"/>
        </w:rPr>
      </w:pPr>
      <w:r w:rsidRPr="00735236">
        <w:rPr>
          <w:b w:val="0"/>
        </w:rPr>
        <w:t xml:space="preserve">Nowadays, most of the in-office work requires staff members to be in a seated position for an extended period, which is said to have adverse effects to one’s health.  According to </w:t>
      </w:r>
      <w:r w:rsidR="0047217C">
        <w:rPr>
          <w:b w:val="0"/>
        </w:rPr>
        <w:fldChar w:fldCharType="begin"/>
      </w:r>
      <w:r w:rsidR="00096C5B">
        <w:rPr>
          <w:b w:val="0"/>
        </w:rPr>
        <w:instrText xml:space="preserve"> ADDIN ZOTERO_ITEM CSL_CITATION {"citationID":"YMS4Twar","properties":{"formattedCitation":"[6]","plainCitation":"[6]","noteIndex":0},"citationItems":[{"id":247,"uris":["http://zotero.org/users/11398818/items/XAN6SB8Y"],"itemData":{"id":247,"type":"article-journal","abstract":"Background: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096C5B" w:rsidRPr="00096C5B">
        <w:t>[6]</w:t>
      </w:r>
      <w:r w:rsidR="0047217C">
        <w:rPr>
          <w:b w:val="0"/>
        </w:rPr>
        <w:fldChar w:fldCharType="end"/>
      </w:r>
      <w:r w:rsidRPr="00735236">
        <w:rPr>
          <w:b w:val="0"/>
        </w:rPr>
        <w:t xml:space="preserve"> and </w:t>
      </w:r>
      <w:r w:rsidR="00096C5B">
        <w:rPr>
          <w:b w:val="0"/>
        </w:rPr>
        <w:fldChar w:fldCharType="begin"/>
      </w:r>
      <w:r w:rsidR="00096C5B">
        <w:rPr>
          <w:b w:val="0"/>
        </w:rPr>
        <w:instrText xml:space="preserve"> ADDIN ZOTERO_ITEM CSL_CITATION {"citationID":"QxGC48S8","properties":{"formattedCitation":"[7]","plainCitation":"[7]","noteIndex":0},"citationItems":[{"id":249,"uris":["http://zotero.org/users/11398818/items/768AQGFW"],"itemData":{"id":249,"type":"article-journal","abstract":"Abstract\n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096C5B" w:rsidRPr="00096C5B">
        <w:t>[7]</w:t>
      </w:r>
      <w:r w:rsidR="00096C5B">
        <w:rPr>
          <w:b w:val="0"/>
        </w:rPr>
        <w:fldChar w:fldCharType="end"/>
      </w:r>
      <w:r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r w:rsidR="00A46F1A">
        <w:rPr>
          <w:b w:val="0"/>
        </w:rPr>
        <w:t>A</w:t>
      </w:r>
      <w:r w:rsidR="00617F9E">
        <w:rPr>
          <w:b w:val="0"/>
        </w:rPr>
        <w:t xml:space="preserve">ccording to </w:t>
      </w:r>
      <w:r w:rsidR="00C15FFC">
        <w:rPr>
          <w:b w:val="0"/>
        </w:rPr>
        <w:t>different</w:t>
      </w:r>
      <w:r w:rsidR="00617F9E">
        <w:rPr>
          <w:b w:val="0"/>
        </w:rPr>
        <w:t xml:space="preserve"> studies found, it was </w:t>
      </w:r>
      <w:r w:rsidR="003B3247">
        <w:rPr>
          <w:b w:val="0"/>
        </w:rPr>
        <w:t>prov</w:t>
      </w:r>
      <w:r w:rsidR="00645882">
        <w:rPr>
          <w:b w:val="0"/>
        </w:rPr>
        <w:t>e</w:t>
      </w:r>
      <w:r w:rsidR="00617F9E">
        <w:rPr>
          <w:b w:val="0"/>
        </w:rPr>
        <w:t>n</w:t>
      </w:r>
      <w:r w:rsidR="003B3247">
        <w:rPr>
          <w:b w:val="0"/>
        </w:rPr>
        <w:t xml:space="preserve"> </w:t>
      </w:r>
      <w:r w:rsidR="003C0EEF">
        <w:rPr>
          <w:b w:val="0"/>
        </w:rPr>
        <w:t xml:space="preserve">that among daily office workers, 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w:t>
      </w:r>
      <w:r w:rsidR="008810CD">
        <w:rPr>
          <w:b w:val="0"/>
        </w:rPr>
        <w:lastRenderedPageBreak/>
        <w:t>the lumbar area</w:t>
      </w:r>
      <w:r w:rsidR="00617F9E">
        <w:rPr>
          <w:b w:val="0"/>
        </w:rPr>
        <w:t xml:space="preserve"> </w:t>
      </w:r>
      <w:r w:rsidR="00617F9E">
        <w:rPr>
          <w:b w:val="0"/>
        </w:rPr>
        <w:fldChar w:fldCharType="begin"/>
      </w:r>
      <w:r w:rsidR="004567F8">
        <w:rPr>
          <w:b w:val="0"/>
        </w:rPr>
        <w:instrText xml:space="preserve"> ADDIN ZOTERO_ITEM CSL_CITATION {"citationID":"rsm2dwKe","properties":{"formattedCitation":"[8,9]","plainCitation":"[8,9]","noteIndex":0},"citationItems":[{"id":266,"uris":["http://zotero.org/users/11398818/items/Q6CPDEZU"],"itemData":{"id":266,"type":"article-journal","container-title":"Haydarpasa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4567F8" w:rsidRPr="004567F8">
        <w:t>[8,9]</w:t>
      </w:r>
      <w:r w:rsidR="00617F9E">
        <w:rPr>
          <w:b w:val="0"/>
        </w:rPr>
        <w:fldChar w:fldCharType="end"/>
      </w:r>
      <w:r w:rsidR="008810CD">
        <w:rPr>
          <w:b w:val="0"/>
        </w:rPr>
        <w:t xml:space="preserve">. </w:t>
      </w:r>
      <w:r w:rsidR="00C15FFC">
        <w:rPr>
          <w:b w:val="0"/>
        </w:rPr>
        <w:t>To combat this issue, i</w:t>
      </w:r>
      <w:r w:rsidRPr="00735236">
        <w:rPr>
          <w:b w:val="0"/>
        </w:rPr>
        <w:t>t is therefore recommended that the users should go</w:t>
      </w:r>
      <w:r w:rsidR="006E07F2">
        <w:rPr>
          <w:b w:val="0"/>
        </w:rPr>
        <w:t xml:space="preserve"> out</w:t>
      </w:r>
      <w:r w:rsidRPr="00735236">
        <w:rPr>
          <w:b w:val="0"/>
        </w:rPr>
        <w:t xml:space="preserve"> for small walk breaks after every few hours. </w:t>
      </w:r>
      <w:r w:rsidR="00E542EA">
        <w:rPr>
          <w:b w:val="0"/>
        </w:rPr>
        <w:t xml:space="preserve">With the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r w:rsidR="003D76A7">
        <w:rPr>
          <w:b w:val="0"/>
        </w:rPr>
        <w:t>could potentially increase</w:t>
      </w:r>
      <w:r w:rsidR="00E03954">
        <w:rPr>
          <w:b w:val="0"/>
        </w:rPr>
        <w:t xml:space="preserve"> </w:t>
      </w:r>
      <w:r w:rsidR="00BF3C8B">
        <w:rPr>
          <w:b w:val="0"/>
        </w:rPr>
        <w:t>cognitive functions</w:t>
      </w:r>
      <w:r w:rsidR="00E03954">
        <w:rPr>
          <w:b w:val="0"/>
        </w:rPr>
        <w:t xml:space="preserve"> long-term</w:t>
      </w:r>
      <w:r w:rsidR="00BF3C8B">
        <w:rPr>
          <w:b w:val="0"/>
        </w:rPr>
        <w:t xml:space="preserve"> </w:t>
      </w:r>
      <w:r w:rsidR="001D2764">
        <w:rPr>
          <w:b w:val="0"/>
        </w:rPr>
        <w:t>and</w:t>
      </w:r>
      <w:r w:rsidR="00BF3C8B">
        <w:rPr>
          <w:b w:val="0"/>
        </w:rPr>
        <w:t xml:space="preserve"> also improve</w:t>
      </w:r>
      <w:r w:rsidR="00E542EA">
        <w:rPr>
          <w:b w:val="0"/>
        </w:rPr>
        <w:t xml:space="preserve"> </w:t>
      </w:r>
      <w:r w:rsidR="00416C94">
        <w:rPr>
          <w:b w:val="0"/>
        </w:rPr>
        <w:t>muscle strength</w:t>
      </w:r>
      <w:r w:rsidR="005B483A">
        <w:rPr>
          <w:b w:val="0"/>
        </w:rPr>
        <w:t xml:space="preserve"> </w:t>
      </w:r>
      <w:r w:rsidR="005B483A">
        <w:rPr>
          <w:b w:val="0"/>
        </w:rPr>
        <w:fldChar w:fldCharType="begin"/>
      </w:r>
      <w:r w:rsidR="005B483A">
        <w:rPr>
          <w:b w:val="0"/>
        </w:rPr>
        <w:instrText xml:space="preserve"> ADDIN ZOTERO_ITEM CSL_CITATION {"citationID":"x86NvmGn","properties":{"formattedCitation":"[10]","plainCitation":"[10]","noteIndex":0},"citationItems":[{"id":271,"uris":["http://zotero.org/users/11398818/items/VFQSI8GZ"],"itemData":{"id":271,"type":"article-journal","container-title":"The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5B483A" w:rsidRPr="005B483A">
        <w:t>[10]</w:t>
      </w:r>
      <w:r w:rsidR="005B483A">
        <w:rPr>
          <w:b w:val="0"/>
        </w:rPr>
        <w:fldChar w:fldCharType="end"/>
      </w:r>
      <w:r w:rsidR="005B483A">
        <w:rPr>
          <w:b w:val="0"/>
        </w:rPr>
        <w:t>.</w:t>
      </w:r>
    </w:p>
    <w:p w14:paraId="752F11AC" w14:textId="1CAC1FE3" w:rsidR="00735236" w:rsidRPr="00735236" w:rsidRDefault="00735236" w:rsidP="003B4977">
      <w:pPr>
        <w:pStyle w:val="MDPI21heading1"/>
        <w:rPr>
          <w:b w:val="0"/>
        </w:rPr>
      </w:pPr>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  Furthermore, with the rapid advancement in data sensor technology and Artificial Intelligence in this present age, there should be new and commercialized solutions out there in the market for continuous posture and health monitoring. There is no doubt that these types of systems have the potential of contributing towards the idea of personalized healthcare and improving the quality of life, especially for individuals that are suffering from MSDs. </w:t>
      </w:r>
    </w:p>
    <w:p w14:paraId="59DF6EB1" w14:textId="07FEEBDB" w:rsidR="00735236" w:rsidRDefault="00735236" w:rsidP="00735236">
      <w:pPr>
        <w:pStyle w:val="MDPI21heading1"/>
        <w:rPr>
          <w:b w:val="0"/>
        </w:rPr>
      </w:pPr>
      <w:r w:rsidRPr="00735236">
        <w:rPr>
          <w:b w:val="0"/>
        </w:rPr>
        <w:t xml:space="preserve">With that in mind, various research studies have investigated the development of posture monitoring systems, with an aim to assist the end user in maintaining the right sitting posture at every given time. These types of systems are named “smart sensing chairs”. This concept goes all the way back to the first research study that was done by Tan et al back in 2001 </w:t>
      </w:r>
      <w:r w:rsidR="001D2764">
        <w:rPr>
          <w:b w:val="0"/>
        </w:rPr>
        <w:fldChar w:fldCharType="begin"/>
      </w:r>
      <w:r w:rsidR="0083346F">
        <w:rPr>
          <w:b w:val="0"/>
        </w:rPr>
        <w:instrText xml:space="preserve"> ADDIN ZOTERO_ITEM CSL_CITATION {"citationID":"IY8oz1aP","properties":{"formattedCitation":"[11]","plainCitation":"[11]","noteIndex":0},"citationItems":[{"id":246,"uris":["http://zotero.org/users/11398818/items/LUPZ3F98"],"itemData":{"id":246,"type":"article-journal","container-title":"IEEE/ASME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83346F" w:rsidRPr="0083346F">
        <w:t>[11]</w:t>
      </w:r>
      <w:r w:rsidR="001D2764">
        <w:rPr>
          <w:b w:val="0"/>
        </w:rPr>
        <w:fldChar w:fldCharType="end"/>
      </w:r>
      <w:r w:rsidRPr="00735236">
        <w:rPr>
          <w:b w:val="0"/>
        </w:rPr>
        <w:t>, who fitted a chair with a pressure distribution sensor to classify a user’s sitting postures which was just first of many.</w:t>
      </w:r>
    </w:p>
    <w:p w14:paraId="48DBCC10" w14:textId="382262E2" w:rsidR="00735236" w:rsidRDefault="00735236" w:rsidP="00735236">
      <w:pPr>
        <w:pStyle w:val="MDPI21heading1"/>
      </w:pPr>
      <w:r w:rsidRPr="00735236">
        <w:t xml:space="preserve"> </w:t>
      </w:r>
      <w:r>
        <w:t>Objectives</w:t>
      </w:r>
    </w:p>
    <w:p w14:paraId="671C027D" w14:textId="6CE54D90" w:rsidR="00735236" w:rsidRDefault="00735236" w:rsidP="00735236">
      <w:pPr>
        <w:pStyle w:val="MDPI31text"/>
      </w:pPr>
      <w:r>
        <w:t>W</w:t>
      </w:r>
      <w:r w:rsidRPr="00735236">
        <w:t>ith a lot of research papers being published in this field, this study aims to evaluate related published papers and identify research gaps that can pave the way for further investigation into this study. By exploring existing studies, it is possible to gain a better understanding of the current state on the implementation of a smart sensing chair for posture classification and health monitoring. Hence, a systematic review method was formulated to efficiently analyze existing studies of smart sensing systems.</w:t>
      </w:r>
    </w:p>
    <w:p w14:paraId="48782127" w14:textId="23AB1AB0" w:rsidR="00735236" w:rsidRDefault="00735236" w:rsidP="00735236">
      <w:pPr>
        <w:pStyle w:val="MDPI21heading1"/>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735236">
      <w:pPr>
        <w:pStyle w:val="MDPI31text"/>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546B29BD" w14:textId="42BCE08E" w:rsidR="00735236" w:rsidRDefault="00735236" w:rsidP="00735236">
      <w:pPr>
        <w:pStyle w:val="MDPI31text"/>
      </w:pPr>
      <w:r>
        <w:t>9.</w:t>
      </w:r>
      <w:r>
        <w:tab/>
        <w:t>Conclusion and Recommendations</w:t>
      </w:r>
    </w:p>
    <w:p w14:paraId="2D44492B" w14:textId="77777777" w:rsidR="00E443CF" w:rsidRDefault="00E443CF" w:rsidP="00735236">
      <w:pPr>
        <w:pStyle w:val="MDPI31text"/>
      </w:pPr>
    </w:p>
    <w:p w14:paraId="22DBB0AE" w14:textId="77777777" w:rsidR="00303767" w:rsidRDefault="00303767" w:rsidP="00303767">
      <w:pPr>
        <w:pStyle w:val="MDPI51figurecaption"/>
        <w:rPr>
          <w:noProof/>
        </w:rPr>
      </w:pPr>
    </w:p>
    <w:p w14:paraId="3732CE28" w14:textId="475855AD" w:rsidR="00E443CF" w:rsidRDefault="00303767" w:rsidP="00303767">
      <w:pPr>
        <w:pStyle w:val="MDPI51figurecaption"/>
      </w:pPr>
      <w:r>
        <w:rPr>
          <w:noProof/>
        </w:rPr>
        <w:lastRenderedPageBreak/>
        <w:drawing>
          <wp:inline distT="0" distB="0" distL="0" distR="0" wp14:anchorId="4712C088" wp14:editId="5C3B6B75">
            <wp:extent cx="5111087" cy="2286000"/>
            <wp:effectExtent l="19050" t="19050" r="0" b="0"/>
            <wp:docPr id="470236726" name="Picture 2" descr="A diagram of a data process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36726" name="Picture 2" descr="A diagram of a data processing process"/>
                    <pic:cNvPicPr>
                      <a:picLocks noChangeAspect="1" noChangeArrowheads="1"/>
                    </pic:cNvPicPr>
                  </pic:nvPicPr>
                  <pic:blipFill rotWithShape="1">
                    <a:blip r:embed="rId13">
                      <a:extLst>
                        <a:ext uri="{28A0092B-C50C-407E-A947-70E740481C1C}">
                          <a14:useLocalDpi xmlns:a14="http://schemas.microsoft.com/office/drawing/2010/main" val="0"/>
                        </a:ext>
                      </a:extLst>
                    </a:blip>
                    <a:srcRect l="-4488" t="-10616" r="-3948" b="-7939"/>
                    <a:stretch/>
                  </pic:blipFill>
                  <pic:spPr bwMode="auto">
                    <a:xfrm>
                      <a:off x="0" y="0"/>
                      <a:ext cx="5129671" cy="2294312"/>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59EBF79" w14:textId="350438F2" w:rsidR="00E443CF" w:rsidRDefault="0027042E" w:rsidP="0027042E">
      <w:pPr>
        <w:pStyle w:val="MDPI51figurecaption"/>
      </w:pPr>
      <w:r>
        <w:t xml:space="preserve">Figure </w:t>
      </w:r>
      <w:fldSimple w:instr=" SEQ Figure \* ARABIC ">
        <w:r>
          <w:rPr>
            <w:noProof/>
          </w:rPr>
          <w:t>1</w:t>
        </w:r>
      </w:fldSimple>
      <w:r>
        <w:t xml:space="preserve"> - </w:t>
      </w:r>
      <w:r w:rsidRPr="002621C4">
        <w:t>Research Methodology Flowchart</w:t>
      </w:r>
    </w:p>
    <w:p w14:paraId="6A58C0AB" w14:textId="77777777" w:rsidR="00E443CF" w:rsidRDefault="00E443CF" w:rsidP="00735236">
      <w:pPr>
        <w:pStyle w:val="MDPI31text"/>
      </w:pPr>
    </w:p>
    <w:p w14:paraId="7955E190" w14:textId="77777777" w:rsidR="00E443CF" w:rsidRDefault="00E443CF" w:rsidP="00735236">
      <w:pPr>
        <w:pStyle w:val="MDPI31text"/>
      </w:pPr>
    </w:p>
    <w:p w14:paraId="21E595B4" w14:textId="77777777" w:rsidR="00E443CF" w:rsidRDefault="00E443CF" w:rsidP="00735236">
      <w:pPr>
        <w:pStyle w:val="MDPI31text"/>
      </w:pPr>
    </w:p>
    <w:p w14:paraId="2705E56C" w14:textId="77777777" w:rsidR="00E443CF" w:rsidRDefault="00E443CF" w:rsidP="00735236">
      <w:pPr>
        <w:pStyle w:val="MDPI31text"/>
      </w:pPr>
    </w:p>
    <w:p w14:paraId="197C0CDB" w14:textId="77777777" w:rsidR="00E443CF" w:rsidRDefault="00E443CF" w:rsidP="0083346F">
      <w:pPr>
        <w:pStyle w:val="MDPI31text"/>
        <w:ind w:left="0" w:firstLine="0"/>
      </w:pPr>
    </w:p>
    <w:p w14:paraId="45A8053C" w14:textId="77777777" w:rsidR="00FB1119" w:rsidRDefault="00FB1119" w:rsidP="0083346F">
      <w:pPr>
        <w:pStyle w:val="MDPI31text"/>
        <w:ind w:left="0" w:firstLine="0"/>
      </w:pPr>
    </w:p>
    <w:p w14:paraId="6682BD94" w14:textId="13A91FDA" w:rsidR="00735236" w:rsidRDefault="00735236" w:rsidP="00735236">
      <w:pPr>
        <w:pStyle w:val="MDPI21heading1"/>
      </w:pPr>
      <w:r>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2B5D8BE4" w:rsidR="003A1A3F" w:rsidRPr="00655E61" w:rsidRDefault="003A1A3F" w:rsidP="003A1A3F">
            <w:pPr>
              <w:pStyle w:val="MDPI42tablebody"/>
              <w:jc w:val="left"/>
            </w:pPr>
            <w:r w:rsidRPr="0030687D">
              <w:t>How useful was the implemented user feedback mechanism?</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Google Scholar,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4B2652C2" w14:textId="43CA3D2E" w:rsidR="00C74FA2" w:rsidRDefault="00C74FA2" w:rsidP="00EF2A78">
      <w:pPr>
        <w:pStyle w:val="MDPI38bullet"/>
      </w:pPr>
      <w:r>
        <w:t>Sitting Posture Detection</w:t>
      </w:r>
    </w:p>
    <w:p w14:paraId="0A97E87B" w14:textId="77777777" w:rsidR="00EF2A78" w:rsidRDefault="00EF2A78" w:rsidP="00EF2A78">
      <w:pPr>
        <w:pStyle w:val="MDPI38bullet"/>
        <w:numPr>
          <w:ilvl w:val="0"/>
          <w:numId w:val="0"/>
        </w:numPr>
        <w:ind w:left="3033"/>
      </w:pPr>
    </w:p>
    <w:p w14:paraId="505FCD05" w14:textId="77777777" w:rsidR="00735236" w:rsidRDefault="00735236" w:rsidP="00735236">
      <w:pPr>
        <w:pStyle w:val="MDPI21heading1"/>
      </w:pPr>
      <w:r>
        <w:lastRenderedPageBreak/>
        <w:t>Data Extraction</w:t>
      </w:r>
    </w:p>
    <w:p w14:paraId="06492817" w14:textId="77777777" w:rsidR="00735236" w:rsidRDefault="00735236" w:rsidP="00735236">
      <w:pPr>
        <w:pStyle w:val="MDPI31text"/>
      </w:pPr>
      <w:r>
        <w:t>Once the relevant research papers were found and collected, the data extraction phase was followed. This phase is primarily focused on extracting the relevant information which relates back to the research questions that need to be answered in the systematic literature review. Listed below are the following information that was captured while going through each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1D4368C1" w14:textId="77777777" w:rsidR="00735236" w:rsidRDefault="00735236" w:rsidP="00735236">
      <w:pPr>
        <w:pStyle w:val="MDPI21heading1"/>
      </w:pPr>
      <w:r>
        <w:t>Study Screening and Selection</w:t>
      </w:r>
    </w:p>
    <w:p w14:paraId="6ECA7073" w14:textId="7B61C001"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 These papers were then imported into Zotero for</w:t>
      </w:r>
      <w:r w:rsidR="00EF2A78">
        <w:t xml:space="preserve"> further</w:t>
      </w:r>
      <w:r>
        <w:t xml:space="preserve"> reference management.</w:t>
      </w:r>
    </w:p>
    <w:p w14:paraId="03A6AEE5" w14:textId="6814533E" w:rsidR="00B97BA0" w:rsidRDefault="00B97BA0" w:rsidP="00B97BA0">
      <w:pPr>
        <w:pStyle w:val="MDPI52figure"/>
        <w:rPr>
          <w:lang w:val="en-GB"/>
        </w:rPr>
      </w:pPr>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C53AF13" w14:textId="3BD726D2" w:rsidR="00B97BA0" w:rsidRDefault="00C83DC1" w:rsidP="00D70DB9">
      <w:pPr>
        <w:pStyle w:val="MDPI51figurecaption"/>
      </w:pPr>
      <w:r>
        <w:t xml:space="preserve">Figure </w:t>
      </w:r>
      <w:fldSimple w:instr=" SEQ Figure \* ARABIC ">
        <w:r w:rsidR="0027042E">
          <w:rPr>
            <w:noProof/>
          </w:rPr>
          <w:t>2</w:t>
        </w:r>
      </w:fldSimple>
      <w:r>
        <w:t xml:space="preserve"> - Literature Review Process</w:t>
      </w:r>
    </w:p>
    <w:p w14:paraId="36E93E0D" w14:textId="77777777" w:rsidR="006D50AE" w:rsidRPr="00D70DB9" w:rsidRDefault="006D50AE" w:rsidP="00D70DB9">
      <w:pPr>
        <w:pStyle w:val="MDPI51figurecaption"/>
        <w:rPr>
          <w:lang w:val="en-GB"/>
        </w:rPr>
      </w:pPr>
    </w:p>
    <w:p w14:paraId="279BB249" w14:textId="77777777" w:rsidR="00735236" w:rsidRDefault="00735236" w:rsidP="00735236">
      <w:pPr>
        <w:pStyle w:val="MDPI21heading1"/>
      </w:pPr>
      <w:r>
        <w:lastRenderedPageBreak/>
        <w:t>Discussion</w:t>
      </w:r>
    </w:p>
    <w:p w14:paraId="1B135438" w14:textId="77777777" w:rsidR="00735236" w:rsidRDefault="00735236" w:rsidP="00735236">
      <w:pPr>
        <w:pStyle w:val="MDPI22heading2"/>
      </w:pPr>
      <w:r>
        <w:t>Sitting Posture Monitoring Systems</w:t>
      </w:r>
    </w:p>
    <w:p w14:paraId="4F929693" w14:textId="77777777" w:rsidR="00735236" w:rsidRDefault="00735236" w:rsidP="00735236">
      <w:pPr>
        <w:pStyle w:val="MDPI31text"/>
      </w:pPr>
      <w:r>
        <w:t xml:space="preserve">As previously stated, the development of a sitting posture monitoring system is not an entirely new concept, rather it is an area that has been explored by multiple researchers in the past until this present day. This section would be going over different research projects that developed their variation of smart sensing chairs. To efficiently conduct this literature review, a total of 33 relevant research literatures were carefully selected and examined as seen in Table 1. have been published focusing on the of the use of unobtrusive means for the classification of different sitting positions. Systematically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4167FA69" w14:textId="72416822" w:rsidR="00735236" w:rsidRDefault="00735236" w:rsidP="00735236">
      <w:pPr>
        <w:pStyle w:val="MDPI31text"/>
      </w:pPr>
      <w:r>
        <w:t xml:space="preserve">As previously stated, </w:t>
      </w:r>
      <w:r w:rsidR="00BF1219">
        <w:t xml:space="preserve">Tan et al. </w:t>
      </w:r>
      <w:r w:rsidR="00BF1219">
        <w:fldChar w:fldCharType="begin"/>
      </w:r>
      <w:r w:rsidR="00BF1219">
        <w:instrText xml:space="preserve"> ADDIN ZOTERO_ITEM CSL_CITATION {"citationID":"vlfsskAw","properties":{"formattedCitation":"[11]","plainCitation":"[11]","noteIndex":0},"citationItems":[{"id":246,"uris":["http://zotero.org/users/11398818/items/LUPZ3F98"],"itemData":{"id":246,"type":"article-journal","container-title":"IEEE/ASME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BF1219" w:rsidRPr="00BF1219">
        <w:t>[11]</w:t>
      </w:r>
      <w:r w:rsidR="00BF1219">
        <w:fldChar w:fldCharType="end"/>
      </w:r>
      <w:r>
        <w:t xml:space="preserve"> was the first research seen to pioneer the idea of a smart sensing chair that is capable </w:t>
      </w:r>
      <w:r w:rsidR="00F00EF0">
        <w:t>o</w:t>
      </w:r>
      <w:r>
        <w:t xml:space="preserve">f detecting one’s posture by using pressure distribution sensors integrated into the chair. Over the past few years, various research studies have implemented different variations of these smart sensing chair concepts ranging from different sensors to various classification methods to posture detection as shown in Figure </w:t>
      </w:r>
      <w:r w:rsidR="00422649">
        <w:t>2</w:t>
      </w:r>
      <w:r>
        <w:t xml:space="preserve">. Furthermore, a literature connection map (on similar studies) done on smart sensing chairs was constructed as shown in Figure </w:t>
      </w:r>
      <w:r w:rsidR="00317AC0">
        <w:t>3</w:t>
      </w:r>
      <w:r>
        <w:t xml:space="preserve"> below. This figure gives a rough visualization of the amount of research being done in landscape of smart sensing chair technology.</w:t>
      </w:r>
    </w:p>
    <w:p w14:paraId="4CFE6882" w14:textId="166ADECC" w:rsidR="00735236" w:rsidRDefault="00735236" w:rsidP="00735236">
      <w:pPr>
        <w:pStyle w:val="MDPI52figure"/>
      </w:pPr>
      <w:r w:rsidRPr="00F2480F">
        <w:rPr>
          <w:noProof/>
        </w:rPr>
        <w:drawing>
          <wp:inline distT="0" distB="0" distL="0" distR="0" wp14:anchorId="06FF192C" wp14:editId="03757106">
            <wp:extent cx="3599935" cy="2771872"/>
            <wp:effectExtent l="19050" t="19050" r="635" b="9525"/>
            <wp:docPr id="1412268139" name="Picture 1412268139"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5"/>
                    <a:stretch>
                      <a:fillRect/>
                    </a:stretch>
                  </pic:blipFill>
                  <pic:spPr>
                    <a:xfrm>
                      <a:off x="0" y="0"/>
                      <a:ext cx="3635600" cy="2799333"/>
                    </a:xfrm>
                    <a:prstGeom prst="rect">
                      <a:avLst/>
                    </a:prstGeom>
                    <a:ln>
                      <a:solidFill>
                        <a:schemeClr val="tx1"/>
                      </a:solidFill>
                    </a:ln>
                  </pic:spPr>
                </pic:pic>
              </a:graphicData>
            </a:graphic>
          </wp:inline>
        </w:drawing>
      </w:r>
    </w:p>
    <w:p w14:paraId="05758A9F" w14:textId="4D359270" w:rsidR="000E10A1" w:rsidRDefault="000E10A1" w:rsidP="000E10A1">
      <w:pPr>
        <w:pStyle w:val="MDPI51figurecaption"/>
      </w:pPr>
      <w:r>
        <w:t xml:space="preserve">Figure </w:t>
      </w:r>
      <w:fldSimple w:instr=" SEQ Figure \* ARABIC ">
        <w:r w:rsidR="0027042E">
          <w:rPr>
            <w:noProof/>
          </w:rPr>
          <w:t>3</w:t>
        </w:r>
      </w:fldSimple>
      <w:r>
        <w:t xml:space="preserve"> - </w:t>
      </w:r>
      <w:r w:rsidRPr="00890B2A">
        <w:t>Timeline Map of Similar Literatures</w:t>
      </w:r>
    </w:p>
    <w:p w14:paraId="214A22F8" w14:textId="0DF4DAAB" w:rsidR="00735236" w:rsidRDefault="00735236" w:rsidP="00735236">
      <w:pPr>
        <w:pStyle w:val="MDPI52figure"/>
      </w:pPr>
      <w:r>
        <w:rPr>
          <w:noProof/>
        </w:rPr>
        <w:lastRenderedPageBreak/>
        <w:drawing>
          <wp:inline distT="0" distB="0" distL="0" distR="0" wp14:anchorId="39B1B6D3" wp14:editId="711FC4A8">
            <wp:extent cx="3325620" cy="2707143"/>
            <wp:effectExtent l="0" t="0" r="0" b="0"/>
            <wp:docPr id="1270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5324" cy="2715042"/>
                    </a:xfrm>
                    <a:prstGeom prst="rect">
                      <a:avLst/>
                    </a:prstGeom>
                    <a:noFill/>
                  </pic:spPr>
                </pic:pic>
              </a:graphicData>
            </a:graphic>
          </wp:inline>
        </w:drawing>
      </w:r>
    </w:p>
    <w:p w14:paraId="3A1FD3E7" w14:textId="021347CF" w:rsidR="000E10A1" w:rsidRDefault="000E10A1" w:rsidP="00EB11BA">
      <w:pPr>
        <w:pStyle w:val="MDPI511onefigurecaption"/>
      </w:pPr>
      <w:r>
        <w:t xml:space="preserve">Figure </w:t>
      </w:r>
      <w:r>
        <w:fldChar w:fldCharType="begin"/>
      </w:r>
      <w:r>
        <w:instrText xml:space="preserve"> SEQ Figure \* ARABIC </w:instrText>
      </w:r>
      <w:r>
        <w:fldChar w:fldCharType="separate"/>
      </w:r>
      <w:r w:rsidR="0027042E">
        <w:t>4</w:t>
      </w:r>
      <w:r>
        <w:fldChar w:fldCharType="end"/>
      </w:r>
      <w:r>
        <w:t xml:space="preserve"> - </w:t>
      </w:r>
      <w:r w:rsidRPr="00DF4D4C">
        <w:t>A Map of Similar Studies on Smart Sensing Chairs</w:t>
      </w:r>
    </w:p>
    <w:p w14:paraId="23C37B04" w14:textId="5E994CB0" w:rsidR="00735236" w:rsidRDefault="00735236" w:rsidP="00735236">
      <w:pPr>
        <w:pStyle w:val="MDPI22heading2"/>
      </w:pPr>
      <w:r>
        <w:t>Sensor systems</w:t>
      </w:r>
    </w:p>
    <w:p w14:paraId="1D531DA6" w14:textId="6D029DC0" w:rsidR="00735236" w:rsidRDefault="00735236" w:rsidP="00735236">
      <w:pPr>
        <w:pStyle w:val="MDPI31text"/>
      </w:pPr>
      <w:r>
        <w:t xml:space="preserve">As anticipated, various scholarly papers use </w:t>
      </w:r>
      <w:r w:rsidR="00B55FF5">
        <w:t>diverse types</w:t>
      </w:r>
      <w:r>
        <w:t xml:space="preserve"> of sensor devices to detect different 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r>
        <w:t>Sensing Chair using Pressure Sensors</w:t>
      </w:r>
    </w:p>
    <w:p w14:paraId="5ABEC7FE" w14:textId="77777777" w:rsidR="00735236" w:rsidRDefault="00735236" w:rsidP="00735236">
      <w:pPr>
        <w:pStyle w:val="MDPI23heading3"/>
      </w:pPr>
      <w:r>
        <w:t>Force Sensing/Sensitive Sensor (FSR)</w:t>
      </w:r>
    </w:p>
    <w:p w14:paraId="640B4153" w14:textId="4C0E69FA" w:rsidR="00735236" w:rsidRDefault="00735236" w:rsidP="00735236">
      <w:pPr>
        <w:pStyle w:val="MDPI31text"/>
      </w:pPr>
      <w:r>
        <w:t>Force Sensing Resistors are also known as force sensors which are commonly used to measure the forces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937748">
        <w:instrText xml:space="preserve"> ADDIN ZOTERO_ITEM CSL_CITATION {"citationID":"DMTRdPDV","properties":{"formattedCitation":"[12]","plainCitation":"[12]","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937748" w:rsidRPr="00937748">
        <w:t>[12]</w:t>
      </w:r>
      <w:r w:rsidR="00937748">
        <w:fldChar w:fldCharType="end"/>
      </w:r>
      <w:r>
        <w:t>.</w:t>
      </w:r>
      <w:r w:rsidR="00982A2F">
        <w:t xml:space="preserve"> It is </w:t>
      </w:r>
      <w:r w:rsidR="00EF75FC">
        <w:t>normally</w:t>
      </w:r>
      <w:r w:rsidR="00982A2F">
        <w:t xml:space="preserve"> composed of a </w:t>
      </w:r>
      <w:r w:rsidR="00EF75FC">
        <w:t>conductive polymer-based material</w:t>
      </w:r>
      <w:r w:rsidR="001368F3">
        <w:t xml:space="preserve">. </w:t>
      </w:r>
      <w:r>
        <w:t xml:space="preserve">To be able to get the reading from this sensor, it </w:t>
      </w:r>
      <w:r w:rsidR="002B1144">
        <w:t>is usually</w:t>
      </w:r>
      <w:r>
        <w:t xml:space="preserve"> connected directly to a microcontroller such as an Arduino or </w:t>
      </w:r>
      <w:r w:rsidR="00FC3929">
        <w:t xml:space="preserve">the </w:t>
      </w:r>
      <w:r>
        <w:t xml:space="preserve">like get its </w:t>
      </w:r>
      <w:r w:rsidR="006C66E6">
        <w:t>raw data reading</w:t>
      </w:r>
      <w:r w:rsidR="00627F07">
        <w:t xml:space="preserve">. </w:t>
      </w:r>
      <w:r>
        <w:t xml:space="preserve">Figure </w:t>
      </w:r>
      <w:r w:rsidR="0027042E">
        <w:t>5</w:t>
      </w:r>
      <w:r>
        <w:t xml:space="preserve"> shows an example of how </w:t>
      </w:r>
      <w:r w:rsidR="00496163">
        <w:t>an FSR</w:t>
      </w:r>
      <w:r>
        <w:t xml:space="preserve"> sensor commonly looks like.</w:t>
      </w:r>
    </w:p>
    <w:p w14:paraId="76598B4B" w14:textId="77777777" w:rsidR="00735236" w:rsidRDefault="00735236" w:rsidP="00735236">
      <w:pPr>
        <w:pStyle w:val="MDPI31text"/>
      </w:pPr>
    </w:p>
    <w:p w14:paraId="1ED5F621" w14:textId="6441B58E" w:rsidR="00735236" w:rsidRDefault="00735236" w:rsidP="00735236">
      <w:pPr>
        <w:pStyle w:val="MDPI52figure"/>
      </w:pPr>
      <w:r>
        <w:rPr>
          <w:noProof/>
        </w:rPr>
        <w:lastRenderedPageBreak/>
        <w:drawing>
          <wp:inline distT="0" distB="0" distL="0" distR="0" wp14:anchorId="00DF0B85" wp14:editId="5747EF04">
            <wp:extent cx="2546985" cy="2546985"/>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1480" cy="2571480"/>
                    </a:xfrm>
                    <a:prstGeom prst="rect">
                      <a:avLst/>
                    </a:prstGeom>
                    <a:noFill/>
                    <a:ln>
                      <a:solidFill>
                        <a:schemeClr val="tx1"/>
                      </a:solidFill>
                    </a:ln>
                  </pic:spPr>
                </pic:pic>
              </a:graphicData>
            </a:graphic>
          </wp:inline>
        </w:drawing>
      </w:r>
    </w:p>
    <w:p w14:paraId="30B9C23E" w14:textId="5301420F" w:rsidR="00DD2DDD" w:rsidRDefault="00EB11BA" w:rsidP="00DD2DDD">
      <w:pPr>
        <w:pStyle w:val="MDPI51figurecaption"/>
      </w:pPr>
      <w:r>
        <w:t xml:space="preserve">Figure </w:t>
      </w:r>
      <w:fldSimple w:instr=" SEQ Figure \* ARABIC ">
        <w:r w:rsidR="0027042E">
          <w:rPr>
            <w:noProof/>
          </w:rPr>
          <w:t>5</w:t>
        </w:r>
      </w:fldSimple>
      <w:r>
        <w:t xml:space="preserve"> - </w:t>
      </w:r>
      <w:r w:rsidRPr="00EC5B1C">
        <w:t>A Force Sensing Resistor</w:t>
      </w:r>
    </w:p>
    <w:p w14:paraId="23E13B7C" w14:textId="77777777" w:rsidR="00DD2DDD" w:rsidRDefault="00DD2DDD" w:rsidP="00DD2DDD">
      <w:pPr>
        <w:pStyle w:val="MDPI23heading3"/>
      </w:pPr>
      <w:bookmarkStart w:id="1" w:name="_Hlk156231641"/>
      <w:r>
        <w:t>Textile Pressure Sensor</w:t>
      </w:r>
    </w:p>
    <w:bookmarkEnd w:id="1"/>
    <w:p w14:paraId="12B3B8F3" w14:textId="77777777"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 Figure 4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652C7511" w14:textId="67F60B74" w:rsidR="00DD2DDD" w:rsidRDefault="00DD2DDD" w:rsidP="00DD2DDD">
      <w:pPr>
        <w:pStyle w:val="MDPI511onefigurecaption"/>
      </w:pPr>
      <w:r>
        <w:t xml:space="preserve">Figure </w:t>
      </w:r>
      <w:r>
        <w:fldChar w:fldCharType="begin"/>
      </w:r>
      <w:r>
        <w:instrText xml:space="preserve"> SEQ Figure \* ARABIC </w:instrText>
      </w:r>
      <w:r>
        <w:fldChar w:fldCharType="separate"/>
      </w:r>
      <w:r>
        <w:t>6</w:t>
      </w:r>
      <w:r>
        <w:fldChar w:fldCharType="end"/>
      </w:r>
      <w:r>
        <w:t xml:space="preserve"> - </w:t>
      </w:r>
      <w:r w:rsidRPr="00095F04">
        <w:t xml:space="preserve">Textile Pressure Sensor composition </w:t>
      </w:r>
      <w:r>
        <w:fldChar w:fldCharType="begin"/>
      </w:r>
      <w:r w:rsidR="006B377C">
        <w:instrText xml:space="preserve"> ADDIN ZOTERO_ITEM CSL_CITATION {"citationID":"S6woMp2V","properties":{"formattedCitation":"[13]","plainCitation":"[13]","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6B377C" w:rsidRPr="006B377C">
        <w:t>[13]</w:t>
      </w:r>
      <w:r>
        <w:fldChar w:fldCharType="end"/>
      </w:r>
    </w:p>
    <w:p w14:paraId="7594092E" w14:textId="7E3FA3F5" w:rsidR="00DD2DDD" w:rsidRDefault="00DD2DDD" w:rsidP="00DD2DDD">
      <w:pPr>
        <w:pStyle w:val="MDPI31text"/>
      </w:pPr>
      <w:r>
        <w:t>A few research studies were found to have used textile sensors to classify sitting postures. One of which was Kim et al [17],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instrText xml:space="preserve"> ADDIN ZOTERO_ITEM CSL_CITATION {"citationID":"FvlKajl4","properties":{"formattedCitation":"[14]","plainCitation":"[14]","noteIndex":0},"citationItems":[{"id":232,"uris":["http://zotero.org/users/11398818/items/ZMS5CAZB"],"itemData":{"id":232,"type":"article-journal","container-title":"IEEE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Pr="00B718CB">
        <w:t>[14]</w:t>
      </w:r>
      <w:r>
        <w:fldChar w:fldCharType="end"/>
      </w:r>
      <w:r>
        <w:t xml:space="preserve">. Additionally, Martínez-Estrada et al </w:t>
      </w:r>
      <w:r>
        <w:fldChar w:fldCharType="begin"/>
      </w:r>
      <w:r w:rsidR="006B377C">
        <w:instrText xml:space="preserve"> ADDIN ZOTERO_ITEM CSL_CITATION {"citationID":"1a3PvSrO","properties":{"formattedCitation":"[15]","plainCitation":"[15]","noteIndex":0},"citationItems":[{"id":153,"uris":["http://zotero.org/users/11398818/items/NETFL3DX"],"itemData":{"id":153,"type":"article-journal","abstract":"In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6B377C" w:rsidRPr="006B377C">
        <w:t>[15]</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1B9C6C55"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smart sensing chairs systems: using a dense sensor array and a sparse sensor array [13].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08B1ACF0" w14:textId="77777777" w:rsidR="00E60687" w:rsidRDefault="00E60687" w:rsidP="006F0F75">
      <w:pPr>
        <w:pStyle w:val="MDPI31text"/>
      </w:pPr>
    </w:p>
    <w:p w14:paraId="38B96BD5" w14:textId="77777777" w:rsidR="00741E43" w:rsidRDefault="00741E43" w:rsidP="00735236">
      <w:pPr>
        <w:pStyle w:val="MDPI31text"/>
      </w:pPr>
    </w:p>
    <w:p w14:paraId="7CA6D375" w14:textId="270B1D6D" w:rsidR="008D65BE" w:rsidRDefault="004144C5" w:rsidP="008D65BE">
      <w:pPr>
        <w:pStyle w:val="MDPI31text"/>
      </w:pPr>
      <w:r>
        <w:lastRenderedPageBreak/>
        <w:t>Dense Sensor Array</w:t>
      </w:r>
    </w:p>
    <w:p w14:paraId="45C69589" w14:textId="5360B79D" w:rsidR="008D65BE" w:rsidRDefault="00AA5616" w:rsidP="008D65BE">
      <w:pPr>
        <w:pStyle w:val="MDPI31text"/>
      </w:pPr>
      <w:r>
        <w:t>According to Ma et al</w:t>
      </w:r>
      <w:r w:rsidR="001D3467">
        <w:t xml:space="preserve"> in 2020 a</w:t>
      </w:r>
      <w:r>
        <w:t xml:space="preserve"> </w:t>
      </w:r>
      <w:r w:rsidR="001D3467">
        <w:t>d</w:t>
      </w:r>
      <w:r>
        <w:t>ense Sensor Array is said</w:t>
      </w:r>
      <w:r w:rsidR="008A550A">
        <w:t xml:space="preserve"> to be more costly compared to its counterpart </w:t>
      </w:r>
      <w:r w:rsidR="006C64AD">
        <w:fldChar w:fldCharType="begin"/>
      </w:r>
      <w:r w:rsidR="006B377C">
        <w:instrText xml:space="preserve"> ADDIN ZOTERO_ITEM CSL_CITATION {"citationID":"IsNqnCxp","properties":{"formattedCitation":"[16]","plainCitation":"[16]","noteIndex":0},"citationItems":[{"id":223,"uris":["http://zotero.org/users/11398818/items/2HFDN9YP"],"itemData":{"id":223,"type":"article-journal","container-title":"IEEE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6B377C" w:rsidRPr="006B377C">
        <w:t>[16]</w:t>
      </w:r>
      <w:r w:rsidR="006C64AD">
        <w:fldChar w:fldCharType="end"/>
      </w:r>
      <w:r w:rsidR="008A550A">
        <w:t>.</w:t>
      </w:r>
      <w:r w:rsidR="00266A6B">
        <w:t xml:space="preserve"> As shown in Table </w:t>
      </w:r>
      <w:r w:rsidR="002E69A2">
        <w:t>2 summarizes the list of studies</w:t>
      </w:r>
      <w:r w:rsidR="00266A6B">
        <w:t xml:space="preserve"> that </w:t>
      </w:r>
      <w:r w:rsidR="002E69A2">
        <w:t xml:space="preserve">used a dense sensor array. Xu et al, </w:t>
      </w:r>
      <w:r w:rsidR="002E69A2">
        <w:fldChar w:fldCharType="begin"/>
      </w:r>
      <w:r w:rsidR="0098358E">
        <w:instrText xml:space="preserve"> ADDIN ZOTERO_ITEM CSL_CITATION {"citationID":"PA4OAPFs","properties":{"formattedCitation":"[14]","plainCitation":"[14]","noteIndex":0},"citationItems":[{"id":232,"uris":["http://zotero.org/users/11398818/items/ZMS5CAZB"],"itemData":{"id":232,"type":"article-journal","container-title":"IEEE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98358E" w:rsidRPr="0098358E">
        <w:t>[14]</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6B377C">
        <w:instrText xml:space="preserve"> ADDIN ZOTERO_ITEM CSL_CITATION {"citationID":"gb41VxpW","properties":{"formattedCitation":"[17]","plainCitation":"[17]","noteIndex":0},"citationItems":[{"id":151,"uris":["http://zotero.org/users/11398818/items/IH6ZVDXW"],"itemData":{"id":151,"type":"article-journal","abstract":"&lt;p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6B377C" w:rsidRPr="006B377C">
        <w:t>[17]</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655DDE">
        <w:instrText xml:space="preserve"> ADDIN ZOTERO_ITEM CSL_CITATION {"citationID":"XH46TJ1n","properties":{"formattedCitation":"[18]","plainCitation":"[18]","noteIndex":0},"citationItems":[{"id":161,"uris":["http://zotero.org/users/11398818/items/JP76KCNB"],"itemData":{"id":161,"type":"article-journal","container-title":"Sensors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655DDE" w:rsidRPr="00655DDE">
        <w:t>[18]</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EB44AE">
        <w:instrText xml:space="preserve"> ADDIN ZOTERO_ITEM CSL_CITATION {"citationID":"l3tYwQ5a","properties":{"formattedCitation":"[19]","plainCitation":"[19]","noteIndex":0},"citationItems":[{"id":214,"uris":["http://zotero.org/users/11398818/items/SBMQ83RY"],"itemData":{"id":214,"type":"article-journal","abstract":"Sitting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EB44AE" w:rsidRPr="00EB44AE">
        <w:t>[19]</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9F4E5D">
        <w:instrText xml:space="preserve"> ADDIN ZOTERO_ITEM CSL_CITATION {"citationID":"9bzs1587","properties":{"formattedCitation":"[20]","plainCitation":"[20]","noteIndex":0},"citationItems":[{"id":143,"uris":["http://zotero.org/users/11398818/items/6LWNY69L"],"itemData":{"id":143,"type":"article-journal","abstract":"As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9F4E5D" w:rsidRPr="009F4E5D">
        <w:t>[20]</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343FE">
        <w:instrText xml:space="preserve"> ADDIN ZOTERO_ITEM CSL_CITATION {"citationID":"g6XQK4ny","properties":{"formattedCitation":"[21]","plainCitation":"[21]","noteIndex":0},"citationItems":[{"id":163,"uris":["http://zotero.org/users/11398818/items/L7KAFSQC"],"itemData":{"id":163,"type":"article-journal","container-title":"Sensors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343FE" w:rsidRPr="00C343FE">
        <w:t>[21]</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131EA8">
        <w:instrText xml:space="preserve"> ADDIN ZOTERO_ITEM CSL_CITATION {"citationID":"vBduqYIj","properties":{"formattedCitation":"[22]","plainCitation":"[22]","noteIndex":0},"citationItems":[{"id":105,"uris":["http://zotero.org/groups/5004747/items/N5KK9WGQ"],"itemData":{"id":105,"type":"article-journal","abstract":"This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131EA8" w:rsidRPr="00131EA8">
        <w:t>[22]</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F3F9E">
        <w:instrText xml:space="preserve"> ADDIN ZOTERO_ITEM CSL_CITATION {"citationID":"rPjymtlO","properties":{"formattedCitation":"[23]","plainCitation":"[23]","noteIndex":0},"citationItems":[{"id":126,"uris":["http://zotero.org/groups/5004747/items/SZ698YAT"],"itemData":{"id":126,"type":"article-journal","container-title":"IEEE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F3F9E" w:rsidRPr="00CF3F9E">
        <w:t>[23]</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843224">
        <w:instrText xml:space="preserve"> ADDIN ZOTERO_ITEM CSL_CITATION {"citationID":"Lsu2glnm","properties":{"formattedCitation":"[24]","plainCitation":"[24]","noteIndex":0},"citationItems":[{"id":220,"uris":["http://zotero.org/users/11398818/items/L4XCYESC"],"itemData":{"id":220,"type":"article-journal","container-title":"Biomedical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843224" w:rsidRPr="00843224">
        <w:t>[24]</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 xml:space="preserve">. Table 2 summarizes the </w:t>
      </w:r>
      <w:r w:rsidR="000E6755">
        <w:t xml:space="preserve">studies that applied the approach of using dense sensor array. </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696CC5">
        <w:tc>
          <w:tcPr>
            <w:tcW w:w="992" w:type="dxa"/>
            <w:tcBorders>
              <w:bottom w:val="single" w:sz="4" w:space="0" w:color="auto"/>
            </w:tcBorders>
            <w:shd w:val="clear" w:color="auto" w:fill="auto"/>
            <w:vAlign w:val="center"/>
          </w:tcPr>
          <w:p w14:paraId="65989B8B" w14:textId="77777777" w:rsidR="009F5DFF" w:rsidRPr="007F7C8C" w:rsidRDefault="009F5DFF" w:rsidP="00696CC5">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696CC5">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696CC5">
            <w:pPr>
              <w:pStyle w:val="MDPI42tablebody"/>
              <w:spacing w:line="240" w:lineRule="auto"/>
              <w:rPr>
                <w:b/>
                <w:snapToGrid/>
              </w:rPr>
            </w:pPr>
            <w:r>
              <w:rPr>
                <w:b/>
                <w:snapToGrid/>
              </w:rPr>
              <w:t xml:space="preserve">Sensor </w:t>
            </w:r>
          </w:p>
        </w:tc>
      </w:tr>
      <w:tr w:rsidR="008D65BE" w:rsidRPr="00EF08AF" w14:paraId="644B02FE" w14:textId="77777777" w:rsidTr="00696CC5">
        <w:tc>
          <w:tcPr>
            <w:tcW w:w="992" w:type="dxa"/>
            <w:shd w:val="clear" w:color="auto" w:fill="auto"/>
            <w:vAlign w:val="center"/>
          </w:tcPr>
          <w:p w14:paraId="16F43E5D" w14:textId="421AE877" w:rsidR="008D65BE" w:rsidRDefault="008D65BE" w:rsidP="008D65BE">
            <w:pPr>
              <w:pStyle w:val="MDPI42tablebody"/>
              <w:spacing w:line="240" w:lineRule="auto"/>
            </w:pPr>
            <w:r>
              <w:fldChar w:fldCharType="begin"/>
            </w:r>
            <w:r w:rsidR="00B718CB">
              <w:instrText xml:space="preserve"> ADDIN ZOTERO_ITEM CSL_CITATION {"citationID":"HtroHkgS","properties":{"formattedCitation":"[14]","plainCitation":"[14]","noteIndex":0},"citationItems":[{"id":232,"uris":["http://zotero.org/users/11398818/items/ZMS5CAZB"],"itemData":{"id":232,"type":"article-journal","container-title":"IEEE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B718CB" w:rsidRPr="00B718CB">
              <w:t>[14]</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EF08AF" w14:paraId="71169C4D" w14:textId="77777777" w:rsidTr="00696CC5">
        <w:tc>
          <w:tcPr>
            <w:tcW w:w="992" w:type="dxa"/>
            <w:shd w:val="clear" w:color="auto" w:fill="auto"/>
            <w:vAlign w:val="center"/>
          </w:tcPr>
          <w:p w14:paraId="0B277015" w14:textId="23A7CCBB" w:rsidR="008D65BE" w:rsidRPr="00F220D4" w:rsidRDefault="008D65BE" w:rsidP="008D65BE">
            <w:pPr>
              <w:pStyle w:val="MDPI42tablebody"/>
              <w:spacing w:line="240" w:lineRule="auto"/>
            </w:pPr>
            <w:r>
              <w:fldChar w:fldCharType="begin"/>
            </w:r>
            <w:r w:rsidR="006B377C">
              <w:instrText xml:space="preserve"> ADDIN ZOTERO_ITEM CSL_CITATION {"citationID":"Fmw1tJeB","properties":{"formattedCitation":"[17]","plainCitation":"[17]","noteIndex":0},"citationItems":[{"id":151,"uris":["http://zotero.org/users/11398818/items/IH6ZVDXW"],"itemData":{"id":151,"type":"article-journal","abstract":"&lt;p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6B377C" w:rsidRPr="006B377C">
              <w:t>[17]</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F220D4" w:rsidRDefault="008D65BE" w:rsidP="008D65BE">
            <w:pPr>
              <w:pStyle w:val="MDPI42tablebody"/>
              <w:spacing w:line="240" w:lineRule="auto"/>
            </w:pPr>
            <w:r w:rsidRPr="00176972">
              <w:t>52x44 Piezo-Resistive Sensor Array</w:t>
            </w:r>
          </w:p>
        </w:tc>
      </w:tr>
      <w:tr w:rsidR="008D65BE" w:rsidRPr="00EF08AF" w14:paraId="38EC37FF" w14:textId="77777777" w:rsidTr="00696CC5">
        <w:tc>
          <w:tcPr>
            <w:tcW w:w="992" w:type="dxa"/>
            <w:shd w:val="clear" w:color="auto" w:fill="auto"/>
            <w:vAlign w:val="center"/>
          </w:tcPr>
          <w:p w14:paraId="4C367146" w14:textId="452508C1" w:rsidR="008D65BE" w:rsidRDefault="008D65BE" w:rsidP="008D65BE">
            <w:pPr>
              <w:pStyle w:val="MDPI42tablebody"/>
              <w:spacing w:line="240" w:lineRule="auto"/>
            </w:pPr>
            <w:r>
              <w:fldChar w:fldCharType="begin"/>
            </w:r>
            <w:r w:rsidR="006B377C">
              <w:instrText xml:space="preserve"> ADDIN ZOTERO_ITEM CSL_CITATION {"citationID":"gZKeEbsz","properties":{"formattedCitation":"[18]","plainCitation":"[18]","noteIndex":0},"citationItems":[{"id":161,"uris":["http://zotero.org/users/11398818/items/JP76KCNB"],"itemData":{"id":161,"type":"article-journal","container-title":"Sensors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6B377C" w:rsidRPr="006B377C">
              <w:t>[18]</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696CC5">
        <w:tc>
          <w:tcPr>
            <w:tcW w:w="992" w:type="dxa"/>
            <w:shd w:val="clear" w:color="auto" w:fill="auto"/>
            <w:vAlign w:val="center"/>
          </w:tcPr>
          <w:p w14:paraId="1E564D27" w14:textId="01D01422" w:rsidR="008D65BE" w:rsidRDefault="008D65BE" w:rsidP="008D65BE">
            <w:pPr>
              <w:pStyle w:val="MDPI42tablebody"/>
              <w:spacing w:line="240" w:lineRule="auto"/>
            </w:pPr>
            <w:r>
              <w:fldChar w:fldCharType="begin"/>
            </w:r>
            <w:r w:rsidR="006B377C">
              <w:instrText xml:space="preserve"> ADDIN ZOTERO_ITEM CSL_CITATION {"citationID":"SRgAzMXS","properties":{"formattedCitation":"[19]","plainCitation":"[19]","noteIndex":0},"citationItems":[{"id":214,"uris":["http://zotero.org/users/11398818/items/SBMQ83RY"],"itemData":{"id":214,"type":"article-journal","abstract":"Sitting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6B377C" w:rsidRPr="006B377C">
              <w:t>[19]</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696CC5">
        <w:tc>
          <w:tcPr>
            <w:tcW w:w="992" w:type="dxa"/>
            <w:shd w:val="clear" w:color="auto" w:fill="auto"/>
            <w:vAlign w:val="center"/>
          </w:tcPr>
          <w:p w14:paraId="43D2C1DD" w14:textId="513E4924" w:rsidR="008D65BE" w:rsidRDefault="008D65BE" w:rsidP="008D65BE">
            <w:pPr>
              <w:pStyle w:val="MDPI42tablebody"/>
              <w:spacing w:line="240" w:lineRule="auto"/>
            </w:pPr>
            <w:r>
              <w:fldChar w:fldCharType="begin"/>
            </w:r>
            <w:r w:rsidR="006B377C">
              <w:instrText xml:space="preserve"> ADDIN ZOTERO_ITEM CSL_CITATION {"citationID":"BNnUMXYr","properties":{"formattedCitation":"[20]","plainCitation":"[20]","noteIndex":0},"citationItems":[{"id":143,"uris":["http://zotero.org/users/11398818/items/6LWNY69L"],"itemData":{"id":143,"type":"article-journal","abstract":"As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6B377C" w:rsidRPr="006B377C">
              <w:t>[20]</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696CC5">
        <w:tc>
          <w:tcPr>
            <w:tcW w:w="992" w:type="dxa"/>
            <w:shd w:val="clear" w:color="auto" w:fill="auto"/>
            <w:vAlign w:val="center"/>
          </w:tcPr>
          <w:p w14:paraId="2287F4EC" w14:textId="5DFFB838" w:rsidR="00823A9F" w:rsidRDefault="00823A9F" w:rsidP="00823A9F">
            <w:pPr>
              <w:pStyle w:val="MDPI42tablebody"/>
              <w:spacing w:line="240" w:lineRule="auto"/>
            </w:pPr>
            <w:r>
              <w:fldChar w:fldCharType="begin"/>
            </w:r>
            <w:r w:rsidR="006B377C">
              <w:instrText xml:space="preserve"> ADDIN ZOTERO_ITEM CSL_CITATION {"citationID":"dWLOO0lR","properties":{"formattedCitation":"[21]","plainCitation":"[21]","noteIndex":0},"citationItems":[{"id":163,"uris":["http://zotero.org/users/11398818/items/L7KAFSQC"],"itemData":{"id":163,"type":"article-journal","container-title":"Sensors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6B377C" w:rsidRPr="006B377C">
              <w:t>[21]</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696CC5">
        <w:tc>
          <w:tcPr>
            <w:tcW w:w="992" w:type="dxa"/>
            <w:shd w:val="clear" w:color="auto" w:fill="auto"/>
            <w:vAlign w:val="center"/>
          </w:tcPr>
          <w:p w14:paraId="0937F693" w14:textId="6F790980" w:rsidR="00823A9F" w:rsidRDefault="00823A9F" w:rsidP="00823A9F">
            <w:pPr>
              <w:pStyle w:val="MDPI42tablebody"/>
              <w:spacing w:line="240" w:lineRule="auto"/>
            </w:pPr>
            <w:r>
              <w:fldChar w:fldCharType="begin"/>
            </w:r>
            <w:r w:rsidR="006B377C">
              <w:instrText xml:space="preserve"> ADDIN ZOTERO_ITEM CSL_CITATION {"citationID":"bUMa0g88","properties":{"formattedCitation":"[22]","plainCitation":"[22]","noteIndex":0},"citationItems":[{"id":105,"uris":["http://zotero.org/groups/5004747/items/N5KK9WGQ"],"itemData":{"id":105,"type":"article-journal","abstract":"This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6B377C" w:rsidRPr="006B377C">
              <w:t>[22]</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696CC5">
        <w:tc>
          <w:tcPr>
            <w:tcW w:w="992" w:type="dxa"/>
            <w:shd w:val="clear" w:color="auto" w:fill="auto"/>
            <w:vAlign w:val="center"/>
          </w:tcPr>
          <w:p w14:paraId="37A42D61" w14:textId="05B0B741" w:rsidR="00823A9F" w:rsidRDefault="00823A9F" w:rsidP="00823A9F">
            <w:pPr>
              <w:pStyle w:val="MDPI42tablebody"/>
              <w:spacing w:line="240" w:lineRule="auto"/>
            </w:pPr>
            <w:r>
              <w:fldChar w:fldCharType="begin"/>
            </w:r>
            <w:r w:rsidR="006B377C">
              <w:instrText xml:space="preserve"> ADDIN ZOTERO_ITEM CSL_CITATION {"citationID":"MJaKl07D","properties":{"formattedCitation":"[23]","plainCitation":"[23]","noteIndex":0},"citationItems":[{"id":126,"uris":["http://zotero.org/groups/5004747/items/SZ698YAT"],"itemData":{"id":126,"type":"article-journal","container-title":"IEEE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6B377C" w:rsidRPr="006B377C">
              <w:t>[23]</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696CC5">
        <w:tc>
          <w:tcPr>
            <w:tcW w:w="992" w:type="dxa"/>
            <w:shd w:val="clear" w:color="auto" w:fill="auto"/>
            <w:vAlign w:val="center"/>
          </w:tcPr>
          <w:p w14:paraId="642D2990" w14:textId="19DF4DF7" w:rsidR="00DF4052" w:rsidRDefault="00DF4052" w:rsidP="00DF4052">
            <w:pPr>
              <w:pStyle w:val="MDPI42tablebody"/>
              <w:spacing w:line="240" w:lineRule="auto"/>
            </w:pPr>
            <w:r>
              <w:fldChar w:fldCharType="begin"/>
            </w:r>
            <w:r w:rsidR="006B377C">
              <w:instrText xml:space="preserve"> ADDIN ZOTERO_ITEM CSL_CITATION {"citationID":"5zplmuNL","properties":{"formattedCitation":"[24]","plainCitation":"[24]","noteIndex":0},"citationItems":[{"id":220,"uris":["http://zotero.org/users/11398818/items/L4XCYESC"],"itemData":{"id":220,"type":"article-journal","container-title":"Biomedical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6B377C" w:rsidRPr="006B377C">
              <w:t>[24]</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7E742A92" w14:textId="77777777" w:rsidR="00A02F01" w:rsidRDefault="00A02F01" w:rsidP="00F877EB">
      <w:pPr>
        <w:pStyle w:val="MDPI31text"/>
        <w:ind w:left="0" w:firstLine="0"/>
      </w:pPr>
    </w:p>
    <w:p w14:paraId="4E217CE8" w14:textId="77777777" w:rsidR="002F3AF5" w:rsidRDefault="002F3AF5"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696CC5">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696CC5">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696CC5">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6717EDEE" w:rsidR="0053287E" w:rsidRPr="00F220D4" w:rsidRDefault="009D1C0F" w:rsidP="009D1C0F">
            <w:pPr>
              <w:pStyle w:val="MDPI42tablebody"/>
              <w:spacing w:line="240" w:lineRule="auto"/>
            </w:pPr>
            <w:r>
              <w:fldChar w:fldCharType="begin"/>
            </w:r>
            <w:r w:rsidR="006B377C">
              <w:instrText xml:space="preserve"> ADDIN ZOTERO_ITEM CSL_CITATION {"citationID":"nMgP6kS8","properties":{"formattedCitation":"[25]","plainCitation":"[25]","noteIndex":0},"citationItems":[{"id":177,"uris":["http://zotero.org/users/11398818/items/TIX5H2JM"],"itemData":{"id":177,"type":"paper-conference","container-title":"Proceedings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6B377C" w:rsidRPr="006B377C">
              <w:t>[25]</w:t>
            </w:r>
            <w:r>
              <w:fldChar w:fldCharType="end"/>
            </w:r>
          </w:p>
        </w:tc>
        <w:tc>
          <w:tcPr>
            <w:tcW w:w="2250" w:type="dxa"/>
            <w:shd w:val="clear" w:color="auto" w:fill="auto"/>
            <w:vAlign w:val="center"/>
          </w:tcPr>
          <w:p w14:paraId="34472A78" w14:textId="04353C30" w:rsidR="0053287E" w:rsidRPr="00F220D4" w:rsidRDefault="004D7F67" w:rsidP="00696CC5">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696CC5">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4253DAB9" w:rsidR="004D7F67" w:rsidRDefault="00C2059F" w:rsidP="009D1C0F">
            <w:pPr>
              <w:pStyle w:val="MDPI42tablebody"/>
              <w:spacing w:line="240" w:lineRule="auto"/>
            </w:pPr>
            <w:r>
              <w:fldChar w:fldCharType="begin"/>
            </w:r>
            <w:r w:rsidR="006B377C">
              <w:instrText xml:space="preserve"> ADDIN ZOTERO_ITEM CSL_CITATION {"citationID":"JYWsaotW","properties":{"formattedCitation":"[26]","plainCitation":"[26]","noteIndex":0},"citationItems":[{"id":155,"uris":["http://zotero.org/users/11398818/items/UWUTEDIW"],"itemData":{"id":155,"type":"article-journal","abstract":"The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6B377C" w:rsidRPr="006B377C">
              <w:t>[26]</w:t>
            </w:r>
            <w:r>
              <w:fldChar w:fldCharType="end"/>
            </w:r>
          </w:p>
        </w:tc>
        <w:tc>
          <w:tcPr>
            <w:tcW w:w="2250" w:type="dxa"/>
            <w:shd w:val="clear" w:color="auto" w:fill="auto"/>
            <w:vAlign w:val="center"/>
          </w:tcPr>
          <w:p w14:paraId="6D37F699" w14:textId="18A30AFA" w:rsidR="004D7F67" w:rsidRPr="004D7F67" w:rsidRDefault="00C2059F" w:rsidP="00696CC5">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696CC5">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692AA3D4" w:rsidR="00C2059F" w:rsidRDefault="007333A0" w:rsidP="009D1C0F">
            <w:pPr>
              <w:pStyle w:val="MDPI42tablebody"/>
              <w:spacing w:line="240" w:lineRule="auto"/>
            </w:pPr>
            <w:r>
              <w:fldChar w:fldCharType="begin"/>
            </w:r>
            <w:r w:rsidR="006B377C">
              <w:instrText xml:space="preserve"> ADDIN ZOTERO_ITEM CSL_CITATION {"citationID":"pxe0pT3g","properties":{"formattedCitation":"[27]","plainCitation":"[27]","noteIndex":0},"citationItems":[{"id":157,"uris":["http://zotero.org/users/11398818/items/RFVAKVUE"],"itemData":{"id":157,"type":"article-journal","abstract":"Nowadays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6B377C" w:rsidRPr="006B377C">
              <w:t>[27]</w:t>
            </w:r>
            <w:r>
              <w:fldChar w:fldCharType="end"/>
            </w:r>
          </w:p>
        </w:tc>
        <w:tc>
          <w:tcPr>
            <w:tcW w:w="2250" w:type="dxa"/>
            <w:shd w:val="clear" w:color="auto" w:fill="auto"/>
            <w:vAlign w:val="center"/>
          </w:tcPr>
          <w:p w14:paraId="18BBF8CC" w14:textId="1C37C23F" w:rsidR="00C2059F" w:rsidRPr="00C2059F" w:rsidRDefault="00A87033" w:rsidP="00696CC5">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696CC5">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22993BF7" w:rsidR="00424A49" w:rsidRDefault="00424A49" w:rsidP="009D1C0F">
            <w:pPr>
              <w:pStyle w:val="MDPI42tablebody"/>
              <w:spacing w:line="240" w:lineRule="auto"/>
            </w:pPr>
            <w:r>
              <w:fldChar w:fldCharType="begin"/>
            </w:r>
            <w:r w:rsidR="006B377C">
              <w:instrText xml:space="preserve"> ADDIN ZOTERO_ITEM CSL_CITATION {"citationID":"8mqIR0Tc","properties":{"formattedCitation":"[28]","plainCitation":"[28]","noteIndex":0},"citationItems":[{"id":167,"uris":["http://zotero.org/users/11398818/items/DR5UVBDW"],"itemData":{"id":167,"type":"article-journal","container-title":"IEEE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6B377C" w:rsidRPr="006B377C">
              <w:t>[28]</w:t>
            </w:r>
            <w:r>
              <w:fldChar w:fldCharType="end"/>
            </w:r>
          </w:p>
        </w:tc>
        <w:tc>
          <w:tcPr>
            <w:tcW w:w="2250" w:type="dxa"/>
            <w:shd w:val="clear" w:color="auto" w:fill="auto"/>
            <w:vAlign w:val="center"/>
          </w:tcPr>
          <w:p w14:paraId="397DCA19" w14:textId="3EEEC376" w:rsidR="00424A49" w:rsidRPr="007333A0" w:rsidRDefault="00424A49" w:rsidP="00696CC5">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696CC5">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1BD43DB7" w:rsidR="0091748C" w:rsidRDefault="0091748C" w:rsidP="009D1C0F">
            <w:pPr>
              <w:pStyle w:val="MDPI42tablebody"/>
              <w:spacing w:line="240" w:lineRule="auto"/>
            </w:pPr>
            <w:r>
              <w:fldChar w:fldCharType="begin"/>
            </w:r>
            <w:r w:rsidR="006B377C">
              <w:instrText xml:space="preserve"> ADDIN ZOTERO_ITEM CSL_CITATION {"citationID":"IhXEyMsA","properties":{"formattedCitation":"[29]","plainCitation":"[29]","noteIndex":0},"citationItems":[{"id":169,"uris":["http://zotero.org/users/11398818/items/8IPGYUV4"],"itemData":{"id":169,"type":"article-journal","container-title":"IEEE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6B377C" w:rsidRPr="006B377C">
              <w:t>[29]</w:t>
            </w:r>
            <w:r>
              <w:fldChar w:fldCharType="end"/>
            </w:r>
          </w:p>
        </w:tc>
        <w:tc>
          <w:tcPr>
            <w:tcW w:w="2250" w:type="dxa"/>
            <w:shd w:val="clear" w:color="auto" w:fill="auto"/>
            <w:vAlign w:val="center"/>
          </w:tcPr>
          <w:p w14:paraId="612F6857" w14:textId="640551B7" w:rsidR="0091748C" w:rsidRPr="00424A49" w:rsidRDefault="00122648" w:rsidP="00696CC5">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696CC5">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73CF8FEC" w:rsidR="00122648" w:rsidRDefault="00122648" w:rsidP="009D1C0F">
            <w:pPr>
              <w:pStyle w:val="MDPI42tablebody"/>
              <w:spacing w:line="240" w:lineRule="auto"/>
            </w:pPr>
            <w:r>
              <w:lastRenderedPageBreak/>
              <w:fldChar w:fldCharType="begin"/>
            </w:r>
            <w:r w:rsidR="006B377C">
              <w:instrText xml:space="preserve"> ADDIN ZOTERO_ITEM CSL_CITATION {"citationID":"A9fOCa3b","properties":{"formattedCitation":"[30]","plainCitation":"[30]","noteIndex":0},"citationItems":[{"id":170,"uris":["http://zotero.org/users/11398818/items/DXZPDRQ4"],"itemData":{"id":170,"type":"chapter","container-title":"Engineering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6B377C" w:rsidRPr="006B377C">
              <w:t>[30]</w:t>
            </w:r>
            <w:r>
              <w:fldChar w:fldCharType="end"/>
            </w:r>
          </w:p>
        </w:tc>
        <w:tc>
          <w:tcPr>
            <w:tcW w:w="2250" w:type="dxa"/>
            <w:shd w:val="clear" w:color="auto" w:fill="auto"/>
            <w:vAlign w:val="center"/>
          </w:tcPr>
          <w:p w14:paraId="18162092" w14:textId="4E69B5AC" w:rsidR="00122648" w:rsidRPr="00122648" w:rsidRDefault="00975289" w:rsidP="00696CC5">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696CC5">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3E7DB795" w:rsidR="00975289" w:rsidRDefault="00E34D3E" w:rsidP="009D1C0F">
            <w:pPr>
              <w:pStyle w:val="MDPI42tablebody"/>
              <w:spacing w:line="240" w:lineRule="auto"/>
            </w:pPr>
            <w:r>
              <w:fldChar w:fldCharType="begin"/>
            </w:r>
            <w:r w:rsidR="006B377C">
              <w:instrText xml:space="preserve"> ADDIN ZOTERO_ITEM CSL_CITATION {"citationID":"XbV3quPa","properties":{"formattedCitation":"[31]","plainCitation":"[31]","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6B377C" w:rsidRPr="006B377C">
              <w:t>[31]</w:t>
            </w:r>
            <w:r>
              <w:fldChar w:fldCharType="end"/>
            </w:r>
          </w:p>
        </w:tc>
        <w:tc>
          <w:tcPr>
            <w:tcW w:w="2250" w:type="dxa"/>
            <w:shd w:val="clear" w:color="auto" w:fill="auto"/>
            <w:vAlign w:val="center"/>
          </w:tcPr>
          <w:p w14:paraId="6EC5C4FD" w14:textId="28C8D98E" w:rsidR="00975289" w:rsidRPr="00975289" w:rsidRDefault="00CF46EC" w:rsidP="00696CC5">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696CC5">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12AE9B87" w:rsidR="00E34D3E" w:rsidRDefault="0034379F" w:rsidP="009D1C0F">
            <w:pPr>
              <w:pStyle w:val="MDPI42tablebody"/>
              <w:spacing w:line="240" w:lineRule="auto"/>
            </w:pPr>
            <w:r>
              <w:fldChar w:fldCharType="begin"/>
            </w:r>
            <w:r w:rsidR="006B377C">
              <w:instrText xml:space="preserve"> ADDIN ZOTERO_ITEM CSL_CITATION {"citationID":"SQwUhxMr","properties":{"formattedCitation":"[32]","plainCitation":"[32]","noteIndex":0},"citationItems":[{"id":182,"uris":["http://zotero.org/users/11398818/items/EJDVGSEA"],"itemData":{"id":182,"type":"article-journal","abstract":"Occupational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6B377C" w:rsidRPr="006B377C">
              <w:t>[32]</w:t>
            </w:r>
            <w:r>
              <w:fldChar w:fldCharType="end"/>
            </w:r>
          </w:p>
        </w:tc>
        <w:tc>
          <w:tcPr>
            <w:tcW w:w="2250" w:type="dxa"/>
            <w:shd w:val="clear" w:color="auto" w:fill="auto"/>
            <w:vAlign w:val="center"/>
          </w:tcPr>
          <w:p w14:paraId="4FED6E92" w14:textId="77AF37E0" w:rsidR="00E34D3E" w:rsidRPr="00CF46EC" w:rsidRDefault="0034379F" w:rsidP="00696CC5">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696CC5">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C61D545" w:rsidR="0034379F" w:rsidRDefault="00051552" w:rsidP="009D1C0F">
            <w:pPr>
              <w:pStyle w:val="MDPI42tablebody"/>
              <w:spacing w:line="240" w:lineRule="auto"/>
            </w:pPr>
            <w:r>
              <w:fldChar w:fldCharType="begin"/>
            </w:r>
            <w:r w:rsidR="006B377C">
              <w:instrText xml:space="preserve"> ADDIN ZOTERO_ITEM CSL_CITATION {"citationID":"hLcTSbMd","properties":{"formattedCitation":"[33]","plainCitation":"[33]","noteIndex":0},"citationItems":[{"id":159,"uris":["http://zotero.org/users/11398818/items/UGIYCU8F"],"itemData":{"id":159,"type":"article-journal","abstract":"Prolonged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6B377C" w:rsidRPr="006B377C">
              <w:t>[33]</w:t>
            </w:r>
            <w:r>
              <w:fldChar w:fldCharType="end"/>
            </w:r>
          </w:p>
        </w:tc>
        <w:tc>
          <w:tcPr>
            <w:tcW w:w="2250" w:type="dxa"/>
            <w:shd w:val="clear" w:color="auto" w:fill="auto"/>
            <w:vAlign w:val="center"/>
          </w:tcPr>
          <w:p w14:paraId="731920E7" w14:textId="60C6CCD5" w:rsidR="0034379F" w:rsidRPr="0034379F" w:rsidRDefault="00051552" w:rsidP="00696CC5">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696CC5">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3F5F9A8C" w:rsidR="00051552" w:rsidRDefault="00975865" w:rsidP="009D1C0F">
            <w:pPr>
              <w:pStyle w:val="MDPI42tablebody"/>
              <w:spacing w:line="240" w:lineRule="auto"/>
            </w:pPr>
            <w:r>
              <w:fldChar w:fldCharType="begin"/>
            </w:r>
            <w:r w:rsidR="006B377C">
              <w:instrText xml:space="preserve"> ADDIN ZOTERO_ITEM CSL_CITATION {"citationID":"EPdh809h","properties":{"formattedCitation":"[34]","plainCitation":"[34]","noteIndex":0},"citationItems":[{"id":216,"uris":["http://zotero.org/users/11398818/items/AU67EL3E"],"itemData":{"id":216,"type":"article-journal","abstract":"Nowadays,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6B377C" w:rsidRPr="006B377C">
              <w:t>[34]</w:t>
            </w:r>
            <w:r>
              <w:fldChar w:fldCharType="end"/>
            </w:r>
          </w:p>
        </w:tc>
        <w:tc>
          <w:tcPr>
            <w:tcW w:w="2250" w:type="dxa"/>
            <w:shd w:val="clear" w:color="auto" w:fill="auto"/>
            <w:vAlign w:val="center"/>
          </w:tcPr>
          <w:p w14:paraId="5C45F28A" w14:textId="0EE84C5C" w:rsidR="00051552" w:rsidRPr="00051552" w:rsidRDefault="00975865" w:rsidP="00696CC5">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696CC5">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244587CD" w:rsidR="00975865" w:rsidRDefault="00892953" w:rsidP="009D1C0F">
            <w:pPr>
              <w:pStyle w:val="MDPI42tablebody"/>
              <w:spacing w:line="240" w:lineRule="auto"/>
            </w:pPr>
            <w:r>
              <w:fldChar w:fldCharType="begin"/>
            </w:r>
            <w:r w:rsidR="006B377C">
              <w:instrText xml:space="preserve"> ADDIN ZOTERO_ITEM CSL_CITATION {"citationID":"IWnMmPTj","properties":{"formattedCitation":"[16]","plainCitation":"[16]","noteIndex":0},"citationItems":[{"id":223,"uris":["http://zotero.org/users/11398818/items/2HFDN9YP"],"itemData":{"id":223,"type":"article-journal","container-title":"IEEE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6B377C" w:rsidRPr="006B377C">
              <w:t>[16]</w:t>
            </w:r>
            <w:r>
              <w:fldChar w:fldCharType="end"/>
            </w:r>
          </w:p>
        </w:tc>
        <w:tc>
          <w:tcPr>
            <w:tcW w:w="2250" w:type="dxa"/>
            <w:shd w:val="clear" w:color="auto" w:fill="auto"/>
            <w:vAlign w:val="center"/>
          </w:tcPr>
          <w:p w14:paraId="7C147AE4" w14:textId="57012EAD" w:rsidR="00975865" w:rsidRPr="00975865" w:rsidRDefault="00892953" w:rsidP="00696CC5">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696CC5">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6CE28CB5" w:rsidR="00892953" w:rsidRDefault="00335AD8" w:rsidP="009D1C0F">
            <w:pPr>
              <w:pStyle w:val="MDPI42tablebody"/>
              <w:spacing w:line="240" w:lineRule="auto"/>
            </w:pPr>
            <w:r>
              <w:fldChar w:fldCharType="begin"/>
            </w:r>
            <w:r w:rsidR="006B377C">
              <w:instrText xml:space="preserve"> ADDIN ZOTERO_ITEM CSL_CITATION {"citationID":"EMq2qBtM","properties":{"formattedCitation":"[35]","plainCitation":"[35]","noteIndex":0},"citationItems":[{"id":228,"uris":["http://zotero.org/users/11398818/items/A72X998B"],"itemData":{"id":228,"type":"article-journal","container-title":"International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6B377C" w:rsidRPr="006B377C">
              <w:t>[35]</w:t>
            </w:r>
            <w:r>
              <w:fldChar w:fldCharType="end"/>
            </w:r>
          </w:p>
        </w:tc>
        <w:tc>
          <w:tcPr>
            <w:tcW w:w="2250" w:type="dxa"/>
            <w:shd w:val="clear" w:color="auto" w:fill="auto"/>
            <w:vAlign w:val="center"/>
          </w:tcPr>
          <w:p w14:paraId="4D52A185" w14:textId="3C29F59A" w:rsidR="00892953" w:rsidRPr="00CF46EC" w:rsidRDefault="009E0B63" w:rsidP="00696CC5">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696CC5">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2DDA56EA" w:rsidR="009E0B63" w:rsidRDefault="007D2676" w:rsidP="009D1C0F">
            <w:pPr>
              <w:pStyle w:val="MDPI42tablebody"/>
              <w:spacing w:line="240" w:lineRule="auto"/>
            </w:pPr>
            <w:r>
              <w:fldChar w:fldCharType="begin"/>
            </w:r>
            <w:r w:rsidR="006B377C">
              <w:instrText xml:space="preserve"> ADDIN ZOTERO_ITEM CSL_CITATION {"citationID":"hQ7c4dGO","properties":{"formattedCitation":"[36]","plainCitation":"[36]","noteIndex":0},"citationItems":[{"id":235,"uris":["http://zotero.org/users/11398818/items/MM83R5MW"],"itemData":{"id":235,"type":"paper-conference","container-title":"2014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6B377C" w:rsidRPr="006B377C">
              <w:t>[36]</w:t>
            </w:r>
            <w:r>
              <w:fldChar w:fldCharType="end"/>
            </w:r>
          </w:p>
        </w:tc>
        <w:tc>
          <w:tcPr>
            <w:tcW w:w="2250" w:type="dxa"/>
            <w:shd w:val="clear" w:color="auto" w:fill="auto"/>
            <w:vAlign w:val="center"/>
          </w:tcPr>
          <w:p w14:paraId="488A0322" w14:textId="2E3528F2" w:rsidR="009E0B63" w:rsidRPr="009E0B63" w:rsidRDefault="007D2676" w:rsidP="00696CC5">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696CC5">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6B09B6E0" w:rsidR="007D2676" w:rsidRDefault="00E63F99" w:rsidP="009D1C0F">
            <w:pPr>
              <w:pStyle w:val="MDPI42tablebody"/>
              <w:spacing w:line="240" w:lineRule="auto"/>
            </w:pPr>
            <w:r>
              <w:fldChar w:fldCharType="begin"/>
            </w:r>
            <w:r w:rsidR="006B377C">
              <w:instrText xml:space="preserve"> ADDIN ZOTERO_ITEM CSL_CITATION {"citationID":"MkL5FbQy","properties":{"formattedCitation":"[37]","plainCitation":"[37]","noteIndex":0},"citationItems":[{"id":254,"uris":["http://zotero.org/users/11398818/items/65CCGVLQ"],"itemData":{"id":254,"type":"paper-conference","container-title":"2022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6B377C" w:rsidRPr="006B377C">
              <w:t>[37]</w:t>
            </w:r>
            <w:r>
              <w:fldChar w:fldCharType="end"/>
            </w:r>
          </w:p>
        </w:tc>
        <w:tc>
          <w:tcPr>
            <w:tcW w:w="2250" w:type="dxa"/>
            <w:shd w:val="clear" w:color="auto" w:fill="auto"/>
            <w:vAlign w:val="center"/>
          </w:tcPr>
          <w:p w14:paraId="560C6430" w14:textId="03559D4F" w:rsidR="007D2676" w:rsidRPr="007D2676" w:rsidRDefault="007D2676" w:rsidP="00696CC5">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696CC5">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388EBFCF" w:rsidR="00E63F99" w:rsidRDefault="00E63F99" w:rsidP="009D1C0F">
            <w:pPr>
              <w:pStyle w:val="MDPI42tablebody"/>
              <w:spacing w:line="240" w:lineRule="auto"/>
            </w:pPr>
            <w:r>
              <w:fldChar w:fldCharType="begin"/>
            </w:r>
            <w:r w:rsidR="006B377C">
              <w:instrText xml:space="preserve"> ADDIN ZOTERO_ITEM CSL_CITATION {"citationID":"40sE9qpk","properties":{"formattedCitation":"[38]","plainCitation":"[38]","noteIndex":0},"citationItems":[{"id":261,"uris":["http://zotero.org/users/11398818/items/ETZJENJJ"],"itemData":{"id":261,"type":"article-journal","abstract":"The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6B377C" w:rsidRPr="006B377C">
              <w:t>[38]</w:t>
            </w:r>
            <w:r>
              <w:fldChar w:fldCharType="end"/>
            </w:r>
          </w:p>
        </w:tc>
        <w:tc>
          <w:tcPr>
            <w:tcW w:w="2250" w:type="dxa"/>
            <w:shd w:val="clear" w:color="auto" w:fill="auto"/>
            <w:vAlign w:val="center"/>
          </w:tcPr>
          <w:p w14:paraId="585B2701" w14:textId="552D94F1" w:rsidR="00E63F99" w:rsidRPr="007D2676" w:rsidRDefault="00117995" w:rsidP="00696CC5">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696CC5">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0827774E" w:rsidR="00117995" w:rsidRDefault="00CD5E42" w:rsidP="009D1C0F">
            <w:pPr>
              <w:pStyle w:val="MDPI42tablebody"/>
              <w:spacing w:line="240" w:lineRule="auto"/>
            </w:pPr>
            <w:r>
              <w:fldChar w:fldCharType="begin"/>
            </w:r>
            <w:r w:rsidR="006B377C">
              <w:instrText xml:space="preserve"> ADDIN ZOTERO_ITEM CSL_CITATION {"citationID":"TZlooGw9","properties":{"formattedCitation":"[39]","plainCitation":"[39]","noteIndex":0},"citationItems":[{"id":265,"uris":["http://zotero.org/users/11398818/items/89B29YFX"],"itemData":{"id":265,"type":"paper-conference","container-title":"2019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6B377C" w:rsidRPr="006B377C">
              <w:t>[39]</w:t>
            </w:r>
            <w:r>
              <w:fldChar w:fldCharType="end"/>
            </w:r>
          </w:p>
        </w:tc>
        <w:tc>
          <w:tcPr>
            <w:tcW w:w="2250" w:type="dxa"/>
            <w:shd w:val="clear" w:color="auto" w:fill="auto"/>
            <w:vAlign w:val="center"/>
          </w:tcPr>
          <w:p w14:paraId="7D4CC8E3" w14:textId="20F25BD5" w:rsidR="00117995" w:rsidRPr="00117995" w:rsidRDefault="00CD5E42" w:rsidP="00696CC5">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9CD8EB3" w:rsidR="00CD5E42" w:rsidRDefault="00CD5E42" w:rsidP="009D1C0F">
            <w:pPr>
              <w:pStyle w:val="MDPI42tablebody"/>
              <w:spacing w:line="240" w:lineRule="auto"/>
            </w:pPr>
            <w:r>
              <w:fldChar w:fldCharType="begin"/>
            </w:r>
            <w:r w:rsidR="006B377C">
              <w:instrText xml:space="preserve"> ADDIN ZOTERO_ITEM CSL_CITATION {"citationID":"KGWfZMUl","properties":{"formattedCitation":"[40]","plainCitation":"[40]","noteIndex":0},"citationItems":[{"id":272,"uris":["http://zotero.org/users/11398818/items/7ANKQUF4"],"itemData":{"id":272,"type":"article-journal","abstract":"We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6B377C" w:rsidRPr="006B377C">
              <w:t>[40]</w:t>
            </w:r>
            <w:r>
              <w:fldChar w:fldCharType="end"/>
            </w:r>
          </w:p>
        </w:tc>
        <w:tc>
          <w:tcPr>
            <w:tcW w:w="2250" w:type="dxa"/>
            <w:shd w:val="clear" w:color="auto" w:fill="auto"/>
            <w:vAlign w:val="center"/>
          </w:tcPr>
          <w:p w14:paraId="2BB9EECD" w14:textId="0A750615" w:rsidR="00CD5E42" w:rsidRPr="00CD5E42" w:rsidRDefault="00CD5E42" w:rsidP="00696CC5">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3AD8D086"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30701D">
        <w:instrText xml:space="preserve"> ADDIN ZOTERO_ITEM CSL_CITATION {"citationID":"CEdhkYZp","properties":{"formattedCitation":"[34]","plainCitation":"[34]","noteIndex":0},"citationItems":[{"id":216,"uris":["http://zotero.org/users/11398818/items/AU67EL3E"],"itemData":{"id":216,"type":"article-journal","abstract":"Nowadays,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30701D" w:rsidRPr="0030701D">
        <w:t>[34]</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4690069A" w14:textId="2AC48257" w:rsidR="00735236" w:rsidRDefault="00735236" w:rsidP="00735236">
      <w:pPr>
        <w:pStyle w:val="MDPI31text"/>
      </w:pPr>
      <w:r>
        <w:t xml:space="preserve">Load cells are another variation of force sensor which is commonly used to measure monitor sitting postures. Under the hood, it works by converting the mechanical force being applied to it into digital signals which can be read by microcontrollers. </w:t>
      </w:r>
      <w:proofErr w:type="spellStart"/>
      <w:r>
        <w:t>Roh</w:t>
      </w:r>
      <w:proofErr w:type="spellEnd"/>
      <w:r>
        <w:t xml:space="preserve"> et al</w:t>
      </w:r>
      <w:r w:rsidR="0030701D">
        <w:t>.</w:t>
      </w:r>
      <w:r>
        <w:t xml:space="preserve"> in 2018 </w:t>
      </w:r>
      <w:r w:rsidR="00335DC6">
        <w:fldChar w:fldCharType="begin"/>
      </w:r>
      <w:r w:rsidR="00C55C4B">
        <w:instrText xml:space="preserve"> ADDIN ZOTERO_ITEM CSL_CITATION {"citationID":"GKe7PrM7","properties":{"formattedCitation":"[41]","plainCitation":"[41]","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55C4B" w:rsidRPr="00C55C4B">
        <w:t>[41]</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55C4B">
        <w:instrText xml:space="preserve"> ADDIN ZOTERO_ITEM CSL_CITATION {"citationID":"gLgG9lFs","properties":{"formattedCitation":"[42]","plainCitation":"[42]","noteIndex":0},"citationItems":[{"id":145,"uris":["http://zotero.org/users/11398818/items/A9UVN24S"],"itemData":{"id":145,"type":"article-journal","abstract":"In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55C4B" w:rsidRPr="00C55C4B">
        <w:t>[42]</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721F5850"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27042E">
        <w:t>7</w:t>
      </w:r>
      <w:r>
        <w:fldChar w:fldCharType="end"/>
      </w:r>
      <w:r>
        <w:t xml:space="preserve"> - </w:t>
      </w:r>
      <w:r w:rsidRPr="00071DBF">
        <w:t>Load Cells</w:t>
      </w:r>
    </w:p>
    <w:p w14:paraId="6273A69A" w14:textId="77777777" w:rsidR="00735236" w:rsidRDefault="00735236" w:rsidP="00735236">
      <w:pPr>
        <w:pStyle w:val="MDPI23heading3"/>
      </w:pPr>
      <w:r>
        <w:t>Sensing Chair using Flex Sensors</w:t>
      </w:r>
    </w:p>
    <w:p w14:paraId="09CB48E7" w14:textId="016B32A7" w:rsidR="00735236" w:rsidRDefault="00735236" w:rsidP="00735236">
      <w:pPr>
        <w:pStyle w:val="MDPI31text"/>
      </w:pPr>
      <w:r>
        <w:lastRenderedPageBreak/>
        <w:t xml:space="preserve">Flex sensors are another variation of sensors that </w:t>
      </w:r>
      <w:proofErr w:type="gramStart"/>
      <w:r>
        <w:t>is</w:t>
      </w:r>
      <w:proofErr w:type="gramEnd"/>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55C4B">
        <w:instrText xml:space="preserve"> ADDIN ZOTERO_ITEM CSL_CITATION {"citationID":"snQR9O3i","properties":{"formattedCitation":"[43]","plainCitation":"[43]","noteIndex":0},"citationItems":[{"id":252,"uris":["http://zotero.org/users/11398818/items/MMKV59DG"],"itemData":{"id":252,"type":"article-journal","abstract":"Flex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55C4B" w:rsidRPr="00C55C4B">
        <w:t>[43]</w:t>
      </w:r>
      <w:r w:rsidR="000A72BF">
        <w:fldChar w:fldCharType="end"/>
      </w:r>
      <w:r>
        <w:t xml:space="preserve">. </w:t>
      </w:r>
    </w:p>
    <w:p w14:paraId="56B8690F" w14:textId="09F7A573"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6B377C">
        <w:instrText xml:space="preserve"> ADDIN ZOTERO_ITEM CSL_CITATION {"citationID":"yIgAyEHq","properties":{"formattedCitation":"[28]","plainCitation":"[28]","noteIndex":0},"citationItems":[{"id":167,"uris":["http://zotero.org/users/11398818/items/DR5UVBDW"],"itemData":{"id":167,"type":"article-journal","container-title":"IEEE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6B377C" w:rsidRPr="006B377C">
        <w:t>[28]</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6B377C">
        <w:instrText xml:space="preserve"> ADDIN ZOTERO_ITEM CSL_CITATION {"citationID":"5tW320UG","properties":{"formattedCitation":"[37]","plainCitation":"[37]","noteIndex":0},"citationItems":[{"id":254,"uris":["http://zotero.org/users/11398818/items/65CCGVLQ"],"itemData":{"id":254,"type":"paper-conference","container-title":"2022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6B377C" w:rsidRPr="006B377C">
        <w:t>[37]</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76F03917" w14:textId="3070BCF9" w:rsidR="00475FA0" w:rsidRDefault="00475FA0" w:rsidP="00261428">
      <w:pPr>
        <w:pStyle w:val="MDPI511onefigurecaption"/>
      </w:pPr>
      <w:r>
        <w:t xml:space="preserve">Figure </w:t>
      </w:r>
      <w:r>
        <w:fldChar w:fldCharType="begin"/>
      </w:r>
      <w:r>
        <w:instrText xml:space="preserve"> SEQ Figure \* ARABIC </w:instrText>
      </w:r>
      <w:r>
        <w:fldChar w:fldCharType="separate"/>
      </w:r>
      <w:r w:rsidR="0027042E">
        <w:t>8</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616A8442" w:rsidR="00735236" w:rsidRDefault="00735236" w:rsidP="00735236">
      <w:pPr>
        <w:pStyle w:val="MDPI31text"/>
      </w:pPr>
      <w:r>
        <w:t xml:space="preserve">Jeong and Park </w:t>
      </w:r>
      <w:r w:rsidR="00DD7E19">
        <w:fldChar w:fldCharType="begin"/>
      </w:r>
      <w:r w:rsidR="006B377C">
        <w:instrText xml:space="preserve"> ADDIN ZOTERO_ITEM CSL_CITATION {"citationID":"HvMeLFHb","properties":{"formattedCitation":"[29]","plainCitation":"[29]","noteIndex":0},"citationItems":[{"id":169,"uris":["http://zotero.org/users/11398818/items/8IPGYUV4"],"itemData":{"id":169,"type":"article-journal","container-title":"IEEE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6B377C" w:rsidRPr="006B377C">
        <w:t>[29]</w:t>
      </w:r>
      <w:r w:rsidR="00DD7E19">
        <w:fldChar w:fldCharType="end"/>
      </w:r>
      <w:r>
        <w:t xml:space="preserve"> utilized 6 pressure sensors (placed on the seating cushion) along with 6 Infrared Reflective Distance Sensors (placed on the back rest). By using the 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6B377C">
        <w:instrText xml:space="preserve"> ADDIN ZOTERO_ITEM CSL_CITATION {"citationID":"QEnFagwC","properties":{"formattedCitation":"[39]","plainCitation":"[39]","noteIndex":0},"citationItems":[{"id":265,"uris":["http://zotero.org/users/11398818/items/89B29YFX"],"itemData":{"id":265,"type":"paper-conference","container-title":"2019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6B377C" w:rsidRPr="006B377C">
        <w:t>[39]</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6B377C">
        <w:instrText xml:space="preserve"> ADDIN ZOTERO_ITEM CSL_CITATION {"citationID":"JpvHa0BZ","properties":{"formattedCitation":"[16]","plainCitation":"[16]","noteIndex":0},"citationItems":[{"id":223,"uris":["http://zotero.org/users/11398818/items/2HFDN9YP"],"itemData":{"id":223,"type":"article-journal","container-title":"IEEE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6B377C" w:rsidRPr="006B377C">
        <w:t>[16]</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w:t>
      </w:r>
      <w:r>
        <w:lastRenderedPageBreak/>
        <w:t>more, by employing the use of image processing techniques and algorithms, one can analyze each video frame to determine the sitting posture.</w:t>
      </w:r>
    </w:p>
    <w:p w14:paraId="7FABA451" w14:textId="7E14E7FA" w:rsidR="00591202" w:rsidRDefault="00735236" w:rsidP="00B1653C">
      <w:pPr>
        <w:pStyle w:val="MDPI31text"/>
      </w:pPr>
      <w:r>
        <w:t xml:space="preserve">Mallare et al. in 2017 </w:t>
      </w:r>
      <w:r w:rsidR="00A4627E">
        <w:fldChar w:fldCharType="begin"/>
      </w:r>
      <w:r w:rsidR="00C55C4B">
        <w:instrText xml:space="preserve"> ADDIN ZOTERO_ITEM CSL_CITATION {"citationID":"c8PYpcRd","properties":{"formattedCitation":"[44]","plainCitation":"[44]","noteIndex":0},"citationItems":[{"id":264,"uris":["http://zotero.org/users/11398818/items/682YCXV6"],"itemData":{"id":264,"type":"paper-conference","container-title":"2017IEEE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55C4B" w:rsidRPr="00C55C4B">
        <w:t>[44]</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55C4B">
        <w:instrText xml:space="preserve"> ADDIN ZOTERO_ITEM CSL_CITATION {"citationID":"xBttX9B0","properties":{"formattedCitation":"[45]","plainCitation":"[45]","noteIndex":0},"citationItems":[{"id":221,"uris":["http://zotero.org/users/11398818/items/UPDRDR8Z"],"itemData":{"id":221,"type":"article-journal","abstract":"Abstract\n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55C4B" w:rsidRPr="00C55C4B">
        <w:t>[45]</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67118E4B" w14:textId="4DABC220"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6B377C">
        <w:instrText xml:space="preserve"> ADDIN ZOTERO_ITEM CSL_CITATION {"citationID":"gXKMbrup","properties":{"formattedCitation":"[19,24,39,45,46]","plainCitation":"[19,24,39,45,46]","noteIndex":0},"citationItems":[{"id":214,"uris":["http://zotero.org/users/11398818/items/SBMQ83RY"],"itemData":{"id":214,"type":"article-journal","abstract":"Sitting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6B377C" w:rsidRPr="006B377C">
        <w:t>[19,24,39,45,46]</w:t>
      </w:r>
      <w:r w:rsidR="00116A62">
        <w:fldChar w:fldCharType="end"/>
      </w:r>
      <w:r>
        <w:t xml:space="preserve"> and ANN (Artificial Neural Networks</w:t>
      </w:r>
      <w:r w:rsidR="00116A62">
        <w:t>)</w:t>
      </w:r>
      <w:r w:rsidR="006E756F">
        <w:t xml:space="preserve"> </w:t>
      </w:r>
      <w:r w:rsidR="006E756F">
        <w:fldChar w:fldCharType="begin"/>
      </w:r>
      <w:r w:rsidR="006B377C">
        <w:instrText xml:space="preserve"> ADDIN ZOTERO_ITEM CSL_CITATION {"citationID":"UVYBaN0e","properties":{"formattedCitation":"[17,21,30,34,35]","plainCitation":"[17,21,30,34,35]","noteIndex":0},"citationItems":[{"id":151,"uris":["http://zotero.org/users/11398818/items/IH6ZVDXW"],"itemData":{"id":151,"type":"article-journal","abstract":"&lt;p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6B377C" w:rsidRPr="006B377C">
        <w:t>[17,21,30,34,35]</w:t>
      </w:r>
      <w:r w:rsidR="006E756F">
        <w:fldChar w:fldCharType="end"/>
      </w:r>
      <w:r>
        <w:t xml:space="preserve">. Other algorithms being used were KNN (K-Nearest Neighbors) </w:t>
      </w:r>
      <w:r w:rsidR="00BC60EC">
        <w:fldChar w:fldCharType="begin"/>
      </w:r>
      <w:r w:rsidR="006B377C">
        <w:instrText xml:space="preserve"> ADDIN ZOTERO_ITEM CSL_CITATION {"citationID":"6KWy0F8a","properties":{"formattedCitation":"[30,42]","plainCitation":"[30,42]","noteIndex":0},"citationItems":[{"id":170,"uris":["http://zotero.org/users/11398818/items/DXZPDRQ4"],"itemData":{"id":170,"type":"chapter","container-title":"Engineering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6B377C" w:rsidRPr="006B377C">
        <w:t>[30,42]</w:t>
      </w:r>
      <w:r w:rsidR="00BC60EC">
        <w:fldChar w:fldCharType="end"/>
      </w:r>
      <w:r>
        <w:t xml:space="preserve">, Decision Tree </w:t>
      </w:r>
      <w:r w:rsidR="00BF2071">
        <w:fldChar w:fldCharType="begin"/>
      </w:r>
      <w:r w:rsidR="006B377C">
        <w:instrText xml:space="preserve"> ADDIN ZOTERO_ITEM CSL_CITATION {"citationID":"XPFGUbQO","properties":{"formattedCitation":"[16,36]","plainCitation":"[16,36]","noteIndex":0},"citationItems":[{"id":223,"uris":["http://zotero.org/users/11398818/items/2HFDN9YP"],"itemData":{"id":223,"type":"article-journal","container-title":"IEEE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6B377C" w:rsidRPr="006B377C">
        <w:t>[16,36]</w:t>
      </w:r>
      <w:r w:rsidR="00BF2071">
        <w:fldChar w:fldCharType="end"/>
      </w:r>
      <w:r>
        <w:t xml:space="preserve">, SVM (Support Vector Machine) </w:t>
      </w:r>
      <w:r w:rsidR="00770E7B">
        <w:fldChar w:fldCharType="begin"/>
      </w:r>
      <w:r w:rsidR="006B377C">
        <w:instrText xml:space="preserve"> ADDIN ZOTERO_ITEM CSL_CITATION {"citationID":"DlMTjBQy","properties":{"formattedCitation":"[33,41]","plainCitation":"[33,41]","noteIndex":0},"citationItems":[{"id":159,"uris":["http://zotero.org/users/11398818/items/UGIYCU8F"],"itemData":{"id":159,"type":"article-journal","abstract":"Prolonged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6B377C" w:rsidRPr="006B377C">
        <w:t>[33,41]</w:t>
      </w:r>
      <w:r w:rsidR="00770E7B">
        <w:fldChar w:fldCharType="end"/>
      </w:r>
      <w:r>
        <w:t xml:space="preserve">, RF (Random Forest) </w:t>
      </w:r>
      <w:r w:rsidR="00F5616A">
        <w:fldChar w:fldCharType="begin"/>
      </w:r>
      <w:r w:rsidR="006B377C">
        <w:instrText xml:space="preserve"> ADDIN ZOTERO_ITEM CSL_CITATION {"citationID":"7dtp7dkU","properties":{"formattedCitation":"[32,47]","plainCitation":"[32,47]","noteIndex":0},"citationItems":[{"id":182,"uris":["http://zotero.org/users/11398818/items/EJDVGSEA"],"itemData":{"id":182,"type":"article-journal","abstract":"Occupational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6B377C" w:rsidRPr="006B377C">
        <w:t>[32,47]</w:t>
      </w:r>
      <w:r w:rsidR="00F5616A">
        <w:fldChar w:fldCharType="end"/>
      </w:r>
      <w:r>
        <w:t>, SNN (Spiking Neural Network)</w:t>
      </w:r>
      <w:r w:rsidR="0060325B">
        <w:t xml:space="preserve"> </w:t>
      </w:r>
      <w:r w:rsidR="0060325B">
        <w:fldChar w:fldCharType="begin"/>
      </w:r>
      <w:r w:rsidR="006B377C">
        <w:instrText xml:space="preserve"> ADDIN ZOTERO_ITEM CSL_CITATION {"citationID":"OarpLD3f","properties":{"formattedCitation":"[23]","plainCitation":"[23]","noteIndex":0},"citationItems":[{"id":126,"uris":["http://zotero.org/groups/5004747/items/SZ698YAT"],"itemData":{"id":126,"type":"article-journal","container-title":"IEEE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6B377C" w:rsidRPr="006B377C">
        <w:t>[23]</w:t>
      </w:r>
      <w:r w:rsidR="0060325B">
        <w:fldChar w:fldCharType="end"/>
      </w:r>
      <w:r>
        <w:t xml:space="preserve">, SLR (Simple Logistic Regression) </w:t>
      </w:r>
      <w:r w:rsidR="0060325B">
        <w:fldChar w:fldCharType="begin"/>
      </w:r>
      <w:r w:rsidR="006B377C">
        <w:instrText xml:space="preserve"> ADDIN ZOTERO_ITEM CSL_CITATION {"citationID":"dy83aUit","properties":{"formattedCitation":"[25]","plainCitation":"[25]","noteIndex":0},"citationItems":[{"id":177,"uris":["http://zotero.org/users/11398818/items/TIX5H2JM"],"itemData":{"id":177,"type":"paper-conference","container-title":"Proceedings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6B377C" w:rsidRPr="006B377C">
        <w:t>[25]</w:t>
      </w:r>
      <w:r w:rsidR="0060325B">
        <w:fldChar w:fldCharType="end"/>
      </w:r>
      <w:r w:rsidR="00A848C9">
        <w:t>, Self</w:t>
      </w:r>
      <w:r>
        <w:t xml:space="preserve">-Organizing Map </w:t>
      </w:r>
      <w:r w:rsidR="0060325B">
        <w:fldChar w:fldCharType="begin"/>
      </w:r>
      <w:r w:rsidR="006B377C">
        <w:instrText xml:space="preserve"> ADDIN ZOTERO_ITEM CSL_CITATION {"citationID":"XRsOSJqs","properties":{"formattedCitation":"[20]","plainCitation":"[20]","noteIndex":0},"citationItems":[{"id":143,"uris":["http://zotero.org/users/11398818/items/6LWNY69L"],"itemData":{"id":143,"type":"article-journal","abstract":"As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6B377C" w:rsidRPr="006B377C">
        <w:t>[20]</w:t>
      </w:r>
      <w:r w:rsidR="0060325B">
        <w:fldChar w:fldCharType="end"/>
      </w:r>
      <w:r>
        <w:t>, and Dynamic time Wrapping</w:t>
      </w:r>
      <w:r w:rsidR="00DE70C8">
        <w:t xml:space="preserve"> </w:t>
      </w:r>
      <w:r w:rsidR="00DE70C8">
        <w:fldChar w:fldCharType="begin"/>
      </w:r>
      <w:r w:rsidR="00B718CB">
        <w:instrText xml:space="preserve"> ADDIN ZOTERO_ITEM CSL_CITATION {"citationID":"l6v9Fv0T","properties":{"formattedCitation":"[14]","plainCitation":"[14]","noteIndex":0},"citationItems":[{"id":232,"uris":["http://zotero.org/users/11398818/items/ZMS5CAZB"],"itemData":{"id":232,"type":"article-journal","container-title":"IEEE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B718CB" w:rsidRPr="00B718CB">
        <w:t>[14]</w:t>
      </w:r>
      <w:r w:rsidR="00DE70C8">
        <w:fldChar w:fldCharType="end"/>
      </w:r>
      <w:r>
        <w:t xml:space="preserve">. On the other hand, there were 7 studies that didn’t employ the use ML models in the classification of sitting postures </w:t>
      </w:r>
      <w:r w:rsidR="00DE70C8">
        <w:fldChar w:fldCharType="begin"/>
      </w:r>
      <w:r w:rsidR="006B377C">
        <w:instrText xml:space="preserve"> ADDIN ZOTERO_ITEM CSL_CITATION {"citationID":"Uq3xL9PL","properties":{"formattedCitation":"[15,18,26,35,48,49]","plainCitation":"[15,18,26,35,48,49]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6B377C" w:rsidRPr="006B377C">
        <w:t>[15,18,26,35,48,49]</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00D56D13"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6A0990">
        <w:instrText xml:space="preserve"> ADDIN ZOTERO_ITEM CSL_CITATION {"citationID":"3ahQCF3c","properties":{"formattedCitation":"[50]","plainCitation":"[50]","noteIndex":0},"citationItems":[{"id":274,"uris":["http://zotero.org/users/11398818/items/7XCRKCYS"],"itemData":{"id":274,"type":"article-journal","abstract":"Classification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6A0990" w:rsidRPr="006A0990">
        <w:t>[50]</w:t>
      </w:r>
      <w:r w:rsidR="006A0990">
        <w:fldChar w:fldCharType="end"/>
      </w:r>
      <w:r w:rsidR="00605DEE">
        <w:t>.</w:t>
      </w:r>
    </w:p>
    <w:p w14:paraId="754A63BB" w14:textId="77777777" w:rsidR="00261428" w:rsidRDefault="00261428" w:rsidP="00735236">
      <w:pPr>
        <w:pStyle w:val="MDPI31text"/>
      </w:pPr>
    </w:p>
    <w:p w14:paraId="044DA550" w14:textId="77777777" w:rsidR="00647ACF" w:rsidRDefault="00647ACF" w:rsidP="00735236">
      <w:pPr>
        <w:pStyle w:val="MDPI31text"/>
      </w:pPr>
    </w:p>
    <w:p w14:paraId="615B7B82" w14:textId="77777777" w:rsidR="00735236" w:rsidRDefault="00735236" w:rsidP="0025212C">
      <w:pPr>
        <w:pStyle w:val="MDPI22heading2"/>
      </w:pPr>
      <w:r>
        <w:t>Different Sitting Postures</w:t>
      </w:r>
    </w:p>
    <w:p w14:paraId="0D9E0917" w14:textId="76C14593" w:rsidR="00735236" w:rsidRDefault="00735236" w:rsidP="00735236">
      <w:pPr>
        <w:pStyle w:val="MDPI31text"/>
      </w:pPr>
      <w:r>
        <w:t xml:space="preserve">Taking an in-depth look at Table 1 it was seen that across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6A0990">
        <w:instrText xml:space="preserve"> ADDIN ZOTERO_ITEM CSL_CITATION {"citationID":"ovn3bX6t","properties":{"formattedCitation":"[51]","plainCitation":"[51]","noteIndex":0},"citationItems":[{"id":141,"uris":["http://zotero.org/users/11398818/items/PVENN5PR"],"itemData":{"id":141,"type":"article-journal","abstract":"Background\n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6A0990" w:rsidRPr="006A0990">
        <w:t>[51]</w:t>
      </w:r>
      <w:r w:rsidR="00D16116">
        <w:fldChar w:fldCharType="end"/>
      </w:r>
      <w:r>
        <w:t xml:space="preserve">. The study that had the least number of postures classified was by Feng et al. </w:t>
      </w:r>
      <w:r w:rsidR="00D16116">
        <w:fldChar w:fldCharType="begin"/>
      </w:r>
      <w:r w:rsidR="00C55C4B">
        <w:instrText xml:space="preserve"> ADDIN ZOTERO_ITEM CSL_CITATION {"citationID":"By6poxzU","properties":{"formattedCitation":"[47]","plainCitation":"[47]","noteIndex":0},"citationItems":[{"id":168,"uris":["http://zotero.org/users/11398818/items/95B8ZWLW"],"itemData":{"id":168,"type":"paper-conference","container-title":"2019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55C4B" w:rsidRPr="00C55C4B">
        <w:t>[47]</w:t>
      </w:r>
      <w:r w:rsidR="00D16116">
        <w:fldChar w:fldCharType="end"/>
      </w:r>
      <w:r>
        <w:t xml:space="preserve"> who used RFID tag to classify 3 sitting postures (a. Sitting straight, b. Leaning Forward, c. Leaning Backward). On the other hand, Wang et al. </w:t>
      </w:r>
      <w:r w:rsidR="00D16116">
        <w:fldChar w:fldCharType="begin"/>
      </w:r>
      <w:r w:rsidR="006B377C">
        <w:instrText xml:space="preserve"> ADDIN ZOTERO_ITEM CSL_CITATION {"citationID":"PMpXGNGb","properties":{"formattedCitation":"[23]","plainCitation":"[23]","noteIndex":0},"citationItems":[{"id":126,"uris":["http://zotero.org/groups/5004747/items/SZ698YAT"],"itemData":{"id":126,"type":"article-journal","container-title":"IEEE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6B377C" w:rsidRPr="006B377C">
        <w:t>[23]</w:t>
      </w:r>
      <w:r w:rsidR="00D16116">
        <w:fldChar w:fldCharType="end"/>
      </w:r>
      <w:r>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116D08">
        <w:instrText xml:space="preserve"> ADDIN ZOTERO_ITEM CSL_CITATION {"citationID":"VXBhrRrn","properties":{"formattedCitation":"[40]","plainCitation":"[40]","noteIndex":0},"citationItems":[{"id":272,"uris":["http://zotero.org/users/11398818/items/7ANKQUF4"],"itemData":{"id":272,"type":"article-journal","abstract":"We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116D08" w:rsidRPr="00116D08">
        <w:t>[40]</w:t>
      </w:r>
      <w:r w:rsidR="00116D08">
        <w:fldChar w:fldCharType="end"/>
      </w:r>
      <w:r w:rsidR="00116D08">
        <w:t xml:space="preserve"> </w:t>
      </w:r>
      <w:r>
        <w:t>looked at detecting up to 15 different postures which was the highest seen among other studies</w:t>
      </w:r>
      <w:r w:rsidR="00510258">
        <w:t xml:space="preserve"> found</w:t>
      </w:r>
      <w:r>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7B3D162F"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w:t>
      </w:r>
      <w:r>
        <w:lastRenderedPageBreak/>
        <w:t xml:space="preserve">the implementation of a feedback platform. As shown in Figure 8 below, so far only 33% (11) of all the studies incorporated a kind of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6B377C">
        <w:instrText xml:space="preserve"> ADDIN ZOTERO_ITEM CSL_CITATION {"citationID":"LddtncA6","properties":{"formattedCitation":"[20,26,30,39,48]","plainCitation":"[20,26,30,39,48]","noteIndex":0},"citationItems":[{"id":143,"uris":["http://zotero.org/users/11398818/items/6LWNY69L"],"itemData":{"id":143,"type":"article-journal","abstract":"As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6B377C" w:rsidRPr="006B377C">
        <w:t>[20,26,30,39,48]</w:t>
      </w:r>
      <w:r w:rsidR="005734CA">
        <w:fldChar w:fldCharType="end"/>
      </w:r>
      <w:r>
        <w:t xml:space="preserve">. Another common method was the use of a Desktop application which was done by some studies </w:t>
      </w:r>
      <w:r w:rsidR="009359BE">
        <w:fldChar w:fldCharType="begin"/>
      </w:r>
      <w:r w:rsidR="006B377C">
        <w:instrText xml:space="preserve"> ADDIN ZOTERO_ITEM CSL_CITATION {"citationID":"fflZDuek","properties":{"formattedCitation":"[23,33,38,45]","plainCitation":"[23,33,38,45]","noteIndex":0},"citationItems":[{"id":126,"uris":["http://zotero.org/groups/5004747/items/SZ698YAT"],"itemData":{"id":126,"type":"article-journal","container-title":"IEEE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6B377C" w:rsidRPr="006B377C">
        <w:t>[23,33,38,45]</w:t>
      </w:r>
      <w:r w:rsidR="009359BE">
        <w:fldChar w:fldCharType="end"/>
      </w:r>
      <w:r>
        <w:t>. Alternatively, instead of implementing an interactive platform such as a mobile or a desktop app,</w:t>
      </w:r>
      <w:r w:rsidR="00365487">
        <w:t xml:space="preserve"> Ran et al. </w:t>
      </w:r>
      <w:r w:rsidR="00365487">
        <w:fldChar w:fldCharType="begin"/>
      </w:r>
      <w:r w:rsidR="006A0990">
        <w:instrText xml:space="preserve"> ADDIN ZOTERO_ITEM CSL_CITATION {"citationID":"pBafoljN","properties":{"formattedCitation":"[52]","plainCitation":"[52]","noteIndex":0},"citationItems":[{"id":103,"uris":["http://zotero.org/groups/5004747/items/JS76S86Q"],"itemData":{"id":103,"type":"article-journal","container-title":"Sensors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6A0990" w:rsidRPr="006A0990">
        <w:t>[52]</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6B377C">
        <w:instrText xml:space="preserve"> ADDIN ZOTERO_ITEM CSL_CITATION {"citationID":"G2YLu9L6","properties":{"formattedCitation":"[35]","plainCitation":"[35]","noteIndex":0},"citationItems":[{"id":228,"uris":["http://zotero.org/users/11398818/items/A72X998B"],"itemData":{"id":228,"type":"article-journal","container-title":"International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6B377C" w:rsidRPr="006B377C">
        <w:t>[35]</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70121FDC" w14:textId="1676474D" w:rsidR="004A59FE" w:rsidRDefault="00CB4382" w:rsidP="00AF61A5">
      <w:pPr>
        <w:pStyle w:val="MDPI52figure"/>
      </w:pPr>
      <w:r>
        <w:rPr>
          <w:noProof/>
        </w:rPr>
        <w:drawing>
          <wp:inline distT="0" distB="0" distL="0" distR="0" wp14:anchorId="6E18EEBC" wp14:editId="017690FE">
            <wp:extent cx="3931338" cy="2265615"/>
            <wp:effectExtent l="0" t="0" r="0" b="0"/>
            <wp:docPr id="802459183"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6FC0F3B" w14:textId="7018D3EE" w:rsidR="00F12450" w:rsidRDefault="00F12450" w:rsidP="00F12450">
      <w:pPr>
        <w:pStyle w:val="MDPI51figurecaption"/>
      </w:pPr>
      <w:r>
        <w:t xml:space="preserve">Figure </w:t>
      </w:r>
      <w:fldSimple w:instr=" SEQ Figure \* ARABIC ">
        <w:r w:rsidR="0027042E">
          <w:rPr>
            <w:noProof/>
          </w:rPr>
          <w:t>9</w:t>
        </w:r>
      </w:fldSimple>
      <w:r>
        <w:t xml:space="preserve"> - </w:t>
      </w:r>
      <w:r w:rsidRPr="00A53275">
        <w:t>Feedback System Percentage</w:t>
      </w:r>
    </w:p>
    <w:p w14:paraId="67608929" w14:textId="0D3B4CC0" w:rsidR="00AE4DC0" w:rsidRDefault="00AE4DC0" w:rsidP="0025212C">
      <w:pPr>
        <w:pStyle w:val="MDPI22heading2"/>
      </w:pPr>
      <w:r>
        <w:t>(Internet of Things) IoT Integration with smart sensing chairs</w:t>
      </w:r>
    </w:p>
    <w:p w14:paraId="7D7AD02B" w14:textId="661DCEFC"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10482A">
        <w:instrText xml:space="preserve"> ADDIN ZOTERO_ITEM CSL_CITATION {"citationID":"SG8l7x0S","properties":{"formattedCitation":"[16]","plainCitation":"[16]","noteIndex":0},"citationItems":[{"id":223,"uris":["http://zotero.org/users/11398818/items/2HFDN9YP"],"itemData":{"id":223,"type":"article-journal","container-title":"IEEE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10482A" w:rsidRPr="0010482A">
        <w:t>[16]</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lastRenderedPageBreak/>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7F4B8F2F" w14:textId="77777777" w:rsidR="00AE4DC0" w:rsidRDefault="00AE4DC0" w:rsidP="000B569B">
      <w:pPr>
        <w:pStyle w:val="MDPI22heading2"/>
      </w:pPr>
      <w:r>
        <w:t>The use and impact of Mobile apps in the healthcare sector</w:t>
      </w:r>
    </w:p>
    <w:p w14:paraId="409577EB" w14:textId="36F1767A" w:rsidR="00E93210" w:rsidRDefault="00AE4DC0" w:rsidP="00377155">
      <w:pPr>
        <w:pStyle w:val="MDPI31text"/>
      </w:pPr>
      <w:r>
        <w:t>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proofErr w:type="spellStart"/>
      <w:r>
        <w:t>Lohnar</w:t>
      </w:r>
      <w:proofErr w:type="spellEnd"/>
      <w:r>
        <w:t xml:space="preserve">, 2016), the number of mHealth apps are expected to be on an upward trend.  </w:t>
      </w: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2" w:name="_Hlk89945590"/>
      <w:bookmarkStart w:id="3" w:name="_Hlk60054323"/>
      <w:r w:rsidRPr="00B27433">
        <w:rPr>
          <w:b/>
        </w:rPr>
        <w:t xml:space="preserve">Institutional Review Board Statement: </w:t>
      </w:r>
      <w:r w:rsidR="001718DC" w:rsidRPr="001718DC">
        <w:t>Not applicable</w:t>
      </w:r>
    </w:p>
    <w:bookmarkEnd w:id="2"/>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3"/>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r w:rsidRPr="00B737F2">
        <w:rPr>
          <w:b/>
          <w:bCs/>
          <w:sz w:val="32"/>
          <w:szCs w:val="36"/>
        </w:rPr>
        <w:t xml:space="preserve">Full Literature Review </w:t>
      </w:r>
      <w:r>
        <w:rPr>
          <w:b/>
          <w:bCs/>
          <w:sz w:val="32"/>
          <w:szCs w:val="36"/>
        </w:rPr>
        <w:t xml:space="preserve">Excel </w:t>
      </w:r>
      <w:r w:rsidRPr="00B737F2">
        <w:rPr>
          <w:b/>
          <w:bCs/>
          <w:sz w:val="32"/>
          <w:szCs w:val="36"/>
        </w:rPr>
        <w:t>Table Here</w:t>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765252E9" w14:textId="77777777" w:rsidR="00BE3F91" w:rsidRDefault="00BE3F91" w:rsidP="002D7D5E">
      <w:pPr>
        <w:pStyle w:val="MDPI31text"/>
      </w:pPr>
    </w:p>
    <w:p w14:paraId="705BBE95" w14:textId="77777777" w:rsidR="00BE3F91" w:rsidRDefault="00BE3F91" w:rsidP="002D7D5E">
      <w:pPr>
        <w:pStyle w:val="MDPI31text"/>
      </w:pPr>
    </w:p>
    <w:p w14:paraId="6A78E36A" w14:textId="77777777" w:rsidR="00BE3F91" w:rsidRDefault="00BE3F91" w:rsidP="002D7D5E">
      <w:pPr>
        <w:pStyle w:val="MDPI31text"/>
      </w:pPr>
    </w:p>
    <w:p w14:paraId="7171A6C8" w14:textId="77777777" w:rsidR="00BE3F91" w:rsidRDefault="00BE3F91" w:rsidP="002D7D5E">
      <w:pPr>
        <w:pStyle w:val="MDPI31text"/>
      </w:pPr>
    </w:p>
    <w:p w14:paraId="2BF93366" w14:textId="77777777" w:rsidR="00BE3F91" w:rsidRDefault="00BE3F91" w:rsidP="002D7D5E">
      <w:pPr>
        <w:pStyle w:val="MDPI31text"/>
      </w:pPr>
    </w:p>
    <w:p w14:paraId="303F224E" w14:textId="77777777" w:rsidR="00BE3F91" w:rsidRDefault="00BE3F91" w:rsidP="002D7D5E">
      <w:pPr>
        <w:pStyle w:val="MDPI31text"/>
      </w:pPr>
    </w:p>
    <w:p w14:paraId="6F84EDCA" w14:textId="77777777" w:rsidR="00BE3F91" w:rsidRDefault="00BE3F91" w:rsidP="002D7D5E">
      <w:pPr>
        <w:pStyle w:val="MDPI31text"/>
      </w:pPr>
    </w:p>
    <w:p w14:paraId="69A1B286" w14:textId="77777777" w:rsidR="00BE3F91" w:rsidRDefault="00BE3F91" w:rsidP="002D7D5E">
      <w:pPr>
        <w:pStyle w:val="MDPI31text"/>
      </w:pPr>
    </w:p>
    <w:p w14:paraId="7942870B" w14:textId="77777777" w:rsidR="00BE3F91" w:rsidRDefault="00BE3F91" w:rsidP="002D7D5E">
      <w:pPr>
        <w:pStyle w:val="MDPI31text"/>
      </w:pPr>
    </w:p>
    <w:p w14:paraId="277908B5" w14:textId="77777777" w:rsidR="00BE3F91" w:rsidRDefault="00BE3F91" w:rsidP="002D7D5E">
      <w:pPr>
        <w:pStyle w:val="MDPI31text"/>
      </w:pPr>
    </w:p>
    <w:p w14:paraId="36B9CAF9" w14:textId="77777777" w:rsidR="00BE3F91" w:rsidRDefault="00BE3F91" w:rsidP="002D7D5E">
      <w:pPr>
        <w:pStyle w:val="MDPI31text"/>
      </w:pPr>
    </w:p>
    <w:p w14:paraId="43AC5285" w14:textId="77777777" w:rsidR="00BE3F91" w:rsidRDefault="00BE3F91" w:rsidP="002D7D5E">
      <w:pPr>
        <w:pStyle w:val="MDPI31text"/>
      </w:pPr>
    </w:p>
    <w:p w14:paraId="5A2ED4F9" w14:textId="77777777" w:rsidR="00BE3F91" w:rsidRDefault="00BE3F91" w:rsidP="002D7D5E">
      <w:pPr>
        <w:pStyle w:val="MDPI31text"/>
      </w:pPr>
    </w:p>
    <w:p w14:paraId="7D207C68" w14:textId="77777777" w:rsidR="00BE3F91" w:rsidRDefault="00BE3F91" w:rsidP="002D7D5E">
      <w:pPr>
        <w:pStyle w:val="MDPI31text"/>
      </w:pPr>
    </w:p>
    <w:p w14:paraId="0D078853" w14:textId="77777777" w:rsidR="004133BA" w:rsidRDefault="004133BA" w:rsidP="002D7D5E">
      <w:pPr>
        <w:pStyle w:val="MDPI31text"/>
      </w:pPr>
    </w:p>
    <w:p w14:paraId="7359EAAA" w14:textId="77777777" w:rsidR="004133BA" w:rsidRDefault="004133BA" w:rsidP="002D7D5E">
      <w:pPr>
        <w:pStyle w:val="MDPI31text"/>
      </w:pPr>
    </w:p>
    <w:p w14:paraId="36B3272B" w14:textId="77777777" w:rsidR="004133BA" w:rsidRDefault="004133BA" w:rsidP="002D7D5E">
      <w:pPr>
        <w:pStyle w:val="MDPI31text"/>
      </w:pPr>
    </w:p>
    <w:p w14:paraId="1BEE531B" w14:textId="77777777" w:rsidR="004133BA" w:rsidRDefault="004133BA" w:rsidP="002D7D5E">
      <w:pPr>
        <w:pStyle w:val="MDPI31text"/>
      </w:pPr>
    </w:p>
    <w:p w14:paraId="3B51EBAA" w14:textId="77777777" w:rsidR="004133BA" w:rsidRDefault="004133BA" w:rsidP="002D7D5E">
      <w:pPr>
        <w:pStyle w:val="MDPI31text"/>
      </w:pPr>
    </w:p>
    <w:p w14:paraId="0C82BA20" w14:textId="77777777" w:rsidR="004133BA" w:rsidRDefault="004133BA" w:rsidP="002D7D5E">
      <w:pPr>
        <w:pStyle w:val="MDPI31text"/>
      </w:pPr>
    </w:p>
    <w:p w14:paraId="27A5E850" w14:textId="77777777" w:rsidR="004133BA" w:rsidRDefault="004133BA" w:rsidP="002D7D5E">
      <w:pPr>
        <w:pStyle w:val="MDPI31text"/>
      </w:pPr>
    </w:p>
    <w:p w14:paraId="57E63CB4" w14:textId="77777777" w:rsidR="004133BA" w:rsidRDefault="004133BA" w:rsidP="002D7D5E">
      <w:pPr>
        <w:pStyle w:val="MDPI31text"/>
      </w:pPr>
    </w:p>
    <w:p w14:paraId="235812F6" w14:textId="77777777" w:rsidR="004133BA" w:rsidRDefault="004133BA" w:rsidP="002D7D5E">
      <w:pPr>
        <w:pStyle w:val="MDPI31text"/>
      </w:pPr>
    </w:p>
    <w:p w14:paraId="0EE9D502" w14:textId="77777777" w:rsidR="004133BA" w:rsidRDefault="004133BA" w:rsidP="002D7D5E">
      <w:pPr>
        <w:pStyle w:val="MDPI31text"/>
      </w:pPr>
    </w:p>
    <w:p w14:paraId="2283D896" w14:textId="77777777" w:rsidR="004133BA" w:rsidRDefault="004133BA" w:rsidP="002D7D5E">
      <w:pPr>
        <w:pStyle w:val="MDPI31text"/>
      </w:pPr>
    </w:p>
    <w:p w14:paraId="4B10A552" w14:textId="77777777" w:rsidR="004133BA" w:rsidRDefault="004133BA" w:rsidP="002D7D5E">
      <w:pPr>
        <w:pStyle w:val="MDPI31text"/>
      </w:pPr>
    </w:p>
    <w:p w14:paraId="04A5C74B" w14:textId="77777777" w:rsidR="004133BA" w:rsidRDefault="004133BA" w:rsidP="002D7D5E">
      <w:pPr>
        <w:pStyle w:val="MDPI31text"/>
      </w:pPr>
    </w:p>
    <w:p w14:paraId="01757211" w14:textId="77777777" w:rsidR="004133BA" w:rsidRPr="00613B31" w:rsidRDefault="004133BA" w:rsidP="002D7D5E">
      <w:pPr>
        <w:pStyle w:val="MDPI31text"/>
      </w:pPr>
    </w:p>
    <w:p w14:paraId="4D96F7B7" w14:textId="77777777" w:rsidR="00E93210" w:rsidRDefault="00E93210" w:rsidP="00070792">
      <w:pPr>
        <w:pStyle w:val="MDPI21heading1"/>
        <w:ind w:left="0"/>
      </w:pPr>
      <w:r w:rsidRPr="00FA04F1">
        <w:t>References</w:t>
      </w:r>
    </w:p>
    <w:p w14:paraId="456D6390" w14:textId="77777777" w:rsidR="00116D08" w:rsidRDefault="007A08BB" w:rsidP="00116D08">
      <w:pPr>
        <w:pStyle w:val="Bibliography"/>
      </w:pPr>
      <w:r>
        <w:fldChar w:fldCharType="begin"/>
      </w:r>
      <w:r w:rsidR="00CD5D9D">
        <w:instrText xml:space="preserve"> ADDIN ZOTERO_BIBL {"uncited":[],"omitted":[],"custom":[]} CSL_BIBLIOGRAPHY </w:instrText>
      </w:r>
      <w:r>
        <w:fldChar w:fldCharType="separate"/>
      </w:r>
      <w:r w:rsidR="00116D08">
        <w:t xml:space="preserve">1. </w:t>
      </w:r>
      <w:r w:rsidR="00116D08">
        <w:tab/>
        <w:t xml:space="preserve">Gill, T.K.; </w:t>
      </w:r>
      <w:proofErr w:type="spellStart"/>
      <w:r w:rsidR="00116D08">
        <w:t>Mittinty</w:t>
      </w:r>
      <w:proofErr w:type="spellEnd"/>
      <w:r w:rsidR="00116D08">
        <w:t xml:space="preserve">, M.M.; March, L.M.; Steinmetz, J.D.; Culbreth, G.T.; Cross, M.; Kopec, J.A.; Woolf, A.D.; Haile, L.M.; Hagins, H.; et al. Global, Regional, and National Burden of Other Musculoskeletal Disorders, 1990–2020, and Projections to 2050: A Systematic Analysis of the Global Burden of Disease Study 2021. </w:t>
      </w:r>
      <w:r w:rsidR="00116D08">
        <w:rPr>
          <w:i/>
          <w:iCs/>
        </w:rPr>
        <w:t>The Lancet Rheumatology</w:t>
      </w:r>
      <w:r w:rsidR="00116D08">
        <w:t xml:space="preserve"> </w:t>
      </w:r>
      <w:r w:rsidR="00116D08">
        <w:rPr>
          <w:b/>
          <w:bCs/>
        </w:rPr>
        <w:t>2023</w:t>
      </w:r>
      <w:r w:rsidR="00116D08">
        <w:t xml:space="preserve">, </w:t>
      </w:r>
      <w:r w:rsidR="00116D08">
        <w:rPr>
          <w:i/>
          <w:iCs/>
        </w:rPr>
        <w:t>5</w:t>
      </w:r>
      <w:r w:rsidR="00116D08">
        <w:t>, e670–e682, doi:10.1016/S2665-9913(23)00232-1.</w:t>
      </w:r>
    </w:p>
    <w:p w14:paraId="10916A7A" w14:textId="77777777" w:rsidR="00116D08" w:rsidRDefault="00116D08" w:rsidP="00116D08">
      <w:pPr>
        <w:pStyle w:val="Bibliography"/>
      </w:pPr>
      <w:r>
        <w:t xml:space="preserve">2. </w:t>
      </w:r>
      <w:r>
        <w:tab/>
      </w:r>
      <w:proofErr w:type="spellStart"/>
      <w:r>
        <w:t>Martimo</w:t>
      </w:r>
      <w:proofErr w:type="spellEnd"/>
      <w:r>
        <w:t xml:space="preserve">, K.-P. </w:t>
      </w:r>
      <w:r>
        <w:rPr>
          <w:i/>
          <w:iCs/>
        </w:rPr>
        <w:t>Musculoskeletal Disorders, Disability, and Work</w:t>
      </w:r>
      <w:r>
        <w:t>; Finnish Institute of Occupational Health: Helsinki, Finland, 2010; ISBN 978-951-802-987-1.</w:t>
      </w:r>
    </w:p>
    <w:p w14:paraId="35AE71A9" w14:textId="77777777" w:rsidR="00116D08" w:rsidRDefault="00116D08" w:rsidP="00116D08">
      <w:pPr>
        <w:pStyle w:val="Bibliography"/>
      </w:pPr>
      <w:r>
        <w:t xml:space="preserve">3. </w:t>
      </w:r>
      <w:r>
        <w:tab/>
        <w:t xml:space="preserve">European Agency for Safety and Health at Work. </w:t>
      </w:r>
      <w:r>
        <w:rPr>
          <w:i/>
          <w:iCs/>
        </w:rPr>
        <w:t xml:space="preserve">Musculoskeletal Disorders among Children and Young People: Prevalence, Risk Factors and Preventive </w:t>
      </w:r>
      <w:proofErr w:type="gramStart"/>
      <w:r>
        <w:rPr>
          <w:i/>
          <w:iCs/>
        </w:rPr>
        <w:t>Measures</w:t>
      </w:r>
      <w:r>
        <w:rPr>
          <w:rFonts w:ascii="Times New Roman" w:hAnsi="Times New Roman"/>
          <w:i/>
          <w:iCs/>
        </w:rPr>
        <w:t> </w:t>
      </w:r>
      <w:r>
        <w:rPr>
          <w:i/>
          <w:iCs/>
        </w:rPr>
        <w:t>:</w:t>
      </w:r>
      <w:proofErr w:type="gramEnd"/>
      <w:r>
        <w:rPr>
          <w:i/>
          <w:iCs/>
        </w:rPr>
        <w:t xml:space="preserve"> A Scoping Review.</w:t>
      </w:r>
      <w:r>
        <w:t>; Publications Office: LU, 2021;</w:t>
      </w:r>
    </w:p>
    <w:p w14:paraId="004B21BC" w14:textId="77777777" w:rsidR="00116D08" w:rsidRDefault="00116D08" w:rsidP="00116D08">
      <w:pPr>
        <w:pStyle w:val="Bibliography"/>
      </w:pPr>
      <w:r>
        <w:t xml:space="preserve">4.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xml:space="preserve">, 356–373, </w:t>
      </w:r>
      <w:proofErr w:type="gramStart"/>
      <w:r>
        <w:t>doi:10.1016/j.berh</w:t>
      </w:r>
      <w:proofErr w:type="gramEnd"/>
      <w:r>
        <w:t>.2015.08.002.</w:t>
      </w:r>
    </w:p>
    <w:p w14:paraId="5D59EBC2" w14:textId="77777777" w:rsidR="00116D08" w:rsidRDefault="00116D08" w:rsidP="00116D08">
      <w:pPr>
        <w:pStyle w:val="Bibliography"/>
      </w:pPr>
      <w:r>
        <w:t xml:space="preserve">5. </w:t>
      </w:r>
      <w:r>
        <w:tab/>
        <w:t xml:space="preserve">Summers, K.; </w:t>
      </w:r>
      <w:proofErr w:type="spellStart"/>
      <w:r>
        <w:t>Jinnett</w:t>
      </w:r>
      <w:proofErr w:type="spellEnd"/>
      <w:r>
        <w:t xml:space="preserve">, K.J.; Bevan, S. Musculoskeletal Disorders, Workforce </w:t>
      </w:r>
      <w:proofErr w:type="gramStart"/>
      <w:r>
        <w:t>Health</w:t>
      </w:r>
      <w:proofErr w:type="gramEnd"/>
      <w:r>
        <w:t xml:space="preserve"> and Productivity in the United States. </w:t>
      </w:r>
      <w:r>
        <w:rPr>
          <w:i/>
          <w:iCs/>
        </w:rPr>
        <w:t>The Center for Workforce Health and Performance</w:t>
      </w:r>
      <w:r>
        <w:t xml:space="preserve"> </w:t>
      </w:r>
      <w:r>
        <w:rPr>
          <w:b/>
          <w:bCs/>
        </w:rPr>
        <w:t>2015</w:t>
      </w:r>
      <w:r>
        <w:t>.</w:t>
      </w:r>
    </w:p>
    <w:p w14:paraId="5DB64FBD" w14:textId="77777777" w:rsidR="00116D08" w:rsidRDefault="00116D08" w:rsidP="00116D08">
      <w:pPr>
        <w:pStyle w:val="Bibliography"/>
      </w:pPr>
      <w:r>
        <w:t xml:space="preserve">6.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361DDADB" w14:textId="77777777" w:rsidR="00116D08" w:rsidRDefault="00116D08" w:rsidP="00116D08">
      <w:pPr>
        <w:pStyle w:val="Bibliography"/>
      </w:pPr>
      <w:r>
        <w:t xml:space="preserve">7. </w:t>
      </w:r>
      <w:r>
        <w:tab/>
      </w:r>
      <w:proofErr w:type="spellStart"/>
      <w:r>
        <w:t>Putsa</w:t>
      </w:r>
      <w:proofErr w:type="spellEnd"/>
      <w:r>
        <w:t xml:space="preserve">, B.; </w:t>
      </w:r>
      <w:proofErr w:type="spellStart"/>
      <w:r>
        <w:t>Jalayondeja</w:t>
      </w:r>
      <w:proofErr w:type="spellEnd"/>
      <w:r>
        <w:t xml:space="preserve">, W.; </w:t>
      </w:r>
      <w:proofErr w:type="spellStart"/>
      <w:r>
        <w:t>Mekhora</w:t>
      </w:r>
      <w:proofErr w:type="spellEnd"/>
      <w:r>
        <w:t xml:space="preserve">, K.; </w:t>
      </w:r>
      <w:proofErr w:type="spellStart"/>
      <w:r>
        <w:t>Bhuanantanondh</w:t>
      </w:r>
      <w:proofErr w:type="spellEnd"/>
      <w:r>
        <w:t xml:space="preserve">, P.; </w:t>
      </w:r>
      <w:proofErr w:type="spellStart"/>
      <w:r>
        <w:t>Jalayondeja</w:t>
      </w:r>
      <w:proofErr w:type="spellEnd"/>
      <w:r>
        <w:t xml:space="preserve">,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3261CB31" w14:textId="77777777" w:rsidR="00116D08" w:rsidRDefault="00116D08" w:rsidP="00116D08">
      <w:pPr>
        <w:pStyle w:val="Bibliography"/>
      </w:pPr>
      <w:r>
        <w:t xml:space="preserve">8. </w:t>
      </w:r>
      <w:r>
        <w:tab/>
        <w:t xml:space="preserve">Keskin, Y. Correlation between Sitting Duration and Position and Lumbar Pain among Office Workers. </w:t>
      </w:r>
      <w:proofErr w:type="spellStart"/>
      <w:r>
        <w:rPr>
          <w:i/>
          <w:iCs/>
        </w:rPr>
        <w:t>Haydarpasa</w:t>
      </w:r>
      <w:proofErr w:type="spellEnd"/>
      <w:r>
        <w:rPr>
          <w:i/>
          <w:iCs/>
        </w:rPr>
        <w:t xml:space="preserve"> </w:t>
      </w:r>
      <w:proofErr w:type="spellStart"/>
      <w:r>
        <w:rPr>
          <w:i/>
          <w:iCs/>
        </w:rPr>
        <w:t>Numune</w:t>
      </w:r>
      <w:proofErr w:type="spellEnd"/>
      <w:r>
        <w:rPr>
          <w:i/>
          <w:iCs/>
        </w:rPr>
        <w:t xml:space="preserve"> Med J</w:t>
      </w:r>
      <w:r>
        <w:t xml:space="preserve"> </w:t>
      </w:r>
      <w:r>
        <w:rPr>
          <w:b/>
          <w:bCs/>
        </w:rPr>
        <w:t>2019</w:t>
      </w:r>
      <w:r>
        <w:t>, doi:10.14744/hnhj.2019.04909.</w:t>
      </w:r>
    </w:p>
    <w:p w14:paraId="6CBCE326" w14:textId="77777777" w:rsidR="00116D08" w:rsidRDefault="00116D08" w:rsidP="00116D08">
      <w:pPr>
        <w:pStyle w:val="Bibliography"/>
      </w:pPr>
      <w:r>
        <w:t xml:space="preserve">9. </w:t>
      </w:r>
      <w:r>
        <w:tab/>
      </w:r>
      <w:proofErr w:type="spellStart"/>
      <w:r>
        <w:t>Bontrup</w:t>
      </w:r>
      <w:proofErr w:type="spellEnd"/>
      <w:r>
        <w:t xml:space="preserve">, C.; Taylor, W.R.; </w:t>
      </w:r>
      <w:proofErr w:type="spellStart"/>
      <w:r>
        <w:t>Fliesser</w:t>
      </w:r>
      <w:proofErr w:type="spellEnd"/>
      <w:r>
        <w:t xml:space="preserve">, M.; Visscher, R.; Green, T.; Wippert, P.-M.; Zemp, R. Low Back </w:t>
      </w:r>
      <w:proofErr w:type="gramStart"/>
      <w:r>
        <w:t>Pain</w:t>
      </w:r>
      <w:proofErr w:type="gramEnd"/>
      <w:r>
        <w:t xml:space="preserve"> and Its Relationship with Sitting </w:t>
      </w:r>
      <w:proofErr w:type="spellStart"/>
      <w:r>
        <w:t>Behaviour</w:t>
      </w:r>
      <w:proofErr w:type="spellEnd"/>
      <w:r>
        <w:t xml:space="preserve"> among Sedentary Office Workers. </w:t>
      </w:r>
      <w:r>
        <w:rPr>
          <w:i/>
          <w:iCs/>
        </w:rPr>
        <w:t>Applied Ergonomics</w:t>
      </w:r>
      <w:r>
        <w:t xml:space="preserve"> </w:t>
      </w:r>
      <w:r>
        <w:rPr>
          <w:b/>
          <w:bCs/>
        </w:rPr>
        <w:t>2019</w:t>
      </w:r>
      <w:r>
        <w:t xml:space="preserve">, </w:t>
      </w:r>
      <w:r>
        <w:rPr>
          <w:i/>
          <w:iCs/>
        </w:rPr>
        <w:t>81</w:t>
      </w:r>
      <w:r>
        <w:t xml:space="preserve">, 102894, </w:t>
      </w:r>
      <w:proofErr w:type="gramStart"/>
      <w:r>
        <w:t>doi:10.1016/j.apergo</w:t>
      </w:r>
      <w:proofErr w:type="gramEnd"/>
      <w:r>
        <w:t>.2019.102894.</w:t>
      </w:r>
    </w:p>
    <w:p w14:paraId="25632C88" w14:textId="77777777" w:rsidR="00116D08" w:rsidRDefault="00116D08" w:rsidP="00116D08">
      <w:pPr>
        <w:pStyle w:val="Bibliography"/>
      </w:pPr>
      <w:r>
        <w:t xml:space="preserve">10. </w:t>
      </w:r>
      <w:r>
        <w:tab/>
        <w:t xml:space="preserve">Yoon, D.H.; Lee, J.-Y.; Song, W. Effects of Resistance Exercise Training on Cognitive Function and Physical Performance in Cognitive Frailty: A Randomized Controlled Trial. </w:t>
      </w:r>
      <w:r>
        <w:rPr>
          <w:i/>
          <w:iCs/>
        </w:rPr>
        <w:t xml:space="preserve">J </w:t>
      </w:r>
      <w:proofErr w:type="spellStart"/>
      <w:r>
        <w:rPr>
          <w:i/>
          <w:iCs/>
        </w:rPr>
        <w:t>Nutr</w:t>
      </w:r>
      <w:proofErr w:type="spellEnd"/>
      <w:r>
        <w:rPr>
          <w:i/>
          <w:iCs/>
        </w:rPr>
        <w:t xml:space="preserve"> Health Aging</w:t>
      </w:r>
      <w:r>
        <w:t xml:space="preserve"> </w:t>
      </w:r>
      <w:r>
        <w:rPr>
          <w:b/>
          <w:bCs/>
        </w:rPr>
        <w:t>2018</w:t>
      </w:r>
      <w:r>
        <w:t xml:space="preserve">, </w:t>
      </w:r>
      <w:r>
        <w:rPr>
          <w:i/>
          <w:iCs/>
        </w:rPr>
        <w:t>22</w:t>
      </w:r>
      <w:r>
        <w:t>, 944–951, doi:10.1007/s12603-018-1090-9.</w:t>
      </w:r>
    </w:p>
    <w:p w14:paraId="68B01D78" w14:textId="77777777" w:rsidR="00116D08" w:rsidRDefault="00116D08" w:rsidP="00116D08">
      <w:pPr>
        <w:pStyle w:val="Bibliography"/>
      </w:pPr>
      <w:r>
        <w:t xml:space="preserve">11. </w:t>
      </w:r>
      <w:r>
        <w:tab/>
        <w:t xml:space="preserve">Tan, H.Z.; </w:t>
      </w:r>
      <w:proofErr w:type="spellStart"/>
      <w:r>
        <w:t>Slivovsky</w:t>
      </w:r>
      <w:proofErr w:type="spellEnd"/>
      <w:r>
        <w:t xml:space="preserve">, L.A.; Pentland, A. A Sensing Chair Using Pressure Distribution Sensors. </w:t>
      </w:r>
      <w:r>
        <w:rPr>
          <w:i/>
          <w:iCs/>
        </w:rPr>
        <w:t xml:space="preserve">IEEE/ASME Trans. </w:t>
      </w:r>
      <w:proofErr w:type="spellStart"/>
      <w:r>
        <w:rPr>
          <w:i/>
          <w:iCs/>
        </w:rPr>
        <w:t>Mechatron</w:t>
      </w:r>
      <w:proofErr w:type="spellEnd"/>
      <w:r>
        <w:rPr>
          <w:i/>
          <w:iCs/>
        </w:rPr>
        <w:t>.</w:t>
      </w:r>
      <w:r>
        <w:t xml:space="preserve"> </w:t>
      </w:r>
      <w:r>
        <w:rPr>
          <w:b/>
          <w:bCs/>
        </w:rPr>
        <w:t>2001</w:t>
      </w:r>
      <w:r>
        <w:t xml:space="preserve">, </w:t>
      </w:r>
      <w:r>
        <w:rPr>
          <w:i/>
          <w:iCs/>
        </w:rPr>
        <w:t>6</w:t>
      </w:r>
      <w:r>
        <w:t>, 261–268, doi:10.1109/3516.951364.</w:t>
      </w:r>
    </w:p>
    <w:p w14:paraId="47676A0C" w14:textId="77777777" w:rsidR="00116D08" w:rsidRDefault="00116D08" w:rsidP="00116D08">
      <w:pPr>
        <w:pStyle w:val="Bibliography"/>
      </w:pPr>
      <w:r>
        <w:t xml:space="preserve">12. </w:t>
      </w:r>
      <w:r>
        <w:tab/>
        <w:t xml:space="preserve">Sadun, A.S.; Jalani, J.; </w:t>
      </w:r>
      <w:proofErr w:type="spellStart"/>
      <w:r>
        <w:t>Sukor</w:t>
      </w:r>
      <w:proofErr w:type="spellEnd"/>
      <w:r>
        <w:t xml:space="preserve">, J.A. Force Sensing Resistor (FSR): A Brief Overview and the Low-Cost Sensor for Active Compliance Control.; Jiang, X., Chen, G., Capi, G., </w:t>
      </w:r>
      <w:proofErr w:type="spellStart"/>
      <w:r>
        <w:t>Ishll</w:t>
      </w:r>
      <w:proofErr w:type="spellEnd"/>
      <w:r>
        <w:t>, C., Eds.; Tokyo, Japan, July 11</w:t>
      </w:r>
      <w:proofErr w:type="gramStart"/>
      <w:r>
        <w:t xml:space="preserve"> 2016</w:t>
      </w:r>
      <w:proofErr w:type="gramEnd"/>
      <w:r>
        <w:t>; p. 1001112.</w:t>
      </w:r>
    </w:p>
    <w:p w14:paraId="655C25F3" w14:textId="77777777" w:rsidR="00116D08" w:rsidRDefault="00116D08" w:rsidP="00116D08">
      <w:pPr>
        <w:pStyle w:val="Bibliography"/>
      </w:pPr>
      <w:r>
        <w:lastRenderedPageBreak/>
        <w:t xml:space="preserve">13.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1B28C215" w14:textId="77777777" w:rsidR="00116D08" w:rsidRDefault="00116D08" w:rsidP="00116D08">
      <w:pPr>
        <w:pStyle w:val="Bibliography"/>
      </w:pPr>
      <w:r>
        <w:t xml:space="preserve">14. </w:t>
      </w:r>
      <w:r>
        <w:tab/>
        <w:t xml:space="preserve">Xu, W.; Huang, M.-C.; Amini, N.; He, L.; </w:t>
      </w:r>
      <w:proofErr w:type="spellStart"/>
      <w:r>
        <w:t>Sarrafzadeh</w:t>
      </w:r>
      <w:proofErr w:type="spellEnd"/>
      <w:r>
        <w:t xml:space="preserve">, M. </w:t>
      </w:r>
      <w:proofErr w:type="spellStart"/>
      <w:r>
        <w:t>eCushion</w:t>
      </w:r>
      <w:proofErr w:type="spellEnd"/>
      <w:r>
        <w:t xml:space="preserve">: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5AA5B33" w14:textId="77777777" w:rsidR="00116D08" w:rsidRDefault="00116D08" w:rsidP="00116D08">
      <w:pPr>
        <w:pStyle w:val="Bibliography"/>
      </w:pPr>
      <w:r>
        <w:t xml:space="preserve">15. </w:t>
      </w:r>
      <w:r>
        <w:tab/>
        <w:t xml:space="preserve">Martínez-Estrada, M.; </w:t>
      </w:r>
      <w:proofErr w:type="spellStart"/>
      <w:r>
        <w:t>Vuohijoki</w:t>
      </w:r>
      <w:proofErr w:type="spellEnd"/>
      <w:r>
        <w:t xml:space="preserve">, T.; </w:t>
      </w:r>
      <w:proofErr w:type="spellStart"/>
      <w:r>
        <w:t>Poberznik</w:t>
      </w:r>
      <w:proofErr w:type="spellEnd"/>
      <w:r>
        <w:t xml:space="preserve">,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73797683" w14:textId="77777777" w:rsidR="00116D08" w:rsidRDefault="00116D08" w:rsidP="00116D08">
      <w:pPr>
        <w:pStyle w:val="Bibliography"/>
      </w:pPr>
      <w:r>
        <w:t xml:space="preserve">16. </w:t>
      </w:r>
      <w:r>
        <w:tab/>
        <w:t xml:space="preserve">Ma, C.; Li, W.; Gravina, R.; Du, J.; Li, Q.; Fortino, G. Smart Cushion-Based Activity Recognition: Prompting Users to Maintain a Healthy Seated Posture. </w:t>
      </w:r>
      <w:r>
        <w:rPr>
          <w:i/>
          <w:iCs/>
        </w:rPr>
        <w:t xml:space="preserve">IEEE Syst. Man </w:t>
      </w:r>
      <w:proofErr w:type="spellStart"/>
      <w:r>
        <w:rPr>
          <w:i/>
          <w:iCs/>
        </w:rPr>
        <w:t>Cybern</w:t>
      </w:r>
      <w:proofErr w:type="spellEnd"/>
      <w:r>
        <w:rPr>
          <w:i/>
          <w:iCs/>
        </w:rPr>
        <w:t>. Mag.</w:t>
      </w:r>
      <w:r>
        <w:t xml:space="preserve"> </w:t>
      </w:r>
      <w:r>
        <w:rPr>
          <w:b/>
          <w:bCs/>
        </w:rPr>
        <w:t>2020</w:t>
      </w:r>
      <w:r>
        <w:t xml:space="preserve">, </w:t>
      </w:r>
      <w:r>
        <w:rPr>
          <w:i/>
          <w:iCs/>
        </w:rPr>
        <w:t>6</w:t>
      </w:r>
      <w:r>
        <w:t>, 6–14, doi:10.1109/MSMC.2019.2962226.</w:t>
      </w:r>
    </w:p>
    <w:p w14:paraId="15C46844" w14:textId="77777777" w:rsidR="00116D08" w:rsidRDefault="00116D08" w:rsidP="00116D08">
      <w:pPr>
        <w:pStyle w:val="Bibliography"/>
      </w:pPr>
      <w:r>
        <w:t xml:space="preserve">17.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w:t>
      </w:r>
      <w:proofErr w:type="gramStart"/>
      <w:r>
        <w:t>keg.v</w:t>
      </w:r>
      <w:proofErr w:type="gramEnd"/>
      <w:r>
        <w:t>2i2.626.</w:t>
      </w:r>
    </w:p>
    <w:p w14:paraId="2AE0C91A" w14:textId="77777777" w:rsidR="00116D08" w:rsidRDefault="00116D08" w:rsidP="00116D08">
      <w:pPr>
        <w:pStyle w:val="Bibliography"/>
      </w:pPr>
      <w:r>
        <w:t xml:space="preserve">18.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xml:space="preserve">, 394–400, </w:t>
      </w:r>
      <w:proofErr w:type="gramStart"/>
      <w:r>
        <w:t>doi:10.1016/j.sna</w:t>
      </w:r>
      <w:proofErr w:type="gramEnd"/>
      <w:r>
        <w:t>.2017.11.054.</w:t>
      </w:r>
    </w:p>
    <w:p w14:paraId="0C8FC077" w14:textId="77777777" w:rsidR="00116D08" w:rsidRDefault="00116D08" w:rsidP="00116D08">
      <w:pPr>
        <w:pStyle w:val="Bibliography"/>
      </w:pPr>
      <w:r>
        <w:t xml:space="preserve">19.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01D75CCB" w14:textId="77777777" w:rsidR="00116D08" w:rsidRDefault="00116D08" w:rsidP="00116D08">
      <w:pPr>
        <w:pStyle w:val="Bibliography"/>
      </w:pPr>
      <w:r>
        <w:t xml:space="preserve">20.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3E0F76C4" w14:textId="77777777" w:rsidR="00116D08" w:rsidRDefault="00116D08" w:rsidP="00116D08">
      <w:pPr>
        <w:pStyle w:val="Bibliography"/>
      </w:pPr>
      <w:r>
        <w:t xml:space="preserve">21.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724C1EAF" w14:textId="77777777" w:rsidR="00116D08" w:rsidRDefault="00116D08" w:rsidP="00116D08">
      <w:pPr>
        <w:pStyle w:val="Bibliography"/>
      </w:pPr>
      <w:r>
        <w:t xml:space="preserve">22. </w:t>
      </w:r>
      <w:r>
        <w:tab/>
        <w:t xml:space="preserve">Ahmad, J.; </w:t>
      </w:r>
      <w:proofErr w:type="spellStart"/>
      <w:r>
        <w:t>Sidén</w:t>
      </w:r>
      <w:proofErr w:type="spellEnd"/>
      <w:r>
        <w:t xml:space="preserve">, J.; Andersson, H. A Proposal </w:t>
      </w:r>
      <w:proofErr w:type="gramStart"/>
      <w:r>
        <w:t>of</w:t>
      </w:r>
      <w:proofErr w:type="gramEnd"/>
      <w:r>
        <w:t xml:space="preserve">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D421C7A" w14:textId="77777777" w:rsidR="00116D08" w:rsidRDefault="00116D08" w:rsidP="00116D08">
      <w:pPr>
        <w:pStyle w:val="Bibliography"/>
      </w:pPr>
      <w:r>
        <w:t xml:space="preserve">23.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1C4B6CBC" w14:textId="77777777" w:rsidR="00116D08" w:rsidRDefault="00116D08" w:rsidP="00116D08">
      <w:pPr>
        <w:pStyle w:val="Bibliography"/>
      </w:pPr>
      <w:r>
        <w:t xml:space="preserve">24.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xml:space="preserve">, 103432, </w:t>
      </w:r>
      <w:proofErr w:type="gramStart"/>
      <w:r>
        <w:t>doi:10.1016/j.bspc</w:t>
      </w:r>
      <w:proofErr w:type="gramEnd"/>
      <w:r>
        <w:t>.2021.103432.</w:t>
      </w:r>
    </w:p>
    <w:p w14:paraId="149717E1" w14:textId="77777777" w:rsidR="00116D08" w:rsidRDefault="00116D08" w:rsidP="00116D08">
      <w:pPr>
        <w:pStyle w:val="Bibliography"/>
      </w:pPr>
      <w:r>
        <w:t xml:space="preserve">25. </w:t>
      </w:r>
      <w:r>
        <w:tab/>
        <w:t xml:space="preserve">Mutlu, B.; Krause, A.; Forlizzi, J.; </w:t>
      </w:r>
      <w:proofErr w:type="spellStart"/>
      <w:r>
        <w:t>Guestrin</w:t>
      </w:r>
      <w:proofErr w:type="spellEnd"/>
      <w:r>
        <w:t>, C.; Hodgins, J. Robust, Low-Cost, Non-Intrusive Sensing and Recognition of Seated Postures. In Proceedings of the Proceedings of the 20th annual ACM symposium on User interface software and technology; ACM: Newport Rhode Island USA, October 7</w:t>
      </w:r>
      <w:proofErr w:type="gramStart"/>
      <w:r>
        <w:t xml:space="preserve"> 2007</w:t>
      </w:r>
      <w:proofErr w:type="gramEnd"/>
      <w:r>
        <w:t>; pp. 149–158.</w:t>
      </w:r>
    </w:p>
    <w:p w14:paraId="037BD355" w14:textId="77777777" w:rsidR="00116D08" w:rsidRDefault="00116D08" w:rsidP="00116D08">
      <w:pPr>
        <w:pStyle w:val="Bibliography"/>
      </w:pPr>
      <w:r>
        <w:t xml:space="preserve">26.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40670705" w14:textId="77777777" w:rsidR="00116D08" w:rsidRDefault="00116D08" w:rsidP="00116D08">
      <w:pPr>
        <w:pStyle w:val="Bibliography"/>
      </w:pPr>
      <w:r>
        <w:t xml:space="preserve">27. </w:t>
      </w:r>
      <w:r>
        <w:tab/>
      </w:r>
      <w:proofErr w:type="spellStart"/>
      <w:r>
        <w:t>Aminosharieh</w:t>
      </w:r>
      <w:proofErr w:type="spellEnd"/>
      <w:r>
        <w:t xml:space="preserve"> Najafi, T.; Abramo, A.; </w:t>
      </w:r>
      <w:proofErr w:type="spellStart"/>
      <w:r>
        <w:t>Kyamakya</w:t>
      </w:r>
      <w:proofErr w:type="spellEnd"/>
      <w:r>
        <w:t xml:space="preserve">, K.; </w:t>
      </w:r>
      <w:proofErr w:type="spellStart"/>
      <w:r>
        <w:t>Affanni</w:t>
      </w:r>
      <w:proofErr w:type="spellEnd"/>
      <w:r>
        <w:t xml:space="preserve">,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B852BEC" w14:textId="77777777" w:rsidR="00116D08" w:rsidRDefault="00116D08" w:rsidP="00116D08">
      <w:pPr>
        <w:pStyle w:val="Bibliography"/>
      </w:pPr>
      <w:r>
        <w:t xml:space="preserve">28.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4EF2E628" w14:textId="77777777" w:rsidR="00116D08" w:rsidRDefault="00116D08" w:rsidP="00116D08">
      <w:pPr>
        <w:pStyle w:val="Bibliography"/>
      </w:pPr>
      <w:r>
        <w:t xml:space="preserve">29.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57747C2C" w14:textId="77777777" w:rsidR="00116D08" w:rsidRDefault="00116D08" w:rsidP="00116D08">
      <w:pPr>
        <w:pStyle w:val="Bibliography"/>
      </w:pPr>
      <w:r>
        <w:lastRenderedPageBreak/>
        <w:t xml:space="preserve">30.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2ACC968D" w14:textId="77777777" w:rsidR="00116D08" w:rsidRDefault="00116D08" w:rsidP="00116D08">
      <w:pPr>
        <w:pStyle w:val="Bibliography"/>
      </w:pPr>
      <w:r>
        <w:t xml:space="preserve">31.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05B86EA7" w14:textId="77777777" w:rsidR="00116D08" w:rsidRDefault="00116D08" w:rsidP="00116D08">
      <w:pPr>
        <w:pStyle w:val="Bibliography"/>
      </w:pPr>
      <w:r>
        <w:t xml:space="preserve">32. </w:t>
      </w:r>
      <w:r>
        <w:tab/>
        <w:t xml:space="preserve">Zemp, R.; </w:t>
      </w:r>
      <w:proofErr w:type="spellStart"/>
      <w:r>
        <w:t>Tanadini</w:t>
      </w:r>
      <w:proofErr w:type="spellEnd"/>
      <w:r>
        <w:t xml:space="preserve">, M.; </w:t>
      </w:r>
      <w:proofErr w:type="spellStart"/>
      <w:r>
        <w:t>Plüss</w:t>
      </w:r>
      <w:proofErr w:type="spellEnd"/>
      <w:r>
        <w:t xml:space="preserve">, S.; </w:t>
      </w:r>
      <w:proofErr w:type="spellStart"/>
      <w:r>
        <w:t>Schnüriger</w:t>
      </w:r>
      <w:proofErr w:type="spellEnd"/>
      <w:r>
        <w:t xml:space="preserve">,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0F799E77" w14:textId="77777777" w:rsidR="00116D08" w:rsidRDefault="00116D08" w:rsidP="00116D08">
      <w:pPr>
        <w:pStyle w:val="Bibliography"/>
      </w:pPr>
      <w:r>
        <w:t xml:space="preserve">33.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47C0EBA2" w14:textId="77777777" w:rsidR="00116D08" w:rsidRDefault="00116D08" w:rsidP="00116D08">
      <w:pPr>
        <w:pStyle w:val="Bibliography"/>
      </w:pPr>
      <w:r>
        <w:t xml:space="preserve">34. </w:t>
      </w:r>
      <w:r>
        <w:tab/>
        <w:t>Luna-</w:t>
      </w:r>
      <w:proofErr w:type="spellStart"/>
      <w:r>
        <w:t>Perejón</w:t>
      </w:r>
      <w:proofErr w:type="spellEnd"/>
      <w:r>
        <w:t>, F.; Montes-Sánchez, J.M.; Durán-López, L.; Vazquez-Baeza, A.; Beasley-</w:t>
      </w:r>
      <w:proofErr w:type="spellStart"/>
      <w:r>
        <w:t>Bohórquez</w:t>
      </w:r>
      <w:proofErr w:type="spellEnd"/>
      <w:r>
        <w:t xml:space="preserve">,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4F1C8CBA" w14:textId="77777777" w:rsidR="00116D08" w:rsidRDefault="00116D08" w:rsidP="00116D08">
      <w:pPr>
        <w:pStyle w:val="Bibliography"/>
      </w:pPr>
      <w:r>
        <w:t xml:space="preserve">35. </w:t>
      </w:r>
      <w:r>
        <w:tab/>
        <w:t xml:space="preserve">Ren, X.; Yu, B.; Lu, Y.; Chen, Y.; Pu, P. </w:t>
      </w:r>
      <w:proofErr w:type="spellStart"/>
      <w:r>
        <w:t>HealthSit</w:t>
      </w:r>
      <w:proofErr w:type="spellEnd"/>
      <w:r>
        <w:t xml:space="preserve">: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154FA479" w14:textId="77777777" w:rsidR="00116D08" w:rsidRDefault="00116D08" w:rsidP="00116D08">
      <w:pPr>
        <w:pStyle w:val="Bibliography"/>
      </w:pPr>
      <w:r>
        <w:t xml:space="preserve">36. </w:t>
      </w:r>
      <w:r>
        <w:tab/>
        <w:t xml:space="preserve">Fu, T.; Macleod, A. </w:t>
      </w:r>
      <w:proofErr w:type="spellStart"/>
      <w:r>
        <w:t>IntelliChair</w:t>
      </w:r>
      <w:proofErr w:type="spellEnd"/>
      <w:r>
        <w:t>: An Approach for Activity Detection and Prediction via Posture Analysis. In Proceedings of the 2014 International Conference on Intelligent Environments; IEEE: China, June 2014; pp. 211–213.</w:t>
      </w:r>
    </w:p>
    <w:p w14:paraId="2B6574D3" w14:textId="77777777" w:rsidR="00116D08" w:rsidRDefault="00116D08" w:rsidP="00116D08">
      <w:pPr>
        <w:pStyle w:val="Bibliography"/>
      </w:pPr>
      <w:r>
        <w:t xml:space="preserve">37. </w:t>
      </w:r>
      <w:r>
        <w:tab/>
      </w:r>
      <w:proofErr w:type="spellStart"/>
      <w:r>
        <w:t>AbuTerkia</w:t>
      </w:r>
      <w:proofErr w:type="spellEnd"/>
      <w:r>
        <w:t xml:space="preserve">, I.; Hannoun, M.; Suwal, B.; Ahmed, M.S.; </w:t>
      </w:r>
      <w:proofErr w:type="spellStart"/>
      <w:r>
        <w:t>Sundaravdivel</w:t>
      </w:r>
      <w:proofErr w:type="spellEnd"/>
      <w:r>
        <w:t xml:space="preserve">, P. FPGA-Based Smart Chair Recognition System Using Flex Sensors. In Proceedings of the 2022 IEEE 15th Dallas Circuit </w:t>
      </w:r>
      <w:proofErr w:type="gramStart"/>
      <w:r>
        <w:t>And</w:t>
      </w:r>
      <w:proofErr w:type="gramEnd"/>
      <w:r>
        <w:t xml:space="preserve"> System Conference (DCAS); IEEE: Dallas, TX, USA, June 17 2022; pp. 1–2.</w:t>
      </w:r>
    </w:p>
    <w:p w14:paraId="6E3F8556" w14:textId="77777777" w:rsidR="00116D08" w:rsidRDefault="00116D08" w:rsidP="00116D08">
      <w:pPr>
        <w:pStyle w:val="Bibliography"/>
      </w:pPr>
      <w:r>
        <w:t xml:space="preserve">38.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15EB2769" w14:textId="77777777" w:rsidR="00116D08" w:rsidRDefault="00116D08" w:rsidP="00116D08">
      <w:pPr>
        <w:pStyle w:val="Bibliography"/>
      </w:pPr>
      <w:r>
        <w:t xml:space="preserve">39.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7953A1A9" w14:textId="77777777" w:rsidR="00116D08" w:rsidRDefault="00116D08" w:rsidP="00116D08">
      <w:pPr>
        <w:pStyle w:val="Bibliography"/>
      </w:pPr>
      <w:r>
        <w:t xml:space="preserve">40. </w:t>
      </w:r>
      <w:r>
        <w:tab/>
      </w:r>
      <w:proofErr w:type="spellStart"/>
      <w:r>
        <w:t>Bourahmoune</w:t>
      </w:r>
      <w:proofErr w:type="spellEnd"/>
      <w:r>
        <w:t xml:space="preserve">, K.; </w:t>
      </w:r>
      <w:proofErr w:type="spellStart"/>
      <w:r>
        <w:t>Ishac</w:t>
      </w:r>
      <w:proofErr w:type="spellEnd"/>
      <w:r>
        <w:t xml:space="preserve">, K.; </w:t>
      </w:r>
      <w:proofErr w:type="spellStart"/>
      <w:r>
        <w:t>Amagasa</w:t>
      </w:r>
      <w:proofErr w:type="spellEnd"/>
      <w:r>
        <w:t xml:space="preserve">,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186DCB48" w14:textId="77777777" w:rsidR="00116D08" w:rsidRDefault="00116D08" w:rsidP="00116D08">
      <w:pPr>
        <w:pStyle w:val="Bibliography"/>
      </w:pPr>
      <w:r>
        <w:t xml:space="preserve">41. </w:t>
      </w:r>
      <w:r>
        <w:tab/>
      </w:r>
      <w:proofErr w:type="spellStart"/>
      <w:r>
        <w:t>Roh</w:t>
      </w:r>
      <w:proofErr w:type="spellEnd"/>
      <w:r>
        <w:t xml:space="preserve">,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471C3870" w14:textId="77777777" w:rsidR="00116D08" w:rsidRDefault="00116D08" w:rsidP="00116D08">
      <w:pPr>
        <w:pStyle w:val="Bibliography"/>
      </w:pPr>
      <w:r>
        <w:t xml:space="preserve">42.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0ADEBC5" w14:textId="77777777" w:rsidR="00116D08" w:rsidRDefault="00116D08" w:rsidP="00116D08">
      <w:pPr>
        <w:pStyle w:val="Bibliography"/>
      </w:pPr>
      <w:r>
        <w:t xml:space="preserve">43. </w:t>
      </w:r>
      <w:r>
        <w:tab/>
        <w:t xml:space="preserve">Sreejan, A.; Narayan, Y.S. A Review </w:t>
      </w:r>
      <w:proofErr w:type="gramStart"/>
      <w:r>
        <w:t>on</w:t>
      </w:r>
      <w:proofErr w:type="gramEnd"/>
      <w:r>
        <w:t xml:space="preserve">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4B3A9831" w14:textId="77777777" w:rsidR="00116D08" w:rsidRDefault="00116D08" w:rsidP="00116D08">
      <w:pPr>
        <w:pStyle w:val="Bibliography"/>
      </w:pPr>
      <w:r>
        <w:t xml:space="preserve">44. </w:t>
      </w:r>
      <w:r>
        <w:tab/>
        <w:t xml:space="preserve">Mallare, J.C.T.; Pineda, D.F.G.; Trinidad, G.M.; Serafica, R.D.; Villanueva, J.B.K.; Dela Cruz, A.R.; </w:t>
      </w:r>
      <w:proofErr w:type="spellStart"/>
      <w:r>
        <w:t>Vicerra</w:t>
      </w:r>
      <w:proofErr w:type="spellEnd"/>
      <w:r>
        <w:t>,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21ED6F69" w14:textId="77777777" w:rsidR="00116D08" w:rsidRDefault="00116D08" w:rsidP="00116D08">
      <w:pPr>
        <w:pStyle w:val="Bibliography"/>
      </w:pPr>
      <w:r>
        <w:t xml:space="preserve">45. </w:t>
      </w:r>
      <w:r>
        <w:tab/>
        <w:t xml:space="preserve">Chen, K. Sitting Posture Recognition Based on </w:t>
      </w:r>
      <w:proofErr w:type="spellStart"/>
      <w:r>
        <w:t>OpenPose</w:t>
      </w:r>
      <w:proofErr w:type="spellEnd"/>
      <w:r>
        <w:t xml:space="preserve">. </w:t>
      </w:r>
      <w:r>
        <w:rPr>
          <w:i/>
          <w:iCs/>
        </w:rPr>
        <w:t>IOP Conf. Ser.: Mater. Sci. Eng.</w:t>
      </w:r>
      <w:r>
        <w:t xml:space="preserve"> </w:t>
      </w:r>
      <w:r>
        <w:rPr>
          <w:b/>
          <w:bCs/>
        </w:rPr>
        <w:t>2019</w:t>
      </w:r>
      <w:r>
        <w:t xml:space="preserve">, </w:t>
      </w:r>
      <w:r>
        <w:rPr>
          <w:i/>
          <w:iCs/>
        </w:rPr>
        <w:t>677</w:t>
      </w:r>
      <w:r>
        <w:t>, 032057, doi:10.1088/1757-899X/677/3/032057.</w:t>
      </w:r>
    </w:p>
    <w:p w14:paraId="2CD7E04B" w14:textId="77777777" w:rsidR="00116D08" w:rsidRDefault="00116D08" w:rsidP="00116D08">
      <w:pPr>
        <w:pStyle w:val="Bibliography"/>
      </w:pPr>
      <w:r>
        <w:lastRenderedPageBreak/>
        <w:t xml:space="preserve">46. </w:t>
      </w:r>
      <w:r>
        <w:tab/>
        <w:t xml:space="preserve">R, N.; Sudhakar, T.; </w:t>
      </w:r>
      <w:proofErr w:type="spellStart"/>
      <w:r>
        <w:t>Bethanney</w:t>
      </w:r>
      <w:proofErr w:type="spellEnd"/>
      <w:r>
        <w:t xml:space="preserve"> Janney, J.; Krishnamoorthy, N.R.; Dhanalakshmi, K.; Vigneshwaran, S. Sitting Posture Analysis Using CNN and RCNN. In Proceedings of the 2023 International Conference on Bio Signals, Images, and Instrumentation (ICBSII); IEEE: Chennai, India, March 16</w:t>
      </w:r>
      <w:proofErr w:type="gramStart"/>
      <w:r>
        <w:t xml:space="preserve"> 2023</w:t>
      </w:r>
      <w:proofErr w:type="gramEnd"/>
      <w:r>
        <w:t>; pp. 1–5.</w:t>
      </w:r>
    </w:p>
    <w:p w14:paraId="70C46C38" w14:textId="77777777" w:rsidR="00116D08" w:rsidRDefault="00116D08" w:rsidP="00116D08">
      <w:pPr>
        <w:pStyle w:val="Bibliography"/>
      </w:pPr>
      <w:r>
        <w:t xml:space="preserve">47. </w:t>
      </w:r>
      <w:r>
        <w:tab/>
        <w:t xml:space="preserve">Feng, L.; Li, Z.; Liu, C. Are You Sitting </w:t>
      </w:r>
      <w:proofErr w:type="gramStart"/>
      <w:r>
        <w:t>Right?-</w:t>
      </w:r>
      <w:proofErr w:type="gramEnd"/>
      <w:r>
        <w:t>Sitting Posture Recognition Using RF Signals. In Proceedings of the 2019 IEEE Pacific Rim Conference on Communications, Computers and Signal Processing (PACRIM); IEEE: Victoria, BC, Canada, August 2019; pp. 1–6.</w:t>
      </w:r>
    </w:p>
    <w:p w14:paraId="3A788B6B" w14:textId="77777777" w:rsidR="00116D08" w:rsidRDefault="00116D08" w:rsidP="00116D08">
      <w:pPr>
        <w:pStyle w:val="Bibliography"/>
      </w:pPr>
      <w:r>
        <w:t xml:space="preserve">48. </w:t>
      </w:r>
      <w:r>
        <w:tab/>
      </w:r>
      <w:proofErr w:type="spellStart"/>
      <w:r>
        <w:t>Kundaliya</w:t>
      </w:r>
      <w:proofErr w:type="spellEnd"/>
      <w:r>
        <w:t xml:space="preserve">, B.; Patel, S.; Patel, J.; Barot, P.; Hadia, S.K. </w:t>
      </w:r>
      <w:r>
        <w:rPr>
          <w:i/>
          <w:iCs/>
        </w:rPr>
        <w:t>An IoT and Cloud Enabled Smart Chair for Detection and Notification of Wrong Seating Posture</w:t>
      </w:r>
      <w:r>
        <w:t xml:space="preserve">; In Review, </w:t>
      </w:r>
      <w:proofErr w:type="gramStart"/>
      <w:r>
        <w:t>2022;</w:t>
      </w:r>
      <w:proofErr w:type="gramEnd"/>
    </w:p>
    <w:p w14:paraId="3D895114" w14:textId="77777777" w:rsidR="00116D08" w:rsidRDefault="00116D08" w:rsidP="00116D08">
      <w:pPr>
        <w:pStyle w:val="Bibliography"/>
      </w:pPr>
      <w:r>
        <w:t xml:space="preserve">49.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57F83180" w14:textId="77777777" w:rsidR="00116D08" w:rsidRDefault="00116D08" w:rsidP="00116D08">
      <w:pPr>
        <w:pStyle w:val="Bibliography"/>
      </w:pPr>
      <w:r>
        <w:t xml:space="preserve">50. </w:t>
      </w:r>
      <w:r>
        <w:tab/>
        <w:t xml:space="preserve">Tharwat, A. Classification Assessment Methods. </w:t>
      </w:r>
      <w:r>
        <w:rPr>
          <w:i/>
          <w:iCs/>
        </w:rPr>
        <w:t>ACI</w:t>
      </w:r>
      <w:r>
        <w:t xml:space="preserve"> </w:t>
      </w:r>
      <w:r>
        <w:rPr>
          <w:b/>
          <w:bCs/>
        </w:rPr>
        <w:t>2021</w:t>
      </w:r>
      <w:r>
        <w:t xml:space="preserve">, </w:t>
      </w:r>
      <w:r>
        <w:rPr>
          <w:i/>
          <w:iCs/>
        </w:rPr>
        <w:t>17</w:t>
      </w:r>
      <w:r>
        <w:t xml:space="preserve">, 168–192, </w:t>
      </w:r>
      <w:proofErr w:type="gramStart"/>
      <w:r>
        <w:t>doi:10.1016/j.aci</w:t>
      </w:r>
      <w:proofErr w:type="gramEnd"/>
      <w:r>
        <w:t>.2018.08.003.</w:t>
      </w:r>
    </w:p>
    <w:p w14:paraId="678FCF0B" w14:textId="77777777" w:rsidR="00116D08" w:rsidRDefault="00116D08" w:rsidP="00116D08">
      <w:pPr>
        <w:pStyle w:val="Bibliography"/>
      </w:pPr>
      <w:r>
        <w:t xml:space="preserve">51. </w:t>
      </w:r>
      <w:r>
        <w:tab/>
      </w:r>
      <w:proofErr w:type="spellStart"/>
      <w:r>
        <w:t>Kappattanavar</w:t>
      </w:r>
      <w:proofErr w:type="spellEnd"/>
      <w:r>
        <w:t xml:space="preserve">, A.M.; </w:t>
      </w:r>
      <w:proofErr w:type="spellStart"/>
      <w:r>
        <w:t>Steckhan</w:t>
      </w:r>
      <w:proofErr w:type="spellEnd"/>
      <w:r>
        <w:t xml:space="preserve">, N.; Sachs, J.P.; Freitas Da Cruz, H.; </w:t>
      </w:r>
      <w:proofErr w:type="spellStart"/>
      <w:r>
        <w:t>Böttinger</w:t>
      </w:r>
      <w:proofErr w:type="spellEnd"/>
      <w:r>
        <w:t xml:space="preserve">, E.; </w:t>
      </w:r>
      <w:proofErr w:type="spellStart"/>
      <w:r>
        <w:t>Arnrich</w:t>
      </w:r>
      <w:proofErr w:type="spellEnd"/>
      <w:r>
        <w:t xml:space="preserve">, B. Monitoring of Sitting Postures </w:t>
      </w:r>
      <w:proofErr w:type="gramStart"/>
      <w:r>
        <w:t>With</w:t>
      </w:r>
      <w:proofErr w:type="gramEnd"/>
      <w:r>
        <w:t xml:space="preserve">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306C725" w14:textId="77777777" w:rsidR="00116D08" w:rsidRDefault="00116D08" w:rsidP="00116D08">
      <w:pPr>
        <w:pStyle w:val="Bibliography"/>
      </w:pPr>
      <w:r>
        <w:t xml:space="preserve">52.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xml:space="preserve">, 112900, </w:t>
      </w:r>
      <w:proofErr w:type="gramStart"/>
      <w:r>
        <w:t>doi:10.1016/j.sna</w:t>
      </w:r>
      <w:proofErr w:type="gramEnd"/>
      <w:r>
        <w:t>.2021.112900.</w:t>
      </w:r>
    </w:p>
    <w:p w14:paraId="2CD0C967" w14:textId="5D30D0BA"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3B7EE8">
      <w:headerReference w:type="even" r:id="rId22"/>
      <w:headerReference w:type="default" r:id="rId23"/>
      <w:footerReference w:type="default" r:id="rId24"/>
      <w:headerReference w:type="first" r:id="rId25"/>
      <w:footerReference w:type="first" r:id="rId26"/>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desola D F (FCES)" w:date="2024-01-11T08:24:00Z" w:initials="DO">
    <w:p w14:paraId="640169F4" w14:textId="77777777" w:rsidR="00FA5436" w:rsidRDefault="00FA5436" w:rsidP="00FA5436">
      <w:pPr>
        <w:pStyle w:val="CommentText"/>
        <w:jc w:val="left"/>
      </w:pPr>
      <w:r>
        <w:rPr>
          <w:rStyle w:val="CommentReference"/>
        </w:rPr>
        <w:annotationRef/>
      </w:r>
      <w:r>
        <w:t>Also talk about the neurological aspects of it and it’s effects on improper sitting postures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016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E1E07C" w16cex:dateUtc="2024-01-11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0169F4" w16cid:durableId="68E1E0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BB7A" w14:textId="77777777" w:rsidR="003B7EE8" w:rsidRDefault="003B7EE8">
      <w:pPr>
        <w:spacing w:line="240" w:lineRule="auto"/>
      </w:pPr>
      <w:r>
        <w:separator/>
      </w:r>
    </w:p>
  </w:endnote>
  <w:endnote w:type="continuationSeparator" w:id="0">
    <w:p w14:paraId="7EFFE9B3" w14:textId="77777777" w:rsidR="003B7EE8" w:rsidRDefault="003B7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8B308E" w:rsidRDefault="00494C08" w:rsidP="00691AA3">
    <w:pPr>
      <w:pStyle w:val="MDPIfooterfirstpage"/>
      <w:tabs>
        <w:tab w:val="clear" w:pos="8845"/>
        <w:tab w:val="right" w:pos="10466"/>
      </w:tabs>
      <w:spacing w:line="240" w:lineRule="auto"/>
      <w:jc w:val="both"/>
      <w:rPr>
        <w:lang w:val="fr-CH"/>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8B308E">
      <w:rPr>
        <w:lang w:val="fr-CH"/>
      </w:rPr>
      <w:tab/>
    </w:r>
    <w:r w:rsidRPr="008B308E">
      <w:rPr>
        <w:lang w:val="fr-CH"/>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962F8" w14:textId="77777777" w:rsidR="003B7EE8" w:rsidRDefault="003B7EE8">
      <w:pPr>
        <w:spacing w:line="240" w:lineRule="auto"/>
      </w:pPr>
      <w:r>
        <w:separator/>
      </w:r>
    </w:p>
  </w:footnote>
  <w:footnote w:type="continuationSeparator" w:id="0">
    <w:p w14:paraId="6762344A" w14:textId="77777777" w:rsidR="003B7EE8" w:rsidRDefault="003B7E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896598">
    <w:abstractNumId w:val="4"/>
  </w:num>
  <w:num w:numId="2" w16cid:durableId="2082214220">
    <w:abstractNumId w:val="6"/>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9"/>
  </w:num>
  <w:num w:numId="7" w16cid:durableId="506138153">
    <w:abstractNumId w:val="2"/>
  </w:num>
  <w:num w:numId="8" w16cid:durableId="435441756">
    <w:abstractNumId w:val="9"/>
  </w:num>
  <w:num w:numId="9" w16cid:durableId="2099599000">
    <w:abstractNumId w:val="2"/>
  </w:num>
  <w:num w:numId="10" w16cid:durableId="2097052928">
    <w:abstractNumId w:val="9"/>
  </w:num>
  <w:num w:numId="11" w16cid:durableId="561722406">
    <w:abstractNumId w:val="2"/>
  </w:num>
  <w:num w:numId="12" w16cid:durableId="389156302">
    <w:abstractNumId w:val="10"/>
  </w:num>
  <w:num w:numId="13" w16cid:durableId="1071126010">
    <w:abstractNumId w:val="9"/>
  </w:num>
  <w:num w:numId="14" w16cid:durableId="421951362">
    <w:abstractNumId w:val="2"/>
  </w:num>
  <w:num w:numId="15" w16cid:durableId="1415662396">
    <w:abstractNumId w:val="1"/>
  </w:num>
  <w:num w:numId="16" w16cid:durableId="1437555045">
    <w:abstractNumId w:val="8"/>
  </w:num>
  <w:num w:numId="17" w16cid:durableId="1787506705">
    <w:abstractNumId w:val="0"/>
  </w:num>
  <w:num w:numId="18" w16cid:durableId="1257591184">
    <w:abstractNumId w:val="9"/>
  </w:num>
  <w:num w:numId="19" w16cid:durableId="816339839">
    <w:abstractNumId w:val="2"/>
  </w:num>
  <w:num w:numId="20" w16cid:durableId="82184573">
    <w:abstractNumId w:val="1"/>
  </w:num>
  <w:num w:numId="21" w16cid:durableId="2131849546">
    <w:abstractNumId w:val="0"/>
  </w:num>
  <w:num w:numId="22" w16cid:durableId="412893780">
    <w:abstractNumId w:val="7"/>
  </w:num>
  <w:num w:numId="23" w16cid:durableId="146315690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4368"/>
    <w:rsid w:val="00001DB4"/>
    <w:rsid w:val="00007D3D"/>
    <w:rsid w:val="000122AB"/>
    <w:rsid w:val="00012F4D"/>
    <w:rsid w:val="000245F1"/>
    <w:rsid w:val="00035DBF"/>
    <w:rsid w:val="000426F6"/>
    <w:rsid w:val="0005127A"/>
    <w:rsid w:val="00051552"/>
    <w:rsid w:val="00054346"/>
    <w:rsid w:val="000561FF"/>
    <w:rsid w:val="00056FD5"/>
    <w:rsid w:val="00057ED3"/>
    <w:rsid w:val="00060983"/>
    <w:rsid w:val="00064A99"/>
    <w:rsid w:val="0006703E"/>
    <w:rsid w:val="00070792"/>
    <w:rsid w:val="00072F75"/>
    <w:rsid w:val="00080004"/>
    <w:rsid w:val="000920EF"/>
    <w:rsid w:val="000921C6"/>
    <w:rsid w:val="00096C5B"/>
    <w:rsid w:val="000A1078"/>
    <w:rsid w:val="000A22EF"/>
    <w:rsid w:val="000A72BF"/>
    <w:rsid w:val="000B0C7D"/>
    <w:rsid w:val="000B4FD6"/>
    <w:rsid w:val="000B569B"/>
    <w:rsid w:val="000B5EC8"/>
    <w:rsid w:val="000D093B"/>
    <w:rsid w:val="000D386D"/>
    <w:rsid w:val="000E10A1"/>
    <w:rsid w:val="000E6755"/>
    <w:rsid w:val="00102E15"/>
    <w:rsid w:val="0010482A"/>
    <w:rsid w:val="00104A38"/>
    <w:rsid w:val="00107716"/>
    <w:rsid w:val="00116A62"/>
    <w:rsid w:val="00116D08"/>
    <w:rsid w:val="00117995"/>
    <w:rsid w:val="00122648"/>
    <w:rsid w:val="00131EA8"/>
    <w:rsid w:val="00135066"/>
    <w:rsid w:val="001368F3"/>
    <w:rsid w:val="00141CD5"/>
    <w:rsid w:val="001441F6"/>
    <w:rsid w:val="001445B9"/>
    <w:rsid w:val="00146F28"/>
    <w:rsid w:val="00152C3B"/>
    <w:rsid w:val="00153545"/>
    <w:rsid w:val="00155325"/>
    <w:rsid w:val="0015690E"/>
    <w:rsid w:val="001615DC"/>
    <w:rsid w:val="00163483"/>
    <w:rsid w:val="00164AE5"/>
    <w:rsid w:val="001658C7"/>
    <w:rsid w:val="001718DC"/>
    <w:rsid w:val="00176972"/>
    <w:rsid w:val="00194D3B"/>
    <w:rsid w:val="001B2108"/>
    <w:rsid w:val="001B65E3"/>
    <w:rsid w:val="001C4008"/>
    <w:rsid w:val="001C60E4"/>
    <w:rsid w:val="001D2764"/>
    <w:rsid w:val="001D3467"/>
    <w:rsid w:val="001E2AEB"/>
    <w:rsid w:val="001F5853"/>
    <w:rsid w:val="00214271"/>
    <w:rsid w:val="00217BC0"/>
    <w:rsid w:val="00222CA6"/>
    <w:rsid w:val="00230F90"/>
    <w:rsid w:val="0023111C"/>
    <w:rsid w:val="0023443F"/>
    <w:rsid w:val="002512E1"/>
    <w:rsid w:val="0025212C"/>
    <w:rsid w:val="002532CA"/>
    <w:rsid w:val="00255A6D"/>
    <w:rsid w:val="00256D45"/>
    <w:rsid w:val="00261428"/>
    <w:rsid w:val="00265AC0"/>
    <w:rsid w:val="00266A6B"/>
    <w:rsid w:val="0027042E"/>
    <w:rsid w:val="0028224B"/>
    <w:rsid w:val="002A1F1B"/>
    <w:rsid w:val="002A77E9"/>
    <w:rsid w:val="002B1144"/>
    <w:rsid w:val="002B4990"/>
    <w:rsid w:val="002B5A55"/>
    <w:rsid w:val="002B786A"/>
    <w:rsid w:val="002C0F71"/>
    <w:rsid w:val="002C622D"/>
    <w:rsid w:val="002D7D5E"/>
    <w:rsid w:val="002E69A2"/>
    <w:rsid w:val="002F26EF"/>
    <w:rsid w:val="002F3AF5"/>
    <w:rsid w:val="002F519B"/>
    <w:rsid w:val="0030186F"/>
    <w:rsid w:val="00303767"/>
    <w:rsid w:val="0030687D"/>
    <w:rsid w:val="0030701D"/>
    <w:rsid w:val="00311AE0"/>
    <w:rsid w:val="00317AC0"/>
    <w:rsid w:val="00320D3C"/>
    <w:rsid w:val="00326141"/>
    <w:rsid w:val="00335AD8"/>
    <w:rsid w:val="00335DC6"/>
    <w:rsid w:val="00336831"/>
    <w:rsid w:val="00343425"/>
    <w:rsid w:val="0034379F"/>
    <w:rsid w:val="0035032D"/>
    <w:rsid w:val="00354C2D"/>
    <w:rsid w:val="00357223"/>
    <w:rsid w:val="00357F7A"/>
    <w:rsid w:val="0036011B"/>
    <w:rsid w:val="003609A1"/>
    <w:rsid w:val="003652CD"/>
    <w:rsid w:val="00365487"/>
    <w:rsid w:val="003674C1"/>
    <w:rsid w:val="00375A07"/>
    <w:rsid w:val="00377155"/>
    <w:rsid w:val="003879CC"/>
    <w:rsid w:val="003A1A3F"/>
    <w:rsid w:val="003A2904"/>
    <w:rsid w:val="003A446E"/>
    <w:rsid w:val="003A5952"/>
    <w:rsid w:val="003A79BE"/>
    <w:rsid w:val="003B3247"/>
    <w:rsid w:val="003B4977"/>
    <w:rsid w:val="003B57C7"/>
    <w:rsid w:val="003B7EE8"/>
    <w:rsid w:val="003C0EEF"/>
    <w:rsid w:val="003C7292"/>
    <w:rsid w:val="003D19DF"/>
    <w:rsid w:val="003D428C"/>
    <w:rsid w:val="003D660D"/>
    <w:rsid w:val="003D76A7"/>
    <w:rsid w:val="003E1F3A"/>
    <w:rsid w:val="003E2099"/>
    <w:rsid w:val="003E48BB"/>
    <w:rsid w:val="003E5CDA"/>
    <w:rsid w:val="003E7FFA"/>
    <w:rsid w:val="003F1D3D"/>
    <w:rsid w:val="003F3E95"/>
    <w:rsid w:val="003F5356"/>
    <w:rsid w:val="003F57FE"/>
    <w:rsid w:val="003F7CB2"/>
    <w:rsid w:val="00401D30"/>
    <w:rsid w:val="004072F0"/>
    <w:rsid w:val="004133BA"/>
    <w:rsid w:val="004144C5"/>
    <w:rsid w:val="00416C94"/>
    <w:rsid w:val="00422649"/>
    <w:rsid w:val="00424A49"/>
    <w:rsid w:val="00430029"/>
    <w:rsid w:val="004332C2"/>
    <w:rsid w:val="00454769"/>
    <w:rsid w:val="0045658A"/>
    <w:rsid w:val="004567F8"/>
    <w:rsid w:val="00466881"/>
    <w:rsid w:val="00470F8C"/>
    <w:rsid w:val="0047217C"/>
    <w:rsid w:val="00473E89"/>
    <w:rsid w:val="00474ED6"/>
    <w:rsid w:val="00475FA0"/>
    <w:rsid w:val="00481CAC"/>
    <w:rsid w:val="004846E4"/>
    <w:rsid w:val="004853C6"/>
    <w:rsid w:val="004860FC"/>
    <w:rsid w:val="00494C08"/>
    <w:rsid w:val="004955E5"/>
    <w:rsid w:val="00496163"/>
    <w:rsid w:val="00497112"/>
    <w:rsid w:val="004A0FCB"/>
    <w:rsid w:val="004A49D9"/>
    <w:rsid w:val="004A515F"/>
    <w:rsid w:val="004A59FE"/>
    <w:rsid w:val="004A7176"/>
    <w:rsid w:val="004A7B5B"/>
    <w:rsid w:val="004B2B0E"/>
    <w:rsid w:val="004C0E93"/>
    <w:rsid w:val="004C3326"/>
    <w:rsid w:val="004D7BC9"/>
    <w:rsid w:val="004D7F67"/>
    <w:rsid w:val="004F30C0"/>
    <w:rsid w:val="004F5641"/>
    <w:rsid w:val="004F5EEF"/>
    <w:rsid w:val="00510258"/>
    <w:rsid w:val="00530748"/>
    <w:rsid w:val="0053287E"/>
    <w:rsid w:val="00532D3F"/>
    <w:rsid w:val="0053554F"/>
    <w:rsid w:val="00535E6D"/>
    <w:rsid w:val="00544F17"/>
    <w:rsid w:val="00546FFF"/>
    <w:rsid w:val="00554016"/>
    <w:rsid w:val="00554497"/>
    <w:rsid w:val="00556E99"/>
    <w:rsid w:val="0055789E"/>
    <w:rsid w:val="005608DF"/>
    <w:rsid w:val="00562FC7"/>
    <w:rsid w:val="005643C5"/>
    <w:rsid w:val="00567257"/>
    <w:rsid w:val="00571EA7"/>
    <w:rsid w:val="005734CA"/>
    <w:rsid w:val="00582397"/>
    <w:rsid w:val="005851B2"/>
    <w:rsid w:val="0058611F"/>
    <w:rsid w:val="00591202"/>
    <w:rsid w:val="005939A2"/>
    <w:rsid w:val="005942A1"/>
    <w:rsid w:val="005B483A"/>
    <w:rsid w:val="005B6D28"/>
    <w:rsid w:val="005C3F29"/>
    <w:rsid w:val="005C56E0"/>
    <w:rsid w:val="005C64F1"/>
    <w:rsid w:val="005D0CFE"/>
    <w:rsid w:val="005D7B57"/>
    <w:rsid w:val="005E2BCD"/>
    <w:rsid w:val="005F159A"/>
    <w:rsid w:val="0060325B"/>
    <w:rsid w:val="00605DEE"/>
    <w:rsid w:val="00607C93"/>
    <w:rsid w:val="0061122C"/>
    <w:rsid w:val="00615581"/>
    <w:rsid w:val="00617F9E"/>
    <w:rsid w:val="00621FA4"/>
    <w:rsid w:val="00625FF5"/>
    <w:rsid w:val="00627F07"/>
    <w:rsid w:val="00632932"/>
    <w:rsid w:val="006434BC"/>
    <w:rsid w:val="00643773"/>
    <w:rsid w:val="00645882"/>
    <w:rsid w:val="0064678E"/>
    <w:rsid w:val="00647ACF"/>
    <w:rsid w:val="00655DDE"/>
    <w:rsid w:val="00661460"/>
    <w:rsid w:val="0066301F"/>
    <w:rsid w:val="006706ED"/>
    <w:rsid w:val="0067077E"/>
    <w:rsid w:val="00681F10"/>
    <w:rsid w:val="00683603"/>
    <w:rsid w:val="006843E2"/>
    <w:rsid w:val="00684B0D"/>
    <w:rsid w:val="00691AA3"/>
    <w:rsid w:val="00692393"/>
    <w:rsid w:val="006A0990"/>
    <w:rsid w:val="006A0F39"/>
    <w:rsid w:val="006A2084"/>
    <w:rsid w:val="006A64EF"/>
    <w:rsid w:val="006B20D5"/>
    <w:rsid w:val="006B377C"/>
    <w:rsid w:val="006C64AD"/>
    <w:rsid w:val="006C66E6"/>
    <w:rsid w:val="006C6ED9"/>
    <w:rsid w:val="006D50AE"/>
    <w:rsid w:val="006E07F2"/>
    <w:rsid w:val="006E1AAC"/>
    <w:rsid w:val="006E6100"/>
    <w:rsid w:val="006E756F"/>
    <w:rsid w:val="006F0F75"/>
    <w:rsid w:val="006F2E13"/>
    <w:rsid w:val="006F3B47"/>
    <w:rsid w:val="006F53F4"/>
    <w:rsid w:val="00704B35"/>
    <w:rsid w:val="0070534D"/>
    <w:rsid w:val="007128A4"/>
    <w:rsid w:val="007262F6"/>
    <w:rsid w:val="007273C6"/>
    <w:rsid w:val="00730AE0"/>
    <w:rsid w:val="00732927"/>
    <w:rsid w:val="007333A0"/>
    <w:rsid w:val="00735236"/>
    <w:rsid w:val="00735819"/>
    <w:rsid w:val="00736C05"/>
    <w:rsid w:val="00741E43"/>
    <w:rsid w:val="00743DD4"/>
    <w:rsid w:val="0075170B"/>
    <w:rsid w:val="00764085"/>
    <w:rsid w:val="00764D84"/>
    <w:rsid w:val="00770E7B"/>
    <w:rsid w:val="007712FB"/>
    <w:rsid w:val="0077488E"/>
    <w:rsid w:val="00777CAB"/>
    <w:rsid w:val="00794AAE"/>
    <w:rsid w:val="007A08BB"/>
    <w:rsid w:val="007B65CE"/>
    <w:rsid w:val="007D1776"/>
    <w:rsid w:val="007D2676"/>
    <w:rsid w:val="007D65C8"/>
    <w:rsid w:val="007F2629"/>
    <w:rsid w:val="007F3B63"/>
    <w:rsid w:val="00804D4F"/>
    <w:rsid w:val="00807744"/>
    <w:rsid w:val="008120F1"/>
    <w:rsid w:val="00816774"/>
    <w:rsid w:val="008202F8"/>
    <w:rsid w:val="00823A9F"/>
    <w:rsid w:val="00824F40"/>
    <w:rsid w:val="00831728"/>
    <w:rsid w:val="00832955"/>
    <w:rsid w:val="0083346F"/>
    <w:rsid w:val="00843224"/>
    <w:rsid w:val="00843DC4"/>
    <w:rsid w:val="00855DDF"/>
    <w:rsid w:val="00864137"/>
    <w:rsid w:val="008810CD"/>
    <w:rsid w:val="0088200B"/>
    <w:rsid w:val="008837AF"/>
    <w:rsid w:val="0089129A"/>
    <w:rsid w:val="00892953"/>
    <w:rsid w:val="0089502E"/>
    <w:rsid w:val="00897848"/>
    <w:rsid w:val="008A11FF"/>
    <w:rsid w:val="008A550A"/>
    <w:rsid w:val="008A6C81"/>
    <w:rsid w:val="008B13CE"/>
    <w:rsid w:val="008B63A3"/>
    <w:rsid w:val="008C59BD"/>
    <w:rsid w:val="008D2D50"/>
    <w:rsid w:val="008D2E88"/>
    <w:rsid w:val="008D65BE"/>
    <w:rsid w:val="008E11BB"/>
    <w:rsid w:val="008E5863"/>
    <w:rsid w:val="008F070A"/>
    <w:rsid w:val="008F541B"/>
    <w:rsid w:val="008F6696"/>
    <w:rsid w:val="00901CAE"/>
    <w:rsid w:val="00907CF8"/>
    <w:rsid w:val="00911B1A"/>
    <w:rsid w:val="00913916"/>
    <w:rsid w:val="00913BBC"/>
    <w:rsid w:val="009169F1"/>
    <w:rsid w:val="0091748C"/>
    <w:rsid w:val="00917B70"/>
    <w:rsid w:val="00923CA2"/>
    <w:rsid w:val="00925AEC"/>
    <w:rsid w:val="009306EC"/>
    <w:rsid w:val="009359BE"/>
    <w:rsid w:val="00937748"/>
    <w:rsid w:val="009402FF"/>
    <w:rsid w:val="00941318"/>
    <w:rsid w:val="00945382"/>
    <w:rsid w:val="00947030"/>
    <w:rsid w:val="00952152"/>
    <w:rsid w:val="00966D59"/>
    <w:rsid w:val="00967F36"/>
    <w:rsid w:val="00974112"/>
    <w:rsid w:val="00974880"/>
    <w:rsid w:val="00975289"/>
    <w:rsid w:val="00975865"/>
    <w:rsid w:val="009762B9"/>
    <w:rsid w:val="0097642D"/>
    <w:rsid w:val="00982A2F"/>
    <w:rsid w:val="0098358E"/>
    <w:rsid w:val="00994F14"/>
    <w:rsid w:val="00996C22"/>
    <w:rsid w:val="009A4CE3"/>
    <w:rsid w:val="009A62E2"/>
    <w:rsid w:val="009B0D8E"/>
    <w:rsid w:val="009C1197"/>
    <w:rsid w:val="009C6F9A"/>
    <w:rsid w:val="009C7E74"/>
    <w:rsid w:val="009D0D08"/>
    <w:rsid w:val="009D1C0F"/>
    <w:rsid w:val="009D27C1"/>
    <w:rsid w:val="009E0B63"/>
    <w:rsid w:val="009E29FC"/>
    <w:rsid w:val="009F4432"/>
    <w:rsid w:val="009F4E5D"/>
    <w:rsid w:val="009F5DFF"/>
    <w:rsid w:val="009F70E6"/>
    <w:rsid w:val="00A02F01"/>
    <w:rsid w:val="00A04B2D"/>
    <w:rsid w:val="00A05178"/>
    <w:rsid w:val="00A10201"/>
    <w:rsid w:val="00A17DA6"/>
    <w:rsid w:val="00A20399"/>
    <w:rsid w:val="00A20E4D"/>
    <w:rsid w:val="00A24432"/>
    <w:rsid w:val="00A34842"/>
    <w:rsid w:val="00A3525E"/>
    <w:rsid w:val="00A36B33"/>
    <w:rsid w:val="00A41F22"/>
    <w:rsid w:val="00A4627E"/>
    <w:rsid w:val="00A46F1A"/>
    <w:rsid w:val="00A52879"/>
    <w:rsid w:val="00A763B6"/>
    <w:rsid w:val="00A77E62"/>
    <w:rsid w:val="00A848C9"/>
    <w:rsid w:val="00A8692B"/>
    <w:rsid w:val="00A87033"/>
    <w:rsid w:val="00A944CF"/>
    <w:rsid w:val="00AA3144"/>
    <w:rsid w:val="00AA34D1"/>
    <w:rsid w:val="00AA5616"/>
    <w:rsid w:val="00AC1248"/>
    <w:rsid w:val="00AC478D"/>
    <w:rsid w:val="00AE1DC4"/>
    <w:rsid w:val="00AE2596"/>
    <w:rsid w:val="00AE4DC0"/>
    <w:rsid w:val="00AF504B"/>
    <w:rsid w:val="00AF52C8"/>
    <w:rsid w:val="00AF61A5"/>
    <w:rsid w:val="00AF7571"/>
    <w:rsid w:val="00B0200B"/>
    <w:rsid w:val="00B043C7"/>
    <w:rsid w:val="00B0624B"/>
    <w:rsid w:val="00B12E4D"/>
    <w:rsid w:val="00B1653C"/>
    <w:rsid w:val="00B17219"/>
    <w:rsid w:val="00B17B20"/>
    <w:rsid w:val="00B26BA1"/>
    <w:rsid w:val="00B40F0F"/>
    <w:rsid w:val="00B53E13"/>
    <w:rsid w:val="00B55FF5"/>
    <w:rsid w:val="00B62A6E"/>
    <w:rsid w:val="00B62C65"/>
    <w:rsid w:val="00B718CB"/>
    <w:rsid w:val="00B737F2"/>
    <w:rsid w:val="00B768DE"/>
    <w:rsid w:val="00B958EA"/>
    <w:rsid w:val="00B96074"/>
    <w:rsid w:val="00B9665A"/>
    <w:rsid w:val="00B97BA0"/>
    <w:rsid w:val="00BA0BAB"/>
    <w:rsid w:val="00BB0DF8"/>
    <w:rsid w:val="00BB6348"/>
    <w:rsid w:val="00BB7246"/>
    <w:rsid w:val="00BC60EC"/>
    <w:rsid w:val="00BE3F91"/>
    <w:rsid w:val="00BF1219"/>
    <w:rsid w:val="00BF2071"/>
    <w:rsid w:val="00BF3C8B"/>
    <w:rsid w:val="00BF6337"/>
    <w:rsid w:val="00BF76FB"/>
    <w:rsid w:val="00C1007D"/>
    <w:rsid w:val="00C15FFC"/>
    <w:rsid w:val="00C2059F"/>
    <w:rsid w:val="00C31700"/>
    <w:rsid w:val="00C3191B"/>
    <w:rsid w:val="00C343FE"/>
    <w:rsid w:val="00C55C4B"/>
    <w:rsid w:val="00C63CFB"/>
    <w:rsid w:val="00C74FA2"/>
    <w:rsid w:val="00C76330"/>
    <w:rsid w:val="00C83DC1"/>
    <w:rsid w:val="00C97B26"/>
    <w:rsid w:val="00CA1D7B"/>
    <w:rsid w:val="00CA3C9E"/>
    <w:rsid w:val="00CA4948"/>
    <w:rsid w:val="00CA58DF"/>
    <w:rsid w:val="00CB101D"/>
    <w:rsid w:val="00CB219E"/>
    <w:rsid w:val="00CB4382"/>
    <w:rsid w:val="00CB7FEB"/>
    <w:rsid w:val="00CC0DE9"/>
    <w:rsid w:val="00CD4B8A"/>
    <w:rsid w:val="00CD5D9D"/>
    <w:rsid w:val="00CD5E42"/>
    <w:rsid w:val="00CD6C60"/>
    <w:rsid w:val="00CE27E6"/>
    <w:rsid w:val="00CE32EB"/>
    <w:rsid w:val="00CE65FD"/>
    <w:rsid w:val="00CF0299"/>
    <w:rsid w:val="00CF376C"/>
    <w:rsid w:val="00CF3F9E"/>
    <w:rsid w:val="00CF46EC"/>
    <w:rsid w:val="00D03CBA"/>
    <w:rsid w:val="00D15522"/>
    <w:rsid w:val="00D157BF"/>
    <w:rsid w:val="00D16116"/>
    <w:rsid w:val="00D162E9"/>
    <w:rsid w:val="00D42D71"/>
    <w:rsid w:val="00D43E1F"/>
    <w:rsid w:val="00D45615"/>
    <w:rsid w:val="00D46295"/>
    <w:rsid w:val="00D52036"/>
    <w:rsid w:val="00D66B73"/>
    <w:rsid w:val="00D70AE4"/>
    <w:rsid w:val="00D70DB9"/>
    <w:rsid w:val="00D757C2"/>
    <w:rsid w:val="00D81A03"/>
    <w:rsid w:val="00D836BD"/>
    <w:rsid w:val="00D8417A"/>
    <w:rsid w:val="00D84C3B"/>
    <w:rsid w:val="00D94F65"/>
    <w:rsid w:val="00DA1FD6"/>
    <w:rsid w:val="00DA3662"/>
    <w:rsid w:val="00DC04F0"/>
    <w:rsid w:val="00DD2C50"/>
    <w:rsid w:val="00DD2DDD"/>
    <w:rsid w:val="00DD34F9"/>
    <w:rsid w:val="00DD7E19"/>
    <w:rsid w:val="00DE70C8"/>
    <w:rsid w:val="00DF25C3"/>
    <w:rsid w:val="00DF281D"/>
    <w:rsid w:val="00DF2A6B"/>
    <w:rsid w:val="00DF3ACF"/>
    <w:rsid w:val="00DF4052"/>
    <w:rsid w:val="00E02AA2"/>
    <w:rsid w:val="00E03954"/>
    <w:rsid w:val="00E11121"/>
    <w:rsid w:val="00E116C4"/>
    <w:rsid w:val="00E16624"/>
    <w:rsid w:val="00E22A5D"/>
    <w:rsid w:val="00E23A75"/>
    <w:rsid w:val="00E2476B"/>
    <w:rsid w:val="00E25B0B"/>
    <w:rsid w:val="00E26F70"/>
    <w:rsid w:val="00E2736B"/>
    <w:rsid w:val="00E34D3E"/>
    <w:rsid w:val="00E35AB9"/>
    <w:rsid w:val="00E40704"/>
    <w:rsid w:val="00E443CF"/>
    <w:rsid w:val="00E460EA"/>
    <w:rsid w:val="00E467C7"/>
    <w:rsid w:val="00E542EA"/>
    <w:rsid w:val="00E559B2"/>
    <w:rsid w:val="00E55A61"/>
    <w:rsid w:val="00E60687"/>
    <w:rsid w:val="00E616A9"/>
    <w:rsid w:val="00E63247"/>
    <w:rsid w:val="00E63F99"/>
    <w:rsid w:val="00E74609"/>
    <w:rsid w:val="00E81C57"/>
    <w:rsid w:val="00E84B46"/>
    <w:rsid w:val="00E86931"/>
    <w:rsid w:val="00E87D46"/>
    <w:rsid w:val="00E91723"/>
    <w:rsid w:val="00E93210"/>
    <w:rsid w:val="00E97998"/>
    <w:rsid w:val="00EA1D64"/>
    <w:rsid w:val="00EA510A"/>
    <w:rsid w:val="00EB11BA"/>
    <w:rsid w:val="00EB44AE"/>
    <w:rsid w:val="00EE0746"/>
    <w:rsid w:val="00EF08AF"/>
    <w:rsid w:val="00EF2A78"/>
    <w:rsid w:val="00EF6C57"/>
    <w:rsid w:val="00EF75FC"/>
    <w:rsid w:val="00F00EF0"/>
    <w:rsid w:val="00F0207C"/>
    <w:rsid w:val="00F03D14"/>
    <w:rsid w:val="00F077E1"/>
    <w:rsid w:val="00F12450"/>
    <w:rsid w:val="00F20D7B"/>
    <w:rsid w:val="00F210BA"/>
    <w:rsid w:val="00F213F0"/>
    <w:rsid w:val="00F246DC"/>
    <w:rsid w:val="00F2604E"/>
    <w:rsid w:val="00F27AC6"/>
    <w:rsid w:val="00F30EE5"/>
    <w:rsid w:val="00F34D3C"/>
    <w:rsid w:val="00F4404D"/>
    <w:rsid w:val="00F47055"/>
    <w:rsid w:val="00F4777B"/>
    <w:rsid w:val="00F5616A"/>
    <w:rsid w:val="00F632C8"/>
    <w:rsid w:val="00F80EB8"/>
    <w:rsid w:val="00F8699A"/>
    <w:rsid w:val="00F877EB"/>
    <w:rsid w:val="00FA5436"/>
    <w:rsid w:val="00FA7232"/>
    <w:rsid w:val="00FB0FBE"/>
    <w:rsid w:val="00FB1119"/>
    <w:rsid w:val="00FB1248"/>
    <w:rsid w:val="00FB2688"/>
    <w:rsid w:val="00FB2E6B"/>
    <w:rsid w:val="00FC1D18"/>
    <w:rsid w:val="00FC3929"/>
    <w:rsid w:val="00FC471A"/>
    <w:rsid w:val="00FE2A09"/>
    <w:rsid w:val="00FE40D7"/>
    <w:rsid w:val="00FE4368"/>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AEF7ED51-11DE-48E8-8BA8-2067A741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6F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915-4D4A-A36C-AFE01781CEA0}"/>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915-4D4A-A36C-AFE01781CEA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System'!$E$48:$E$49</c:f>
              <c:strCache>
                <c:ptCount val="2"/>
                <c:pt idx="0">
                  <c:v>Chairs Without A Feedback System</c:v>
                </c:pt>
                <c:pt idx="1">
                  <c:v>Chairs With A Feedback System</c:v>
                </c:pt>
              </c:strCache>
            </c:strRef>
          </c:cat>
          <c:val>
            <c:numRef>
              <c:f>'Sitting Posture System'!$F$48:$F$49</c:f>
              <c:numCache>
                <c:formatCode>General</c:formatCode>
                <c:ptCount val="2"/>
                <c:pt idx="0">
                  <c:v>22</c:v>
                </c:pt>
                <c:pt idx="1">
                  <c:v>11</c:v>
                </c:pt>
              </c:numCache>
            </c:numRef>
          </c:val>
          <c:extLst>
            <c:ext xmlns:c16="http://schemas.microsoft.com/office/drawing/2014/chart" uri="{C3380CC4-5D6E-409C-BE32-E72D297353CC}">
              <c16:uniqueId val="{00000004-F915-4D4A-A36C-AFE01781CEA0}"/>
            </c:ext>
          </c:extLst>
        </c:ser>
        <c:dLbls>
          <c:showLegendKey val="0"/>
          <c:showVal val="0"/>
          <c:showCatName val="0"/>
          <c:showSerName val="0"/>
          <c:showPercent val="0"/>
          <c:showBubbleSize val="0"/>
        </c:dLbls>
        <c:gapWidth val="100"/>
        <c:axId val="125105072"/>
        <c:axId val="125353168"/>
      </c:barChart>
      <c:catAx>
        <c:axId val="125105072"/>
        <c:scaling>
          <c:orientation val="minMax"/>
        </c:scaling>
        <c:delete val="0"/>
        <c:axPos val="b"/>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353168"/>
        <c:crosses val="autoZero"/>
        <c:auto val="1"/>
        <c:lblAlgn val="ctr"/>
        <c:lblOffset val="100"/>
        <c:noMultiLvlLbl val="0"/>
      </c:catAx>
      <c:valAx>
        <c:axId val="12535316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251050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sensors-template.dot</Template>
  <TotalTime>7413</TotalTime>
  <Pages>18</Pages>
  <Words>29988</Words>
  <Characters>170934</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69</cp:revision>
  <dcterms:created xsi:type="dcterms:W3CDTF">2024-01-05T17:22:00Z</dcterms:created>
  <dcterms:modified xsi:type="dcterms:W3CDTF">2024-01-15T23:47:00Z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id="brTJ3vJs"/&gt;&lt;style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